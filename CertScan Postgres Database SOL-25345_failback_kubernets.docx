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7ADB0" w14:textId="77777777" w:rsidR="00862B12" w:rsidRPr="00CC5672" w:rsidRDefault="00862B12" w:rsidP="00862B12">
      <w:pPr>
        <w:pStyle w:val="RapASEBodyCopy"/>
        <w:rPr>
          <w:rFonts w:eastAsia="Times New Roman"/>
        </w:rPr>
      </w:pPr>
      <w:r w:rsidRPr="00CC5672">
        <w:rPr>
          <w:rFonts w:eastAsia="Times New Roman"/>
          <w:noProof/>
        </w:rPr>
        <w:drawing>
          <wp:anchor distT="0" distB="0" distL="114300" distR="114300" simplePos="0" relativeHeight="251658241" behindDoc="1" locked="0" layoutInCell="1" allowOverlap="1" wp14:anchorId="49300C28" wp14:editId="34E4DF0F">
            <wp:simplePos x="0" y="0"/>
            <wp:positionH relativeFrom="page">
              <wp:align>right</wp:align>
            </wp:positionH>
            <wp:positionV relativeFrom="paragraph">
              <wp:posOffset>-6809290</wp:posOffset>
            </wp:positionV>
            <wp:extent cx="8485217" cy="1039622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_Proposal Front Pg.png"/>
                    <pic:cNvPicPr/>
                  </pic:nvPicPr>
                  <pic:blipFill>
                    <a:blip r:embed="rId11" cstate="print">
                      <a:extLst>
                        <a:ext uri="{28A0092B-C50C-407E-A947-70E740481C1C}">
                          <a14:useLocalDpi xmlns:a14="http://schemas.microsoft.com/office/drawing/2010/main" val="0"/>
                        </a:ext>
                      </a:extLst>
                    </a:blip>
                    <a:srcRect t="-51124" b="51124"/>
                    <a:stretch>
                      <a:fillRect/>
                    </a:stretch>
                  </pic:blipFill>
                  <pic:spPr bwMode="auto">
                    <a:xfrm>
                      <a:off x="0" y="0"/>
                      <a:ext cx="8485217" cy="1039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672">
        <w:rPr>
          <w:rFonts w:eastAsia="Times New Roman"/>
        </w:rPr>
        <w:tab/>
      </w:r>
    </w:p>
    <w:p w14:paraId="41BF06CA" w14:textId="77777777" w:rsidR="00862B12" w:rsidRPr="00CC5672" w:rsidRDefault="00862B12" w:rsidP="00862B12">
      <w:pPr>
        <w:pStyle w:val="RapASEBodyCopy"/>
        <w:rPr>
          <w:rFonts w:eastAsia="Times New Roman"/>
        </w:rPr>
      </w:pPr>
    </w:p>
    <w:p w14:paraId="587442A8" w14:textId="77777777" w:rsidR="00862B12" w:rsidRPr="00CC5672" w:rsidRDefault="00862B12" w:rsidP="00862B12">
      <w:pPr>
        <w:pStyle w:val="RapASEBodyCopy"/>
        <w:rPr>
          <w:rFonts w:eastAsia="Times New Roman"/>
        </w:rPr>
      </w:pPr>
    </w:p>
    <w:p w14:paraId="7F2E079C" w14:textId="77777777" w:rsidR="00862B12" w:rsidRPr="00CC5672" w:rsidRDefault="00862B12" w:rsidP="00862B12">
      <w:pPr>
        <w:pStyle w:val="RapASEBodyCopy"/>
        <w:rPr>
          <w:rFonts w:eastAsia="Times New Roman"/>
        </w:rPr>
      </w:pPr>
    </w:p>
    <w:p w14:paraId="23E6F10C" w14:textId="77777777" w:rsidR="00862B12" w:rsidRPr="00CC5672" w:rsidRDefault="00862B12" w:rsidP="00862B12">
      <w:pPr>
        <w:pStyle w:val="RapASEBodyCopy"/>
        <w:rPr>
          <w:rFonts w:eastAsia="Times New Roman"/>
        </w:rPr>
      </w:pPr>
    </w:p>
    <w:p w14:paraId="6DBA191F" w14:textId="77777777" w:rsidR="00862B12" w:rsidRPr="00CC5672" w:rsidRDefault="00862B12" w:rsidP="00862B12">
      <w:pPr>
        <w:pStyle w:val="RapASEBodyCopy"/>
        <w:rPr>
          <w:rFonts w:eastAsia="Times New Roman"/>
        </w:rPr>
      </w:pPr>
    </w:p>
    <w:p w14:paraId="1762AA35" w14:textId="77777777" w:rsidR="00862B12" w:rsidRPr="00CC5672" w:rsidRDefault="00862B12" w:rsidP="00862B12">
      <w:pPr>
        <w:pStyle w:val="RapASEBodyCopy"/>
        <w:rPr>
          <w:rFonts w:eastAsia="Times New Roman"/>
        </w:rPr>
      </w:pPr>
    </w:p>
    <w:p w14:paraId="3F28751E" w14:textId="0D2326AD" w:rsidR="00862B12" w:rsidRPr="00CC5672" w:rsidRDefault="00485B1A" w:rsidP="00862B12">
      <w:pPr>
        <w:pStyle w:val="RapASEBodyCopy"/>
        <w:rPr>
          <w:rFonts w:eastAsia="Times New Roman"/>
        </w:rPr>
      </w:pPr>
      <w:r w:rsidRPr="00CC5672">
        <w:rPr>
          <w:rFonts w:eastAsia="Times New Roman"/>
          <w:noProof/>
        </w:rPr>
        <mc:AlternateContent>
          <mc:Choice Requires="wps">
            <w:drawing>
              <wp:anchor distT="0" distB="0" distL="114300" distR="114300" simplePos="0" relativeHeight="251658242" behindDoc="0" locked="0" layoutInCell="1" allowOverlap="1" wp14:anchorId="1F03A46C" wp14:editId="78530698">
                <wp:simplePos x="0" y="0"/>
                <wp:positionH relativeFrom="column">
                  <wp:posOffset>1492936</wp:posOffset>
                </wp:positionH>
                <wp:positionV relativeFrom="page">
                  <wp:posOffset>3330758</wp:posOffset>
                </wp:positionV>
                <wp:extent cx="5168900" cy="1916328"/>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168900" cy="1916328"/>
                        </a:xfrm>
                        <a:prstGeom prst="rect">
                          <a:avLst/>
                        </a:prstGeom>
                        <a:noFill/>
                        <a:ln w="6350">
                          <a:noFill/>
                        </a:ln>
                        <a:effectLst/>
                      </wps:spPr>
                      <wps:txbx>
                        <w:txbxContent>
                          <w:p w14:paraId="22A1F7A3" w14:textId="6196930B" w:rsidR="00862B12" w:rsidRPr="00AB29CF" w:rsidRDefault="00FC7C6D" w:rsidP="00862B12">
                            <w:pPr>
                              <w:spacing w:before="120"/>
                              <w:rPr>
                                <w:rFonts w:cs="Arial"/>
                                <w:b/>
                                <w:bCs/>
                                <w:color w:val="FFFFFF"/>
                                <w:sz w:val="40"/>
                                <w:szCs w:val="40"/>
                              </w:rPr>
                            </w:pPr>
                            <w:r w:rsidRPr="00AB29CF">
                              <w:rPr>
                                <w:rFonts w:cs="Arial"/>
                                <w:b/>
                                <w:bCs/>
                                <w:color w:val="FFFFFF" w:themeColor="background1"/>
                                <w:sz w:val="40"/>
                                <w:szCs w:val="40"/>
                              </w:rPr>
                              <w:t>CertScan</w:t>
                            </w:r>
                            <w:r w:rsidR="00B43785" w:rsidRPr="00AB29CF">
                              <w:rPr>
                                <w:rFonts w:cs="Arial"/>
                                <w:b/>
                                <w:bCs/>
                                <w:color w:val="FFFFFF"/>
                                <w:sz w:val="40"/>
                                <w:szCs w:val="40"/>
                              </w:rPr>
                              <w:t xml:space="preserve"> </w:t>
                            </w:r>
                            <w:r w:rsidR="00616FAA" w:rsidRPr="00AB29CF">
                              <w:rPr>
                                <w:rFonts w:cs="Arial"/>
                                <w:b/>
                                <w:bCs/>
                                <w:color w:val="FFFFFF"/>
                                <w:sz w:val="40"/>
                                <w:szCs w:val="40"/>
                              </w:rPr>
                              <w:t xml:space="preserve">Postgres </w:t>
                            </w:r>
                            <w:proofErr w:type="gramStart"/>
                            <w:r w:rsidR="002721B3" w:rsidRPr="00AB29CF">
                              <w:rPr>
                                <w:rFonts w:cs="Arial"/>
                                <w:b/>
                                <w:bCs/>
                                <w:color w:val="FFFFFF"/>
                                <w:sz w:val="40"/>
                                <w:szCs w:val="40"/>
                              </w:rPr>
                              <w:t xml:space="preserve">Database </w:t>
                            </w:r>
                            <w:r w:rsidR="00C17808">
                              <w:rPr>
                                <w:rFonts w:cs="Arial"/>
                                <w:b/>
                                <w:bCs/>
                                <w:color w:val="FFFFFF"/>
                                <w:sz w:val="40"/>
                                <w:szCs w:val="40"/>
                              </w:rPr>
                              <w:t>:</w:t>
                            </w:r>
                            <w:proofErr w:type="gramEnd"/>
                            <w:r w:rsidR="00C17808">
                              <w:rPr>
                                <w:rFonts w:cs="Arial"/>
                                <w:b/>
                                <w:bCs/>
                                <w:color w:val="FFFFFF"/>
                                <w:sz w:val="40"/>
                                <w:szCs w:val="40"/>
                              </w:rPr>
                              <w:t xml:space="preserve"> </w:t>
                            </w:r>
                            <w:r w:rsidR="009C1483">
                              <w:rPr>
                                <w:rFonts w:cs="Arial"/>
                                <w:b/>
                                <w:bCs/>
                                <w:color w:val="FFFFFF"/>
                                <w:sz w:val="40"/>
                                <w:szCs w:val="40"/>
                              </w:rPr>
                              <w:t xml:space="preserve">HA </w:t>
                            </w:r>
                            <w:r w:rsidR="00FD092D">
                              <w:rPr>
                                <w:rFonts w:cs="Arial"/>
                                <w:b/>
                                <w:bCs/>
                                <w:color w:val="FFFFFF"/>
                                <w:sz w:val="40"/>
                                <w:szCs w:val="40"/>
                              </w:rPr>
                              <w:t>Failover</w:t>
                            </w:r>
                            <w:r w:rsidR="009C1483">
                              <w:rPr>
                                <w:rFonts w:cs="Arial"/>
                                <w:b/>
                                <w:bCs/>
                                <w:color w:val="FFFFFF"/>
                                <w:sz w:val="40"/>
                                <w:szCs w:val="40"/>
                              </w:rPr>
                              <w:t xml:space="preserve"> </w:t>
                            </w:r>
                            <w:r w:rsidR="00A0619E">
                              <w:rPr>
                                <w:rFonts w:cs="Arial"/>
                                <w:b/>
                                <w:bCs/>
                                <w:color w:val="FFFFFF"/>
                                <w:sz w:val="40"/>
                                <w:szCs w:val="40"/>
                              </w:rPr>
                              <w:t xml:space="preserve">and </w:t>
                            </w:r>
                            <w:r w:rsidR="00A43187">
                              <w:rPr>
                                <w:rFonts w:cs="Arial"/>
                                <w:b/>
                                <w:bCs/>
                                <w:color w:val="FFFFFF"/>
                                <w:sz w:val="40"/>
                                <w:szCs w:val="40"/>
                              </w:rPr>
                              <w:t xml:space="preserve">Failback </w:t>
                            </w:r>
                            <w:r w:rsidR="009C1483">
                              <w:rPr>
                                <w:rFonts w:cs="Arial"/>
                                <w:b/>
                                <w:bCs/>
                                <w:color w:val="FFFFFF"/>
                                <w:sz w:val="40"/>
                                <w:szCs w:val="40"/>
                              </w:rPr>
                              <w:t>setup</w:t>
                            </w:r>
                            <w:r w:rsidR="002721B3" w:rsidRPr="00AB29CF">
                              <w:rPr>
                                <w:rFonts w:cs="Arial"/>
                                <w:b/>
                                <w:bCs/>
                                <w:color w:val="FFFFFF"/>
                                <w:sz w:val="40"/>
                                <w:szCs w:val="40"/>
                              </w:rPr>
                              <w:t xml:space="preserve"> in </w:t>
                            </w:r>
                            <w:r w:rsidR="00E8446E">
                              <w:rPr>
                                <w:rFonts w:cs="Arial"/>
                                <w:b/>
                                <w:bCs/>
                                <w:color w:val="FFFFFF"/>
                                <w:sz w:val="40"/>
                                <w:szCs w:val="40"/>
                              </w:rPr>
                              <w:t>Kubernets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03A46C" id="_x0000_t202" coordsize="21600,21600" o:spt="202" path="m,l,21600r21600,l21600,xe">
                <v:stroke joinstyle="miter"/>
                <v:path gradientshapeok="t" o:connecttype="rect"/>
              </v:shapetype>
              <v:shape id="Text Box 95" o:spid="_x0000_s1026" type="#_x0000_t202" style="position:absolute;margin-left:117.55pt;margin-top:262.25pt;width:407pt;height:15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" filled="f" stroked="f" strokeweight=".5pt">
                <v:textbox>
                  <w:txbxContent>
                    <w:p w14:paraId="22A1F7A3" w14:textId="6196930B" w:rsidR="00862B12" w:rsidRPr="00AB29CF" w:rsidRDefault="00FC7C6D" w:rsidP="00862B12">
                      <w:pPr>
                        <w:spacing w:before="120"/>
                        <w:rPr>
                          <w:rFonts w:cs="Arial"/>
                          <w:b/>
                          <w:bCs/>
                          <w:color w:val="FFFFFF"/>
                          <w:sz w:val="40"/>
                          <w:szCs w:val="40"/>
                        </w:rPr>
                      </w:pPr>
                      <w:r w:rsidRPr="00AB29CF">
                        <w:rPr>
                          <w:rFonts w:cs="Arial"/>
                          <w:b/>
                          <w:bCs/>
                          <w:color w:val="FFFFFF" w:themeColor="background1"/>
                          <w:sz w:val="40"/>
                          <w:szCs w:val="40"/>
                        </w:rPr>
                        <w:t>CertScan</w:t>
                      </w:r>
                      <w:r w:rsidR="00B43785" w:rsidRPr="00AB29CF">
                        <w:rPr>
                          <w:rFonts w:cs="Arial"/>
                          <w:b/>
                          <w:bCs/>
                          <w:color w:val="FFFFFF"/>
                          <w:sz w:val="40"/>
                          <w:szCs w:val="40"/>
                        </w:rPr>
                        <w:t xml:space="preserve"> </w:t>
                      </w:r>
                      <w:r w:rsidR="00616FAA" w:rsidRPr="00AB29CF">
                        <w:rPr>
                          <w:rFonts w:cs="Arial"/>
                          <w:b/>
                          <w:bCs/>
                          <w:color w:val="FFFFFF"/>
                          <w:sz w:val="40"/>
                          <w:szCs w:val="40"/>
                        </w:rPr>
                        <w:t xml:space="preserve">Postgres </w:t>
                      </w:r>
                      <w:proofErr w:type="gramStart"/>
                      <w:r w:rsidR="002721B3" w:rsidRPr="00AB29CF">
                        <w:rPr>
                          <w:rFonts w:cs="Arial"/>
                          <w:b/>
                          <w:bCs/>
                          <w:color w:val="FFFFFF"/>
                          <w:sz w:val="40"/>
                          <w:szCs w:val="40"/>
                        </w:rPr>
                        <w:t xml:space="preserve">Database </w:t>
                      </w:r>
                      <w:r w:rsidR="00C17808">
                        <w:rPr>
                          <w:rFonts w:cs="Arial"/>
                          <w:b/>
                          <w:bCs/>
                          <w:color w:val="FFFFFF"/>
                          <w:sz w:val="40"/>
                          <w:szCs w:val="40"/>
                        </w:rPr>
                        <w:t>:</w:t>
                      </w:r>
                      <w:proofErr w:type="gramEnd"/>
                      <w:r w:rsidR="00C17808">
                        <w:rPr>
                          <w:rFonts w:cs="Arial"/>
                          <w:b/>
                          <w:bCs/>
                          <w:color w:val="FFFFFF"/>
                          <w:sz w:val="40"/>
                          <w:szCs w:val="40"/>
                        </w:rPr>
                        <w:t xml:space="preserve"> </w:t>
                      </w:r>
                      <w:r w:rsidR="009C1483">
                        <w:rPr>
                          <w:rFonts w:cs="Arial"/>
                          <w:b/>
                          <w:bCs/>
                          <w:color w:val="FFFFFF"/>
                          <w:sz w:val="40"/>
                          <w:szCs w:val="40"/>
                        </w:rPr>
                        <w:t xml:space="preserve">HA </w:t>
                      </w:r>
                      <w:r w:rsidR="00FD092D">
                        <w:rPr>
                          <w:rFonts w:cs="Arial"/>
                          <w:b/>
                          <w:bCs/>
                          <w:color w:val="FFFFFF"/>
                          <w:sz w:val="40"/>
                          <w:szCs w:val="40"/>
                        </w:rPr>
                        <w:t>Failover</w:t>
                      </w:r>
                      <w:r w:rsidR="009C1483">
                        <w:rPr>
                          <w:rFonts w:cs="Arial"/>
                          <w:b/>
                          <w:bCs/>
                          <w:color w:val="FFFFFF"/>
                          <w:sz w:val="40"/>
                          <w:szCs w:val="40"/>
                        </w:rPr>
                        <w:t xml:space="preserve"> </w:t>
                      </w:r>
                      <w:r w:rsidR="00A0619E">
                        <w:rPr>
                          <w:rFonts w:cs="Arial"/>
                          <w:b/>
                          <w:bCs/>
                          <w:color w:val="FFFFFF"/>
                          <w:sz w:val="40"/>
                          <w:szCs w:val="40"/>
                        </w:rPr>
                        <w:t xml:space="preserve">and </w:t>
                      </w:r>
                      <w:r w:rsidR="00A43187">
                        <w:rPr>
                          <w:rFonts w:cs="Arial"/>
                          <w:b/>
                          <w:bCs/>
                          <w:color w:val="FFFFFF"/>
                          <w:sz w:val="40"/>
                          <w:szCs w:val="40"/>
                        </w:rPr>
                        <w:t xml:space="preserve">Failback </w:t>
                      </w:r>
                      <w:r w:rsidR="009C1483">
                        <w:rPr>
                          <w:rFonts w:cs="Arial"/>
                          <w:b/>
                          <w:bCs/>
                          <w:color w:val="FFFFFF"/>
                          <w:sz w:val="40"/>
                          <w:szCs w:val="40"/>
                        </w:rPr>
                        <w:t>setup</w:t>
                      </w:r>
                      <w:r w:rsidR="002721B3" w:rsidRPr="00AB29CF">
                        <w:rPr>
                          <w:rFonts w:cs="Arial"/>
                          <w:b/>
                          <w:bCs/>
                          <w:color w:val="FFFFFF"/>
                          <w:sz w:val="40"/>
                          <w:szCs w:val="40"/>
                        </w:rPr>
                        <w:t xml:space="preserve"> in </w:t>
                      </w:r>
                      <w:r w:rsidR="00E8446E">
                        <w:rPr>
                          <w:rFonts w:cs="Arial"/>
                          <w:b/>
                          <w:bCs/>
                          <w:color w:val="FFFFFF"/>
                          <w:sz w:val="40"/>
                          <w:szCs w:val="40"/>
                        </w:rPr>
                        <w:t>Kubernets</w:t>
                      </w:r>
                    </w:p>
                  </w:txbxContent>
                </v:textbox>
                <w10:wrap anchory="page"/>
              </v:shape>
            </w:pict>
          </mc:Fallback>
        </mc:AlternateContent>
      </w:r>
    </w:p>
    <w:p w14:paraId="0E21CCC7" w14:textId="5E480CE2" w:rsidR="00862B12" w:rsidRPr="00CC5672" w:rsidRDefault="00862B12" w:rsidP="00862B12">
      <w:pPr>
        <w:pStyle w:val="RapASEBodyCopy"/>
        <w:rPr>
          <w:rFonts w:eastAsia="Times New Roman"/>
        </w:rPr>
      </w:pPr>
    </w:p>
    <w:p w14:paraId="41B9AFB5" w14:textId="53FEA233" w:rsidR="00862B12" w:rsidRPr="00CC5672" w:rsidRDefault="00862B12" w:rsidP="00862B12">
      <w:pPr>
        <w:pStyle w:val="RapASEBodyCopy"/>
        <w:rPr>
          <w:rFonts w:eastAsia="Times New Roman"/>
        </w:rPr>
      </w:pPr>
    </w:p>
    <w:p w14:paraId="0B967C30" w14:textId="77777777" w:rsidR="00862B12" w:rsidRPr="00CC5672" w:rsidRDefault="00862B12" w:rsidP="00862B12">
      <w:pPr>
        <w:pStyle w:val="RapASEBodyCopy"/>
        <w:rPr>
          <w:rFonts w:eastAsia="Times New Roman"/>
        </w:rPr>
      </w:pPr>
    </w:p>
    <w:p w14:paraId="2726F137" w14:textId="61D5717D" w:rsidR="00862B12" w:rsidRPr="00CC5672" w:rsidRDefault="00862B12" w:rsidP="00862B12">
      <w:pPr>
        <w:pStyle w:val="RapASEBodyCopy"/>
        <w:rPr>
          <w:rFonts w:eastAsia="Times New Roman"/>
        </w:rPr>
      </w:pPr>
    </w:p>
    <w:p w14:paraId="1C00922A" w14:textId="77777777" w:rsidR="00862B12" w:rsidRPr="00CC5672" w:rsidRDefault="00862B12" w:rsidP="00862B12">
      <w:pPr>
        <w:pStyle w:val="RapASEBodyCopy"/>
        <w:rPr>
          <w:rFonts w:eastAsia="Times New Roman"/>
        </w:rPr>
      </w:pPr>
    </w:p>
    <w:p w14:paraId="5CF41E29" w14:textId="77777777" w:rsidR="00862B12" w:rsidRPr="00CC5672" w:rsidRDefault="00862B12" w:rsidP="00862B12">
      <w:pPr>
        <w:pStyle w:val="RapASEBodyCopy"/>
        <w:rPr>
          <w:rFonts w:eastAsia="Times New Roman"/>
        </w:rPr>
      </w:pPr>
    </w:p>
    <w:p w14:paraId="1C3600FC" w14:textId="77777777" w:rsidR="00862B12" w:rsidRPr="00CC5672" w:rsidRDefault="00862B12" w:rsidP="00862B12">
      <w:pPr>
        <w:pStyle w:val="RapASEBodyCopy"/>
        <w:rPr>
          <w:rFonts w:eastAsia="Times New Roman"/>
        </w:rPr>
      </w:pPr>
    </w:p>
    <w:p w14:paraId="5ED08136" w14:textId="77777777" w:rsidR="00862B12" w:rsidRPr="00CC5672" w:rsidRDefault="00862B12" w:rsidP="00862B12">
      <w:pPr>
        <w:pStyle w:val="RapASEBodyCopy"/>
        <w:rPr>
          <w:rFonts w:eastAsia="Times New Roman"/>
        </w:rPr>
      </w:pPr>
    </w:p>
    <w:p w14:paraId="7FF9E142" w14:textId="77777777" w:rsidR="00862B12" w:rsidRPr="003917B2" w:rsidRDefault="00862B12" w:rsidP="00862B12">
      <w:pPr>
        <w:pStyle w:val="RapASEBodyCopy"/>
      </w:pPr>
      <w:r w:rsidRPr="003917B2">
        <w:rPr>
          <w:noProof/>
        </w:rPr>
        <mc:AlternateContent>
          <mc:Choice Requires="wps">
            <w:drawing>
              <wp:anchor distT="0" distB="0" distL="114300" distR="114300" simplePos="0" relativeHeight="251658240" behindDoc="0" locked="0" layoutInCell="1" allowOverlap="1" wp14:anchorId="24E84CDE" wp14:editId="7ED9AA39">
                <wp:simplePos x="0" y="0"/>
                <wp:positionH relativeFrom="column">
                  <wp:posOffset>3143250</wp:posOffset>
                </wp:positionH>
                <wp:positionV relativeFrom="paragraph">
                  <wp:posOffset>165100</wp:posOffset>
                </wp:positionV>
                <wp:extent cx="3606800" cy="177165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606800" cy="1771650"/>
                        </a:xfrm>
                        <a:prstGeom prst="rect">
                          <a:avLst/>
                        </a:prstGeom>
                        <a:noFill/>
                        <a:ln w="6350">
                          <a:noFill/>
                        </a:ln>
                        <a:effectLst/>
                      </wps:spPr>
                      <wps:txbx>
                        <w:txbxContent>
                          <w:p w14:paraId="0B1D221E" w14:textId="4191ABBC" w:rsidR="00E658B3" w:rsidRPr="00FD5189" w:rsidRDefault="00862B12" w:rsidP="00E658B3">
                            <w:pPr>
                              <w:pStyle w:val="RapASETableBodyRightJustify0"/>
                              <w:jc w:val="left"/>
                              <w:rPr>
                                <w:rFonts w:cs="Arial"/>
                                <w:color w:val="0070C0"/>
                                <w:sz w:val="28"/>
                              </w:rPr>
                            </w:pPr>
                            <w:r>
                              <w:t xml:space="preserve"> </w:t>
                            </w:r>
                          </w:p>
                          <w:p w14:paraId="5367B013" w14:textId="5AD8559A" w:rsidR="00862B12" w:rsidRPr="00FD5189" w:rsidRDefault="00862B12" w:rsidP="00862B12">
                            <w:pPr>
                              <w:spacing w:after="60"/>
                              <w:rPr>
                                <w:rFonts w:cs="Arial"/>
                                <w:color w:val="0070C0"/>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4E84CDE" id="Text Box 94" o:spid="_x0000_s1027" type="#_x0000_t202" style="position:absolute;margin-left:247.5pt;margin-top:13pt;width:284pt;height:13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" filled="f" stroked="f" strokeweight=".5pt">
                <v:textbox>
                  <w:txbxContent>
                    <w:p w14:paraId="0B1D221E" w14:textId="4191ABBC" w:rsidR="00E658B3" w:rsidRPr="00FD5189" w:rsidRDefault="00862B12" w:rsidP="00E658B3">
                      <w:pPr>
                        <w:pStyle w:val="RapASETableBodyRightJustify0"/>
                        <w:jc w:val="left"/>
                        <w:rPr>
                          <w:rFonts w:cs="Arial"/>
                          <w:color w:val="0070C0"/>
                          <w:sz w:val="28"/>
                        </w:rPr>
                      </w:pPr>
                      <w:r>
                        <w:t xml:space="preserve"> </w:t>
                      </w:r>
                    </w:p>
                    <w:p w14:paraId="5367B013" w14:textId="5AD8559A" w:rsidR="00862B12" w:rsidRPr="00FD5189" w:rsidRDefault="00862B12" w:rsidP="00862B12">
                      <w:pPr>
                        <w:spacing w:after="60"/>
                        <w:rPr>
                          <w:rFonts w:cs="Arial"/>
                          <w:color w:val="0070C0"/>
                          <w:sz w:val="28"/>
                        </w:rPr>
                      </w:pPr>
                    </w:p>
                  </w:txbxContent>
                </v:textbox>
              </v:shape>
            </w:pict>
          </mc:Fallback>
        </mc:AlternateContent>
      </w:r>
    </w:p>
    <w:p w14:paraId="3043AFB7" w14:textId="77777777" w:rsidR="00862B12" w:rsidRPr="00CC5672" w:rsidRDefault="00862B12" w:rsidP="00862B12">
      <w:pPr>
        <w:pStyle w:val="RapASEBodyCopy"/>
        <w:rPr>
          <w:rFonts w:eastAsia="Times New Roman"/>
        </w:rPr>
      </w:pPr>
    </w:p>
    <w:p w14:paraId="2FB8DA5F" w14:textId="77777777" w:rsidR="00862B12" w:rsidRPr="00CC5672" w:rsidRDefault="00862B12" w:rsidP="00862B12">
      <w:pPr>
        <w:pStyle w:val="RapASEBodyCopy"/>
        <w:rPr>
          <w:rFonts w:eastAsia="Times New Roman"/>
        </w:rPr>
      </w:pPr>
    </w:p>
    <w:p w14:paraId="619E2EA6" w14:textId="77777777" w:rsidR="00862B12" w:rsidRPr="00CC5672" w:rsidRDefault="00862B12" w:rsidP="00862B12">
      <w:pPr>
        <w:pStyle w:val="RapASEBodyCopy"/>
        <w:rPr>
          <w:rFonts w:eastAsia="Times New Roman"/>
        </w:rPr>
      </w:pPr>
    </w:p>
    <w:p w14:paraId="0C7082BB" w14:textId="5EA2B9FA" w:rsidR="00862B12" w:rsidRPr="00CC5672" w:rsidRDefault="00E658B3" w:rsidP="00862B12">
      <w:pPr>
        <w:pStyle w:val="RapASEBodyCopy"/>
        <w:rPr>
          <w:rFonts w:eastAsia="Times New Roman"/>
        </w:rPr>
      </w:pPr>
      <w:r>
        <w:rPr>
          <w:noProof/>
        </w:rPr>
        <w:drawing>
          <wp:anchor distT="0" distB="0" distL="114300" distR="114300" simplePos="0" relativeHeight="251658244" behindDoc="0" locked="0" layoutInCell="1" allowOverlap="1" wp14:anchorId="7F645B24" wp14:editId="209A82CD">
            <wp:simplePos x="0" y="0"/>
            <wp:positionH relativeFrom="column">
              <wp:posOffset>3600450</wp:posOffset>
            </wp:positionH>
            <wp:positionV relativeFrom="paragraph">
              <wp:posOffset>8890</wp:posOffset>
            </wp:positionV>
            <wp:extent cx="1005840" cy="1243584"/>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05840" cy="1243584"/>
                    </a:xfrm>
                    <a:prstGeom prst="rect">
                      <a:avLst/>
                    </a:prstGeom>
                    <a:noFill/>
                  </pic:spPr>
                </pic:pic>
              </a:graphicData>
            </a:graphic>
            <wp14:sizeRelH relativeFrom="margin">
              <wp14:pctWidth>0</wp14:pctWidth>
            </wp14:sizeRelH>
            <wp14:sizeRelV relativeFrom="margin">
              <wp14:pctHeight>0</wp14:pctHeight>
            </wp14:sizeRelV>
          </wp:anchor>
        </w:drawing>
      </w:r>
    </w:p>
    <w:p w14:paraId="5353ED0A" w14:textId="77777777" w:rsidR="00862B12" w:rsidRPr="00CC5672" w:rsidRDefault="00862B12" w:rsidP="00862B12">
      <w:pPr>
        <w:pStyle w:val="RapASEBodyCopy"/>
        <w:rPr>
          <w:rFonts w:eastAsia="Times New Roman"/>
        </w:rPr>
      </w:pPr>
    </w:p>
    <w:p w14:paraId="55B97FCF" w14:textId="17971B35" w:rsidR="00862B12" w:rsidRPr="00CC5672" w:rsidRDefault="00862B12" w:rsidP="00862B12">
      <w:pPr>
        <w:pStyle w:val="RapASEBodyCopy"/>
        <w:rPr>
          <w:rFonts w:eastAsia="Times New Roman"/>
        </w:rPr>
      </w:pPr>
    </w:p>
    <w:p w14:paraId="4869069C" w14:textId="77777777" w:rsidR="00862B12" w:rsidRPr="00CC5672" w:rsidRDefault="00862B12" w:rsidP="00862B12">
      <w:pPr>
        <w:pStyle w:val="RapASEBodyCopy"/>
        <w:rPr>
          <w:rFonts w:eastAsia="Times New Roman"/>
        </w:rPr>
      </w:pPr>
    </w:p>
    <w:p w14:paraId="002F636C" w14:textId="5FBC8763" w:rsidR="00862B12" w:rsidRPr="00CC5672" w:rsidRDefault="00862B12" w:rsidP="00862B12">
      <w:pPr>
        <w:pStyle w:val="RapASEBodyCopy"/>
        <w:rPr>
          <w:rFonts w:eastAsia="Times New Roman"/>
        </w:rPr>
      </w:pPr>
    </w:p>
    <w:p w14:paraId="3505C40F" w14:textId="5BEE966A" w:rsidR="00862B12" w:rsidRPr="00CC5672" w:rsidRDefault="00E658B3" w:rsidP="001B3D32">
      <w:pPr>
        <w:pStyle w:val="RapASEBodyCopy"/>
        <w:tabs>
          <w:tab w:val="left" w:pos="3557"/>
        </w:tabs>
        <w:rPr>
          <w:rFonts w:eastAsia="Times New Roman"/>
        </w:rPr>
      </w:pPr>
      <w:r w:rsidRPr="00CC5672">
        <w:rPr>
          <w:rFonts w:eastAsia="Times New Roman"/>
          <w:noProof/>
        </w:rPr>
        <mc:AlternateContent>
          <mc:Choice Requires="wps">
            <w:drawing>
              <wp:anchor distT="0" distB="0" distL="114300" distR="114300" simplePos="0" relativeHeight="251658243" behindDoc="0" locked="0" layoutInCell="1" allowOverlap="1" wp14:anchorId="2F796BFD" wp14:editId="7E074BA1">
                <wp:simplePos x="0" y="0"/>
                <wp:positionH relativeFrom="column">
                  <wp:posOffset>3385185</wp:posOffset>
                </wp:positionH>
                <wp:positionV relativeFrom="paragraph">
                  <wp:posOffset>100965</wp:posOffset>
                </wp:positionV>
                <wp:extent cx="3133725" cy="76962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769620"/>
                        </a:xfrm>
                        <a:prstGeom prst="rect">
                          <a:avLst/>
                        </a:prstGeom>
                        <a:solidFill>
                          <a:srgbClr val="FFFFFF"/>
                        </a:solidFill>
                        <a:ln w="9525">
                          <a:noFill/>
                          <a:miter lim="800000"/>
                          <a:headEnd/>
                          <a:tailEnd/>
                        </a:ln>
                      </wps:spPr>
                      <wps:txbx>
                        <w:txbxContent>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2519"/>
                            </w:tblGrid>
                            <w:tr w:rsidR="00862B12" w14:paraId="2D02AA82" w14:textId="77777777" w:rsidTr="00F51AC0">
                              <w:trPr>
                                <w:trHeight w:val="1478"/>
                              </w:trPr>
                              <w:tc>
                                <w:tcPr>
                                  <w:tcW w:w="2486" w:type="dxa"/>
                                </w:tcPr>
                                <w:p w14:paraId="1D96A537" w14:textId="77777777" w:rsidR="00862B12" w:rsidRDefault="00862B12" w:rsidP="003917B2">
                                  <w:pPr>
                                    <w:pStyle w:val="S2Arial8"/>
                                    <w:spacing w:after="0"/>
                                  </w:pPr>
                                  <w:r w:rsidRPr="00F51AC0">
                                    <w:t>S2 Global, Inc</w:t>
                                  </w:r>
                                  <w:r w:rsidRPr="00D6305F">
                                    <w:t>.</w:t>
                                  </w:r>
                                </w:p>
                                <w:p w14:paraId="374CF27E" w14:textId="77777777" w:rsidR="00862B12" w:rsidRPr="00C73E2D" w:rsidRDefault="00862B12" w:rsidP="003917B2">
                                  <w:pPr>
                                    <w:pStyle w:val="S2Arial7gray"/>
                                    <w:spacing w:after="0"/>
                                    <w:rPr>
                                      <w:color w:val="0070C0"/>
                                      <w:sz w:val="16"/>
                                    </w:rPr>
                                  </w:pPr>
                                  <w:r w:rsidRPr="00EF646B">
                                    <w:t>1800 Eller Drive, Suite 400</w:t>
                                  </w:r>
                                </w:p>
                                <w:p w14:paraId="1DFF9881" w14:textId="77777777" w:rsidR="00862B12" w:rsidRPr="00F51AC0" w:rsidRDefault="00862B12" w:rsidP="003917B2">
                                  <w:pPr>
                                    <w:pStyle w:val="S2Arial7gray"/>
                                    <w:rPr>
                                      <w:lang w:val="fr-FR"/>
                                    </w:rPr>
                                  </w:pPr>
                                  <w:r w:rsidRPr="00F51AC0">
                                    <w:rPr>
                                      <w:lang w:val="fr-FR"/>
                                    </w:rPr>
                                    <w:t>Fort Lauderdale, Florida 33316</w:t>
                                  </w:r>
                                  <w:r>
                                    <w:rPr>
                                      <w:lang w:val="fr-FR"/>
                                    </w:rPr>
                                    <w:t xml:space="preserve"> </w:t>
                                  </w:r>
                                  <w:r w:rsidRPr="00F51AC0">
                                    <w:rPr>
                                      <w:lang w:val="fr-FR"/>
                                    </w:rPr>
                                    <w:t>USA</w:t>
                                  </w:r>
                                </w:p>
                                <w:p w14:paraId="718A4056" w14:textId="77777777" w:rsidR="00862B12" w:rsidRPr="00F51AC0" w:rsidRDefault="00862B12" w:rsidP="00D6305F">
                                  <w:pPr>
                                    <w:ind w:right="26"/>
                                    <w:jc w:val="right"/>
                                    <w:rPr>
                                      <w:rFonts w:cs="Arial"/>
                                      <w:bCs/>
                                      <w:color w:val="787878" w:themeColor="text1" w:themeTint="A6"/>
                                      <w:sz w:val="14"/>
                                      <w:szCs w:val="16"/>
                                      <w:lang w:val="fr-FR"/>
                                    </w:rPr>
                                  </w:pPr>
                                </w:p>
                              </w:tc>
                              <w:tc>
                                <w:tcPr>
                                  <w:tcW w:w="3652" w:type="dxa"/>
                                </w:tcPr>
                                <w:p w14:paraId="5FD31B47" w14:textId="77777777" w:rsidR="00862B12" w:rsidRPr="00F51AC0" w:rsidRDefault="00862B12" w:rsidP="00C73E2D">
                                  <w:pPr>
                                    <w:spacing w:after="60"/>
                                    <w:rPr>
                                      <w:rFonts w:cs="Arial"/>
                                      <w:bCs/>
                                      <w:color w:val="006EC7"/>
                                      <w:sz w:val="16"/>
                                      <w:szCs w:val="16"/>
                                    </w:rPr>
                                  </w:pPr>
                                </w:p>
                                <w:p w14:paraId="40CA4C55" w14:textId="77777777" w:rsidR="00862B12" w:rsidRDefault="00862B12" w:rsidP="00F51AC0">
                                  <w:pPr>
                                    <w:ind w:left="180" w:right="26"/>
                                    <w:jc w:val="right"/>
                                    <w:rPr>
                                      <w:rFonts w:cs="Arial"/>
                                      <w:bCs/>
                                      <w:color w:val="787878" w:themeColor="text1" w:themeTint="A6"/>
                                      <w:sz w:val="14"/>
                                      <w:szCs w:val="16"/>
                                    </w:rPr>
                                  </w:pPr>
                                  <w:r>
                                    <w:rPr>
                                      <w:rFonts w:cs="Arial"/>
                                      <w:bCs/>
                                      <w:color w:val="787878" w:themeColor="text1" w:themeTint="A6"/>
                                      <w:sz w:val="14"/>
                                      <w:szCs w:val="16"/>
                                    </w:rPr>
                                    <w:t xml:space="preserve"> </w:t>
                                  </w:r>
                                </w:p>
                                <w:p w14:paraId="2BDF350B" w14:textId="77777777" w:rsidR="00862B12" w:rsidRPr="00F51AC0" w:rsidRDefault="00862B12" w:rsidP="00D6305F">
                                  <w:pPr>
                                    <w:ind w:right="26"/>
                                    <w:jc w:val="right"/>
                                    <w:rPr>
                                      <w:rFonts w:cs="Arial"/>
                                      <w:bCs/>
                                      <w:color w:val="787878" w:themeColor="text1" w:themeTint="A6"/>
                                      <w:sz w:val="14"/>
                                      <w:szCs w:val="16"/>
                                      <w:lang w:val="fr-FR"/>
                                    </w:rPr>
                                  </w:pPr>
                                </w:p>
                              </w:tc>
                            </w:tr>
                          </w:tbl>
                          <w:p w14:paraId="5A5409F4" w14:textId="77777777" w:rsidR="00862B12" w:rsidRPr="00F51AC0" w:rsidRDefault="00862B12" w:rsidP="00862B12">
                            <w:pPr>
                              <w:ind w:left="180" w:right="26"/>
                              <w:jc w:val="right"/>
                              <w:rPr>
                                <w:rFonts w:cs="Arial"/>
                                <w:bCs/>
                                <w:color w:val="787878" w:themeColor="text1" w:themeTint="A6"/>
                                <w:sz w:val="14"/>
                                <w:szCs w:val="16"/>
                              </w:rPr>
                            </w:pPr>
                          </w:p>
                        </w:txbxContent>
                      </wps:txbx>
                      <wps:bodyPr rot="0" vert="horz" wrap="square" lIns="91440" tIns="45720" rIns="91440" bIns="45720" anchor="t" anchorCtr="0"/>
                    </wps:wsp>
                  </a:graphicData>
                </a:graphic>
                <wp14:sizeRelH relativeFrom="margin">
                  <wp14:pctWidth>0</wp14:pctWidth>
                </wp14:sizeRelH>
              </wp:anchor>
            </w:drawing>
          </mc:Choice>
          <mc:Fallback>
            <w:pict>
              <v:shape w14:anchorId="2F796BFD" id="Text Box 2" o:spid="_x0000_s1028" type="#_x0000_t202" style="position:absolute;margin-left:266.55pt;margin-top:7.95pt;width:246.75pt;height:60.6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" stroked="f">
                <v:textbox>
                  <w:txbxContent>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2519"/>
                      </w:tblGrid>
                      <w:tr w:rsidR="00862B12" w14:paraId="2D02AA82" w14:textId="77777777" w:rsidTr="00F51AC0">
                        <w:trPr>
                          <w:trHeight w:val="1478"/>
                        </w:trPr>
                        <w:tc>
                          <w:tcPr>
                            <w:tcW w:w="2486" w:type="dxa"/>
                          </w:tcPr>
                          <w:p w14:paraId="1D96A537" w14:textId="77777777" w:rsidR="00862B12" w:rsidRDefault="00862B12" w:rsidP="003917B2">
                            <w:pPr>
                              <w:pStyle w:val="S2Arial8"/>
                              <w:spacing w:after="0"/>
                            </w:pPr>
                            <w:r w:rsidRPr="00F51AC0">
                              <w:t>S2 Global, Inc</w:t>
                            </w:r>
                            <w:r w:rsidRPr="00D6305F">
                              <w:t>.</w:t>
                            </w:r>
                          </w:p>
                          <w:p w14:paraId="374CF27E" w14:textId="77777777" w:rsidR="00862B12" w:rsidRPr="00C73E2D" w:rsidRDefault="00862B12" w:rsidP="003917B2">
                            <w:pPr>
                              <w:pStyle w:val="S2Arial7gray"/>
                              <w:spacing w:after="0"/>
                              <w:rPr>
                                <w:color w:val="0070C0"/>
                                <w:sz w:val="16"/>
                              </w:rPr>
                            </w:pPr>
                            <w:r w:rsidRPr="00EF646B">
                              <w:t>1800 Eller Drive, Suite 400</w:t>
                            </w:r>
                          </w:p>
                          <w:p w14:paraId="1DFF9881" w14:textId="77777777" w:rsidR="00862B12" w:rsidRPr="00F51AC0" w:rsidRDefault="00862B12" w:rsidP="003917B2">
                            <w:pPr>
                              <w:pStyle w:val="S2Arial7gray"/>
                              <w:rPr>
                                <w:lang w:val="fr-FR"/>
                              </w:rPr>
                            </w:pPr>
                            <w:r w:rsidRPr="00F51AC0">
                              <w:rPr>
                                <w:lang w:val="fr-FR"/>
                              </w:rPr>
                              <w:t>Fort Lauderdale, Florida 33316</w:t>
                            </w:r>
                            <w:r>
                              <w:rPr>
                                <w:lang w:val="fr-FR"/>
                              </w:rPr>
                              <w:t xml:space="preserve"> </w:t>
                            </w:r>
                            <w:r w:rsidRPr="00F51AC0">
                              <w:rPr>
                                <w:lang w:val="fr-FR"/>
                              </w:rPr>
                              <w:t>USA</w:t>
                            </w:r>
                          </w:p>
                          <w:p w14:paraId="718A4056" w14:textId="77777777" w:rsidR="00862B12" w:rsidRPr="00F51AC0" w:rsidRDefault="00862B12" w:rsidP="00D6305F">
                            <w:pPr>
                              <w:ind w:right="26"/>
                              <w:jc w:val="right"/>
                              <w:rPr>
                                <w:rFonts w:cs="Arial"/>
                                <w:bCs/>
                                <w:color w:val="787878" w:themeColor="text1" w:themeTint="A6"/>
                                <w:sz w:val="14"/>
                                <w:szCs w:val="16"/>
                                <w:lang w:val="fr-FR"/>
                              </w:rPr>
                            </w:pPr>
                          </w:p>
                        </w:tc>
                        <w:tc>
                          <w:tcPr>
                            <w:tcW w:w="3652" w:type="dxa"/>
                          </w:tcPr>
                          <w:p w14:paraId="5FD31B47" w14:textId="77777777" w:rsidR="00862B12" w:rsidRPr="00F51AC0" w:rsidRDefault="00862B12" w:rsidP="00C73E2D">
                            <w:pPr>
                              <w:spacing w:after="60"/>
                              <w:rPr>
                                <w:rFonts w:cs="Arial"/>
                                <w:bCs/>
                                <w:color w:val="006EC7"/>
                                <w:sz w:val="16"/>
                                <w:szCs w:val="16"/>
                              </w:rPr>
                            </w:pPr>
                          </w:p>
                          <w:p w14:paraId="40CA4C55" w14:textId="77777777" w:rsidR="00862B12" w:rsidRDefault="00862B12" w:rsidP="00F51AC0">
                            <w:pPr>
                              <w:ind w:left="180" w:right="26"/>
                              <w:jc w:val="right"/>
                              <w:rPr>
                                <w:rFonts w:cs="Arial"/>
                                <w:bCs/>
                                <w:color w:val="787878" w:themeColor="text1" w:themeTint="A6"/>
                                <w:sz w:val="14"/>
                                <w:szCs w:val="16"/>
                              </w:rPr>
                            </w:pPr>
                            <w:r>
                              <w:rPr>
                                <w:rFonts w:cs="Arial"/>
                                <w:bCs/>
                                <w:color w:val="787878" w:themeColor="text1" w:themeTint="A6"/>
                                <w:sz w:val="14"/>
                                <w:szCs w:val="16"/>
                              </w:rPr>
                              <w:t xml:space="preserve"> </w:t>
                            </w:r>
                          </w:p>
                          <w:p w14:paraId="2BDF350B" w14:textId="77777777" w:rsidR="00862B12" w:rsidRPr="00F51AC0" w:rsidRDefault="00862B12" w:rsidP="00D6305F">
                            <w:pPr>
                              <w:ind w:right="26"/>
                              <w:jc w:val="right"/>
                              <w:rPr>
                                <w:rFonts w:cs="Arial"/>
                                <w:bCs/>
                                <w:color w:val="787878" w:themeColor="text1" w:themeTint="A6"/>
                                <w:sz w:val="14"/>
                                <w:szCs w:val="16"/>
                                <w:lang w:val="fr-FR"/>
                              </w:rPr>
                            </w:pPr>
                          </w:p>
                        </w:tc>
                      </w:tr>
                    </w:tbl>
                    <w:p w14:paraId="5A5409F4" w14:textId="77777777" w:rsidR="00862B12" w:rsidRPr="00F51AC0" w:rsidRDefault="00862B12" w:rsidP="00862B12">
                      <w:pPr>
                        <w:ind w:left="180" w:right="26"/>
                        <w:jc w:val="right"/>
                        <w:rPr>
                          <w:rFonts w:cs="Arial"/>
                          <w:bCs/>
                          <w:color w:val="787878" w:themeColor="text1" w:themeTint="A6"/>
                          <w:sz w:val="14"/>
                          <w:szCs w:val="16"/>
                        </w:rPr>
                      </w:pPr>
                    </w:p>
                  </w:txbxContent>
                </v:textbox>
              </v:shape>
            </w:pict>
          </mc:Fallback>
        </mc:AlternateContent>
      </w:r>
      <w:r w:rsidR="004C74B2">
        <w:rPr>
          <w:rFonts w:eastAsia="Times New Roman"/>
        </w:rPr>
        <w:tab/>
      </w:r>
    </w:p>
    <w:p w14:paraId="393F322B" w14:textId="77777777" w:rsidR="00862B12" w:rsidRPr="00CC5672" w:rsidRDefault="00862B12" w:rsidP="00862B12">
      <w:pPr>
        <w:pStyle w:val="RapASEBodyCopy"/>
        <w:rPr>
          <w:rFonts w:eastAsia="Times New Roman"/>
        </w:rPr>
      </w:pPr>
    </w:p>
    <w:p w14:paraId="48745EC2" w14:textId="5184F521" w:rsidR="00862B12" w:rsidRPr="00CC5672" w:rsidRDefault="00862B12" w:rsidP="00862B12">
      <w:pPr>
        <w:pStyle w:val="RapASEBodyCopy"/>
        <w:rPr>
          <w:rFonts w:eastAsia="Times New Roman"/>
        </w:rPr>
      </w:pPr>
    </w:p>
    <w:p w14:paraId="336408BA" w14:textId="77777777" w:rsidR="00862B12" w:rsidRPr="00CC5672" w:rsidRDefault="00862B12" w:rsidP="00862B12">
      <w:pPr>
        <w:pStyle w:val="RapASEBodyCopy"/>
        <w:rPr>
          <w:rFonts w:eastAsia="Times New Roman"/>
        </w:rPr>
      </w:pPr>
    </w:p>
    <w:p w14:paraId="1FAF8FA7" w14:textId="6EA8C731" w:rsidR="00862B12" w:rsidRPr="00CC5672" w:rsidRDefault="00862B12" w:rsidP="00862B12">
      <w:pPr>
        <w:pStyle w:val="RapASEBodyCopy"/>
        <w:rPr>
          <w:rFonts w:eastAsia="Times New Roman"/>
        </w:rPr>
      </w:pPr>
    </w:p>
    <w:p w14:paraId="2D26C978" w14:textId="77777777" w:rsidR="00F7513C" w:rsidRDefault="00F7513C" w:rsidP="00F7513C">
      <w:pPr>
        <w:pStyle w:val="RapASEBodyCopy"/>
      </w:pPr>
    </w:p>
    <w:p w14:paraId="440BC53A" w14:textId="77777777" w:rsidR="00E15014" w:rsidRDefault="00E15014" w:rsidP="00E15014">
      <w:pPr>
        <w:pStyle w:val="RapASEBodyCopy"/>
        <w:sectPr w:rsidR="00E15014" w:rsidSect="00E15014">
          <w:headerReference w:type="default" r:id="rId13"/>
          <w:pgSz w:w="12240" w:h="15840"/>
          <w:pgMar w:top="1350" w:right="1440" w:bottom="1170" w:left="1440" w:header="720" w:footer="720" w:gutter="0"/>
          <w:cols w:space="720"/>
          <w:docGrid w:linePitch="360"/>
        </w:sectPr>
      </w:pPr>
    </w:p>
    <w:p w14:paraId="129A2A99" w14:textId="77777777" w:rsidR="00F0460B" w:rsidRDefault="00E15014" w:rsidP="00E15014">
      <w:pPr>
        <w:pStyle w:val="RapASESectionHeading"/>
      </w:pPr>
      <w:r>
        <w:lastRenderedPageBreak/>
        <w:t>Information Statement</w:t>
      </w:r>
    </w:p>
    <w:p w14:paraId="3F60F1F8" w14:textId="77777777" w:rsidR="00E15014" w:rsidRDefault="00E15014" w:rsidP="00E15014">
      <w:pPr>
        <w:pStyle w:val="RapASEBodyCopy"/>
      </w:pPr>
      <w:r>
        <w:t xml:space="preserve">PROPRIETARY STATEMENT: This document contains S2 Global, an OSI Systems Company proprietary information. </w:t>
      </w:r>
      <w:proofErr w:type="gramStart"/>
      <w:r>
        <w:t>Recipient</w:t>
      </w:r>
      <w:proofErr w:type="gramEnd"/>
      <w:r>
        <w:t>, by accepting this document, agrees that neither the document nor any information contained within it shall be reproduced, transferred, used, or disclosed to others for manufacturing or any other purposes except as specifically authorized in writing by S2 Global.</w:t>
      </w:r>
    </w:p>
    <w:p w14:paraId="052F8E64" w14:textId="604F2ADF" w:rsidR="00E15014" w:rsidRPr="00E15014" w:rsidRDefault="00E15014" w:rsidP="00E15014">
      <w:pPr>
        <w:pStyle w:val="RapASEBodyCopy"/>
      </w:pPr>
      <w:r>
        <w:t xml:space="preserve">EXPORT CONTROL STATEMENT: This document contains technical data whose export, reexport or transfer is restricted by the International Traffic in Arms Regulations (22 CFR Parts 120-130) or the Export Administration Regulations (15 CFR Parts 730-774). Violations of these export regulations are subject to severe criminal or civil penalties. This document and the technology described herein may not be transferred, or otherwise disposed of, to any person other than the authorized recipient, either in its original form or after being incorporated into other items, without first obtaining approval from the U.S. government or as otherwise authorized by U.S. law and regulations. Please contact S2 Global with any </w:t>
      </w:r>
      <w:r w:rsidR="00A169F6">
        <w:t>questions.</w:t>
      </w:r>
    </w:p>
    <w:p w14:paraId="0C7636E6" w14:textId="77777777" w:rsidR="00F0460B" w:rsidRDefault="00F0460B" w:rsidP="00F0460B"/>
    <w:p w14:paraId="2E24BB3F" w14:textId="77777777" w:rsidR="00E15014" w:rsidRDefault="00E15014">
      <w:pPr>
        <w:spacing w:after="120" w:line="264" w:lineRule="auto"/>
      </w:pPr>
      <w:r>
        <w:br w:type="page"/>
      </w:r>
    </w:p>
    <w:p w14:paraId="52302160" w14:textId="77777777" w:rsidR="00F0460B" w:rsidRDefault="00E15014" w:rsidP="00375FE4">
      <w:pPr>
        <w:pStyle w:val="RapASESectionHeading"/>
      </w:pPr>
      <w:r>
        <w:lastRenderedPageBreak/>
        <w:t>Table of Contents</w:t>
      </w:r>
    </w:p>
    <w:p w14:paraId="7C11549E" w14:textId="0CE6C122" w:rsidR="00060A03" w:rsidRDefault="00E15014">
      <w:pPr>
        <w:pStyle w:val="TOC1"/>
        <w:rPr>
          <w:b w:val="0"/>
          <w:kern w:val="2"/>
          <w:sz w:val="24"/>
          <w:szCs w:val="24"/>
          <w:lang w:val="en-IN" w:eastAsia="en-IN"/>
          <w14:ligatures w14:val="standardContextual"/>
        </w:rPr>
      </w:pPr>
      <w:r>
        <w:fldChar w:fldCharType="begin"/>
      </w:r>
      <w:r>
        <w:instrText xml:space="preserve"> TOC \o "2-3" \t "Heading 1,1,*Rap_ASE Subhead Level 1#,1,*Rap_ASE Subhead Level 2#,2,*Rap_ASE Subhead Level 3#,3" </w:instrText>
      </w:r>
      <w:r>
        <w:fldChar w:fldCharType="separate"/>
      </w:r>
      <w:r w:rsidR="00060A03">
        <w:t>1.</w:t>
      </w:r>
      <w:r w:rsidR="00060A03">
        <w:rPr>
          <w:b w:val="0"/>
          <w:kern w:val="2"/>
          <w:sz w:val="24"/>
          <w:szCs w:val="24"/>
          <w:lang w:val="en-IN" w:eastAsia="en-IN"/>
          <w14:ligatures w14:val="standardContextual"/>
        </w:rPr>
        <w:tab/>
      </w:r>
      <w:r w:rsidR="00060A03">
        <w:t>Setup High Availablity for Postgresql Database</w:t>
      </w:r>
      <w:r w:rsidR="00060A03">
        <w:tab/>
      </w:r>
      <w:r w:rsidR="00060A03">
        <w:fldChar w:fldCharType="begin"/>
      </w:r>
      <w:r w:rsidR="00060A03">
        <w:instrText xml:space="preserve"> PAGEREF _Toc178245415 \h </w:instrText>
      </w:r>
      <w:r w:rsidR="00060A03">
        <w:fldChar w:fldCharType="separate"/>
      </w:r>
      <w:r w:rsidR="00060A03">
        <w:t>4</w:t>
      </w:r>
      <w:r w:rsidR="00060A03">
        <w:fldChar w:fldCharType="end"/>
      </w:r>
    </w:p>
    <w:p w14:paraId="3FE81E0B" w14:textId="4CB2515C" w:rsidR="00060A03" w:rsidRDefault="00060A03">
      <w:pPr>
        <w:pStyle w:val="TOC2"/>
        <w:rPr>
          <w:kern w:val="2"/>
          <w:sz w:val="24"/>
          <w:szCs w:val="24"/>
          <w:lang w:val="en-IN" w:eastAsia="en-IN"/>
          <w14:ligatures w14:val="standardContextual"/>
        </w:rPr>
      </w:pPr>
      <w:r>
        <w:t>1.1</w:t>
      </w:r>
      <w:r>
        <w:rPr>
          <w:kern w:val="2"/>
          <w:sz w:val="24"/>
          <w:szCs w:val="24"/>
          <w:lang w:val="en-IN" w:eastAsia="en-IN"/>
          <w14:ligatures w14:val="standardContextual"/>
        </w:rPr>
        <w:tab/>
      </w:r>
      <w:r>
        <w:t>Pre-requisites</w:t>
      </w:r>
      <w:r>
        <w:tab/>
      </w:r>
      <w:r>
        <w:fldChar w:fldCharType="begin"/>
      </w:r>
      <w:r>
        <w:instrText xml:space="preserve"> PAGEREF _Toc178245416 \h </w:instrText>
      </w:r>
      <w:r>
        <w:fldChar w:fldCharType="separate"/>
      </w:r>
      <w:r>
        <w:t>4</w:t>
      </w:r>
      <w:r>
        <w:fldChar w:fldCharType="end"/>
      </w:r>
    </w:p>
    <w:p w14:paraId="46D57485" w14:textId="7826E5A8" w:rsidR="00060A03" w:rsidRDefault="00060A03">
      <w:pPr>
        <w:pStyle w:val="TOC2"/>
        <w:rPr>
          <w:kern w:val="2"/>
          <w:sz w:val="24"/>
          <w:szCs w:val="24"/>
          <w:lang w:val="en-IN" w:eastAsia="en-IN"/>
          <w14:ligatures w14:val="standardContextual"/>
        </w:rPr>
      </w:pPr>
      <w:r>
        <w:t>1.2</w:t>
      </w:r>
      <w:r>
        <w:rPr>
          <w:kern w:val="2"/>
          <w:sz w:val="24"/>
          <w:szCs w:val="24"/>
          <w:lang w:val="en-IN" w:eastAsia="en-IN"/>
          <w14:ligatures w14:val="standardContextual"/>
        </w:rPr>
        <w:tab/>
      </w:r>
      <w:r>
        <w:t>Master server (10.205.211.107) level setup</w:t>
      </w:r>
      <w:r>
        <w:tab/>
      </w:r>
      <w:r>
        <w:fldChar w:fldCharType="begin"/>
      </w:r>
      <w:r>
        <w:instrText xml:space="preserve"> PAGEREF _Toc178245417 \h </w:instrText>
      </w:r>
      <w:r>
        <w:fldChar w:fldCharType="separate"/>
      </w:r>
      <w:r>
        <w:t>4</w:t>
      </w:r>
      <w:r>
        <w:fldChar w:fldCharType="end"/>
      </w:r>
    </w:p>
    <w:p w14:paraId="05E3FB12" w14:textId="15038A52" w:rsidR="00060A03" w:rsidRDefault="00060A03">
      <w:pPr>
        <w:pStyle w:val="TOC2"/>
        <w:rPr>
          <w:kern w:val="2"/>
          <w:sz w:val="24"/>
          <w:szCs w:val="24"/>
          <w:lang w:val="en-IN" w:eastAsia="en-IN"/>
          <w14:ligatures w14:val="standardContextual"/>
        </w:rPr>
      </w:pPr>
      <w:r>
        <w:t>1.3</w:t>
      </w:r>
      <w:r>
        <w:rPr>
          <w:kern w:val="2"/>
          <w:sz w:val="24"/>
          <w:szCs w:val="24"/>
          <w:lang w:val="en-IN" w:eastAsia="en-IN"/>
          <w14:ligatures w14:val="standardContextual"/>
        </w:rPr>
        <w:tab/>
      </w:r>
      <w:r>
        <w:t>Standby server (10.205.211.11) level setup</w:t>
      </w:r>
      <w:r>
        <w:tab/>
      </w:r>
      <w:r>
        <w:fldChar w:fldCharType="begin"/>
      </w:r>
      <w:r>
        <w:instrText xml:space="preserve"> PAGEREF _Toc178245418 \h </w:instrText>
      </w:r>
      <w:r>
        <w:fldChar w:fldCharType="separate"/>
      </w:r>
      <w:r>
        <w:t>14</w:t>
      </w:r>
      <w:r>
        <w:fldChar w:fldCharType="end"/>
      </w:r>
    </w:p>
    <w:p w14:paraId="16239278" w14:textId="2C7EEDDC" w:rsidR="00060A03" w:rsidRDefault="00060A03">
      <w:pPr>
        <w:pStyle w:val="TOC2"/>
        <w:rPr>
          <w:kern w:val="2"/>
          <w:sz w:val="24"/>
          <w:szCs w:val="24"/>
          <w:lang w:val="en-IN" w:eastAsia="en-IN"/>
          <w14:ligatures w14:val="standardContextual"/>
        </w:rPr>
      </w:pPr>
      <w:r>
        <w:t>1.4</w:t>
      </w:r>
      <w:r>
        <w:rPr>
          <w:kern w:val="2"/>
          <w:sz w:val="24"/>
          <w:szCs w:val="24"/>
          <w:lang w:val="en-IN" w:eastAsia="en-IN"/>
          <w14:ligatures w14:val="standardContextual"/>
        </w:rPr>
        <w:tab/>
      </w:r>
      <w:r>
        <w:t>Failback Old Primary Server (10.205.211.107) as Standby</w:t>
      </w:r>
      <w:r>
        <w:tab/>
      </w:r>
      <w:r>
        <w:fldChar w:fldCharType="begin"/>
      </w:r>
      <w:r>
        <w:instrText xml:space="preserve"> PAGEREF _Toc178245419 \h </w:instrText>
      </w:r>
      <w:r>
        <w:fldChar w:fldCharType="separate"/>
      </w:r>
      <w:r>
        <w:t>29</w:t>
      </w:r>
      <w:r>
        <w:fldChar w:fldCharType="end"/>
      </w:r>
    </w:p>
    <w:p w14:paraId="54FF2169" w14:textId="6DB6D085" w:rsidR="00050BA8" w:rsidRDefault="00E15014" w:rsidP="00E658B3">
      <w:pPr>
        <w:rPr>
          <w:rFonts w:eastAsiaTheme="minorEastAsia"/>
          <w:b/>
          <w:noProof/>
          <w:color w:val="006EC7" w:themeColor="accent1"/>
          <w:sz w:val="34"/>
          <w:szCs w:val="20"/>
          <w:lang w:val="en-US"/>
        </w:rPr>
      </w:pPr>
      <w:r>
        <w:fldChar w:fldCharType="end"/>
      </w:r>
    </w:p>
    <w:p w14:paraId="1E87BB22" w14:textId="77777777" w:rsidR="00E658B3" w:rsidRDefault="00E658B3" w:rsidP="00E658B3">
      <w:pPr>
        <w:rPr>
          <w:rFonts w:eastAsiaTheme="minorEastAsia"/>
          <w:b/>
          <w:noProof/>
          <w:color w:val="006EC7" w:themeColor="accent1"/>
          <w:sz w:val="34"/>
          <w:szCs w:val="20"/>
          <w:lang w:val="en-US"/>
        </w:rPr>
      </w:pPr>
    </w:p>
    <w:p w14:paraId="684E8D3C" w14:textId="77777777" w:rsidR="00E658B3" w:rsidRDefault="00E658B3" w:rsidP="00E658B3"/>
    <w:p w14:paraId="5AB1AF61" w14:textId="77777777" w:rsidR="00F0460B" w:rsidRDefault="00F0460B" w:rsidP="00F0460B"/>
    <w:p w14:paraId="6DA20E34" w14:textId="77777777" w:rsidR="00E15014" w:rsidRDefault="00E15014" w:rsidP="00CD4364">
      <w:bookmarkStart w:id="1" w:name="_Toc31728297"/>
      <w:bookmarkStart w:id="2" w:name="_Toc75943444"/>
    </w:p>
    <w:p w14:paraId="6FEFE8FE" w14:textId="77777777" w:rsidR="00C14127" w:rsidRDefault="00C14127">
      <w:pPr>
        <w:spacing w:after="120" w:line="264" w:lineRule="auto"/>
        <w:rPr>
          <w:rFonts w:eastAsiaTheme="minorEastAsia"/>
          <w:b/>
          <w:noProof/>
          <w:color w:val="006EC7" w:themeColor="accent1"/>
          <w:sz w:val="34"/>
          <w:szCs w:val="20"/>
          <w:lang w:val="en-US"/>
        </w:rPr>
      </w:pPr>
      <w:r>
        <w:br w:type="page"/>
      </w:r>
    </w:p>
    <w:p w14:paraId="20B08632" w14:textId="77777777" w:rsidR="00C14127" w:rsidRDefault="00C14127" w:rsidP="00C14127">
      <w:pPr>
        <w:pStyle w:val="RapASESectionHeading"/>
      </w:pPr>
      <w:r>
        <w:lastRenderedPageBreak/>
        <w:t>Revision Record</w:t>
      </w:r>
    </w:p>
    <w:tbl>
      <w:tblPr>
        <w:tblW w:w="9335" w:type="dxa"/>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000" w:firstRow="0" w:lastRow="0" w:firstColumn="0" w:lastColumn="0" w:noHBand="0" w:noVBand="0"/>
      </w:tblPr>
      <w:tblGrid>
        <w:gridCol w:w="720"/>
        <w:gridCol w:w="4860"/>
        <w:gridCol w:w="1800"/>
        <w:gridCol w:w="1955"/>
      </w:tblGrid>
      <w:tr w:rsidR="00C14127" w:rsidRPr="001E65A9" w14:paraId="7B9B835F" w14:textId="77777777" w:rsidTr="00D95E90">
        <w:trPr>
          <w:cantSplit/>
          <w:trHeight w:val="288"/>
          <w:tblHeader/>
        </w:trPr>
        <w:tc>
          <w:tcPr>
            <w:tcW w:w="720" w:type="dxa"/>
            <w:tcBorders>
              <w:top w:val="single" w:sz="4" w:space="0" w:color="auto"/>
              <w:bottom w:val="single" w:sz="4" w:space="0" w:color="auto"/>
              <w:right w:val="single" w:sz="4" w:space="0" w:color="auto"/>
            </w:tcBorders>
            <w:shd w:val="clear" w:color="auto" w:fill="D9D9D9" w:themeFill="background1" w:themeFillShade="D9"/>
            <w:vAlign w:val="center"/>
          </w:tcPr>
          <w:p w14:paraId="2F18F046" w14:textId="77777777" w:rsidR="00C14127" w:rsidRPr="00DA7A8E" w:rsidRDefault="00C14127" w:rsidP="00D95E90">
            <w:pPr>
              <w:pStyle w:val="RAPASETableBodyLeftJustifiedBold"/>
              <w:jc w:val="center"/>
              <w:rPr>
                <w:sz w:val="20"/>
              </w:rPr>
            </w:pPr>
            <w:r w:rsidRPr="00DA7A8E">
              <w:rPr>
                <w:sz w:val="20"/>
              </w:rPr>
              <w:t>Rev.</w:t>
            </w:r>
          </w:p>
        </w:tc>
        <w:tc>
          <w:tcPr>
            <w:tcW w:w="48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C68B8A" w14:textId="77777777" w:rsidR="00C14127" w:rsidRPr="00DA7A8E" w:rsidRDefault="00C14127" w:rsidP="00D95E90">
            <w:pPr>
              <w:pStyle w:val="RAPASETableBodyLeftJustifiedBold"/>
              <w:jc w:val="center"/>
              <w:rPr>
                <w:sz w:val="20"/>
              </w:rPr>
            </w:pPr>
            <w:r w:rsidRPr="00DA7A8E">
              <w:rPr>
                <w:sz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E40C5D" w14:textId="77777777" w:rsidR="00C14127" w:rsidRPr="00DA7A8E" w:rsidRDefault="00C14127" w:rsidP="00D95E90">
            <w:pPr>
              <w:pStyle w:val="RAPASETableBodyLeftJustifiedBold"/>
              <w:jc w:val="center"/>
              <w:rPr>
                <w:sz w:val="20"/>
              </w:rPr>
            </w:pPr>
            <w:r w:rsidRPr="00DA7A8E">
              <w:rPr>
                <w:sz w:val="20"/>
              </w:rPr>
              <w:t>Author</w:t>
            </w:r>
          </w:p>
        </w:tc>
        <w:tc>
          <w:tcPr>
            <w:tcW w:w="1955" w:type="dxa"/>
            <w:tcBorders>
              <w:top w:val="single" w:sz="4" w:space="0" w:color="auto"/>
              <w:left w:val="single" w:sz="4" w:space="0" w:color="auto"/>
              <w:bottom w:val="single" w:sz="4" w:space="0" w:color="auto"/>
            </w:tcBorders>
            <w:shd w:val="clear" w:color="auto" w:fill="D9D9D9" w:themeFill="background1" w:themeFillShade="D9"/>
            <w:vAlign w:val="center"/>
          </w:tcPr>
          <w:p w14:paraId="10BB46E5" w14:textId="77777777" w:rsidR="00C14127" w:rsidRPr="00DA7A8E" w:rsidRDefault="00C14127" w:rsidP="00D95E90">
            <w:pPr>
              <w:pStyle w:val="RAPASETableBodyLeftJustifiedBold"/>
              <w:jc w:val="center"/>
              <w:rPr>
                <w:sz w:val="20"/>
              </w:rPr>
            </w:pPr>
            <w:r w:rsidRPr="00DA7A8E">
              <w:rPr>
                <w:sz w:val="20"/>
              </w:rPr>
              <w:t>Date</w:t>
            </w:r>
          </w:p>
        </w:tc>
      </w:tr>
      <w:tr w:rsidR="00C14127" w:rsidRPr="00E67FF1" w14:paraId="641549A7" w14:textId="77777777" w:rsidTr="00D95E90">
        <w:trPr>
          <w:cantSplit/>
          <w:trHeight w:val="288"/>
        </w:trPr>
        <w:tc>
          <w:tcPr>
            <w:tcW w:w="720" w:type="dxa"/>
            <w:tcBorders>
              <w:top w:val="single" w:sz="4" w:space="0" w:color="auto"/>
              <w:bottom w:val="single" w:sz="4" w:space="0" w:color="auto"/>
              <w:right w:val="single" w:sz="4" w:space="0" w:color="auto"/>
            </w:tcBorders>
            <w:vAlign w:val="center"/>
          </w:tcPr>
          <w:p w14:paraId="180BDEF5" w14:textId="77777777" w:rsidR="00C14127" w:rsidRPr="00DA7A8E" w:rsidRDefault="00C14127" w:rsidP="00D95E90">
            <w:pPr>
              <w:pStyle w:val="RapASETableBodyLeftJustify"/>
              <w:jc w:val="center"/>
              <w:rPr>
                <w:sz w:val="20"/>
              </w:rPr>
            </w:pPr>
            <w:r>
              <w:rPr>
                <w:sz w:val="20"/>
              </w:rPr>
              <w:t>1.0</w:t>
            </w:r>
          </w:p>
        </w:tc>
        <w:tc>
          <w:tcPr>
            <w:tcW w:w="4860" w:type="dxa"/>
            <w:tcBorders>
              <w:top w:val="single" w:sz="4" w:space="0" w:color="auto"/>
              <w:left w:val="single" w:sz="4" w:space="0" w:color="auto"/>
              <w:bottom w:val="single" w:sz="4" w:space="0" w:color="auto"/>
              <w:right w:val="single" w:sz="4" w:space="0" w:color="auto"/>
            </w:tcBorders>
            <w:vAlign w:val="center"/>
          </w:tcPr>
          <w:p w14:paraId="1A7511D5" w14:textId="77777777" w:rsidR="00C14127" w:rsidRPr="00DA7A8E" w:rsidRDefault="00C14127" w:rsidP="00D95E90">
            <w:pPr>
              <w:pStyle w:val="RapASETableBodyLeftJustify"/>
              <w:jc w:val="center"/>
              <w:rPr>
                <w:sz w:val="20"/>
              </w:rPr>
            </w:pPr>
            <w:r w:rsidRPr="00DA7A8E">
              <w:rPr>
                <w:sz w:val="20"/>
              </w:rPr>
              <w:t>Draft Release</w:t>
            </w:r>
          </w:p>
        </w:tc>
        <w:tc>
          <w:tcPr>
            <w:tcW w:w="1800" w:type="dxa"/>
            <w:tcBorders>
              <w:top w:val="single" w:sz="4" w:space="0" w:color="auto"/>
              <w:left w:val="single" w:sz="4" w:space="0" w:color="auto"/>
              <w:bottom w:val="single" w:sz="4" w:space="0" w:color="auto"/>
              <w:right w:val="single" w:sz="4" w:space="0" w:color="auto"/>
            </w:tcBorders>
            <w:vAlign w:val="center"/>
          </w:tcPr>
          <w:p w14:paraId="1839CE08" w14:textId="0B6F6DFC" w:rsidR="00C14127" w:rsidRPr="00DA7A8E" w:rsidRDefault="00DC2129" w:rsidP="00D95E90">
            <w:pPr>
              <w:pStyle w:val="RapASETableBodyLeftJustify"/>
              <w:jc w:val="center"/>
              <w:rPr>
                <w:sz w:val="20"/>
              </w:rPr>
            </w:pPr>
            <w:r>
              <w:rPr>
                <w:sz w:val="20"/>
              </w:rPr>
              <w:t>Surendra</w:t>
            </w:r>
          </w:p>
        </w:tc>
        <w:tc>
          <w:tcPr>
            <w:tcW w:w="1955" w:type="dxa"/>
            <w:tcBorders>
              <w:top w:val="single" w:sz="4" w:space="0" w:color="auto"/>
              <w:left w:val="single" w:sz="4" w:space="0" w:color="auto"/>
              <w:bottom w:val="single" w:sz="4" w:space="0" w:color="auto"/>
            </w:tcBorders>
            <w:vAlign w:val="center"/>
          </w:tcPr>
          <w:p w14:paraId="7CA1BE7A" w14:textId="39EAC7A7" w:rsidR="00C14127" w:rsidRPr="00CC75B0" w:rsidRDefault="00455F95" w:rsidP="00D95E90">
            <w:pPr>
              <w:pStyle w:val="RapASETableBodyLeftJustify"/>
              <w:jc w:val="center"/>
              <w:rPr>
                <w:sz w:val="20"/>
                <w:lang w:val="en-IN"/>
              </w:rPr>
            </w:pPr>
            <w:r>
              <w:rPr>
                <w:sz w:val="20"/>
                <w:lang w:val="en-IN"/>
              </w:rPr>
              <w:t>25</w:t>
            </w:r>
            <w:r w:rsidR="00DC2129">
              <w:rPr>
                <w:sz w:val="20"/>
                <w:lang w:val="en-IN"/>
              </w:rPr>
              <w:t>/0</w:t>
            </w:r>
            <w:r>
              <w:rPr>
                <w:sz w:val="20"/>
                <w:lang w:val="en-IN"/>
              </w:rPr>
              <w:t>9</w:t>
            </w:r>
            <w:r w:rsidR="00DC2129">
              <w:rPr>
                <w:sz w:val="20"/>
                <w:lang w:val="en-IN"/>
              </w:rPr>
              <w:t>/202</w:t>
            </w:r>
            <w:r w:rsidR="00380459">
              <w:rPr>
                <w:sz w:val="20"/>
                <w:lang w:val="en-IN"/>
              </w:rPr>
              <w:t>4</w:t>
            </w:r>
          </w:p>
        </w:tc>
      </w:tr>
      <w:tr w:rsidR="00C14127" w:rsidRPr="00E67FF1" w14:paraId="3B1EC0E1" w14:textId="77777777" w:rsidTr="00D95E90">
        <w:trPr>
          <w:cantSplit/>
          <w:trHeight w:val="288"/>
        </w:trPr>
        <w:tc>
          <w:tcPr>
            <w:tcW w:w="720" w:type="dxa"/>
            <w:tcBorders>
              <w:top w:val="single" w:sz="4" w:space="0" w:color="auto"/>
              <w:bottom w:val="single" w:sz="4" w:space="0" w:color="auto"/>
              <w:right w:val="single" w:sz="4" w:space="0" w:color="auto"/>
            </w:tcBorders>
            <w:vAlign w:val="center"/>
          </w:tcPr>
          <w:p w14:paraId="1FB764E9" w14:textId="77777777" w:rsidR="00C14127" w:rsidRPr="00DA7A8E" w:rsidRDefault="00C14127" w:rsidP="00D95E90">
            <w:pPr>
              <w:pStyle w:val="RapASETableBodyLeftJustify"/>
              <w:jc w:val="center"/>
              <w:rPr>
                <w:sz w:val="20"/>
              </w:rPr>
            </w:pPr>
          </w:p>
        </w:tc>
        <w:tc>
          <w:tcPr>
            <w:tcW w:w="4860" w:type="dxa"/>
            <w:tcBorders>
              <w:top w:val="single" w:sz="4" w:space="0" w:color="auto"/>
              <w:left w:val="single" w:sz="4" w:space="0" w:color="auto"/>
              <w:bottom w:val="single" w:sz="4" w:space="0" w:color="auto"/>
              <w:right w:val="single" w:sz="4" w:space="0" w:color="auto"/>
            </w:tcBorders>
            <w:vAlign w:val="center"/>
          </w:tcPr>
          <w:p w14:paraId="59A6FEEF" w14:textId="77777777" w:rsidR="00C14127" w:rsidRPr="00DA7A8E" w:rsidRDefault="00C14127" w:rsidP="00D95E90">
            <w:pPr>
              <w:pStyle w:val="RapASETableBodyLeftJustify"/>
              <w:jc w:val="center"/>
              <w:rPr>
                <w:sz w:val="20"/>
              </w:rPr>
            </w:pPr>
          </w:p>
        </w:tc>
        <w:tc>
          <w:tcPr>
            <w:tcW w:w="1800" w:type="dxa"/>
            <w:tcBorders>
              <w:top w:val="single" w:sz="4" w:space="0" w:color="auto"/>
              <w:left w:val="single" w:sz="4" w:space="0" w:color="auto"/>
              <w:bottom w:val="single" w:sz="4" w:space="0" w:color="auto"/>
              <w:right w:val="single" w:sz="4" w:space="0" w:color="auto"/>
            </w:tcBorders>
            <w:vAlign w:val="center"/>
          </w:tcPr>
          <w:p w14:paraId="768EEAD1" w14:textId="77777777" w:rsidR="00C14127" w:rsidRPr="00DA7A8E" w:rsidRDefault="00C14127" w:rsidP="00D95E90">
            <w:pPr>
              <w:pStyle w:val="RapASETableBodyLeftJustify"/>
              <w:jc w:val="center"/>
              <w:rPr>
                <w:sz w:val="20"/>
              </w:rPr>
            </w:pPr>
          </w:p>
        </w:tc>
        <w:tc>
          <w:tcPr>
            <w:tcW w:w="1955" w:type="dxa"/>
            <w:tcBorders>
              <w:top w:val="single" w:sz="4" w:space="0" w:color="auto"/>
              <w:left w:val="single" w:sz="4" w:space="0" w:color="auto"/>
              <w:bottom w:val="single" w:sz="4" w:space="0" w:color="auto"/>
            </w:tcBorders>
            <w:vAlign w:val="center"/>
          </w:tcPr>
          <w:p w14:paraId="63D34584" w14:textId="77777777" w:rsidR="00C14127" w:rsidRPr="00DA7A8E" w:rsidRDefault="00C14127" w:rsidP="00D95E90">
            <w:pPr>
              <w:pStyle w:val="RapASETableBodyLeftJustify"/>
              <w:jc w:val="center"/>
              <w:rPr>
                <w:sz w:val="20"/>
              </w:rPr>
            </w:pPr>
          </w:p>
        </w:tc>
      </w:tr>
      <w:tr w:rsidR="00C14127" w:rsidRPr="00E67FF1" w14:paraId="6027B159" w14:textId="77777777" w:rsidTr="00D95E90">
        <w:trPr>
          <w:cantSplit/>
          <w:trHeight w:val="288"/>
        </w:trPr>
        <w:tc>
          <w:tcPr>
            <w:tcW w:w="720" w:type="dxa"/>
            <w:tcBorders>
              <w:top w:val="single" w:sz="4" w:space="0" w:color="auto"/>
              <w:bottom w:val="single" w:sz="4" w:space="0" w:color="auto"/>
              <w:right w:val="single" w:sz="4" w:space="0" w:color="auto"/>
            </w:tcBorders>
            <w:vAlign w:val="center"/>
          </w:tcPr>
          <w:p w14:paraId="25DA4F1B" w14:textId="77777777" w:rsidR="00C14127" w:rsidRPr="00DA7A8E" w:rsidRDefault="00C14127" w:rsidP="00D95E90">
            <w:pPr>
              <w:pStyle w:val="RapASETableBodyLeftJustify"/>
              <w:jc w:val="center"/>
              <w:rPr>
                <w:sz w:val="20"/>
              </w:rPr>
            </w:pPr>
          </w:p>
        </w:tc>
        <w:tc>
          <w:tcPr>
            <w:tcW w:w="4860" w:type="dxa"/>
            <w:tcBorders>
              <w:top w:val="single" w:sz="4" w:space="0" w:color="auto"/>
              <w:left w:val="single" w:sz="4" w:space="0" w:color="auto"/>
              <w:bottom w:val="single" w:sz="4" w:space="0" w:color="auto"/>
              <w:right w:val="single" w:sz="4" w:space="0" w:color="auto"/>
            </w:tcBorders>
            <w:vAlign w:val="center"/>
          </w:tcPr>
          <w:p w14:paraId="431990B5" w14:textId="77777777" w:rsidR="00C14127" w:rsidRPr="00DA7A8E" w:rsidRDefault="00C14127" w:rsidP="00D95E90">
            <w:pPr>
              <w:pStyle w:val="RapASETableBodyLeftJustify"/>
              <w:jc w:val="center"/>
              <w:rPr>
                <w:sz w:val="20"/>
              </w:rPr>
            </w:pPr>
          </w:p>
        </w:tc>
        <w:tc>
          <w:tcPr>
            <w:tcW w:w="1800" w:type="dxa"/>
            <w:tcBorders>
              <w:top w:val="single" w:sz="4" w:space="0" w:color="auto"/>
              <w:left w:val="single" w:sz="4" w:space="0" w:color="auto"/>
              <w:bottom w:val="single" w:sz="4" w:space="0" w:color="auto"/>
              <w:right w:val="single" w:sz="4" w:space="0" w:color="auto"/>
            </w:tcBorders>
            <w:vAlign w:val="center"/>
          </w:tcPr>
          <w:p w14:paraId="46D137AF" w14:textId="77777777" w:rsidR="00C14127" w:rsidRPr="00DA7A8E" w:rsidRDefault="00C14127" w:rsidP="00D95E90">
            <w:pPr>
              <w:pStyle w:val="RapASETableBodyLeftJustify"/>
              <w:jc w:val="center"/>
              <w:rPr>
                <w:sz w:val="20"/>
              </w:rPr>
            </w:pPr>
          </w:p>
        </w:tc>
        <w:tc>
          <w:tcPr>
            <w:tcW w:w="1955" w:type="dxa"/>
            <w:tcBorders>
              <w:top w:val="single" w:sz="4" w:space="0" w:color="auto"/>
              <w:left w:val="single" w:sz="4" w:space="0" w:color="auto"/>
              <w:bottom w:val="single" w:sz="4" w:space="0" w:color="auto"/>
            </w:tcBorders>
            <w:vAlign w:val="center"/>
          </w:tcPr>
          <w:p w14:paraId="63521CCC" w14:textId="77777777" w:rsidR="00C14127" w:rsidRPr="00DA7A8E" w:rsidRDefault="00C14127" w:rsidP="00D95E90">
            <w:pPr>
              <w:pStyle w:val="RapASETableBodyLeftJustify"/>
              <w:jc w:val="center"/>
              <w:rPr>
                <w:sz w:val="20"/>
              </w:rPr>
            </w:pPr>
          </w:p>
        </w:tc>
      </w:tr>
    </w:tbl>
    <w:p w14:paraId="7D07C54B" w14:textId="61CA5DCB" w:rsidR="004025CC" w:rsidRDefault="00C14127" w:rsidP="00C14127">
      <w:pPr>
        <w:spacing w:after="120" w:line="264" w:lineRule="auto"/>
      </w:pPr>
      <w:r>
        <w:br w:type="page"/>
      </w:r>
    </w:p>
    <w:p w14:paraId="38DFD0D6" w14:textId="7DCAA478" w:rsidR="00F0460B" w:rsidRDefault="00EB3556" w:rsidP="0095471E">
      <w:pPr>
        <w:pStyle w:val="RapASESubheadLevel1"/>
      </w:pPr>
      <w:bookmarkStart w:id="3" w:name="_Toc178245415"/>
      <w:bookmarkEnd w:id="1"/>
      <w:bookmarkEnd w:id="2"/>
      <w:r>
        <w:lastRenderedPageBreak/>
        <w:t xml:space="preserve">Setup High Availablity </w:t>
      </w:r>
      <w:r w:rsidR="00E80113">
        <w:t>for Postgresql Database</w:t>
      </w:r>
      <w:bookmarkEnd w:id="3"/>
      <w:r w:rsidR="00B1628C">
        <w:t xml:space="preserve"> </w:t>
      </w:r>
    </w:p>
    <w:p w14:paraId="4271F5D4" w14:textId="4B98B340" w:rsidR="000A775A" w:rsidRDefault="00E658B3" w:rsidP="0084762A">
      <w:r>
        <w:t xml:space="preserve">This document provides </w:t>
      </w:r>
      <w:r w:rsidR="00621113">
        <w:t xml:space="preserve">a detailed procedure on </w:t>
      </w:r>
      <w:r w:rsidR="004B38C4" w:rsidRPr="004B38C4">
        <w:t xml:space="preserve">how to setup the </w:t>
      </w:r>
      <w:r w:rsidR="001A0B91">
        <w:t>streaming</w:t>
      </w:r>
      <w:r w:rsidR="00CD00E1">
        <w:t xml:space="preserve"> replication in </w:t>
      </w:r>
      <w:proofErr w:type="spellStart"/>
      <w:r w:rsidR="00CD00E1">
        <w:t>kubernets</w:t>
      </w:r>
      <w:proofErr w:type="spellEnd"/>
      <w:r w:rsidR="004B38C4" w:rsidRPr="004B38C4">
        <w:t xml:space="preserve"> environment for H</w:t>
      </w:r>
      <w:r w:rsidR="004B38C4">
        <w:t xml:space="preserve">igh </w:t>
      </w:r>
      <w:r w:rsidR="004B38C4" w:rsidRPr="004B38C4">
        <w:t>A</w:t>
      </w:r>
      <w:r w:rsidR="004B38C4">
        <w:t>vailability</w:t>
      </w:r>
      <w:r w:rsidR="002F5CBB">
        <w:t xml:space="preserve"> and </w:t>
      </w:r>
      <w:proofErr w:type="spellStart"/>
      <w:r w:rsidR="002F5CBB">
        <w:t>repmgr</w:t>
      </w:r>
      <w:proofErr w:type="spellEnd"/>
      <w:r w:rsidR="002F5CBB">
        <w:t xml:space="preserve"> </w:t>
      </w:r>
      <w:r w:rsidR="006B399E">
        <w:t xml:space="preserve">setup for automatic failover </w:t>
      </w:r>
      <w:r w:rsidR="00865AC0">
        <w:t xml:space="preserve">to standby server </w:t>
      </w:r>
      <w:r w:rsidR="006B399E">
        <w:t xml:space="preserve">in case of </w:t>
      </w:r>
      <w:r w:rsidR="00501DA2">
        <w:t>primary server</w:t>
      </w:r>
      <w:r w:rsidR="00BC7784">
        <w:t xml:space="preserve"> </w:t>
      </w:r>
      <w:proofErr w:type="spellStart"/>
      <w:proofErr w:type="gramStart"/>
      <w:r w:rsidR="00BC7784">
        <w:t>failed</w:t>
      </w:r>
      <w:r w:rsidR="0084762A">
        <w:t>.</w:t>
      </w:r>
      <w:r w:rsidR="00737ACA">
        <w:t>Aslo</w:t>
      </w:r>
      <w:proofErr w:type="spellEnd"/>
      <w:proofErr w:type="gramEnd"/>
      <w:r w:rsidR="00737ACA">
        <w:t xml:space="preserve"> provides a detailed </w:t>
      </w:r>
      <w:r w:rsidR="00F65905">
        <w:t xml:space="preserve">procedure on how to </w:t>
      </w:r>
      <w:r w:rsidR="00E469ED">
        <w:t xml:space="preserve">failback old primary as standby and </w:t>
      </w:r>
      <w:r w:rsidR="00E71E74">
        <w:t xml:space="preserve">data </w:t>
      </w:r>
      <w:r w:rsidR="005A5A5C">
        <w:t>streaming from primary to standby.</w:t>
      </w:r>
      <w:r w:rsidR="00C46127">
        <w:t xml:space="preserve"> </w:t>
      </w:r>
      <w:r w:rsidR="00D340C7" w:rsidRPr="00D340C7">
        <w:t>High availability refers to a system’s ability to operate continuously by removing the possibility of a single point of failure.</w:t>
      </w:r>
      <w:r w:rsidR="00CC6C99">
        <w:t xml:space="preserve"> </w:t>
      </w:r>
      <w:r w:rsidR="00CC6C99" w:rsidRPr="00CC6C99">
        <w:t xml:space="preserve">PostgreSQL Database </w:t>
      </w:r>
      <w:r w:rsidR="00CC6C99">
        <w:t>H</w:t>
      </w:r>
      <w:r w:rsidR="00CC6C99" w:rsidRPr="00D340C7">
        <w:t xml:space="preserve">igh </w:t>
      </w:r>
      <w:r w:rsidR="00CC6C99">
        <w:t>A</w:t>
      </w:r>
      <w:r w:rsidR="00CC6C99" w:rsidRPr="00D340C7">
        <w:t xml:space="preserve">vailability </w:t>
      </w:r>
      <w:r w:rsidR="00CC6C99">
        <w:t xml:space="preserve">can be achieved by using streaming replication from Master to </w:t>
      </w:r>
      <w:r w:rsidR="00CC6C99" w:rsidRPr="00CC6C99">
        <w:t>S</w:t>
      </w:r>
      <w:r w:rsidR="00CC6C99">
        <w:t>lave</w:t>
      </w:r>
      <w:r w:rsidR="00EE2642">
        <w:t xml:space="preserve"> (standby)</w:t>
      </w:r>
      <w:r w:rsidR="00CC6C99" w:rsidRPr="00CC6C99">
        <w:t xml:space="preserve"> </w:t>
      </w:r>
      <w:r w:rsidR="00CC6C99">
        <w:t>servers.</w:t>
      </w:r>
      <w:r w:rsidR="00CC6C99" w:rsidRPr="00CC6C99">
        <w:t xml:space="preserve"> Streaming replication allows a standby server to stay more </w:t>
      </w:r>
      <w:proofErr w:type="gramStart"/>
      <w:r w:rsidR="00CC6C99" w:rsidRPr="00CC6C99">
        <w:t>up-to-date</w:t>
      </w:r>
      <w:proofErr w:type="gramEnd"/>
      <w:r w:rsidR="00CC6C99" w:rsidRPr="00CC6C99">
        <w:t xml:space="preserve"> than is possible with file-based log shipping. The standby connects to the primary, which streams WAL records to the standby as they're generated, without waiting for the WAL file to be filled.</w:t>
      </w:r>
      <w:r w:rsidR="00015BEA" w:rsidRPr="00015BEA">
        <w:t xml:space="preserve"> With the PostgreSQL and </w:t>
      </w:r>
      <w:proofErr w:type="spellStart"/>
      <w:r w:rsidR="00015BEA" w:rsidRPr="00015BEA">
        <w:t>repmgr</w:t>
      </w:r>
      <w:proofErr w:type="spellEnd"/>
      <w:r w:rsidR="00015BEA" w:rsidRPr="00015BEA">
        <w:t xml:space="preserve"> configurations in place, we can now use the </w:t>
      </w:r>
      <w:proofErr w:type="spellStart"/>
      <w:r w:rsidR="00015BEA" w:rsidRPr="00015BEA">
        <w:t>repmgr</w:t>
      </w:r>
      <w:proofErr w:type="spellEnd"/>
      <w:r w:rsidR="00015BEA" w:rsidRPr="00015BEA">
        <w:t xml:space="preserve"> tool to register our primary server node into the cluster. This will enable </w:t>
      </w:r>
      <w:proofErr w:type="spellStart"/>
      <w:r w:rsidR="00015BEA" w:rsidRPr="00015BEA">
        <w:t>repmgr</w:t>
      </w:r>
      <w:proofErr w:type="spellEnd"/>
      <w:r w:rsidR="00015BEA" w:rsidRPr="00015BEA">
        <w:t xml:space="preserve"> to monitor the health of our primary node, as well as any standby nodes, and to facilitate automatic failover in the event of a primary node failure.</w:t>
      </w:r>
    </w:p>
    <w:p w14:paraId="78F5E6B1" w14:textId="18CA644A" w:rsidR="005503E8" w:rsidRDefault="005503E8" w:rsidP="00E658B3">
      <w:pPr>
        <w:pStyle w:val="RapASEBodyCopy"/>
      </w:pPr>
    </w:p>
    <w:p w14:paraId="264515C5" w14:textId="0EEA44DA" w:rsidR="00A950D5" w:rsidRDefault="002C3290" w:rsidP="00ED52C4">
      <w:pPr>
        <w:pStyle w:val="RapASESubheadLevel2"/>
        <w:ind w:hanging="720"/>
      </w:pPr>
      <w:bookmarkStart w:id="4" w:name="_Toc178245416"/>
      <w:r>
        <w:t>Pre-requisites</w:t>
      </w:r>
      <w:bookmarkEnd w:id="4"/>
    </w:p>
    <w:p w14:paraId="1C1DE924" w14:textId="6C22CC2F" w:rsidR="002C3290" w:rsidRPr="002C3290" w:rsidRDefault="00F97E91" w:rsidP="002C3290">
      <w:pPr>
        <w:pStyle w:val="RapASEBodyCopy"/>
        <w:ind w:left="720"/>
      </w:pPr>
      <w:r>
        <w:rPr>
          <w:rStyle w:val="ui-provider"/>
        </w:rPr>
        <w:t xml:space="preserve">We need </w:t>
      </w:r>
      <w:r w:rsidR="0087614F">
        <w:rPr>
          <w:rStyle w:val="ui-provider"/>
        </w:rPr>
        <w:t xml:space="preserve">2 </w:t>
      </w:r>
      <w:proofErr w:type="spellStart"/>
      <w:r w:rsidR="0087614F">
        <w:rPr>
          <w:rStyle w:val="ui-provider"/>
        </w:rPr>
        <w:t>kubernetes</w:t>
      </w:r>
      <w:proofErr w:type="spellEnd"/>
      <w:r w:rsidR="0087614F">
        <w:rPr>
          <w:rStyle w:val="ui-provider"/>
        </w:rPr>
        <w:t xml:space="preserve"> clusters and NFS storage attached to those clusters</w:t>
      </w:r>
      <w:r>
        <w:rPr>
          <w:rStyle w:val="ui-provider"/>
        </w:rPr>
        <w:t xml:space="preserve"> and </w:t>
      </w:r>
      <w:proofErr w:type="spellStart"/>
      <w:r w:rsidR="009C10C3">
        <w:rPr>
          <w:rStyle w:val="ui-provider"/>
        </w:rPr>
        <w:t>postgres</w:t>
      </w:r>
      <w:proofErr w:type="spellEnd"/>
      <w:r w:rsidR="009C10C3">
        <w:rPr>
          <w:rStyle w:val="ui-provider"/>
        </w:rPr>
        <w:t xml:space="preserve"> ports are exposed outside</w:t>
      </w:r>
      <w:r w:rsidR="00B623DF">
        <w:rPr>
          <w:rStyle w:val="ui-provider"/>
        </w:rPr>
        <w:t>.</w:t>
      </w:r>
      <w:r w:rsidR="009C10C3">
        <w:rPr>
          <w:rStyle w:val="ui-provider"/>
        </w:rPr>
        <w:t xml:space="preserve"> </w:t>
      </w:r>
      <w:r w:rsidR="00B623DF">
        <w:rPr>
          <w:rStyle w:val="ui-provider"/>
        </w:rPr>
        <w:t>C</w:t>
      </w:r>
      <w:r w:rsidR="009C10C3">
        <w:rPr>
          <w:rStyle w:val="ui-provider"/>
        </w:rPr>
        <w:t>onnection</w:t>
      </w:r>
      <w:r w:rsidR="00844841">
        <w:rPr>
          <w:rStyle w:val="ui-provider"/>
        </w:rPr>
        <w:t>s are</w:t>
      </w:r>
      <w:r w:rsidR="009C10C3">
        <w:rPr>
          <w:rStyle w:val="ui-provider"/>
        </w:rPr>
        <w:t xml:space="preserve"> allowed between those clusters.</w:t>
      </w:r>
    </w:p>
    <w:p w14:paraId="0B593B98" w14:textId="4101C819" w:rsidR="00ED52C4" w:rsidRPr="00ED52C4" w:rsidRDefault="00CE098C" w:rsidP="00ED52C4">
      <w:pPr>
        <w:pStyle w:val="RapASESubheadLevel2"/>
        <w:ind w:hanging="720"/>
      </w:pPr>
      <w:bookmarkStart w:id="5" w:name="_Toc178245417"/>
      <w:r>
        <w:t xml:space="preserve">Master server </w:t>
      </w:r>
      <w:r w:rsidR="008521AF">
        <w:t>(10.205.211</w:t>
      </w:r>
      <w:r w:rsidR="006371D9">
        <w:t xml:space="preserve">.107) </w:t>
      </w:r>
      <w:r>
        <w:t>level setup</w:t>
      </w:r>
      <w:bookmarkEnd w:id="5"/>
    </w:p>
    <w:p w14:paraId="7BE7C3A5" w14:textId="77777777" w:rsidR="0080328C" w:rsidRDefault="0080328C" w:rsidP="0080328C">
      <w:pPr>
        <w:pStyle w:val="ListParagraph"/>
        <w:rPr>
          <w:rStyle w:val="ui-provider"/>
        </w:rPr>
      </w:pPr>
    </w:p>
    <w:p w14:paraId="4DC15A1D" w14:textId="0B393D0B" w:rsidR="00EF2606" w:rsidRDefault="001B3C91" w:rsidP="00CC1648">
      <w:pPr>
        <w:pStyle w:val="ListParagraph"/>
        <w:numPr>
          <w:ilvl w:val="0"/>
          <w:numId w:val="19"/>
        </w:numPr>
        <w:rPr>
          <w:rFonts w:cstheme="minorHAnsi"/>
          <w:sz w:val="20"/>
          <w:szCs w:val="20"/>
        </w:rPr>
      </w:pPr>
      <w:proofErr w:type="spellStart"/>
      <w:r>
        <w:t>C</w:t>
      </w:r>
      <w:r w:rsidR="009A70CE">
        <w:t>ertscan</w:t>
      </w:r>
      <w:proofErr w:type="spellEnd"/>
      <w:r w:rsidR="009A70CE">
        <w:t xml:space="preserve"> app</w:t>
      </w:r>
      <w:r w:rsidR="00EE69F9">
        <w:t xml:space="preserve">lications </w:t>
      </w:r>
      <w:r w:rsidR="002E7617">
        <w:t xml:space="preserve">pods </w:t>
      </w:r>
      <w:r w:rsidR="00EE69F9">
        <w:t xml:space="preserve">and </w:t>
      </w:r>
      <w:proofErr w:type="spellStart"/>
      <w:r w:rsidR="002E7617">
        <w:t>postgres</w:t>
      </w:r>
      <w:proofErr w:type="spellEnd"/>
      <w:r w:rsidR="002E7617">
        <w:t xml:space="preserve"> </w:t>
      </w:r>
      <w:r w:rsidR="00EE69F9">
        <w:t>database sh</w:t>
      </w:r>
      <w:r w:rsidR="007D4A88">
        <w:t xml:space="preserve">ould be </w:t>
      </w:r>
      <w:r w:rsidR="00982EB3">
        <w:t>running</w:t>
      </w:r>
      <w:r w:rsidR="00250273">
        <w:t xml:space="preserve"> in the </w:t>
      </w:r>
      <w:proofErr w:type="spellStart"/>
      <w:r w:rsidR="00250273">
        <w:t>kubernets</w:t>
      </w:r>
      <w:proofErr w:type="spellEnd"/>
      <w:r w:rsidR="00250273">
        <w:t xml:space="preserve"> environment as shown </w:t>
      </w:r>
      <w:r w:rsidR="00EE66D9">
        <w:t xml:space="preserve">in </w:t>
      </w:r>
      <w:r w:rsidR="00250273">
        <w:t>below</w:t>
      </w:r>
      <w:r w:rsidR="00491827">
        <w:t xml:space="preserve"> screenshot</w:t>
      </w:r>
      <w:r w:rsidR="00250273">
        <w:t>.</w:t>
      </w:r>
    </w:p>
    <w:p w14:paraId="3B254D0E" w14:textId="77777777" w:rsidR="00EF2606" w:rsidRDefault="00EF2606" w:rsidP="00EF2606">
      <w:pPr>
        <w:pStyle w:val="ListParagraph"/>
      </w:pPr>
    </w:p>
    <w:p w14:paraId="495D01D8" w14:textId="509B505B" w:rsidR="00491827" w:rsidRDefault="00EC0945" w:rsidP="00EF2606">
      <w:pPr>
        <w:pStyle w:val="ListParagraph"/>
      </w:pPr>
      <w:r w:rsidRPr="00EC0945">
        <w:rPr>
          <w:noProof/>
        </w:rPr>
        <w:drawing>
          <wp:inline distT="0" distB="0" distL="0" distR="0" wp14:anchorId="716693A3" wp14:editId="47129341">
            <wp:extent cx="5943600" cy="2677160"/>
            <wp:effectExtent l="0" t="0" r="0" b="8890"/>
            <wp:docPr id="45641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1511" name=""/>
                    <pic:cNvPicPr/>
                  </pic:nvPicPr>
                  <pic:blipFill>
                    <a:blip r:embed="rId14"/>
                    <a:stretch>
                      <a:fillRect/>
                    </a:stretch>
                  </pic:blipFill>
                  <pic:spPr>
                    <a:xfrm>
                      <a:off x="0" y="0"/>
                      <a:ext cx="5943600" cy="2677160"/>
                    </a:xfrm>
                    <a:prstGeom prst="rect">
                      <a:avLst/>
                    </a:prstGeom>
                  </pic:spPr>
                </pic:pic>
              </a:graphicData>
            </a:graphic>
          </wp:inline>
        </w:drawing>
      </w:r>
    </w:p>
    <w:p w14:paraId="67F4E612" w14:textId="77777777" w:rsidR="00491827" w:rsidRDefault="00491827" w:rsidP="00EF2606">
      <w:pPr>
        <w:pStyle w:val="ListParagraph"/>
      </w:pPr>
    </w:p>
    <w:p w14:paraId="2885B416" w14:textId="77777777" w:rsidR="00B41BFA" w:rsidRDefault="00CB2070" w:rsidP="00BC2CE2">
      <w:pPr>
        <w:pStyle w:val="ListParagraph"/>
        <w:numPr>
          <w:ilvl w:val="0"/>
          <w:numId w:val="19"/>
        </w:numPr>
      </w:pPr>
      <w:r>
        <w:lastRenderedPageBreak/>
        <w:t>Login</w:t>
      </w:r>
      <w:r w:rsidR="00117449">
        <w:t xml:space="preserve"> to database </w:t>
      </w:r>
      <w:r w:rsidR="00BE59AD">
        <w:t>as shown below.</w:t>
      </w:r>
    </w:p>
    <w:p w14:paraId="7B9A6A4A" w14:textId="27627809" w:rsidR="001341BB" w:rsidRDefault="00702922" w:rsidP="001341BB">
      <w:pPr>
        <w:pStyle w:val="RapASEBodyCopy"/>
        <w:ind w:left="720"/>
        <w:rPr>
          <w:rFonts w:ascii="Courier New" w:hAnsi="Courier New" w:cs="Courier New"/>
          <w:b/>
          <w:bCs/>
          <w:highlight w:val="lightGray"/>
        </w:rPr>
      </w:pPr>
      <w:r>
        <w:t xml:space="preserve">            </w:t>
      </w:r>
      <w:r w:rsidR="001341BB">
        <w:rPr>
          <w:rFonts w:ascii="Courier New" w:hAnsi="Courier New" w:cs="Courier New"/>
          <w:b/>
          <w:bCs/>
          <w:highlight w:val="lightGray"/>
        </w:rPr>
        <w:t>cd</w:t>
      </w:r>
      <w:r w:rsidR="001341BB" w:rsidRPr="005F0D41">
        <w:rPr>
          <w:rFonts w:ascii="Courier New" w:hAnsi="Courier New" w:cs="Courier New"/>
          <w:b/>
          <w:bCs/>
          <w:highlight w:val="lightGray"/>
        </w:rPr>
        <w:t xml:space="preserve"> </w:t>
      </w:r>
      <w:r w:rsidR="001341BB" w:rsidRPr="005C4504">
        <w:rPr>
          <w:rFonts w:ascii="Courier New" w:hAnsi="Courier New" w:cs="Courier New"/>
          <w:b/>
          <w:bCs/>
          <w:highlight w:val="lightGray"/>
        </w:rPr>
        <w:t>${HOME}</w:t>
      </w:r>
      <w:r w:rsidR="001341BB" w:rsidRPr="005F0D41">
        <w:rPr>
          <w:rFonts w:ascii="Courier New" w:hAnsi="Courier New" w:cs="Courier New"/>
          <w:b/>
          <w:bCs/>
          <w:highlight w:val="lightGray"/>
        </w:rPr>
        <w:t>/</w:t>
      </w:r>
      <w:r w:rsidR="00610197" w:rsidRPr="00610197">
        <w:rPr>
          <w:rFonts w:ascii="Courier New" w:hAnsi="Courier New" w:cs="Courier New"/>
          <w:b/>
          <w:bCs/>
          <w:highlight w:val="lightGray"/>
        </w:rPr>
        <w:t>certscan-kubernetes-kustomize</w:t>
      </w:r>
      <w:r w:rsidR="005966A2">
        <w:rPr>
          <w:rFonts w:ascii="Courier New" w:hAnsi="Courier New" w:cs="Courier New"/>
          <w:b/>
          <w:bCs/>
          <w:highlight w:val="lightGray"/>
        </w:rPr>
        <w:t>_surendra</w:t>
      </w:r>
      <w:r w:rsidR="00610197" w:rsidRPr="00610197">
        <w:rPr>
          <w:rFonts w:ascii="Courier New" w:hAnsi="Courier New" w:cs="Courier New"/>
          <w:b/>
          <w:bCs/>
          <w:highlight w:val="lightGray"/>
        </w:rPr>
        <w:t>/backend-services/nfs</w:t>
      </w:r>
    </w:p>
    <w:p w14:paraId="132B892E" w14:textId="566D12A3" w:rsidR="00525C4B" w:rsidRPr="00D01FF7" w:rsidRDefault="0073131C" w:rsidP="00142F38">
      <w:pPr>
        <w:pStyle w:val="RapASEBodyCopy"/>
        <w:ind w:left="720" w:firstLine="720"/>
      </w:pPr>
      <w:r w:rsidRPr="00D01FF7">
        <w:t xml:space="preserve">run the </w:t>
      </w:r>
      <w:proofErr w:type="gramStart"/>
      <w:r w:rsidRPr="00D01FF7">
        <w:t>below command</w:t>
      </w:r>
      <w:r w:rsidR="00525C4B" w:rsidRPr="00D01FF7">
        <w:t>s</w:t>
      </w:r>
      <w:proofErr w:type="gramEnd"/>
    </w:p>
    <w:p w14:paraId="310AC80D" w14:textId="0A1A17E6" w:rsidR="00DA1FA4" w:rsidRDefault="00525C4B" w:rsidP="0073131C">
      <w:pPr>
        <w:pStyle w:val="RapASEBodyCopy"/>
        <w:ind w:left="720" w:firstLine="720"/>
        <w:rPr>
          <w:rFonts w:ascii="Courier New" w:hAnsi="Courier New" w:cs="Courier New"/>
          <w:b/>
          <w:bCs/>
          <w:highlight w:val="lightGray"/>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sidR="00494397">
        <w:rPr>
          <w:rFonts w:ascii="Courier New" w:hAnsi="Courier New" w:cs="Courier New"/>
          <w:b/>
          <w:bCs/>
          <w:highlight w:val="lightGray"/>
        </w:rPr>
        <w:t>-- /bin/</w:t>
      </w:r>
      <w:r w:rsidRPr="00525C4B">
        <w:rPr>
          <w:rFonts w:ascii="Courier New" w:hAnsi="Courier New" w:cs="Courier New"/>
          <w:b/>
          <w:bCs/>
          <w:highlight w:val="lightGray"/>
        </w:rPr>
        <w:t>bash</w:t>
      </w:r>
      <w:r w:rsidR="0073131C">
        <w:rPr>
          <w:rFonts w:ascii="Courier New" w:hAnsi="Courier New" w:cs="Courier New"/>
          <w:b/>
          <w:bCs/>
          <w:highlight w:val="lightGray"/>
        </w:rPr>
        <w:t xml:space="preserve"> </w:t>
      </w:r>
    </w:p>
    <w:p w14:paraId="279E1B19" w14:textId="71255A0A" w:rsidR="00C73BB9" w:rsidRDefault="00C73BB9" w:rsidP="0073131C">
      <w:pPr>
        <w:pStyle w:val="RapASEBodyCopy"/>
        <w:ind w:left="720" w:firstLine="720"/>
        <w:rPr>
          <w:rFonts w:ascii="Courier New" w:hAnsi="Courier New" w:cs="Courier New"/>
          <w:b/>
          <w:bCs/>
          <w:highlight w:val="lightGray"/>
        </w:rPr>
      </w:pPr>
      <w:proofErr w:type="spellStart"/>
      <w:r>
        <w:rPr>
          <w:rFonts w:ascii="Courier New" w:hAnsi="Courier New" w:cs="Courier New"/>
          <w:b/>
          <w:bCs/>
          <w:highlight w:val="lightGray"/>
        </w:rPr>
        <w:t>psql</w:t>
      </w:r>
      <w:proofErr w:type="spellEnd"/>
      <w:r>
        <w:rPr>
          <w:rFonts w:ascii="Courier New" w:hAnsi="Courier New" w:cs="Courier New"/>
          <w:b/>
          <w:bCs/>
          <w:highlight w:val="lightGray"/>
        </w:rPr>
        <w:t xml:space="preserve"> -U </w:t>
      </w:r>
      <w:proofErr w:type="spellStart"/>
      <w:r>
        <w:rPr>
          <w:rFonts w:ascii="Courier New" w:hAnsi="Courier New" w:cs="Courier New"/>
          <w:b/>
          <w:bCs/>
          <w:highlight w:val="lightGray"/>
        </w:rPr>
        <w:t>certscanuser</w:t>
      </w:r>
      <w:proofErr w:type="spellEnd"/>
      <w:r>
        <w:rPr>
          <w:rFonts w:ascii="Courier New" w:hAnsi="Courier New" w:cs="Courier New"/>
          <w:b/>
          <w:bCs/>
          <w:highlight w:val="lightGray"/>
        </w:rPr>
        <w:t xml:space="preserve"> -d </w:t>
      </w:r>
      <w:proofErr w:type="spellStart"/>
      <w:r>
        <w:rPr>
          <w:rFonts w:ascii="Courier New" w:hAnsi="Courier New" w:cs="Courier New"/>
          <w:b/>
          <w:bCs/>
          <w:highlight w:val="lightGray"/>
        </w:rPr>
        <w:t>certscandb</w:t>
      </w:r>
      <w:proofErr w:type="spellEnd"/>
    </w:p>
    <w:p w14:paraId="2683AB51" w14:textId="15301D7F" w:rsidR="00C73BB9" w:rsidRDefault="00DC12A2" w:rsidP="00CD05C1">
      <w:pPr>
        <w:pStyle w:val="RapASEBodyCopy"/>
        <w:ind w:firstLine="720"/>
        <w:rPr>
          <w:rFonts w:ascii="Courier New" w:hAnsi="Courier New" w:cs="Courier New"/>
          <w:b/>
          <w:bCs/>
        </w:rPr>
      </w:pPr>
      <w:r w:rsidRPr="00DC12A2">
        <w:rPr>
          <w:rFonts w:ascii="Courier New" w:hAnsi="Courier New" w:cs="Courier New"/>
          <w:b/>
          <w:bCs/>
        </w:rPr>
        <w:t xml:space="preserve">CREATE ROLE </w:t>
      </w:r>
      <w:proofErr w:type="spellStart"/>
      <w:r w:rsidRPr="00DC12A2">
        <w:rPr>
          <w:rFonts w:ascii="Courier New" w:hAnsi="Courier New" w:cs="Courier New"/>
          <w:b/>
          <w:bCs/>
        </w:rPr>
        <w:t>repuser</w:t>
      </w:r>
      <w:proofErr w:type="spellEnd"/>
      <w:r w:rsidRPr="00DC12A2">
        <w:rPr>
          <w:rFonts w:ascii="Courier New" w:hAnsi="Courier New" w:cs="Courier New"/>
          <w:b/>
          <w:bCs/>
        </w:rPr>
        <w:t xml:space="preserve"> REPLICATION LOGIN PASSWORD 'password</w:t>
      </w:r>
      <w:proofErr w:type="gramStart"/>
      <w:r w:rsidRPr="00DC12A2">
        <w:rPr>
          <w:rFonts w:ascii="Courier New" w:hAnsi="Courier New" w:cs="Courier New"/>
          <w:b/>
          <w:bCs/>
        </w:rPr>
        <w:t>';</w:t>
      </w:r>
      <w:proofErr w:type="gramEnd"/>
    </w:p>
    <w:p w14:paraId="7A827FD4" w14:textId="51E5CAAF" w:rsidR="00DC12A2" w:rsidRDefault="006C7550" w:rsidP="00CD05C1">
      <w:pPr>
        <w:pStyle w:val="RapASEBodyCopy"/>
        <w:ind w:firstLine="720"/>
        <w:rPr>
          <w:rFonts w:ascii="Courier New" w:hAnsi="Courier New" w:cs="Courier New"/>
          <w:b/>
          <w:bCs/>
        </w:rPr>
      </w:pPr>
      <w:r w:rsidRPr="006C7550">
        <w:rPr>
          <w:rFonts w:ascii="Courier New" w:hAnsi="Courier New" w:cs="Courier New"/>
          <w:b/>
          <w:bCs/>
        </w:rPr>
        <w:t xml:space="preserve">alter system set </w:t>
      </w:r>
      <w:proofErr w:type="spellStart"/>
      <w:r w:rsidRPr="006C7550">
        <w:rPr>
          <w:rFonts w:ascii="Courier New" w:hAnsi="Courier New" w:cs="Courier New"/>
          <w:b/>
          <w:bCs/>
        </w:rPr>
        <w:t>wal_level</w:t>
      </w:r>
      <w:proofErr w:type="spellEnd"/>
      <w:r w:rsidRPr="006C7550">
        <w:rPr>
          <w:rFonts w:ascii="Courier New" w:hAnsi="Courier New" w:cs="Courier New"/>
          <w:b/>
          <w:bCs/>
        </w:rPr>
        <w:t xml:space="preserve"> = </w:t>
      </w:r>
      <w:proofErr w:type="gramStart"/>
      <w:r w:rsidRPr="006C7550">
        <w:rPr>
          <w:rFonts w:ascii="Courier New" w:hAnsi="Courier New" w:cs="Courier New"/>
          <w:b/>
          <w:bCs/>
        </w:rPr>
        <w:t>replica;</w:t>
      </w:r>
      <w:proofErr w:type="gramEnd"/>
    </w:p>
    <w:p w14:paraId="72518B46" w14:textId="347F1772" w:rsidR="006C7550" w:rsidRDefault="006C7550" w:rsidP="00CD05C1">
      <w:pPr>
        <w:pStyle w:val="RapASEBodyCopy"/>
        <w:ind w:firstLine="720"/>
        <w:rPr>
          <w:rFonts w:ascii="Courier New" w:hAnsi="Courier New" w:cs="Courier New"/>
          <w:b/>
          <w:bCs/>
        </w:rPr>
      </w:pPr>
      <w:r w:rsidRPr="006C7550">
        <w:rPr>
          <w:rFonts w:ascii="Courier New" w:hAnsi="Courier New" w:cs="Courier New"/>
          <w:b/>
          <w:bCs/>
        </w:rPr>
        <w:t xml:space="preserve">alter system set </w:t>
      </w:r>
      <w:proofErr w:type="spellStart"/>
      <w:r w:rsidRPr="006C7550">
        <w:rPr>
          <w:rFonts w:ascii="Courier New" w:hAnsi="Courier New" w:cs="Courier New"/>
          <w:b/>
          <w:bCs/>
        </w:rPr>
        <w:t>max_wal_senders</w:t>
      </w:r>
      <w:proofErr w:type="spellEnd"/>
      <w:r w:rsidRPr="006C7550">
        <w:rPr>
          <w:rFonts w:ascii="Courier New" w:hAnsi="Courier New" w:cs="Courier New"/>
          <w:b/>
          <w:bCs/>
        </w:rPr>
        <w:t xml:space="preserve"> = </w:t>
      </w:r>
      <w:proofErr w:type="gramStart"/>
      <w:r w:rsidRPr="006C7550">
        <w:rPr>
          <w:rFonts w:ascii="Courier New" w:hAnsi="Courier New" w:cs="Courier New"/>
          <w:b/>
          <w:bCs/>
        </w:rPr>
        <w:t>20;</w:t>
      </w:r>
      <w:proofErr w:type="gramEnd"/>
    </w:p>
    <w:p w14:paraId="3ECA4D41" w14:textId="2539187D" w:rsidR="006C7550" w:rsidRDefault="006C7550" w:rsidP="00CD05C1">
      <w:pPr>
        <w:pStyle w:val="RapASEBodyCopy"/>
        <w:ind w:firstLine="720"/>
        <w:rPr>
          <w:rFonts w:ascii="Courier New" w:hAnsi="Courier New" w:cs="Courier New"/>
          <w:b/>
          <w:bCs/>
        </w:rPr>
      </w:pPr>
      <w:r w:rsidRPr="006C7550">
        <w:rPr>
          <w:rFonts w:ascii="Courier New" w:hAnsi="Courier New" w:cs="Courier New"/>
          <w:b/>
          <w:bCs/>
        </w:rPr>
        <w:t xml:space="preserve">alter system set </w:t>
      </w:r>
      <w:proofErr w:type="spellStart"/>
      <w:r w:rsidRPr="006C7550">
        <w:rPr>
          <w:rFonts w:ascii="Courier New" w:hAnsi="Courier New" w:cs="Courier New"/>
          <w:b/>
          <w:bCs/>
        </w:rPr>
        <w:t>max_replication_slots</w:t>
      </w:r>
      <w:proofErr w:type="spellEnd"/>
      <w:r w:rsidRPr="006C7550">
        <w:rPr>
          <w:rFonts w:ascii="Courier New" w:hAnsi="Courier New" w:cs="Courier New"/>
          <w:b/>
          <w:bCs/>
        </w:rPr>
        <w:t xml:space="preserve"> = </w:t>
      </w:r>
      <w:proofErr w:type="gramStart"/>
      <w:r w:rsidRPr="006C7550">
        <w:rPr>
          <w:rFonts w:ascii="Courier New" w:hAnsi="Courier New" w:cs="Courier New"/>
          <w:b/>
          <w:bCs/>
        </w:rPr>
        <w:t>300;</w:t>
      </w:r>
      <w:proofErr w:type="gramEnd"/>
    </w:p>
    <w:p w14:paraId="6C3FDA87" w14:textId="5054BAE4" w:rsidR="00CD05C1" w:rsidRDefault="00CD05C1" w:rsidP="00CD05C1">
      <w:pPr>
        <w:pStyle w:val="RapASEBodyCopy"/>
        <w:ind w:firstLine="720"/>
        <w:rPr>
          <w:rFonts w:ascii="Courier New" w:hAnsi="Courier New" w:cs="Courier New"/>
          <w:b/>
          <w:bCs/>
        </w:rPr>
      </w:pPr>
      <w:r w:rsidRPr="00CD05C1">
        <w:rPr>
          <w:rFonts w:ascii="Courier New" w:hAnsi="Courier New" w:cs="Courier New"/>
          <w:b/>
          <w:bCs/>
        </w:rPr>
        <w:t xml:space="preserve">alter system set </w:t>
      </w:r>
      <w:proofErr w:type="spellStart"/>
      <w:r w:rsidRPr="00CD05C1">
        <w:rPr>
          <w:rFonts w:ascii="Courier New" w:hAnsi="Courier New" w:cs="Courier New"/>
          <w:b/>
          <w:bCs/>
        </w:rPr>
        <w:t>hot_standby</w:t>
      </w:r>
      <w:proofErr w:type="spellEnd"/>
      <w:r w:rsidRPr="00CD05C1">
        <w:rPr>
          <w:rFonts w:ascii="Courier New" w:hAnsi="Courier New" w:cs="Courier New"/>
          <w:b/>
          <w:bCs/>
        </w:rPr>
        <w:t xml:space="preserve"> = </w:t>
      </w:r>
      <w:proofErr w:type="gramStart"/>
      <w:r w:rsidRPr="00CD05C1">
        <w:rPr>
          <w:rFonts w:ascii="Courier New" w:hAnsi="Courier New" w:cs="Courier New"/>
          <w:b/>
          <w:bCs/>
        </w:rPr>
        <w:t>on;</w:t>
      </w:r>
      <w:proofErr w:type="gramEnd"/>
    </w:p>
    <w:p w14:paraId="5E4B9187" w14:textId="4184F9A6" w:rsidR="00CD05C1" w:rsidRDefault="00CD05C1" w:rsidP="00CD05C1">
      <w:pPr>
        <w:pStyle w:val="RapASEBodyCopy"/>
        <w:ind w:left="720"/>
        <w:rPr>
          <w:rFonts w:ascii="Courier New" w:hAnsi="Courier New" w:cs="Courier New"/>
          <w:b/>
          <w:bCs/>
        </w:rPr>
      </w:pPr>
      <w:r w:rsidRPr="00CD05C1">
        <w:rPr>
          <w:rFonts w:ascii="Courier New" w:hAnsi="Courier New" w:cs="Courier New"/>
          <w:b/>
          <w:bCs/>
        </w:rPr>
        <w:t xml:space="preserve">select </w:t>
      </w:r>
      <w:proofErr w:type="spellStart"/>
      <w:r w:rsidRPr="00CD05C1">
        <w:rPr>
          <w:rFonts w:ascii="Courier New" w:hAnsi="Courier New" w:cs="Courier New"/>
          <w:b/>
          <w:bCs/>
        </w:rPr>
        <w:t>pg_create_physical_replication_slot</w:t>
      </w:r>
      <w:proofErr w:type="spellEnd"/>
      <w:r w:rsidRPr="00CD05C1">
        <w:rPr>
          <w:rFonts w:ascii="Courier New" w:hAnsi="Courier New" w:cs="Courier New"/>
          <w:b/>
          <w:bCs/>
        </w:rPr>
        <w:t>('replication_slot_slave1'</w:t>
      </w:r>
      <w:proofErr w:type="gramStart"/>
      <w:r w:rsidRPr="00CD05C1">
        <w:rPr>
          <w:rFonts w:ascii="Courier New" w:hAnsi="Courier New" w:cs="Courier New"/>
          <w:b/>
          <w:bCs/>
        </w:rPr>
        <w:t>);</w:t>
      </w:r>
      <w:proofErr w:type="gramEnd"/>
    </w:p>
    <w:p w14:paraId="755D5316" w14:textId="677CEDD7" w:rsidR="00CD05C1" w:rsidRDefault="00E357BB" w:rsidP="00CD05C1">
      <w:pPr>
        <w:pStyle w:val="RapASEBodyCopy"/>
        <w:ind w:left="720"/>
        <w:rPr>
          <w:rFonts w:ascii="Courier New" w:hAnsi="Courier New" w:cs="Courier New"/>
          <w:b/>
          <w:bCs/>
        </w:rPr>
      </w:pPr>
      <w:r w:rsidRPr="00E357BB">
        <w:rPr>
          <w:rFonts w:ascii="Courier New" w:hAnsi="Courier New" w:cs="Courier New"/>
          <w:b/>
          <w:bCs/>
        </w:rPr>
        <w:t xml:space="preserve">alter system set </w:t>
      </w:r>
      <w:proofErr w:type="spellStart"/>
      <w:r w:rsidRPr="00E357BB">
        <w:rPr>
          <w:rFonts w:ascii="Courier New" w:hAnsi="Courier New" w:cs="Courier New"/>
          <w:b/>
          <w:bCs/>
        </w:rPr>
        <w:t>primary_slot_</w:t>
      </w:r>
      <w:proofErr w:type="gramStart"/>
      <w:r w:rsidRPr="00E357BB">
        <w:rPr>
          <w:rFonts w:ascii="Courier New" w:hAnsi="Courier New" w:cs="Courier New"/>
          <w:b/>
          <w:bCs/>
        </w:rPr>
        <w:t>name</w:t>
      </w:r>
      <w:proofErr w:type="spellEnd"/>
      <w:r w:rsidRPr="00E357BB">
        <w:rPr>
          <w:rFonts w:ascii="Courier New" w:hAnsi="Courier New" w:cs="Courier New"/>
          <w:b/>
          <w:bCs/>
        </w:rPr>
        <w:t xml:space="preserve">  =</w:t>
      </w:r>
      <w:proofErr w:type="gramEnd"/>
      <w:r w:rsidRPr="00E357BB">
        <w:rPr>
          <w:rFonts w:ascii="Courier New" w:hAnsi="Courier New" w:cs="Courier New"/>
          <w:b/>
          <w:bCs/>
        </w:rPr>
        <w:t xml:space="preserve"> 'replication_slot_slave1';</w:t>
      </w:r>
    </w:p>
    <w:p w14:paraId="7B674919" w14:textId="62ACD577" w:rsidR="00E357BB" w:rsidRDefault="00E357BB" w:rsidP="00CD05C1">
      <w:pPr>
        <w:pStyle w:val="RapASEBodyCopy"/>
        <w:ind w:left="720"/>
        <w:rPr>
          <w:rFonts w:ascii="Courier New" w:hAnsi="Courier New" w:cs="Courier New"/>
          <w:b/>
          <w:bCs/>
        </w:rPr>
      </w:pPr>
      <w:r w:rsidRPr="00E357BB">
        <w:rPr>
          <w:rFonts w:ascii="Courier New" w:hAnsi="Courier New" w:cs="Courier New"/>
          <w:b/>
          <w:bCs/>
        </w:rPr>
        <w:t xml:space="preserve">create user </w:t>
      </w:r>
      <w:proofErr w:type="spellStart"/>
      <w:r w:rsidRPr="00E357BB">
        <w:rPr>
          <w:rFonts w:ascii="Courier New" w:hAnsi="Courier New" w:cs="Courier New"/>
          <w:b/>
          <w:bCs/>
        </w:rPr>
        <w:t>repmgr</w:t>
      </w:r>
      <w:proofErr w:type="spellEnd"/>
      <w:r w:rsidRPr="00E357BB">
        <w:rPr>
          <w:rFonts w:ascii="Courier New" w:hAnsi="Courier New" w:cs="Courier New"/>
          <w:b/>
          <w:bCs/>
        </w:rPr>
        <w:t xml:space="preserve"> </w:t>
      </w:r>
      <w:proofErr w:type="gramStart"/>
      <w:r w:rsidRPr="00E357BB">
        <w:rPr>
          <w:rFonts w:ascii="Courier New" w:hAnsi="Courier New" w:cs="Courier New"/>
          <w:b/>
          <w:bCs/>
        </w:rPr>
        <w:t>superuser ;</w:t>
      </w:r>
      <w:proofErr w:type="gramEnd"/>
    </w:p>
    <w:p w14:paraId="034B3B62" w14:textId="698646FF" w:rsidR="00E357BB" w:rsidRDefault="00F2550C" w:rsidP="00CD05C1">
      <w:pPr>
        <w:pStyle w:val="RapASEBodyCopy"/>
        <w:ind w:left="720"/>
        <w:rPr>
          <w:rFonts w:ascii="Courier New" w:hAnsi="Courier New" w:cs="Courier New"/>
          <w:b/>
          <w:bCs/>
        </w:rPr>
      </w:pPr>
      <w:r w:rsidRPr="00F2550C">
        <w:rPr>
          <w:rFonts w:ascii="Courier New" w:hAnsi="Courier New" w:cs="Courier New"/>
          <w:b/>
          <w:bCs/>
        </w:rPr>
        <w:t xml:space="preserve">create database </w:t>
      </w:r>
      <w:proofErr w:type="spellStart"/>
      <w:r w:rsidRPr="00F2550C">
        <w:rPr>
          <w:rFonts w:ascii="Courier New" w:hAnsi="Courier New" w:cs="Courier New"/>
          <w:b/>
          <w:bCs/>
        </w:rPr>
        <w:t>repmgr</w:t>
      </w:r>
      <w:proofErr w:type="spellEnd"/>
      <w:r w:rsidRPr="00F2550C">
        <w:rPr>
          <w:rFonts w:ascii="Courier New" w:hAnsi="Courier New" w:cs="Courier New"/>
          <w:b/>
          <w:bCs/>
        </w:rPr>
        <w:t xml:space="preserve"> with owner </w:t>
      </w:r>
      <w:proofErr w:type="spellStart"/>
      <w:proofErr w:type="gramStart"/>
      <w:r w:rsidRPr="00F2550C">
        <w:rPr>
          <w:rFonts w:ascii="Courier New" w:hAnsi="Courier New" w:cs="Courier New"/>
          <w:b/>
          <w:bCs/>
        </w:rPr>
        <w:t>repmgr</w:t>
      </w:r>
      <w:proofErr w:type="spellEnd"/>
      <w:r w:rsidRPr="00F2550C">
        <w:rPr>
          <w:rFonts w:ascii="Courier New" w:hAnsi="Courier New" w:cs="Courier New"/>
          <w:b/>
          <w:bCs/>
        </w:rPr>
        <w:t>;</w:t>
      </w:r>
      <w:proofErr w:type="gramEnd"/>
    </w:p>
    <w:p w14:paraId="4C0F077A" w14:textId="4E2C4AA0" w:rsidR="00F2550C" w:rsidRDefault="00F2550C" w:rsidP="00CD05C1">
      <w:pPr>
        <w:pStyle w:val="RapASEBodyCopy"/>
        <w:ind w:left="720"/>
        <w:rPr>
          <w:rFonts w:ascii="Courier New" w:hAnsi="Courier New" w:cs="Courier New"/>
          <w:b/>
          <w:bCs/>
        </w:rPr>
      </w:pPr>
      <w:r w:rsidRPr="00F2550C">
        <w:rPr>
          <w:rFonts w:ascii="Courier New" w:hAnsi="Courier New" w:cs="Courier New"/>
          <w:b/>
          <w:bCs/>
        </w:rPr>
        <w:t xml:space="preserve">alter user </w:t>
      </w:r>
      <w:proofErr w:type="spellStart"/>
      <w:r w:rsidRPr="00F2550C">
        <w:rPr>
          <w:rFonts w:ascii="Courier New" w:hAnsi="Courier New" w:cs="Courier New"/>
          <w:b/>
          <w:bCs/>
        </w:rPr>
        <w:t>repmgr</w:t>
      </w:r>
      <w:proofErr w:type="spellEnd"/>
      <w:r w:rsidRPr="00F2550C">
        <w:rPr>
          <w:rFonts w:ascii="Courier New" w:hAnsi="Courier New" w:cs="Courier New"/>
          <w:b/>
          <w:bCs/>
        </w:rPr>
        <w:t xml:space="preserve"> with password 'password</w:t>
      </w:r>
      <w:proofErr w:type="gramStart"/>
      <w:r w:rsidRPr="00F2550C">
        <w:rPr>
          <w:rFonts w:ascii="Courier New" w:hAnsi="Courier New" w:cs="Courier New"/>
          <w:b/>
          <w:bCs/>
        </w:rPr>
        <w:t>';</w:t>
      </w:r>
      <w:proofErr w:type="gramEnd"/>
    </w:p>
    <w:p w14:paraId="38E4EF8C" w14:textId="4DB2D4E8" w:rsidR="00F2550C" w:rsidRDefault="00F2550C" w:rsidP="00CD05C1">
      <w:pPr>
        <w:pStyle w:val="RapASEBodyCopy"/>
        <w:ind w:left="720"/>
        <w:rPr>
          <w:rFonts w:ascii="Courier New" w:hAnsi="Courier New" w:cs="Courier New"/>
          <w:b/>
          <w:bCs/>
        </w:rPr>
      </w:pPr>
      <w:r w:rsidRPr="00F2550C">
        <w:rPr>
          <w:rFonts w:ascii="Courier New" w:hAnsi="Courier New" w:cs="Courier New"/>
          <w:b/>
          <w:bCs/>
        </w:rPr>
        <w:t xml:space="preserve">alter system set </w:t>
      </w:r>
      <w:proofErr w:type="spellStart"/>
      <w:r w:rsidRPr="00F2550C">
        <w:rPr>
          <w:rFonts w:ascii="Courier New" w:hAnsi="Courier New" w:cs="Courier New"/>
          <w:b/>
          <w:bCs/>
        </w:rPr>
        <w:t>archive_mode</w:t>
      </w:r>
      <w:proofErr w:type="spellEnd"/>
      <w:r w:rsidRPr="00F2550C">
        <w:rPr>
          <w:rFonts w:ascii="Courier New" w:hAnsi="Courier New" w:cs="Courier New"/>
          <w:b/>
          <w:bCs/>
        </w:rPr>
        <w:t xml:space="preserve"> = </w:t>
      </w:r>
      <w:proofErr w:type="gramStart"/>
      <w:r w:rsidRPr="00F2550C">
        <w:rPr>
          <w:rFonts w:ascii="Courier New" w:hAnsi="Courier New" w:cs="Courier New"/>
          <w:b/>
          <w:bCs/>
        </w:rPr>
        <w:t>on;</w:t>
      </w:r>
      <w:proofErr w:type="gramEnd"/>
    </w:p>
    <w:p w14:paraId="5E8937A9" w14:textId="25759359" w:rsidR="00EB14F4" w:rsidRDefault="00EB14F4" w:rsidP="00CD05C1">
      <w:pPr>
        <w:pStyle w:val="RapASEBodyCopy"/>
        <w:ind w:left="720"/>
        <w:rPr>
          <w:rFonts w:ascii="Courier New" w:hAnsi="Courier New" w:cs="Courier New"/>
          <w:b/>
          <w:bCs/>
        </w:rPr>
      </w:pPr>
      <w:r w:rsidRPr="00F2550C">
        <w:rPr>
          <w:rFonts w:ascii="Courier New" w:hAnsi="Courier New" w:cs="Courier New"/>
          <w:b/>
          <w:bCs/>
        </w:rPr>
        <w:t xml:space="preserve">alter system set </w:t>
      </w:r>
      <w:proofErr w:type="spellStart"/>
      <w:r w:rsidRPr="00EB14F4">
        <w:rPr>
          <w:rFonts w:ascii="Courier New" w:hAnsi="Courier New" w:cs="Courier New"/>
          <w:b/>
          <w:bCs/>
        </w:rPr>
        <w:t>wal_log_hints</w:t>
      </w:r>
      <w:proofErr w:type="spellEnd"/>
      <w:r w:rsidRPr="00EB14F4">
        <w:rPr>
          <w:rFonts w:ascii="Courier New" w:hAnsi="Courier New" w:cs="Courier New"/>
          <w:b/>
          <w:bCs/>
        </w:rPr>
        <w:t xml:space="preserve"> = 'on</w:t>
      </w:r>
      <w:proofErr w:type="gramStart"/>
      <w:r w:rsidRPr="00EB14F4">
        <w:rPr>
          <w:rFonts w:ascii="Courier New" w:hAnsi="Courier New" w:cs="Courier New"/>
          <w:b/>
          <w:bCs/>
        </w:rPr>
        <w:t>'</w:t>
      </w:r>
      <w:r w:rsidR="00E37606">
        <w:rPr>
          <w:rFonts w:ascii="Courier New" w:hAnsi="Courier New" w:cs="Courier New"/>
          <w:b/>
          <w:bCs/>
        </w:rPr>
        <w:t>;</w:t>
      </w:r>
      <w:proofErr w:type="gramEnd"/>
    </w:p>
    <w:p w14:paraId="57A8218E" w14:textId="2299E4C6" w:rsidR="00331720" w:rsidRDefault="00331720" w:rsidP="00CD05C1">
      <w:pPr>
        <w:pStyle w:val="RapASEBodyCopy"/>
        <w:ind w:left="720"/>
        <w:rPr>
          <w:rFonts w:ascii="Courier New" w:hAnsi="Courier New" w:cs="Courier New"/>
          <w:b/>
          <w:bCs/>
        </w:rPr>
      </w:pPr>
      <w:r w:rsidRPr="00331720">
        <w:rPr>
          <w:rFonts w:ascii="Courier New" w:hAnsi="Courier New" w:cs="Courier New"/>
          <w:b/>
          <w:bCs/>
        </w:rPr>
        <w:t xml:space="preserve">alter system set </w:t>
      </w:r>
      <w:proofErr w:type="spellStart"/>
      <w:r w:rsidRPr="00331720">
        <w:rPr>
          <w:rFonts w:ascii="Courier New" w:hAnsi="Courier New" w:cs="Courier New"/>
          <w:b/>
          <w:bCs/>
        </w:rPr>
        <w:t>archive_command</w:t>
      </w:r>
      <w:proofErr w:type="spellEnd"/>
      <w:r w:rsidRPr="00331720">
        <w:rPr>
          <w:rFonts w:ascii="Courier New" w:hAnsi="Courier New" w:cs="Courier New"/>
          <w:b/>
          <w:bCs/>
        </w:rPr>
        <w:t xml:space="preserve"> = '</w:t>
      </w:r>
      <w:proofErr w:type="gramStart"/>
      <w:r w:rsidRPr="00331720">
        <w:rPr>
          <w:rFonts w:ascii="Courier New" w:hAnsi="Courier New" w:cs="Courier New"/>
          <w:b/>
          <w:bCs/>
        </w:rPr>
        <w:t>test !</w:t>
      </w:r>
      <w:proofErr w:type="gramEnd"/>
      <w:r w:rsidRPr="00331720">
        <w:rPr>
          <w:rFonts w:ascii="Courier New" w:hAnsi="Courier New" w:cs="Courier New"/>
          <w:b/>
          <w:bCs/>
        </w:rPr>
        <w:t xml:space="preserve"> -f /opt/</w:t>
      </w:r>
      <w:proofErr w:type="spellStart"/>
      <w:r w:rsidRPr="00331720">
        <w:rPr>
          <w:rFonts w:ascii="Courier New" w:hAnsi="Courier New" w:cs="Courier New"/>
          <w:b/>
          <w:bCs/>
        </w:rPr>
        <w:t>wal_archive</w:t>
      </w:r>
      <w:proofErr w:type="spellEnd"/>
      <w:r w:rsidRPr="00331720">
        <w:rPr>
          <w:rFonts w:ascii="Courier New" w:hAnsi="Courier New" w:cs="Courier New"/>
          <w:b/>
          <w:bCs/>
        </w:rPr>
        <w:t>/%f &amp;&amp; cp %p /opt/</w:t>
      </w:r>
      <w:proofErr w:type="spellStart"/>
      <w:r w:rsidRPr="00331720">
        <w:rPr>
          <w:rFonts w:ascii="Courier New" w:hAnsi="Courier New" w:cs="Courier New"/>
          <w:b/>
          <w:bCs/>
        </w:rPr>
        <w:t>wal_archive</w:t>
      </w:r>
      <w:proofErr w:type="spellEnd"/>
      <w:r w:rsidRPr="00331720">
        <w:rPr>
          <w:rFonts w:ascii="Courier New" w:hAnsi="Courier New" w:cs="Courier New"/>
          <w:b/>
          <w:bCs/>
        </w:rPr>
        <w:t>/%f';</w:t>
      </w:r>
    </w:p>
    <w:p w14:paraId="11BCC460" w14:textId="3AA33C68" w:rsidR="00AA159C" w:rsidRDefault="00AA159C" w:rsidP="00CD05C1">
      <w:pPr>
        <w:pStyle w:val="RapASEBodyCopy"/>
        <w:ind w:left="720"/>
        <w:rPr>
          <w:rFonts w:ascii="Courier New" w:hAnsi="Courier New" w:cs="Courier New"/>
          <w:b/>
          <w:bCs/>
        </w:rPr>
      </w:pPr>
      <w:r>
        <w:rPr>
          <w:rFonts w:ascii="Courier New" w:hAnsi="Courier New" w:cs="Courier New"/>
          <w:b/>
          <w:bCs/>
        </w:rPr>
        <w:t xml:space="preserve">alter system set </w:t>
      </w:r>
      <w:proofErr w:type="spellStart"/>
      <w:r w:rsidR="00A64828" w:rsidRPr="00A64828">
        <w:rPr>
          <w:rFonts w:ascii="Courier New" w:hAnsi="Courier New" w:cs="Courier New"/>
          <w:b/>
          <w:bCs/>
        </w:rPr>
        <w:t>shared_preload_libraries</w:t>
      </w:r>
      <w:proofErr w:type="spellEnd"/>
      <w:r w:rsidR="00A64828" w:rsidRPr="00A64828">
        <w:rPr>
          <w:rFonts w:ascii="Courier New" w:hAnsi="Courier New" w:cs="Courier New"/>
          <w:b/>
          <w:bCs/>
        </w:rPr>
        <w:t xml:space="preserve"> = </w:t>
      </w:r>
      <w:proofErr w:type="spellStart"/>
      <w:r w:rsidR="0037695F">
        <w:rPr>
          <w:rFonts w:ascii="Courier New" w:hAnsi="Courier New" w:cs="Courier New"/>
          <w:b/>
          <w:bCs/>
        </w:rPr>
        <w:t>pg_</w:t>
      </w:r>
      <w:proofErr w:type="gramStart"/>
      <w:r w:rsidR="0037695F">
        <w:rPr>
          <w:rFonts w:ascii="Courier New" w:hAnsi="Courier New" w:cs="Courier New"/>
          <w:b/>
          <w:bCs/>
        </w:rPr>
        <w:t>cron,</w:t>
      </w:r>
      <w:r w:rsidR="00A64828" w:rsidRPr="00A64828">
        <w:rPr>
          <w:rFonts w:ascii="Courier New" w:hAnsi="Courier New" w:cs="Courier New"/>
          <w:b/>
          <w:bCs/>
        </w:rPr>
        <w:t>repmgr</w:t>
      </w:r>
      <w:proofErr w:type="spellEnd"/>
      <w:proofErr w:type="gramEnd"/>
      <w:r w:rsidR="00A64828">
        <w:rPr>
          <w:rFonts w:ascii="Courier New" w:hAnsi="Courier New" w:cs="Courier New"/>
          <w:b/>
          <w:bCs/>
        </w:rPr>
        <w:t>;</w:t>
      </w:r>
    </w:p>
    <w:p w14:paraId="03C13D80" w14:textId="50EC0A9F" w:rsidR="000F1CBA" w:rsidRDefault="000F1CBA" w:rsidP="00CD05C1">
      <w:pPr>
        <w:pStyle w:val="RapASEBodyCopy"/>
        <w:ind w:left="720"/>
        <w:rPr>
          <w:rFonts w:ascii="Courier New" w:hAnsi="Courier New" w:cs="Courier New"/>
          <w:b/>
          <w:bCs/>
          <w:highlight w:val="lightGray"/>
        </w:rPr>
      </w:pPr>
      <w:r>
        <w:rPr>
          <w:rFonts w:ascii="Courier New" w:hAnsi="Courier New" w:cs="Courier New"/>
          <w:b/>
          <w:bCs/>
        </w:rPr>
        <w:t>\q</w:t>
      </w:r>
    </w:p>
    <w:p w14:paraId="7819677C" w14:textId="77777777" w:rsidR="0076340F" w:rsidRDefault="0076340F" w:rsidP="00B41BFA">
      <w:pPr>
        <w:pStyle w:val="ListParagraph"/>
      </w:pPr>
      <w:r w:rsidRPr="0076340F">
        <w:rPr>
          <w:noProof/>
        </w:rPr>
        <w:lastRenderedPageBreak/>
        <w:drawing>
          <wp:inline distT="0" distB="0" distL="0" distR="0" wp14:anchorId="4F1A02BE" wp14:editId="362FF8FB">
            <wp:extent cx="5943600" cy="2967990"/>
            <wp:effectExtent l="0" t="0" r="0" b="3810"/>
            <wp:docPr id="88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68" name=""/>
                    <pic:cNvPicPr/>
                  </pic:nvPicPr>
                  <pic:blipFill>
                    <a:blip r:embed="rId15"/>
                    <a:stretch>
                      <a:fillRect/>
                    </a:stretch>
                  </pic:blipFill>
                  <pic:spPr>
                    <a:xfrm>
                      <a:off x="0" y="0"/>
                      <a:ext cx="5943600" cy="2967990"/>
                    </a:xfrm>
                    <a:prstGeom prst="rect">
                      <a:avLst/>
                    </a:prstGeom>
                  </pic:spPr>
                </pic:pic>
              </a:graphicData>
            </a:graphic>
          </wp:inline>
        </w:drawing>
      </w:r>
    </w:p>
    <w:p w14:paraId="569193A0" w14:textId="30217222" w:rsidR="00D36BBB" w:rsidRDefault="00D36BBB" w:rsidP="00B41BFA">
      <w:pPr>
        <w:pStyle w:val="ListParagraph"/>
      </w:pPr>
      <w:r w:rsidRPr="00D36BBB">
        <w:rPr>
          <w:noProof/>
        </w:rPr>
        <w:drawing>
          <wp:inline distT="0" distB="0" distL="0" distR="0" wp14:anchorId="0E24620A" wp14:editId="522FAD12">
            <wp:extent cx="5943600" cy="1812925"/>
            <wp:effectExtent l="0" t="0" r="0" b="0"/>
            <wp:docPr id="94836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68472" name=""/>
                    <pic:cNvPicPr/>
                  </pic:nvPicPr>
                  <pic:blipFill>
                    <a:blip r:embed="rId16"/>
                    <a:stretch>
                      <a:fillRect/>
                    </a:stretch>
                  </pic:blipFill>
                  <pic:spPr>
                    <a:xfrm>
                      <a:off x="0" y="0"/>
                      <a:ext cx="5943600" cy="1812925"/>
                    </a:xfrm>
                    <a:prstGeom prst="rect">
                      <a:avLst/>
                    </a:prstGeom>
                  </pic:spPr>
                </pic:pic>
              </a:graphicData>
            </a:graphic>
          </wp:inline>
        </w:drawing>
      </w:r>
    </w:p>
    <w:p w14:paraId="190F377E" w14:textId="2CD9E0FF" w:rsidR="00B41BFA" w:rsidRDefault="00702922" w:rsidP="00996D96">
      <w:pPr>
        <w:pStyle w:val="ListParagraph"/>
      </w:pPr>
      <w:r>
        <w:t xml:space="preserve"> </w:t>
      </w:r>
    </w:p>
    <w:p w14:paraId="28680BC3" w14:textId="70918971" w:rsidR="003707BF" w:rsidRDefault="003707BF" w:rsidP="00BC2CE2">
      <w:pPr>
        <w:pStyle w:val="ListParagraph"/>
        <w:numPr>
          <w:ilvl w:val="0"/>
          <w:numId w:val="19"/>
        </w:numPr>
      </w:pPr>
      <w:r>
        <w:t xml:space="preserve">Check </w:t>
      </w:r>
      <w:r w:rsidR="00875C1C">
        <w:t xml:space="preserve">the </w:t>
      </w:r>
      <w:proofErr w:type="spellStart"/>
      <w:r w:rsidR="00875C1C">
        <w:t>repmgr</w:t>
      </w:r>
      <w:proofErr w:type="spellEnd"/>
      <w:r w:rsidR="00875C1C">
        <w:t xml:space="preserve"> is installed in </w:t>
      </w:r>
      <w:proofErr w:type="spellStart"/>
      <w:r w:rsidR="00875C1C">
        <w:t>kubernets</w:t>
      </w:r>
      <w:proofErr w:type="spellEnd"/>
      <w:r w:rsidR="00875C1C">
        <w:t xml:space="preserve"> </w:t>
      </w:r>
      <w:proofErr w:type="spellStart"/>
      <w:r w:rsidR="00875C1C">
        <w:t>postgres</w:t>
      </w:r>
      <w:proofErr w:type="spellEnd"/>
      <w:r w:rsidR="00875C1C">
        <w:t xml:space="preserve"> pod as shown below.</w:t>
      </w:r>
    </w:p>
    <w:p w14:paraId="2439D949" w14:textId="0FBE0A3C" w:rsidR="00E46B5F" w:rsidRDefault="00E46B5F" w:rsidP="00E46B5F">
      <w:pPr>
        <w:pStyle w:val="RapASEBodyCopy"/>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CE6EE6">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2E120FB9" w14:textId="36A47C94" w:rsidR="00875C1C" w:rsidRDefault="00E46B5F" w:rsidP="00E46B5F">
      <w:pPr>
        <w:pStyle w:val="ListParagraph"/>
        <w:ind w:left="2160"/>
        <w:rPr>
          <w:rFonts w:ascii="Courier New" w:hAnsi="Courier New" w:cs="Courier New"/>
          <w:b/>
          <w:bCs/>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sidR="00016191">
        <w:rPr>
          <w:rFonts w:ascii="Courier New" w:hAnsi="Courier New" w:cs="Courier New"/>
          <w:b/>
          <w:bCs/>
          <w:highlight w:val="lightGray"/>
        </w:rPr>
        <w:t>-- /bin/</w:t>
      </w:r>
      <w:r w:rsidRPr="00525C4B">
        <w:rPr>
          <w:rFonts w:ascii="Courier New" w:hAnsi="Courier New" w:cs="Courier New"/>
          <w:b/>
          <w:bCs/>
          <w:highlight w:val="lightGray"/>
        </w:rPr>
        <w:t>bash</w:t>
      </w:r>
    </w:p>
    <w:p w14:paraId="465F4E6E" w14:textId="109C1CE9" w:rsidR="00E46B5F" w:rsidRDefault="004F3037" w:rsidP="004F3037">
      <w:pPr>
        <w:pStyle w:val="RapASEBodyCopy"/>
        <w:ind w:left="2160"/>
        <w:rPr>
          <w:rFonts w:ascii="Courier New" w:hAnsi="Courier New" w:cs="Courier New"/>
          <w:b/>
          <w:bCs/>
          <w:highlight w:val="lightGray"/>
        </w:rPr>
      </w:pPr>
      <w:r w:rsidRPr="004F3037">
        <w:rPr>
          <w:rFonts w:ascii="Courier New" w:hAnsi="Courier New" w:cs="Courier New"/>
          <w:b/>
          <w:bCs/>
          <w:highlight w:val="lightGray"/>
        </w:rPr>
        <w:t>cd /</w:t>
      </w:r>
      <w:proofErr w:type="spellStart"/>
      <w:r w:rsidRPr="004F3037">
        <w:rPr>
          <w:rFonts w:ascii="Courier New" w:hAnsi="Courier New" w:cs="Courier New"/>
          <w:b/>
          <w:bCs/>
          <w:highlight w:val="lightGray"/>
        </w:rPr>
        <w:t>usr</w:t>
      </w:r>
      <w:proofErr w:type="spellEnd"/>
      <w:r w:rsidRPr="004F3037">
        <w:rPr>
          <w:rFonts w:ascii="Courier New" w:hAnsi="Courier New" w:cs="Courier New"/>
          <w:b/>
          <w:bCs/>
          <w:highlight w:val="lightGray"/>
        </w:rPr>
        <w:t>/bin</w:t>
      </w:r>
    </w:p>
    <w:p w14:paraId="724235EC" w14:textId="53EFDB11" w:rsidR="001B24C2" w:rsidRPr="004F3037" w:rsidRDefault="001B24C2" w:rsidP="004F3037">
      <w:pPr>
        <w:pStyle w:val="RapASEBodyCopy"/>
        <w:ind w:left="2160"/>
        <w:rPr>
          <w:rFonts w:ascii="Courier New" w:hAnsi="Courier New" w:cs="Courier New"/>
          <w:b/>
          <w:bCs/>
          <w:highlight w:val="lightGray"/>
        </w:rPr>
      </w:pPr>
      <w:r>
        <w:rPr>
          <w:rFonts w:ascii="Courier New" w:hAnsi="Courier New" w:cs="Courier New"/>
          <w:b/>
          <w:bCs/>
          <w:highlight w:val="lightGray"/>
        </w:rPr>
        <w:t>ls -</w:t>
      </w:r>
      <w:proofErr w:type="spellStart"/>
      <w:r>
        <w:rPr>
          <w:rFonts w:ascii="Courier New" w:hAnsi="Courier New" w:cs="Courier New"/>
          <w:b/>
          <w:bCs/>
          <w:highlight w:val="lightGray"/>
        </w:rPr>
        <w:t>lrt</w:t>
      </w:r>
      <w:proofErr w:type="spellEnd"/>
      <w:r>
        <w:rPr>
          <w:rFonts w:ascii="Courier New" w:hAnsi="Courier New" w:cs="Courier New"/>
          <w:b/>
          <w:bCs/>
          <w:highlight w:val="lightGray"/>
        </w:rPr>
        <w:t xml:space="preserve"> rep*</w:t>
      </w:r>
    </w:p>
    <w:p w14:paraId="6CA850C9" w14:textId="7C46E2B2" w:rsidR="00A61622" w:rsidRDefault="00921A70" w:rsidP="00875C1C">
      <w:pPr>
        <w:pStyle w:val="ListParagraph"/>
      </w:pPr>
      <w:r w:rsidRPr="00921A70">
        <w:rPr>
          <w:noProof/>
        </w:rPr>
        <w:drawing>
          <wp:inline distT="0" distB="0" distL="0" distR="0" wp14:anchorId="4673B688" wp14:editId="0508D62B">
            <wp:extent cx="5943600" cy="1310005"/>
            <wp:effectExtent l="0" t="0" r="0" b="4445"/>
            <wp:docPr id="26453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2382" name=""/>
                    <pic:cNvPicPr/>
                  </pic:nvPicPr>
                  <pic:blipFill>
                    <a:blip r:embed="rId17"/>
                    <a:stretch>
                      <a:fillRect/>
                    </a:stretch>
                  </pic:blipFill>
                  <pic:spPr>
                    <a:xfrm>
                      <a:off x="0" y="0"/>
                      <a:ext cx="5943600" cy="1310005"/>
                    </a:xfrm>
                    <a:prstGeom prst="rect">
                      <a:avLst/>
                    </a:prstGeom>
                  </pic:spPr>
                </pic:pic>
              </a:graphicData>
            </a:graphic>
          </wp:inline>
        </w:drawing>
      </w:r>
    </w:p>
    <w:p w14:paraId="1FBC3BA2" w14:textId="77777777" w:rsidR="00A61622" w:rsidRDefault="00A61622" w:rsidP="00875C1C">
      <w:pPr>
        <w:pStyle w:val="ListParagraph"/>
      </w:pPr>
    </w:p>
    <w:p w14:paraId="166BC23C" w14:textId="0F9A728C" w:rsidR="00B41BFA" w:rsidRDefault="00D766DA" w:rsidP="00BC2CE2">
      <w:pPr>
        <w:pStyle w:val="ListParagraph"/>
        <w:numPr>
          <w:ilvl w:val="0"/>
          <w:numId w:val="19"/>
        </w:numPr>
      </w:pPr>
      <w:r>
        <w:t xml:space="preserve">Go to data directory mapped in </w:t>
      </w:r>
      <w:proofErr w:type="spellStart"/>
      <w:r w:rsidR="001F55E4">
        <w:t>nfs</w:t>
      </w:r>
      <w:proofErr w:type="spellEnd"/>
      <w:r w:rsidR="001F55E4">
        <w:t xml:space="preserve"> server </w:t>
      </w:r>
      <w:r w:rsidR="00026F46">
        <w:t>(10.205.211.1</w:t>
      </w:r>
      <w:r w:rsidR="00F53FFB">
        <w:t>14</w:t>
      </w:r>
      <w:r w:rsidR="00026F46">
        <w:t xml:space="preserve">) </w:t>
      </w:r>
      <w:r w:rsidR="001F55E4">
        <w:t xml:space="preserve">and edit the </w:t>
      </w:r>
      <w:proofErr w:type="spellStart"/>
      <w:r w:rsidR="001F55E4">
        <w:t>pg_hba.conf</w:t>
      </w:r>
      <w:proofErr w:type="spellEnd"/>
      <w:r w:rsidR="001F55E4">
        <w:t xml:space="preserve"> file </w:t>
      </w:r>
      <w:r w:rsidR="00222A8F">
        <w:t>and add</w:t>
      </w:r>
      <w:r w:rsidR="001F55E4">
        <w:t xml:space="preserve"> the below </w:t>
      </w:r>
      <w:r w:rsidR="00222A8F">
        <w:t>entries</w:t>
      </w:r>
      <w:r w:rsidR="00BD5009">
        <w:t xml:space="preserve"> as shown below.</w:t>
      </w:r>
    </w:p>
    <w:p w14:paraId="513D0FDA" w14:textId="2E9609DE" w:rsidR="00DC3393" w:rsidRDefault="00DC3393" w:rsidP="00DC3393">
      <w:pPr>
        <w:pStyle w:val="ListParagraph"/>
        <w:ind w:left="1440"/>
        <w:rPr>
          <w:rFonts w:ascii="Courier New" w:hAnsi="Courier New" w:cs="Courier New"/>
          <w:b/>
          <w:bCs/>
        </w:rPr>
      </w:pPr>
      <w:r w:rsidRPr="005F0D41">
        <w:rPr>
          <w:rFonts w:ascii="Courier New" w:hAnsi="Courier New" w:cs="Courier New"/>
          <w:b/>
          <w:bCs/>
          <w:highlight w:val="lightGray"/>
        </w:rPr>
        <w:t>vi config_changes.sh</w:t>
      </w:r>
    </w:p>
    <w:p w14:paraId="1A30A614" w14:textId="25C64AE1" w:rsidR="00B50375" w:rsidRDefault="00B50375" w:rsidP="00203B21">
      <w:pPr>
        <w:pStyle w:val="RapASEBodyCopy"/>
        <w:ind w:left="720"/>
      </w:pPr>
      <w:r>
        <w:t xml:space="preserve">Press </w:t>
      </w:r>
      <w:proofErr w:type="gramStart"/>
      <w:r w:rsidRPr="00CE6338">
        <w:rPr>
          <w:b/>
          <w:bCs/>
        </w:rPr>
        <w:t xml:space="preserve">“ </w:t>
      </w:r>
      <w:proofErr w:type="spellStart"/>
      <w:r>
        <w:rPr>
          <w:b/>
          <w:bCs/>
        </w:rPr>
        <w:t>i</w:t>
      </w:r>
      <w:proofErr w:type="spellEnd"/>
      <w:proofErr w:type="gramEnd"/>
      <w:r w:rsidRPr="00CE6338">
        <w:rPr>
          <w:b/>
          <w:bCs/>
        </w:rPr>
        <w:t>”</w:t>
      </w:r>
      <w:r>
        <w:t xml:space="preserve"> to insert the below entries (copy and paste) , press </w:t>
      </w:r>
      <w:r w:rsidRPr="00CE6338">
        <w:rPr>
          <w:b/>
          <w:bCs/>
        </w:rPr>
        <w:t>Esc + :</w:t>
      </w:r>
      <w:proofErr w:type="spellStart"/>
      <w:r w:rsidRPr="00CE6338">
        <w:rPr>
          <w:b/>
          <w:bCs/>
        </w:rPr>
        <w:t>wq</w:t>
      </w:r>
      <w:proofErr w:type="spellEnd"/>
      <w:r>
        <w:t xml:space="preserve"> to save the changes, and then press Enter to exit.</w:t>
      </w:r>
    </w:p>
    <w:p w14:paraId="034C7D71" w14:textId="5727BF61" w:rsidR="0027273E" w:rsidRDefault="0027273E" w:rsidP="005231CD">
      <w:pPr>
        <w:pStyle w:val="RapASEBodyCopy"/>
        <w:ind w:left="1440"/>
      </w:pPr>
      <w:r w:rsidRPr="0027273E">
        <w:t xml:space="preserve">host    </w:t>
      </w:r>
      <w:r>
        <w:t xml:space="preserve">  </w:t>
      </w:r>
      <w:r w:rsidRPr="0027273E">
        <w:t xml:space="preserve">all             </w:t>
      </w:r>
      <w:r>
        <w:t xml:space="preserve">    </w:t>
      </w:r>
      <w:proofErr w:type="spellStart"/>
      <w:r w:rsidRPr="0027273E">
        <w:t>repuser</w:t>
      </w:r>
      <w:proofErr w:type="spellEnd"/>
      <w:r w:rsidRPr="0027273E">
        <w:t xml:space="preserve">     </w:t>
      </w:r>
      <w:r w:rsidR="00B6257A">
        <w:t>all</w:t>
      </w:r>
      <w:r w:rsidR="00BE10C9">
        <w:t xml:space="preserve">          </w:t>
      </w:r>
      <w:r w:rsidRPr="0027273E">
        <w:t xml:space="preserve">               trust</w:t>
      </w:r>
    </w:p>
    <w:p w14:paraId="491DB54A" w14:textId="12DB115F" w:rsidR="005231CD" w:rsidRDefault="005231CD" w:rsidP="005231CD">
      <w:pPr>
        <w:pStyle w:val="RapASEBodyCopy"/>
        <w:ind w:left="1440"/>
      </w:pPr>
      <w:r>
        <w:t xml:space="preserve">host      replication    all              </w:t>
      </w:r>
      <w:proofErr w:type="spellStart"/>
      <w:r>
        <w:t>all</w:t>
      </w:r>
      <w:proofErr w:type="spellEnd"/>
      <w:r>
        <w:t xml:space="preserve">           </w:t>
      </w:r>
      <w:r w:rsidR="0027273E">
        <w:t xml:space="preserve">             </w:t>
      </w:r>
      <w:r>
        <w:t xml:space="preserve"> trust</w:t>
      </w:r>
    </w:p>
    <w:p w14:paraId="13C0B2C6" w14:textId="6A24547D" w:rsidR="005231CD" w:rsidRDefault="005231CD" w:rsidP="005231CD">
      <w:pPr>
        <w:pStyle w:val="RapASEBodyCopy"/>
        <w:ind w:left="1440"/>
      </w:pPr>
      <w:proofErr w:type="gramStart"/>
      <w:r>
        <w:t xml:space="preserve">host     </w:t>
      </w:r>
      <w:proofErr w:type="gramEnd"/>
      <w:r>
        <w:t xml:space="preserve"> all                 </w:t>
      </w:r>
      <w:proofErr w:type="spellStart"/>
      <w:r>
        <w:t>all</w:t>
      </w:r>
      <w:proofErr w:type="spellEnd"/>
      <w:r>
        <w:t xml:space="preserve">              </w:t>
      </w:r>
      <w:proofErr w:type="spellStart"/>
      <w:r>
        <w:t>all</w:t>
      </w:r>
      <w:proofErr w:type="spellEnd"/>
      <w:r>
        <w:t xml:space="preserve">           </w:t>
      </w:r>
      <w:r w:rsidR="0027273E">
        <w:t xml:space="preserve">             </w:t>
      </w:r>
      <w:r>
        <w:t xml:space="preserve"> trust</w:t>
      </w:r>
    </w:p>
    <w:p w14:paraId="62971611" w14:textId="1BBBF158" w:rsidR="005231CD" w:rsidRDefault="005231CD" w:rsidP="005231CD">
      <w:pPr>
        <w:pStyle w:val="RapASEBodyCopy"/>
        <w:ind w:left="1440"/>
      </w:pPr>
      <w:r>
        <w:t xml:space="preserve">host      </w:t>
      </w:r>
      <w:proofErr w:type="spellStart"/>
      <w:r>
        <w:t>repuser</w:t>
      </w:r>
      <w:proofErr w:type="spellEnd"/>
      <w:r>
        <w:t xml:space="preserve">        replicator    all            </w:t>
      </w:r>
      <w:r w:rsidR="0027273E">
        <w:t xml:space="preserve">            </w:t>
      </w:r>
      <w:r>
        <w:t>trust</w:t>
      </w:r>
    </w:p>
    <w:p w14:paraId="44767F2C" w14:textId="32C54060" w:rsidR="00991D12" w:rsidRDefault="005231CD" w:rsidP="005231CD">
      <w:pPr>
        <w:pStyle w:val="RapASEBodyCopy"/>
        <w:ind w:left="1440"/>
      </w:pPr>
      <w:r>
        <w:t xml:space="preserve">host     </w:t>
      </w:r>
      <w:proofErr w:type="spellStart"/>
      <w:r>
        <w:t>repmgr</w:t>
      </w:r>
      <w:proofErr w:type="spellEnd"/>
      <w:r>
        <w:t xml:space="preserve">          </w:t>
      </w:r>
      <w:proofErr w:type="spellStart"/>
      <w:r>
        <w:t>repmgr</w:t>
      </w:r>
      <w:proofErr w:type="spellEnd"/>
      <w:r>
        <w:t xml:space="preserve">       all           </w:t>
      </w:r>
      <w:r w:rsidR="0027273E">
        <w:t xml:space="preserve">            </w:t>
      </w:r>
      <w:r>
        <w:t xml:space="preserve"> trust</w:t>
      </w:r>
    </w:p>
    <w:p w14:paraId="4A4C3B79" w14:textId="4DB4FE07" w:rsidR="00BD5009" w:rsidRDefault="006402B4" w:rsidP="00BD5009">
      <w:pPr>
        <w:ind w:left="720"/>
      </w:pPr>
      <w:r w:rsidRPr="006402B4">
        <w:rPr>
          <w:noProof/>
        </w:rPr>
        <w:drawing>
          <wp:inline distT="0" distB="0" distL="0" distR="0" wp14:anchorId="338236A6" wp14:editId="70CFB1DB">
            <wp:extent cx="5943600" cy="3676650"/>
            <wp:effectExtent l="0" t="0" r="0" b="0"/>
            <wp:docPr id="122511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7433" name=""/>
                    <pic:cNvPicPr/>
                  </pic:nvPicPr>
                  <pic:blipFill>
                    <a:blip r:embed="rId18"/>
                    <a:stretch>
                      <a:fillRect/>
                    </a:stretch>
                  </pic:blipFill>
                  <pic:spPr>
                    <a:xfrm>
                      <a:off x="0" y="0"/>
                      <a:ext cx="5943600" cy="3676650"/>
                    </a:xfrm>
                    <a:prstGeom prst="rect">
                      <a:avLst/>
                    </a:prstGeom>
                  </pic:spPr>
                </pic:pic>
              </a:graphicData>
            </a:graphic>
          </wp:inline>
        </w:drawing>
      </w:r>
    </w:p>
    <w:p w14:paraId="710C3CA3" w14:textId="48D5B0CD" w:rsidR="00B257C1" w:rsidRDefault="00583869" w:rsidP="00BD5009">
      <w:pPr>
        <w:ind w:left="720"/>
      </w:pPr>
      <w:r w:rsidRPr="00583869">
        <w:rPr>
          <w:noProof/>
        </w:rPr>
        <w:lastRenderedPageBreak/>
        <w:drawing>
          <wp:inline distT="0" distB="0" distL="0" distR="0" wp14:anchorId="48EC89A8" wp14:editId="2988F5FA">
            <wp:extent cx="5943600" cy="3816985"/>
            <wp:effectExtent l="0" t="0" r="0" b="0"/>
            <wp:docPr id="101826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1781" name=""/>
                    <pic:cNvPicPr/>
                  </pic:nvPicPr>
                  <pic:blipFill>
                    <a:blip r:embed="rId19"/>
                    <a:stretch>
                      <a:fillRect/>
                    </a:stretch>
                  </pic:blipFill>
                  <pic:spPr>
                    <a:xfrm>
                      <a:off x="0" y="0"/>
                      <a:ext cx="5943600" cy="3816985"/>
                    </a:xfrm>
                    <a:prstGeom prst="rect">
                      <a:avLst/>
                    </a:prstGeom>
                  </pic:spPr>
                </pic:pic>
              </a:graphicData>
            </a:graphic>
          </wp:inline>
        </w:drawing>
      </w:r>
    </w:p>
    <w:p w14:paraId="2F691BA7" w14:textId="363F72F7" w:rsidR="00BF7652" w:rsidRDefault="00366D50" w:rsidP="00BC2CE2">
      <w:pPr>
        <w:pStyle w:val="ListParagraph"/>
        <w:numPr>
          <w:ilvl w:val="0"/>
          <w:numId w:val="19"/>
        </w:numPr>
      </w:pPr>
      <w:r>
        <w:t xml:space="preserve">Stop and start the </w:t>
      </w:r>
      <w:proofErr w:type="spellStart"/>
      <w:r>
        <w:t>kubernets</w:t>
      </w:r>
      <w:proofErr w:type="spellEnd"/>
      <w:r>
        <w:t xml:space="preserve"> pods </w:t>
      </w:r>
      <w:r w:rsidR="003707BF">
        <w:t>as shown below</w:t>
      </w:r>
      <w:r>
        <w:t xml:space="preserve"> to re</w:t>
      </w:r>
      <w:r w:rsidR="000C635B">
        <w:t xml:space="preserve">load the parameter changes </w:t>
      </w:r>
      <w:r w:rsidR="000700C0">
        <w:t>executed in step</w:t>
      </w:r>
      <w:r w:rsidR="002C2FD5">
        <w:t xml:space="preserve"> </w:t>
      </w:r>
      <w:r w:rsidR="000700C0">
        <w:t xml:space="preserve">2 and </w:t>
      </w:r>
      <w:r w:rsidR="002C2FD5">
        <w:t>step 4.</w:t>
      </w:r>
    </w:p>
    <w:p w14:paraId="4E629699" w14:textId="7F964E2F" w:rsidR="008A19AE" w:rsidRDefault="00B11781" w:rsidP="008A19AE">
      <w:pPr>
        <w:pStyle w:val="ListParagraph"/>
        <w:ind w:left="1440"/>
      </w:pPr>
      <w:r>
        <w:t>E</w:t>
      </w:r>
      <w:r w:rsidR="008A19AE">
        <w:t>xecute the below command</w:t>
      </w:r>
      <w:r>
        <w:t xml:space="preserve"> to stop pods.</w:t>
      </w:r>
    </w:p>
    <w:p w14:paraId="6EDE8942" w14:textId="1B263E33" w:rsidR="008A19AE" w:rsidRDefault="00A304BC" w:rsidP="008A19AE">
      <w:pPr>
        <w:pStyle w:val="ListParagraph"/>
        <w:ind w:left="144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ED7DD8">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2C9A3DD2" w14:textId="0224872E" w:rsidR="0081725B" w:rsidRPr="00222AF7" w:rsidRDefault="008A19AE" w:rsidP="008A19AE">
      <w:pPr>
        <w:pStyle w:val="ListParagraph"/>
        <w:ind w:left="1440"/>
        <w:rPr>
          <w:rFonts w:ascii="Courier New" w:hAnsi="Courier New" w:cs="Courier New"/>
          <w:b/>
          <w:bCs/>
          <w:highlight w:val="lightGray"/>
        </w:rPr>
      </w:pPr>
      <w:proofErr w:type="spellStart"/>
      <w:r w:rsidRPr="00222AF7">
        <w:rPr>
          <w:rFonts w:ascii="Courier New" w:hAnsi="Courier New" w:cs="Courier New"/>
          <w:b/>
          <w:bCs/>
          <w:highlight w:val="lightGray"/>
        </w:rPr>
        <w:t>kubectl</w:t>
      </w:r>
      <w:proofErr w:type="spellEnd"/>
      <w:r w:rsidRPr="00222AF7">
        <w:rPr>
          <w:rFonts w:ascii="Courier New" w:hAnsi="Courier New" w:cs="Courier New"/>
          <w:b/>
          <w:bCs/>
          <w:highlight w:val="lightGray"/>
        </w:rPr>
        <w:t xml:space="preserve"> delete -</w:t>
      </w:r>
      <w:proofErr w:type="gramStart"/>
      <w:r w:rsidRPr="00222AF7">
        <w:rPr>
          <w:rFonts w:ascii="Courier New" w:hAnsi="Courier New" w:cs="Courier New"/>
          <w:b/>
          <w:bCs/>
          <w:highlight w:val="lightGray"/>
        </w:rPr>
        <w:t>k .</w:t>
      </w:r>
      <w:proofErr w:type="gramEnd"/>
    </w:p>
    <w:p w14:paraId="74ED98FF" w14:textId="4C79143D" w:rsidR="0081725B" w:rsidRDefault="00C61AD8" w:rsidP="0081725B">
      <w:pPr>
        <w:pStyle w:val="ListParagraph"/>
      </w:pPr>
      <w:r w:rsidRPr="00C61AD8">
        <w:rPr>
          <w:noProof/>
        </w:rPr>
        <w:drawing>
          <wp:inline distT="0" distB="0" distL="0" distR="0" wp14:anchorId="5C0A4405" wp14:editId="1A1C1D7B">
            <wp:extent cx="5943600" cy="2212975"/>
            <wp:effectExtent l="0" t="0" r="0" b="0"/>
            <wp:docPr id="18494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6574" name=""/>
                    <pic:cNvPicPr/>
                  </pic:nvPicPr>
                  <pic:blipFill>
                    <a:blip r:embed="rId20"/>
                    <a:stretch>
                      <a:fillRect/>
                    </a:stretch>
                  </pic:blipFill>
                  <pic:spPr>
                    <a:xfrm>
                      <a:off x="0" y="0"/>
                      <a:ext cx="5943600" cy="2212975"/>
                    </a:xfrm>
                    <a:prstGeom prst="rect">
                      <a:avLst/>
                    </a:prstGeom>
                  </pic:spPr>
                </pic:pic>
              </a:graphicData>
            </a:graphic>
          </wp:inline>
        </w:drawing>
      </w:r>
    </w:p>
    <w:p w14:paraId="2A36954A" w14:textId="134C9189" w:rsidR="00DE63FA" w:rsidRDefault="00B11781" w:rsidP="00DE63FA">
      <w:pPr>
        <w:ind w:firstLine="720"/>
      </w:pPr>
      <w:r>
        <w:t>E</w:t>
      </w:r>
      <w:r w:rsidR="00DE63FA">
        <w:t>xecute the below command</w:t>
      </w:r>
      <w:r>
        <w:t xml:space="preserve"> to start pods.</w:t>
      </w:r>
    </w:p>
    <w:p w14:paraId="1C869FE7" w14:textId="2282EBAB" w:rsidR="006B40F9" w:rsidRPr="00B11781" w:rsidRDefault="00872CDD" w:rsidP="00B11781">
      <w:pPr>
        <w:pStyle w:val="ListParagraph"/>
        <w:ind w:left="1440"/>
        <w:rPr>
          <w:rFonts w:ascii="Courier New" w:hAnsi="Courier New" w:cs="Courier New"/>
          <w:b/>
          <w:bCs/>
          <w:highlight w:val="lightGray"/>
        </w:rPr>
      </w:pPr>
      <w:proofErr w:type="spellStart"/>
      <w:r>
        <w:rPr>
          <w:rFonts w:ascii="Courier New" w:hAnsi="Courier New" w:cs="Courier New"/>
          <w:b/>
          <w:bCs/>
          <w:highlight w:val="lightGray"/>
        </w:rPr>
        <w:t>k</w:t>
      </w:r>
      <w:r w:rsidR="00926F58" w:rsidRPr="00B11781">
        <w:rPr>
          <w:rFonts w:ascii="Courier New" w:hAnsi="Courier New" w:cs="Courier New"/>
          <w:b/>
          <w:bCs/>
          <w:highlight w:val="lightGray"/>
        </w:rPr>
        <w:t>ubectl</w:t>
      </w:r>
      <w:proofErr w:type="spellEnd"/>
      <w:r w:rsidR="00926F58" w:rsidRPr="00B11781">
        <w:rPr>
          <w:rFonts w:ascii="Courier New" w:hAnsi="Courier New" w:cs="Courier New"/>
          <w:b/>
          <w:bCs/>
          <w:highlight w:val="lightGray"/>
        </w:rPr>
        <w:t xml:space="preserve"> apply -</w:t>
      </w:r>
      <w:proofErr w:type="gramStart"/>
      <w:r w:rsidR="00926F58" w:rsidRPr="00B11781">
        <w:rPr>
          <w:rFonts w:ascii="Courier New" w:hAnsi="Courier New" w:cs="Courier New"/>
          <w:b/>
          <w:bCs/>
          <w:highlight w:val="lightGray"/>
        </w:rPr>
        <w:t>k .</w:t>
      </w:r>
      <w:proofErr w:type="gramEnd"/>
    </w:p>
    <w:p w14:paraId="1FC861DD" w14:textId="7A07C487" w:rsidR="00BF7652" w:rsidRDefault="00E42E6E" w:rsidP="00F00246">
      <w:pPr>
        <w:ind w:left="720"/>
      </w:pPr>
      <w:r w:rsidRPr="00E42E6E">
        <w:rPr>
          <w:noProof/>
        </w:rPr>
        <w:lastRenderedPageBreak/>
        <w:drawing>
          <wp:inline distT="0" distB="0" distL="0" distR="0" wp14:anchorId="170B7491" wp14:editId="5614736C">
            <wp:extent cx="5943600" cy="2210435"/>
            <wp:effectExtent l="0" t="0" r="0" b="0"/>
            <wp:docPr id="36534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40122" name=""/>
                    <pic:cNvPicPr/>
                  </pic:nvPicPr>
                  <pic:blipFill>
                    <a:blip r:embed="rId21"/>
                    <a:stretch>
                      <a:fillRect/>
                    </a:stretch>
                  </pic:blipFill>
                  <pic:spPr>
                    <a:xfrm>
                      <a:off x="0" y="0"/>
                      <a:ext cx="5943600" cy="2210435"/>
                    </a:xfrm>
                    <a:prstGeom prst="rect">
                      <a:avLst/>
                    </a:prstGeom>
                  </pic:spPr>
                </pic:pic>
              </a:graphicData>
            </a:graphic>
          </wp:inline>
        </w:drawing>
      </w:r>
    </w:p>
    <w:p w14:paraId="4BCC7430" w14:textId="0898D4D5" w:rsidR="000A569F" w:rsidRDefault="00DC36C1" w:rsidP="00F00246">
      <w:pPr>
        <w:ind w:left="720"/>
      </w:pPr>
      <w:r>
        <w:t xml:space="preserve">Execute the below command and </w:t>
      </w:r>
      <w:r w:rsidR="00D579D3">
        <w:t>c</w:t>
      </w:r>
      <w:r w:rsidR="00955BE5">
        <w:t>heck all pods are running</w:t>
      </w:r>
      <w:r w:rsidR="00D579D3">
        <w:t xml:space="preserve"> in status.</w:t>
      </w:r>
    </w:p>
    <w:p w14:paraId="438B0848" w14:textId="191B122D" w:rsidR="00432C28" w:rsidRDefault="00432C28" w:rsidP="00432C28">
      <w:pPr>
        <w:ind w:left="1440" w:firstLine="720"/>
      </w:pPr>
      <w:proofErr w:type="spellStart"/>
      <w:r w:rsidRPr="00432C28">
        <w:t>kubectl</w:t>
      </w:r>
      <w:proofErr w:type="spellEnd"/>
      <w:r w:rsidRPr="00432C28">
        <w:t xml:space="preserve"> get pods</w:t>
      </w:r>
    </w:p>
    <w:p w14:paraId="41E4CAAE" w14:textId="73081A3F" w:rsidR="0054042D" w:rsidRDefault="003B07EE" w:rsidP="00F00246">
      <w:pPr>
        <w:ind w:left="720"/>
      </w:pPr>
      <w:r w:rsidRPr="003B07EE">
        <w:rPr>
          <w:noProof/>
        </w:rPr>
        <w:drawing>
          <wp:inline distT="0" distB="0" distL="0" distR="0" wp14:anchorId="18E3E8DC" wp14:editId="170B08E1">
            <wp:extent cx="5943600" cy="2628900"/>
            <wp:effectExtent l="0" t="0" r="0" b="0"/>
            <wp:docPr id="181736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67908" name=""/>
                    <pic:cNvPicPr/>
                  </pic:nvPicPr>
                  <pic:blipFill>
                    <a:blip r:embed="rId22"/>
                    <a:stretch>
                      <a:fillRect/>
                    </a:stretch>
                  </pic:blipFill>
                  <pic:spPr>
                    <a:xfrm>
                      <a:off x="0" y="0"/>
                      <a:ext cx="5943600" cy="2628900"/>
                    </a:xfrm>
                    <a:prstGeom prst="rect">
                      <a:avLst/>
                    </a:prstGeom>
                  </pic:spPr>
                </pic:pic>
              </a:graphicData>
            </a:graphic>
          </wp:inline>
        </w:drawing>
      </w:r>
    </w:p>
    <w:p w14:paraId="652FF4C8" w14:textId="2D76DBC5" w:rsidR="00141A2B" w:rsidRDefault="00292611" w:rsidP="00BC2CE2">
      <w:pPr>
        <w:pStyle w:val="ListParagraph"/>
        <w:numPr>
          <w:ilvl w:val="0"/>
          <w:numId w:val="19"/>
        </w:numPr>
      </w:pPr>
      <w:r>
        <w:t xml:space="preserve">Login to application and </w:t>
      </w:r>
      <w:r w:rsidR="00EA2A35">
        <w:t xml:space="preserve">add user </w:t>
      </w:r>
      <w:r w:rsidR="00EF11F3">
        <w:t>an</w:t>
      </w:r>
      <w:r w:rsidR="00BE4E0F">
        <w:t>d note</w:t>
      </w:r>
      <w:r w:rsidR="00EF11F3">
        <w:t xml:space="preserve"> the user </w:t>
      </w:r>
      <w:r w:rsidR="00323941">
        <w:t>details replicated and displayed in standby sever database</w:t>
      </w:r>
      <w:r w:rsidR="00BE4E0F">
        <w:t xml:space="preserve"> after </w:t>
      </w:r>
      <w:r w:rsidR="00E1089B">
        <w:t xml:space="preserve">streaming </w:t>
      </w:r>
      <w:r w:rsidR="00BE4E0F">
        <w:t>replication</w:t>
      </w:r>
      <w:r w:rsidR="00E1089B">
        <w:t xml:space="preserve"> started from primary to </w:t>
      </w:r>
      <w:r w:rsidR="008E4774">
        <w:t>standby server</w:t>
      </w:r>
      <w:r w:rsidR="00323941">
        <w:t>.</w:t>
      </w:r>
    </w:p>
    <w:p w14:paraId="257B9369" w14:textId="68990626" w:rsidR="00F430B4" w:rsidRDefault="00F430B4" w:rsidP="00141A2B">
      <w:pPr>
        <w:ind w:left="720"/>
      </w:pPr>
      <w:r>
        <w:t>url:</w:t>
      </w:r>
      <w:r w:rsidR="00FE550E">
        <w:t xml:space="preserve"> </w:t>
      </w:r>
      <w:hyperlink r:id="rId23" w:history="1">
        <w:r w:rsidR="003C66FA" w:rsidRPr="001D62D6">
          <w:rPr>
            <w:rStyle w:val="Hyperlink"/>
          </w:rPr>
          <w:t>https://portal.certscan.net/csview/cbp/</w:t>
        </w:r>
      </w:hyperlink>
    </w:p>
    <w:p w14:paraId="0205260F" w14:textId="7144F7AD" w:rsidR="00F430B4" w:rsidRDefault="00F430B4" w:rsidP="00141A2B">
      <w:pPr>
        <w:ind w:left="720"/>
      </w:pPr>
      <w:r>
        <w:t>username:</w:t>
      </w:r>
      <w:r w:rsidR="00924583">
        <w:t xml:space="preserve"> </w:t>
      </w:r>
      <w:proofErr w:type="spellStart"/>
      <w:r w:rsidR="00854B25">
        <w:t>superadmin</w:t>
      </w:r>
      <w:proofErr w:type="spellEnd"/>
    </w:p>
    <w:p w14:paraId="57853ECF" w14:textId="4E2F995A" w:rsidR="00F430B4" w:rsidRDefault="00F430B4" w:rsidP="00141A2B">
      <w:pPr>
        <w:ind w:left="720"/>
      </w:pPr>
      <w:r>
        <w:t>Password:</w:t>
      </w:r>
      <w:r w:rsidR="00924583">
        <w:t xml:space="preserve"> </w:t>
      </w:r>
      <w:r w:rsidR="00854B25">
        <w:t>test@123</w:t>
      </w:r>
    </w:p>
    <w:p w14:paraId="5D0F66DE" w14:textId="36E8B46E" w:rsidR="00F430B4" w:rsidRDefault="00807D19" w:rsidP="00141A2B">
      <w:pPr>
        <w:ind w:left="720"/>
      </w:pPr>
      <w:r w:rsidRPr="00807D19">
        <w:rPr>
          <w:noProof/>
        </w:rPr>
        <w:lastRenderedPageBreak/>
        <w:drawing>
          <wp:inline distT="0" distB="0" distL="0" distR="0" wp14:anchorId="185EB78E" wp14:editId="57DAAC98">
            <wp:extent cx="5943600" cy="3023235"/>
            <wp:effectExtent l="0" t="0" r="0" b="5715"/>
            <wp:docPr id="195854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1387" name=""/>
                    <pic:cNvPicPr/>
                  </pic:nvPicPr>
                  <pic:blipFill>
                    <a:blip r:embed="rId24"/>
                    <a:stretch>
                      <a:fillRect/>
                    </a:stretch>
                  </pic:blipFill>
                  <pic:spPr>
                    <a:xfrm>
                      <a:off x="0" y="0"/>
                      <a:ext cx="5943600" cy="3023235"/>
                    </a:xfrm>
                    <a:prstGeom prst="rect">
                      <a:avLst/>
                    </a:prstGeom>
                  </pic:spPr>
                </pic:pic>
              </a:graphicData>
            </a:graphic>
          </wp:inline>
        </w:drawing>
      </w:r>
    </w:p>
    <w:p w14:paraId="628D10CF" w14:textId="40F8CC9C" w:rsidR="00693737" w:rsidRDefault="00693737" w:rsidP="00141A2B">
      <w:pPr>
        <w:ind w:left="720"/>
      </w:pPr>
      <w:r w:rsidRPr="00693737">
        <w:rPr>
          <w:noProof/>
        </w:rPr>
        <w:drawing>
          <wp:inline distT="0" distB="0" distL="0" distR="0" wp14:anchorId="23CE5F48" wp14:editId="31B0D456">
            <wp:extent cx="5943600" cy="3102610"/>
            <wp:effectExtent l="0" t="0" r="0" b="2540"/>
            <wp:docPr id="11137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4996" name=""/>
                    <pic:cNvPicPr/>
                  </pic:nvPicPr>
                  <pic:blipFill>
                    <a:blip r:embed="rId25"/>
                    <a:stretch>
                      <a:fillRect/>
                    </a:stretch>
                  </pic:blipFill>
                  <pic:spPr>
                    <a:xfrm>
                      <a:off x="0" y="0"/>
                      <a:ext cx="5943600" cy="3102610"/>
                    </a:xfrm>
                    <a:prstGeom prst="rect">
                      <a:avLst/>
                    </a:prstGeom>
                  </pic:spPr>
                </pic:pic>
              </a:graphicData>
            </a:graphic>
          </wp:inline>
        </w:drawing>
      </w:r>
    </w:p>
    <w:p w14:paraId="61A4906F" w14:textId="3CB388B1" w:rsidR="00F430B4" w:rsidRDefault="004E6DDE" w:rsidP="00141A2B">
      <w:pPr>
        <w:ind w:left="720"/>
      </w:pPr>
      <w:r w:rsidRPr="004E6DDE">
        <w:rPr>
          <w:noProof/>
        </w:rPr>
        <w:lastRenderedPageBreak/>
        <w:drawing>
          <wp:inline distT="0" distB="0" distL="0" distR="0" wp14:anchorId="4E8FCC8F" wp14:editId="32F71CE0">
            <wp:extent cx="5943600" cy="2836545"/>
            <wp:effectExtent l="0" t="0" r="0" b="1905"/>
            <wp:docPr id="36220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6851" name="Picture 1" descr="A screenshot of a computer&#10;&#10;Description automatically generated"/>
                    <pic:cNvPicPr/>
                  </pic:nvPicPr>
                  <pic:blipFill>
                    <a:blip r:embed="rId26"/>
                    <a:stretch>
                      <a:fillRect/>
                    </a:stretch>
                  </pic:blipFill>
                  <pic:spPr>
                    <a:xfrm>
                      <a:off x="0" y="0"/>
                      <a:ext cx="5943600" cy="2836545"/>
                    </a:xfrm>
                    <a:prstGeom prst="rect">
                      <a:avLst/>
                    </a:prstGeom>
                  </pic:spPr>
                </pic:pic>
              </a:graphicData>
            </a:graphic>
          </wp:inline>
        </w:drawing>
      </w:r>
    </w:p>
    <w:p w14:paraId="7C88495F" w14:textId="047A4127" w:rsidR="00817D8F" w:rsidRDefault="00817D8F" w:rsidP="00D13CCC">
      <w:pPr>
        <w:pStyle w:val="ListParagraph"/>
        <w:numPr>
          <w:ilvl w:val="0"/>
          <w:numId w:val="19"/>
        </w:numPr>
      </w:pPr>
      <w:r>
        <w:t xml:space="preserve">Login to standby server database </w:t>
      </w:r>
      <w:r w:rsidR="005B11D7">
        <w:t>a</w:t>
      </w:r>
      <w:r w:rsidR="0000590A">
        <w:t xml:space="preserve">fter streaming replication started </w:t>
      </w:r>
      <w:r>
        <w:t xml:space="preserve">and check the user data </w:t>
      </w:r>
      <w:r w:rsidR="00467D1E">
        <w:t xml:space="preserve">which is added in </w:t>
      </w:r>
      <w:r w:rsidR="00722F50">
        <w:t xml:space="preserve">step 6 </w:t>
      </w:r>
      <w:r>
        <w:t xml:space="preserve">is </w:t>
      </w:r>
      <w:r w:rsidR="00F63495">
        <w:t xml:space="preserve">replicated and </w:t>
      </w:r>
      <w:r>
        <w:t>displayed</w:t>
      </w:r>
      <w:r w:rsidR="008555F7">
        <w:t xml:space="preserve"> as </w:t>
      </w:r>
      <w:r w:rsidR="00F63495">
        <w:t>expected</w:t>
      </w:r>
      <w:r w:rsidR="00590F13">
        <w:t>.</w:t>
      </w:r>
    </w:p>
    <w:p w14:paraId="76E3CABF" w14:textId="77777777" w:rsidR="008657F1" w:rsidRDefault="008657F1" w:rsidP="008657F1">
      <w:pPr>
        <w:pStyle w:val="RapASEBodyCopy"/>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 xml:space="preserve"> </w:t>
      </w:r>
      <w:proofErr w:type="spellStart"/>
      <w:r w:rsidRPr="00610197">
        <w:rPr>
          <w:rFonts w:ascii="Courier New" w:hAnsi="Courier New" w:cs="Courier New"/>
          <w:b/>
          <w:bCs/>
          <w:highlight w:val="lightGray"/>
        </w:rPr>
        <w:t>certscan-kubernetes-kustomize</w:t>
      </w:r>
      <w:proofErr w:type="spellEnd"/>
      <w:r w:rsidRPr="00610197">
        <w:rPr>
          <w:rFonts w:ascii="Courier New" w:hAnsi="Courier New" w:cs="Courier New"/>
          <w:b/>
          <w:bCs/>
          <w:highlight w:val="lightGray"/>
        </w:rPr>
        <w:t>/backend-services/</w:t>
      </w:r>
      <w:proofErr w:type="spellStart"/>
      <w:r w:rsidRPr="00610197">
        <w:rPr>
          <w:rFonts w:ascii="Courier New" w:hAnsi="Courier New" w:cs="Courier New"/>
          <w:b/>
          <w:bCs/>
          <w:highlight w:val="lightGray"/>
        </w:rPr>
        <w:t>nfs</w:t>
      </w:r>
      <w:proofErr w:type="spellEnd"/>
    </w:p>
    <w:p w14:paraId="1BE6050A" w14:textId="77777777" w:rsidR="008657F1" w:rsidRPr="000A65C3" w:rsidRDefault="008657F1" w:rsidP="000A65C3">
      <w:pPr>
        <w:ind w:left="1440" w:firstLine="720"/>
      </w:pPr>
      <w:r w:rsidRPr="000A65C3">
        <w:t>run the below commands</w:t>
      </w:r>
    </w:p>
    <w:p w14:paraId="625C09A7" w14:textId="55B10A92" w:rsidR="008657F1" w:rsidRDefault="008657F1" w:rsidP="008657F1">
      <w:pPr>
        <w:pStyle w:val="ListParagraph"/>
        <w:ind w:left="1440" w:firstLine="720"/>
        <w:rPr>
          <w:rFonts w:ascii="Courier New" w:hAnsi="Courier New" w:cs="Courier New"/>
          <w:b/>
          <w:bCs/>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sidR="009409D3">
        <w:rPr>
          <w:rFonts w:ascii="Courier New" w:hAnsi="Courier New" w:cs="Courier New"/>
          <w:b/>
          <w:bCs/>
          <w:highlight w:val="lightGray"/>
        </w:rPr>
        <w:t>-- /bin/</w:t>
      </w:r>
      <w:r w:rsidRPr="00525C4B">
        <w:rPr>
          <w:rFonts w:ascii="Courier New" w:hAnsi="Courier New" w:cs="Courier New"/>
          <w:b/>
          <w:bCs/>
          <w:highlight w:val="lightGray"/>
        </w:rPr>
        <w:t>bash</w:t>
      </w:r>
    </w:p>
    <w:p w14:paraId="04DB94B0" w14:textId="03F1C9C3" w:rsidR="008657F1" w:rsidRPr="000A65C3" w:rsidRDefault="002760BC" w:rsidP="000A65C3">
      <w:pPr>
        <w:pStyle w:val="ListParagraph"/>
        <w:ind w:left="1440" w:firstLine="720"/>
        <w:rPr>
          <w:rFonts w:ascii="Courier New" w:hAnsi="Courier New" w:cs="Courier New"/>
          <w:b/>
          <w:bCs/>
          <w:highlight w:val="lightGray"/>
        </w:rPr>
      </w:pPr>
      <w:proofErr w:type="spellStart"/>
      <w:r w:rsidRPr="000A65C3">
        <w:rPr>
          <w:rFonts w:ascii="Courier New" w:hAnsi="Courier New" w:cs="Courier New"/>
          <w:b/>
          <w:bCs/>
          <w:highlight w:val="lightGray"/>
        </w:rPr>
        <w:t>psql</w:t>
      </w:r>
      <w:proofErr w:type="spellEnd"/>
      <w:r w:rsidRPr="000A65C3">
        <w:rPr>
          <w:rFonts w:ascii="Courier New" w:hAnsi="Courier New" w:cs="Courier New"/>
          <w:b/>
          <w:bCs/>
          <w:highlight w:val="lightGray"/>
        </w:rPr>
        <w:t xml:space="preserve"> -U </w:t>
      </w:r>
      <w:proofErr w:type="spellStart"/>
      <w:r w:rsidRPr="000A65C3">
        <w:rPr>
          <w:rFonts w:ascii="Courier New" w:hAnsi="Courier New" w:cs="Courier New"/>
          <w:b/>
          <w:bCs/>
          <w:highlight w:val="lightGray"/>
        </w:rPr>
        <w:t>certscanuser</w:t>
      </w:r>
      <w:proofErr w:type="spellEnd"/>
      <w:r w:rsidRPr="000A65C3">
        <w:rPr>
          <w:rFonts w:ascii="Courier New" w:hAnsi="Courier New" w:cs="Courier New"/>
          <w:b/>
          <w:bCs/>
          <w:highlight w:val="lightGray"/>
        </w:rPr>
        <w:t xml:space="preserve"> -d </w:t>
      </w:r>
      <w:proofErr w:type="spellStart"/>
      <w:r w:rsidRPr="000A65C3">
        <w:rPr>
          <w:rFonts w:ascii="Courier New" w:hAnsi="Courier New" w:cs="Courier New"/>
          <w:b/>
          <w:bCs/>
          <w:highlight w:val="lightGray"/>
        </w:rPr>
        <w:t>certscandb</w:t>
      </w:r>
      <w:proofErr w:type="spellEnd"/>
    </w:p>
    <w:p w14:paraId="54335A6A" w14:textId="41F6B4DA" w:rsidR="002760BC" w:rsidRPr="000A65C3" w:rsidRDefault="003E7DC0" w:rsidP="000A65C3">
      <w:pPr>
        <w:pStyle w:val="ListParagraph"/>
        <w:ind w:left="1440" w:firstLine="720"/>
        <w:rPr>
          <w:rFonts w:ascii="Courier New" w:hAnsi="Courier New" w:cs="Courier New"/>
          <w:b/>
          <w:bCs/>
          <w:highlight w:val="lightGray"/>
        </w:rPr>
      </w:pPr>
      <w:r w:rsidRPr="000A65C3">
        <w:rPr>
          <w:rFonts w:ascii="Courier New" w:hAnsi="Courier New" w:cs="Courier New"/>
          <w:b/>
          <w:bCs/>
          <w:highlight w:val="lightGray"/>
        </w:rPr>
        <w:t xml:space="preserve">\c </w:t>
      </w:r>
      <w:proofErr w:type="spellStart"/>
      <w:r w:rsidRPr="000A65C3">
        <w:rPr>
          <w:rFonts w:ascii="Courier New" w:hAnsi="Courier New" w:cs="Courier New"/>
          <w:b/>
          <w:bCs/>
          <w:highlight w:val="lightGray"/>
        </w:rPr>
        <w:t>certscandb</w:t>
      </w:r>
      <w:proofErr w:type="spellEnd"/>
    </w:p>
    <w:p w14:paraId="393FEEBC" w14:textId="1254C12B" w:rsidR="003E7DC0" w:rsidRPr="000A65C3" w:rsidRDefault="003E7DC0" w:rsidP="000A65C3">
      <w:pPr>
        <w:pStyle w:val="ListParagraph"/>
        <w:ind w:left="1440" w:firstLine="720"/>
        <w:rPr>
          <w:rFonts w:ascii="Courier New" w:hAnsi="Courier New" w:cs="Courier New"/>
          <w:b/>
          <w:bCs/>
          <w:highlight w:val="lightGray"/>
        </w:rPr>
      </w:pPr>
      <w:r w:rsidRPr="000A65C3">
        <w:rPr>
          <w:rFonts w:ascii="Courier New" w:hAnsi="Courier New" w:cs="Courier New"/>
          <w:b/>
          <w:bCs/>
          <w:highlight w:val="lightGray"/>
        </w:rPr>
        <w:t xml:space="preserve">Set </w:t>
      </w:r>
      <w:proofErr w:type="spellStart"/>
      <w:r w:rsidRPr="000A65C3">
        <w:rPr>
          <w:rFonts w:ascii="Courier New" w:hAnsi="Courier New" w:cs="Courier New"/>
          <w:b/>
          <w:bCs/>
          <w:highlight w:val="lightGray"/>
        </w:rPr>
        <w:t>search_path</w:t>
      </w:r>
      <w:proofErr w:type="spellEnd"/>
      <w:r w:rsidRPr="000A65C3">
        <w:rPr>
          <w:rFonts w:ascii="Courier New" w:hAnsi="Courier New" w:cs="Courier New"/>
          <w:b/>
          <w:bCs/>
          <w:highlight w:val="lightGray"/>
        </w:rPr>
        <w:t>=</w:t>
      </w:r>
      <w:proofErr w:type="spellStart"/>
      <w:proofErr w:type="gramStart"/>
      <w:r w:rsidR="00D73872">
        <w:rPr>
          <w:rFonts w:ascii="Courier New" w:hAnsi="Courier New" w:cs="Courier New"/>
          <w:b/>
          <w:bCs/>
          <w:highlight w:val="lightGray"/>
        </w:rPr>
        <w:t>saudi</w:t>
      </w:r>
      <w:proofErr w:type="spellEnd"/>
      <w:r w:rsidRPr="000A65C3">
        <w:rPr>
          <w:rFonts w:ascii="Courier New" w:hAnsi="Courier New" w:cs="Courier New"/>
          <w:b/>
          <w:bCs/>
          <w:highlight w:val="lightGray"/>
        </w:rPr>
        <w:t>;</w:t>
      </w:r>
      <w:proofErr w:type="gramEnd"/>
    </w:p>
    <w:p w14:paraId="7E8A91F1" w14:textId="411243D6" w:rsidR="003E7DC0" w:rsidRPr="000A65C3" w:rsidRDefault="00584DA1" w:rsidP="000A65C3">
      <w:pPr>
        <w:pStyle w:val="ListParagraph"/>
        <w:ind w:left="1440" w:firstLine="720"/>
        <w:rPr>
          <w:rFonts w:ascii="Courier New" w:hAnsi="Courier New" w:cs="Courier New"/>
          <w:b/>
          <w:bCs/>
          <w:highlight w:val="lightGray"/>
        </w:rPr>
      </w:pPr>
      <w:r w:rsidRPr="000A65C3">
        <w:rPr>
          <w:rFonts w:ascii="Courier New" w:hAnsi="Courier New" w:cs="Courier New"/>
          <w:b/>
          <w:bCs/>
          <w:highlight w:val="lightGray"/>
        </w:rPr>
        <w:t xml:space="preserve">Select * from </w:t>
      </w:r>
      <w:proofErr w:type="spellStart"/>
      <w:r w:rsidRPr="000A65C3">
        <w:rPr>
          <w:rFonts w:ascii="Courier New" w:hAnsi="Courier New" w:cs="Courier New"/>
          <w:b/>
          <w:bCs/>
          <w:highlight w:val="lightGray"/>
        </w:rPr>
        <w:t>cfg_</w:t>
      </w:r>
      <w:proofErr w:type="gramStart"/>
      <w:r w:rsidRPr="000A65C3">
        <w:rPr>
          <w:rFonts w:ascii="Courier New" w:hAnsi="Courier New" w:cs="Courier New"/>
          <w:b/>
          <w:bCs/>
          <w:highlight w:val="lightGray"/>
        </w:rPr>
        <w:t>users</w:t>
      </w:r>
      <w:proofErr w:type="spellEnd"/>
      <w:r w:rsidRPr="000A65C3">
        <w:rPr>
          <w:rFonts w:ascii="Courier New" w:hAnsi="Courier New" w:cs="Courier New"/>
          <w:b/>
          <w:bCs/>
          <w:highlight w:val="lightGray"/>
        </w:rPr>
        <w:t>;</w:t>
      </w:r>
      <w:proofErr w:type="gramEnd"/>
    </w:p>
    <w:p w14:paraId="2740F20D" w14:textId="46DAC16F" w:rsidR="008657F1" w:rsidRDefault="000A6DCF" w:rsidP="00141A2B">
      <w:pPr>
        <w:ind w:left="720"/>
      </w:pPr>
      <w:r w:rsidRPr="000A6DCF">
        <w:rPr>
          <w:noProof/>
        </w:rPr>
        <w:drawing>
          <wp:inline distT="0" distB="0" distL="0" distR="0" wp14:anchorId="513B94F7" wp14:editId="28AB64E7">
            <wp:extent cx="5943600" cy="2007235"/>
            <wp:effectExtent l="0" t="0" r="0" b="0"/>
            <wp:docPr id="954422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2374" name="Picture 1" descr="A screen shot of a computer&#10;&#10;Description automatically generated"/>
                    <pic:cNvPicPr/>
                  </pic:nvPicPr>
                  <pic:blipFill>
                    <a:blip r:embed="rId27"/>
                    <a:stretch>
                      <a:fillRect/>
                    </a:stretch>
                  </pic:blipFill>
                  <pic:spPr>
                    <a:xfrm>
                      <a:off x="0" y="0"/>
                      <a:ext cx="5943600" cy="2007235"/>
                    </a:xfrm>
                    <a:prstGeom prst="rect">
                      <a:avLst/>
                    </a:prstGeom>
                  </pic:spPr>
                </pic:pic>
              </a:graphicData>
            </a:graphic>
          </wp:inline>
        </w:drawing>
      </w:r>
    </w:p>
    <w:p w14:paraId="236DF47C" w14:textId="4DB39C49" w:rsidR="00B445D6" w:rsidRDefault="002B271E" w:rsidP="00141A2B">
      <w:pPr>
        <w:ind w:left="720"/>
      </w:pPr>
      <w:r w:rsidRPr="002B271E">
        <w:rPr>
          <w:noProof/>
        </w:rPr>
        <w:lastRenderedPageBreak/>
        <w:drawing>
          <wp:inline distT="0" distB="0" distL="0" distR="0" wp14:anchorId="7E7F8737" wp14:editId="7643A037">
            <wp:extent cx="5943600" cy="3130550"/>
            <wp:effectExtent l="0" t="0" r="0" b="0"/>
            <wp:docPr id="170416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0192" name=""/>
                    <pic:cNvPicPr/>
                  </pic:nvPicPr>
                  <pic:blipFill>
                    <a:blip r:embed="rId28"/>
                    <a:stretch>
                      <a:fillRect/>
                    </a:stretch>
                  </pic:blipFill>
                  <pic:spPr>
                    <a:xfrm>
                      <a:off x="0" y="0"/>
                      <a:ext cx="5943600" cy="3130550"/>
                    </a:xfrm>
                    <a:prstGeom prst="rect">
                      <a:avLst/>
                    </a:prstGeom>
                  </pic:spPr>
                </pic:pic>
              </a:graphicData>
            </a:graphic>
          </wp:inline>
        </w:drawing>
      </w:r>
    </w:p>
    <w:p w14:paraId="33200F5A" w14:textId="3577447A" w:rsidR="006853B8" w:rsidRDefault="006853B8" w:rsidP="006853B8">
      <w:pPr>
        <w:pStyle w:val="ListParagraph"/>
        <w:numPr>
          <w:ilvl w:val="0"/>
          <w:numId w:val="19"/>
        </w:numPr>
      </w:pPr>
      <w:r>
        <w:t xml:space="preserve">Login </w:t>
      </w:r>
      <w:proofErr w:type="gramStart"/>
      <w:r>
        <w:t xml:space="preserve">to  </w:t>
      </w:r>
      <w:proofErr w:type="spellStart"/>
      <w:r>
        <w:t>nfs</w:t>
      </w:r>
      <w:proofErr w:type="spellEnd"/>
      <w:proofErr w:type="gramEnd"/>
      <w:r>
        <w:t xml:space="preserve"> server </w:t>
      </w:r>
      <w:r w:rsidR="00D61D0C">
        <w:t xml:space="preserve">(10.205.211.114) </w:t>
      </w:r>
      <w:r>
        <w:t xml:space="preserve">and prepare the </w:t>
      </w:r>
      <w:proofErr w:type="spellStart"/>
      <w:r>
        <w:t>repmgr.conf</w:t>
      </w:r>
      <w:proofErr w:type="spellEnd"/>
      <w:r>
        <w:t xml:space="preserve"> file for primary server register with </w:t>
      </w:r>
      <w:proofErr w:type="spellStart"/>
      <w:r>
        <w:t>repmgr</w:t>
      </w:r>
      <w:proofErr w:type="spellEnd"/>
      <w:r>
        <w:t xml:space="preserve"> and failover in case of primary server failure.</w:t>
      </w:r>
    </w:p>
    <w:p w14:paraId="465722D6" w14:textId="4949434C" w:rsidR="003C7B2D" w:rsidRDefault="003C7B2D" w:rsidP="004A537B">
      <w:pPr>
        <w:pStyle w:val="ListParagraph"/>
        <w:ind w:left="1440" w:firstLine="720"/>
        <w:rPr>
          <w:rFonts w:ascii="Courier New" w:hAnsi="Courier New" w:cs="Courier New"/>
          <w:b/>
          <w:bCs/>
          <w:highlight w:val="lightGray"/>
        </w:rPr>
      </w:pPr>
      <w:proofErr w:type="spellStart"/>
      <w:r>
        <w:rPr>
          <w:rFonts w:ascii="Courier New" w:hAnsi="Courier New" w:cs="Courier New"/>
          <w:b/>
          <w:bCs/>
          <w:highlight w:val="lightGray"/>
        </w:rPr>
        <w:t>sudo</w:t>
      </w:r>
      <w:proofErr w:type="spellEnd"/>
      <w:r>
        <w:rPr>
          <w:rFonts w:ascii="Courier New" w:hAnsi="Courier New" w:cs="Courier New"/>
          <w:b/>
          <w:bCs/>
          <w:highlight w:val="lightGray"/>
        </w:rPr>
        <w:t xml:space="preserve"> </w:t>
      </w:r>
      <w:proofErr w:type="spellStart"/>
      <w:r>
        <w:rPr>
          <w:rFonts w:ascii="Courier New" w:hAnsi="Courier New" w:cs="Courier New"/>
          <w:b/>
          <w:bCs/>
          <w:highlight w:val="lightGray"/>
        </w:rPr>
        <w:t>su</w:t>
      </w:r>
      <w:proofErr w:type="spellEnd"/>
    </w:p>
    <w:p w14:paraId="4C6511E2" w14:textId="3480A56D" w:rsidR="004A537B" w:rsidRPr="004A537B" w:rsidRDefault="004A537B" w:rsidP="004A537B">
      <w:pPr>
        <w:pStyle w:val="ListParagraph"/>
        <w:ind w:left="1440" w:firstLine="720"/>
        <w:rPr>
          <w:rFonts w:ascii="Courier New" w:hAnsi="Courier New" w:cs="Courier New"/>
          <w:b/>
          <w:bCs/>
          <w:highlight w:val="lightGray"/>
        </w:rPr>
      </w:pPr>
      <w:r w:rsidRPr="004A537B">
        <w:rPr>
          <w:rFonts w:ascii="Courier New" w:hAnsi="Courier New" w:cs="Courier New"/>
          <w:b/>
          <w:bCs/>
          <w:highlight w:val="lightGray"/>
        </w:rPr>
        <w:t>cd /</w:t>
      </w:r>
      <w:proofErr w:type="spellStart"/>
      <w:r w:rsidRPr="004A537B">
        <w:rPr>
          <w:rFonts w:ascii="Courier New" w:hAnsi="Courier New" w:cs="Courier New"/>
          <w:b/>
          <w:bCs/>
          <w:highlight w:val="lightGray"/>
        </w:rPr>
        <w:t>mnt</w:t>
      </w:r>
      <w:proofErr w:type="spellEnd"/>
      <w:r w:rsidRPr="004A537B">
        <w:rPr>
          <w:rFonts w:ascii="Courier New" w:hAnsi="Courier New" w:cs="Courier New"/>
          <w:b/>
          <w:bCs/>
          <w:highlight w:val="lightGray"/>
        </w:rPr>
        <w:t>/</w:t>
      </w:r>
      <w:proofErr w:type="spellStart"/>
      <w:r w:rsidRPr="004A537B">
        <w:rPr>
          <w:rFonts w:ascii="Courier New" w:hAnsi="Courier New" w:cs="Courier New"/>
          <w:b/>
          <w:bCs/>
          <w:highlight w:val="lightGray"/>
        </w:rPr>
        <w:t>nfs</w:t>
      </w:r>
      <w:proofErr w:type="spellEnd"/>
      <w:r w:rsidRPr="004A537B">
        <w:rPr>
          <w:rFonts w:ascii="Courier New" w:hAnsi="Courier New" w:cs="Courier New"/>
          <w:b/>
          <w:bCs/>
          <w:highlight w:val="lightGray"/>
        </w:rPr>
        <w:t>-share/</w:t>
      </w:r>
      <w:proofErr w:type="spellStart"/>
      <w:r w:rsidRPr="004A537B">
        <w:rPr>
          <w:rFonts w:ascii="Courier New" w:hAnsi="Courier New" w:cs="Courier New"/>
          <w:b/>
          <w:bCs/>
          <w:highlight w:val="lightGray"/>
        </w:rPr>
        <w:t>dbscript</w:t>
      </w:r>
      <w:proofErr w:type="spellEnd"/>
      <w:r w:rsidRPr="004A537B">
        <w:rPr>
          <w:rFonts w:ascii="Courier New" w:hAnsi="Courier New" w:cs="Courier New"/>
          <w:b/>
          <w:bCs/>
          <w:highlight w:val="lightGray"/>
        </w:rPr>
        <w:t>/scripts</w:t>
      </w:r>
    </w:p>
    <w:p w14:paraId="5C6BD834" w14:textId="7372CC46" w:rsidR="004A537B" w:rsidRPr="00977993" w:rsidRDefault="004A537B" w:rsidP="004A537B">
      <w:pPr>
        <w:pStyle w:val="RapASEBodyCopy"/>
        <w:ind w:left="2160"/>
      </w:pPr>
      <w:r>
        <w:t xml:space="preserve">Note: </w:t>
      </w:r>
      <w:r w:rsidR="00F345ED">
        <w:t>T</w:t>
      </w:r>
      <w:r w:rsidRPr="00977993">
        <w:t xml:space="preserve">his is the volume path and mapped to </w:t>
      </w:r>
      <w:proofErr w:type="spellStart"/>
      <w:r w:rsidRPr="00977993">
        <w:t>postgres</w:t>
      </w:r>
      <w:proofErr w:type="spellEnd"/>
      <w:r w:rsidRPr="00977993">
        <w:t xml:space="preserve"> pod directory /home/</w:t>
      </w:r>
      <w:proofErr w:type="spellStart"/>
      <w:r w:rsidRPr="00977993">
        <w:t>dbscripts</w:t>
      </w:r>
      <w:proofErr w:type="spellEnd"/>
      <w:r w:rsidRPr="00977993">
        <w:t xml:space="preserve">/scripts </w:t>
      </w:r>
    </w:p>
    <w:p w14:paraId="30521936" w14:textId="77777777" w:rsidR="004A537B" w:rsidRPr="004A537B" w:rsidRDefault="004A537B" w:rsidP="004A537B">
      <w:pPr>
        <w:pStyle w:val="ListParagraph"/>
        <w:ind w:left="1440" w:firstLine="720"/>
        <w:rPr>
          <w:rFonts w:ascii="Courier New" w:hAnsi="Courier New" w:cs="Courier New"/>
          <w:b/>
          <w:bCs/>
          <w:highlight w:val="lightGray"/>
        </w:rPr>
      </w:pPr>
      <w:r w:rsidRPr="004A537B">
        <w:rPr>
          <w:rFonts w:ascii="Courier New" w:hAnsi="Courier New" w:cs="Courier New"/>
          <w:b/>
          <w:bCs/>
          <w:highlight w:val="lightGray"/>
        </w:rPr>
        <w:t xml:space="preserve">vi </w:t>
      </w:r>
      <w:proofErr w:type="spellStart"/>
      <w:r w:rsidRPr="004A537B">
        <w:rPr>
          <w:rFonts w:ascii="Courier New" w:hAnsi="Courier New" w:cs="Courier New"/>
          <w:b/>
          <w:bCs/>
          <w:highlight w:val="lightGray"/>
        </w:rPr>
        <w:t>repmgr.conf</w:t>
      </w:r>
      <w:proofErr w:type="spellEnd"/>
    </w:p>
    <w:p w14:paraId="589DE9AF" w14:textId="77777777" w:rsidR="004A537B" w:rsidRDefault="004A537B" w:rsidP="004A537B">
      <w:pPr>
        <w:pStyle w:val="RapASEBodyCopy"/>
        <w:ind w:left="2160"/>
      </w:pPr>
      <w:r>
        <w:t xml:space="preserve">Press </w:t>
      </w:r>
      <w:proofErr w:type="gramStart"/>
      <w:r w:rsidRPr="00CE6338">
        <w:rPr>
          <w:b/>
          <w:bCs/>
        </w:rPr>
        <w:t xml:space="preserve">“ </w:t>
      </w:r>
      <w:proofErr w:type="spellStart"/>
      <w:r>
        <w:rPr>
          <w:b/>
          <w:bCs/>
        </w:rPr>
        <w:t>i</w:t>
      </w:r>
      <w:proofErr w:type="spellEnd"/>
      <w:proofErr w:type="gramEnd"/>
      <w:r w:rsidRPr="00CE6338">
        <w:rPr>
          <w:b/>
          <w:bCs/>
        </w:rPr>
        <w:t>”</w:t>
      </w:r>
      <w:r>
        <w:t xml:space="preserve"> to insert the below entries (copy and paste) , press </w:t>
      </w:r>
      <w:r w:rsidRPr="00CE6338">
        <w:rPr>
          <w:b/>
          <w:bCs/>
        </w:rPr>
        <w:t>Esc + :</w:t>
      </w:r>
      <w:proofErr w:type="spellStart"/>
      <w:r w:rsidRPr="00CE6338">
        <w:rPr>
          <w:b/>
          <w:bCs/>
        </w:rPr>
        <w:t>wq</w:t>
      </w:r>
      <w:proofErr w:type="spellEnd"/>
      <w:r>
        <w:t xml:space="preserve"> to save the changes, and then press Enter to exit.</w:t>
      </w:r>
    </w:p>
    <w:p w14:paraId="3D1AB9D6" w14:textId="77777777" w:rsidR="004A537B" w:rsidRPr="004A537B" w:rsidRDefault="004A537B" w:rsidP="004A537B">
      <w:pPr>
        <w:pStyle w:val="ListParagraph"/>
        <w:ind w:left="1440" w:firstLine="720"/>
        <w:rPr>
          <w:rFonts w:ascii="Courier New" w:hAnsi="Courier New" w:cs="Courier New"/>
          <w:b/>
          <w:bCs/>
          <w:highlight w:val="lightGray"/>
        </w:rPr>
      </w:pPr>
      <w:proofErr w:type="spellStart"/>
      <w:r w:rsidRPr="004A537B">
        <w:rPr>
          <w:rFonts w:ascii="Courier New" w:hAnsi="Courier New" w:cs="Courier New"/>
          <w:b/>
          <w:bCs/>
          <w:highlight w:val="lightGray"/>
        </w:rPr>
        <w:t>node_id</w:t>
      </w:r>
      <w:proofErr w:type="spellEnd"/>
      <w:r w:rsidRPr="004A537B">
        <w:rPr>
          <w:rFonts w:ascii="Courier New" w:hAnsi="Courier New" w:cs="Courier New"/>
          <w:b/>
          <w:bCs/>
          <w:highlight w:val="lightGray"/>
        </w:rPr>
        <w:t>=1</w:t>
      </w:r>
    </w:p>
    <w:p w14:paraId="455829B9" w14:textId="77777777" w:rsidR="004A537B" w:rsidRPr="004A537B" w:rsidRDefault="004A537B" w:rsidP="004A537B">
      <w:pPr>
        <w:pStyle w:val="ListParagraph"/>
        <w:ind w:left="1440" w:firstLine="720"/>
        <w:rPr>
          <w:rFonts w:ascii="Courier New" w:hAnsi="Courier New" w:cs="Courier New"/>
          <w:b/>
          <w:bCs/>
          <w:highlight w:val="lightGray"/>
        </w:rPr>
      </w:pPr>
      <w:proofErr w:type="spellStart"/>
      <w:r w:rsidRPr="004A537B">
        <w:rPr>
          <w:rFonts w:ascii="Courier New" w:hAnsi="Courier New" w:cs="Courier New"/>
          <w:b/>
          <w:bCs/>
          <w:highlight w:val="lightGray"/>
        </w:rPr>
        <w:t>node_name</w:t>
      </w:r>
      <w:proofErr w:type="spellEnd"/>
      <w:r w:rsidRPr="004A537B">
        <w:rPr>
          <w:rFonts w:ascii="Courier New" w:hAnsi="Courier New" w:cs="Courier New"/>
          <w:b/>
          <w:bCs/>
          <w:highlight w:val="lightGray"/>
        </w:rPr>
        <w:t>=</w:t>
      </w:r>
      <w:proofErr w:type="spellStart"/>
      <w:r w:rsidRPr="004A537B">
        <w:rPr>
          <w:rFonts w:ascii="Courier New" w:hAnsi="Courier New" w:cs="Courier New"/>
          <w:b/>
          <w:bCs/>
          <w:highlight w:val="lightGray"/>
        </w:rPr>
        <w:t>masternode</w:t>
      </w:r>
      <w:proofErr w:type="spellEnd"/>
    </w:p>
    <w:p w14:paraId="62457605" w14:textId="77777777" w:rsidR="004A537B" w:rsidRPr="004A537B" w:rsidRDefault="004A537B" w:rsidP="004A537B">
      <w:pPr>
        <w:pStyle w:val="ListParagraph"/>
        <w:ind w:left="2160"/>
        <w:rPr>
          <w:rFonts w:ascii="Courier New" w:hAnsi="Courier New" w:cs="Courier New"/>
          <w:b/>
          <w:bCs/>
          <w:highlight w:val="lightGray"/>
        </w:rPr>
      </w:pPr>
      <w:proofErr w:type="spellStart"/>
      <w:r w:rsidRPr="004A537B">
        <w:rPr>
          <w:rFonts w:ascii="Courier New" w:hAnsi="Courier New" w:cs="Courier New"/>
          <w:b/>
          <w:bCs/>
          <w:highlight w:val="lightGray"/>
        </w:rPr>
        <w:t>conninfo</w:t>
      </w:r>
      <w:proofErr w:type="spellEnd"/>
      <w:r w:rsidRPr="004A537B">
        <w:rPr>
          <w:rFonts w:ascii="Courier New" w:hAnsi="Courier New" w:cs="Courier New"/>
          <w:b/>
          <w:bCs/>
          <w:highlight w:val="lightGray"/>
        </w:rPr>
        <w:t>='host=10.205.211.107 port=30009 user=</w:t>
      </w:r>
      <w:proofErr w:type="spellStart"/>
      <w:r w:rsidRPr="004A537B">
        <w:rPr>
          <w:rFonts w:ascii="Courier New" w:hAnsi="Courier New" w:cs="Courier New"/>
          <w:b/>
          <w:bCs/>
          <w:highlight w:val="lightGray"/>
        </w:rPr>
        <w:t>repmgr</w:t>
      </w:r>
      <w:proofErr w:type="spellEnd"/>
      <w:r w:rsidRPr="004A537B">
        <w:rPr>
          <w:rFonts w:ascii="Courier New" w:hAnsi="Courier New" w:cs="Courier New"/>
          <w:b/>
          <w:bCs/>
          <w:highlight w:val="lightGray"/>
        </w:rPr>
        <w:t xml:space="preserve"> </w:t>
      </w:r>
      <w:proofErr w:type="spellStart"/>
      <w:r w:rsidRPr="004A537B">
        <w:rPr>
          <w:rFonts w:ascii="Courier New" w:hAnsi="Courier New" w:cs="Courier New"/>
          <w:b/>
          <w:bCs/>
          <w:highlight w:val="lightGray"/>
        </w:rPr>
        <w:t>dbname</w:t>
      </w:r>
      <w:proofErr w:type="spellEnd"/>
      <w:r w:rsidRPr="004A537B">
        <w:rPr>
          <w:rFonts w:ascii="Courier New" w:hAnsi="Courier New" w:cs="Courier New"/>
          <w:b/>
          <w:bCs/>
          <w:highlight w:val="lightGray"/>
        </w:rPr>
        <w:t>=</w:t>
      </w:r>
      <w:proofErr w:type="spellStart"/>
      <w:r w:rsidRPr="004A537B">
        <w:rPr>
          <w:rFonts w:ascii="Courier New" w:hAnsi="Courier New" w:cs="Courier New"/>
          <w:b/>
          <w:bCs/>
          <w:highlight w:val="lightGray"/>
        </w:rPr>
        <w:t>repmgr</w:t>
      </w:r>
      <w:proofErr w:type="spellEnd"/>
      <w:r w:rsidRPr="004A537B">
        <w:rPr>
          <w:rFonts w:ascii="Courier New" w:hAnsi="Courier New" w:cs="Courier New"/>
          <w:b/>
          <w:bCs/>
          <w:highlight w:val="lightGray"/>
        </w:rPr>
        <w:t xml:space="preserve"> password=password </w:t>
      </w:r>
      <w:proofErr w:type="spellStart"/>
      <w:r w:rsidRPr="004A537B">
        <w:rPr>
          <w:rFonts w:ascii="Courier New" w:hAnsi="Courier New" w:cs="Courier New"/>
          <w:b/>
          <w:bCs/>
          <w:highlight w:val="lightGray"/>
        </w:rPr>
        <w:t>connect_timeout</w:t>
      </w:r>
      <w:proofErr w:type="spellEnd"/>
      <w:r w:rsidRPr="004A537B">
        <w:rPr>
          <w:rFonts w:ascii="Courier New" w:hAnsi="Courier New" w:cs="Courier New"/>
          <w:b/>
          <w:bCs/>
          <w:highlight w:val="lightGray"/>
        </w:rPr>
        <w:t>=2'</w:t>
      </w:r>
    </w:p>
    <w:p w14:paraId="1DCD9987" w14:textId="77777777" w:rsidR="004A537B" w:rsidRPr="004A537B" w:rsidRDefault="004A537B" w:rsidP="004A537B">
      <w:pPr>
        <w:pStyle w:val="ListParagraph"/>
        <w:ind w:left="1440" w:firstLine="720"/>
        <w:rPr>
          <w:rFonts w:ascii="Courier New" w:hAnsi="Courier New" w:cs="Courier New"/>
          <w:b/>
          <w:bCs/>
          <w:highlight w:val="lightGray"/>
        </w:rPr>
      </w:pPr>
      <w:proofErr w:type="spellStart"/>
      <w:r w:rsidRPr="004A537B">
        <w:rPr>
          <w:rFonts w:ascii="Courier New" w:hAnsi="Courier New" w:cs="Courier New"/>
          <w:b/>
          <w:bCs/>
          <w:highlight w:val="lightGray"/>
        </w:rPr>
        <w:t>data_directory</w:t>
      </w:r>
      <w:proofErr w:type="spellEnd"/>
      <w:r w:rsidRPr="004A537B">
        <w:rPr>
          <w:rFonts w:ascii="Courier New" w:hAnsi="Courier New" w:cs="Courier New"/>
          <w:b/>
          <w:bCs/>
          <w:highlight w:val="lightGray"/>
        </w:rPr>
        <w:t>='/var/lib/</w:t>
      </w:r>
      <w:proofErr w:type="spellStart"/>
      <w:r w:rsidRPr="004A537B">
        <w:rPr>
          <w:rFonts w:ascii="Courier New" w:hAnsi="Courier New" w:cs="Courier New"/>
          <w:b/>
          <w:bCs/>
          <w:highlight w:val="lightGray"/>
        </w:rPr>
        <w:t>postgresql</w:t>
      </w:r>
      <w:proofErr w:type="spellEnd"/>
      <w:r w:rsidRPr="004A537B">
        <w:rPr>
          <w:rFonts w:ascii="Courier New" w:hAnsi="Courier New" w:cs="Courier New"/>
          <w:b/>
          <w:bCs/>
          <w:highlight w:val="lightGray"/>
        </w:rPr>
        <w:t>/data'</w:t>
      </w:r>
    </w:p>
    <w:p w14:paraId="73877F3F" w14:textId="77777777" w:rsidR="004A537B" w:rsidRPr="004A537B" w:rsidRDefault="004A537B" w:rsidP="008E1E08">
      <w:pPr>
        <w:pStyle w:val="ListParagraph"/>
        <w:ind w:left="1440" w:firstLine="720"/>
        <w:rPr>
          <w:rFonts w:ascii="Courier New" w:hAnsi="Courier New" w:cs="Courier New"/>
          <w:b/>
          <w:bCs/>
          <w:highlight w:val="lightGray"/>
        </w:rPr>
      </w:pPr>
      <w:r w:rsidRPr="004A537B">
        <w:rPr>
          <w:rFonts w:ascii="Courier New" w:hAnsi="Courier New" w:cs="Courier New"/>
          <w:b/>
          <w:bCs/>
          <w:highlight w:val="lightGray"/>
        </w:rPr>
        <w:t>failover=automatic</w:t>
      </w:r>
    </w:p>
    <w:p w14:paraId="30297E5C" w14:textId="77777777" w:rsidR="004A537B" w:rsidRPr="004A537B" w:rsidRDefault="004A537B" w:rsidP="008E1E08">
      <w:pPr>
        <w:pStyle w:val="ListParagraph"/>
        <w:ind w:left="2160"/>
        <w:rPr>
          <w:rFonts w:ascii="Courier New" w:hAnsi="Courier New" w:cs="Courier New"/>
          <w:b/>
          <w:bCs/>
          <w:highlight w:val="lightGray"/>
        </w:rPr>
      </w:pPr>
      <w:proofErr w:type="spellStart"/>
      <w:r w:rsidRPr="004A537B">
        <w:rPr>
          <w:rFonts w:ascii="Courier New" w:hAnsi="Courier New" w:cs="Courier New"/>
          <w:b/>
          <w:bCs/>
          <w:highlight w:val="lightGray"/>
        </w:rPr>
        <w:t>promote_command</w:t>
      </w:r>
      <w:proofErr w:type="spellEnd"/>
      <w:r w:rsidRPr="004A537B">
        <w:rPr>
          <w:rFonts w:ascii="Courier New" w:hAnsi="Courier New" w:cs="Courier New"/>
          <w:b/>
          <w:bCs/>
          <w:highlight w:val="lightGray"/>
        </w:rPr>
        <w:t>='/</w:t>
      </w:r>
      <w:proofErr w:type="spellStart"/>
      <w:r w:rsidRPr="004A537B">
        <w:rPr>
          <w:rFonts w:ascii="Courier New" w:hAnsi="Courier New" w:cs="Courier New"/>
          <w:b/>
          <w:bCs/>
          <w:highlight w:val="lightGray"/>
        </w:rPr>
        <w:t>usr</w:t>
      </w:r>
      <w:proofErr w:type="spellEnd"/>
      <w:r w:rsidRPr="004A537B">
        <w:rPr>
          <w:rFonts w:ascii="Courier New" w:hAnsi="Courier New" w:cs="Courier New"/>
          <w:b/>
          <w:bCs/>
          <w:highlight w:val="lightGray"/>
        </w:rPr>
        <w:t>/bin/</w:t>
      </w:r>
      <w:proofErr w:type="spellStart"/>
      <w:r w:rsidRPr="004A537B">
        <w:rPr>
          <w:rFonts w:ascii="Courier New" w:hAnsi="Courier New" w:cs="Courier New"/>
          <w:b/>
          <w:bCs/>
          <w:highlight w:val="lightGray"/>
        </w:rPr>
        <w:t>repmgr</w:t>
      </w:r>
      <w:proofErr w:type="spellEnd"/>
      <w:r w:rsidRPr="004A537B">
        <w:rPr>
          <w:rFonts w:ascii="Courier New" w:hAnsi="Courier New" w:cs="Courier New"/>
          <w:b/>
          <w:bCs/>
          <w:highlight w:val="lightGray"/>
        </w:rPr>
        <w:t xml:space="preserve"> -f /home/</w:t>
      </w:r>
      <w:proofErr w:type="spellStart"/>
      <w:r w:rsidRPr="004A537B">
        <w:rPr>
          <w:rFonts w:ascii="Courier New" w:hAnsi="Courier New" w:cs="Courier New"/>
          <w:b/>
          <w:bCs/>
          <w:highlight w:val="lightGray"/>
        </w:rPr>
        <w:t>dbscript</w:t>
      </w:r>
      <w:proofErr w:type="spellEnd"/>
      <w:r w:rsidRPr="004A537B">
        <w:rPr>
          <w:rFonts w:ascii="Courier New" w:hAnsi="Courier New" w:cs="Courier New"/>
          <w:b/>
          <w:bCs/>
          <w:highlight w:val="lightGray"/>
        </w:rPr>
        <w:t>/scripts/</w:t>
      </w:r>
      <w:proofErr w:type="spellStart"/>
      <w:r w:rsidRPr="004A537B">
        <w:rPr>
          <w:rFonts w:ascii="Courier New" w:hAnsi="Courier New" w:cs="Courier New"/>
          <w:b/>
          <w:bCs/>
          <w:highlight w:val="lightGray"/>
        </w:rPr>
        <w:t>repmgr.conf</w:t>
      </w:r>
      <w:proofErr w:type="spellEnd"/>
      <w:r w:rsidRPr="004A537B">
        <w:rPr>
          <w:rFonts w:ascii="Courier New" w:hAnsi="Courier New" w:cs="Courier New"/>
          <w:b/>
          <w:bCs/>
          <w:highlight w:val="lightGray"/>
        </w:rPr>
        <w:t xml:space="preserve"> standby promote'</w:t>
      </w:r>
    </w:p>
    <w:p w14:paraId="42E16D9B" w14:textId="77777777" w:rsidR="004A537B" w:rsidRPr="004A537B" w:rsidRDefault="004A537B" w:rsidP="008E1E08">
      <w:pPr>
        <w:pStyle w:val="ListParagraph"/>
        <w:ind w:left="2160"/>
        <w:rPr>
          <w:rFonts w:ascii="Courier New" w:hAnsi="Courier New" w:cs="Courier New"/>
          <w:b/>
          <w:bCs/>
        </w:rPr>
      </w:pPr>
      <w:proofErr w:type="spellStart"/>
      <w:r w:rsidRPr="004A537B">
        <w:rPr>
          <w:rFonts w:ascii="Courier New" w:hAnsi="Courier New" w:cs="Courier New"/>
          <w:b/>
          <w:bCs/>
          <w:highlight w:val="lightGray"/>
        </w:rPr>
        <w:t>follow_command</w:t>
      </w:r>
      <w:proofErr w:type="spellEnd"/>
      <w:r w:rsidRPr="004A537B">
        <w:rPr>
          <w:rFonts w:ascii="Courier New" w:hAnsi="Courier New" w:cs="Courier New"/>
          <w:b/>
          <w:bCs/>
          <w:highlight w:val="lightGray"/>
        </w:rPr>
        <w:t>='/</w:t>
      </w:r>
      <w:proofErr w:type="spellStart"/>
      <w:r w:rsidRPr="004A537B">
        <w:rPr>
          <w:rFonts w:ascii="Courier New" w:hAnsi="Courier New" w:cs="Courier New"/>
          <w:b/>
          <w:bCs/>
          <w:highlight w:val="lightGray"/>
        </w:rPr>
        <w:t>usr</w:t>
      </w:r>
      <w:proofErr w:type="spellEnd"/>
      <w:r w:rsidRPr="004A537B">
        <w:rPr>
          <w:rFonts w:ascii="Courier New" w:hAnsi="Courier New" w:cs="Courier New"/>
          <w:b/>
          <w:bCs/>
          <w:highlight w:val="lightGray"/>
        </w:rPr>
        <w:t>/bin/</w:t>
      </w:r>
      <w:proofErr w:type="spellStart"/>
      <w:r w:rsidRPr="004A537B">
        <w:rPr>
          <w:rFonts w:ascii="Courier New" w:hAnsi="Courier New" w:cs="Courier New"/>
          <w:b/>
          <w:bCs/>
          <w:highlight w:val="lightGray"/>
        </w:rPr>
        <w:t>repmgr</w:t>
      </w:r>
      <w:proofErr w:type="spellEnd"/>
      <w:r w:rsidRPr="004A537B">
        <w:rPr>
          <w:rFonts w:ascii="Courier New" w:hAnsi="Courier New" w:cs="Courier New"/>
          <w:b/>
          <w:bCs/>
          <w:highlight w:val="lightGray"/>
        </w:rPr>
        <w:t xml:space="preserve"> -f /home/</w:t>
      </w:r>
      <w:proofErr w:type="spellStart"/>
      <w:r w:rsidRPr="004A537B">
        <w:rPr>
          <w:rFonts w:ascii="Courier New" w:hAnsi="Courier New" w:cs="Courier New"/>
          <w:b/>
          <w:bCs/>
          <w:highlight w:val="lightGray"/>
        </w:rPr>
        <w:t>dbscript</w:t>
      </w:r>
      <w:proofErr w:type="spellEnd"/>
      <w:r w:rsidRPr="004A537B">
        <w:rPr>
          <w:rFonts w:ascii="Courier New" w:hAnsi="Courier New" w:cs="Courier New"/>
          <w:b/>
          <w:bCs/>
          <w:highlight w:val="lightGray"/>
        </w:rPr>
        <w:t>/scripts/</w:t>
      </w:r>
      <w:proofErr w:type="spellStart"/>
      <w:r w:rsidRPr="004A537B">
        <w:rPr>
          <w:rFonts w:ascii="Courier New" w:hAnsi="Courier New" w:cs="Courier New"/>
          <w:b/>
          <w:bCs/>
          <w:highlight w:val="lightGray"/>
        </w:rPr>
        <w:t>repmgr.conf</w:t>
      </w:r>
      <w:proofErr w:type="spellEnd"/>
      <w:r w:rsidRPr="004A537B">
        <w:rPr>
          <w:rFonts w:ascii="Courier New" w:hAnsi="Courier New" w:cs="Courier New"/>
          <w:b/>
          <w:bCs/>
          <w:highlight w:val="lightGray"/>
        </w:rPr>
        <w:t xml:space="preserve"> </w:t>
      </w:r>
      <w:proofErr w:type="spellStart"/>
      <w:r w:rsidRPr="004A537B">
        <w:rPr>
          <w:rFonts w:ascii="Courier New" w:hAnsi="Courier New" w:cs="Courier New"/>
          <w:b/>
          <w:bCs/>
          <w:highlight w:val="lightGray"/>
        </w:rPr>
        <w:t>stamdby</w:t>
      </w:r>
      <w:proofErr w:type="spellEnd"/>
      <w:r w:rsidRPr="004A537B">
        <w:rPr>
          <w:rFonts w:ascii="Courier New" w:hAnsi="Courier New" w:cs="Courier New"/>
          <w:b/>
          <w:bCs/>
          <w:highlight w:val="lightGray"/>
        </w:rPr>
        <w:t xml:space="preserve"> follow'</w:t>
      </w:r>
    </w:p>
    <w:p w14:paraId="5A304041" w14:textId="6FF9BF57" w:rsidR="00DD7163" w:rsidRDefault="00DD7163" w:rsidP="004A537B">
      <w:pPr>
        <w:pStyle w:val="ListParagraph"/>
        <w:ind w:left="2160"/>
      </w:pPr>
    </w:p>
    <w:p w14:paraId="69792A92" w14:textId="3BABBCD9" w:rsidR="00881316" w:rsidRDefault="007F28B0" w:rsidP="00BC2CE2">
      <w:pPr>
        <w:pStyle w:val="ListParagraph"/>
        <w:numPr>
          <w:ilvl w:val="0"/>
          <w:numId w:val="19"/>
        </w:numPr>
      </w:pPr>
      <w:r>
        <w:t xml:space="preserve">Login </w:t>
      </w:r>
      <w:proofErr w:type="gramStart"/>
      <w:r>
        <w:t xml:space="preserve">to </w:t>
      </w:r>
      <w:r>
        <w:rPr>
          <w:rFonts w:cstheme="minorHAnsi"/>
          <w:sz w:val="20"/>
          <w:szCs w:val="20"/>
        </w:rPr>
        <w:t xml:space="preserve"> </w:t>
      </w:r>
      <w:proofErr w:type="spellStart"/>
      <w:r>
        <w:rPr>
          <w:rFonts w:cstheme="minorHAnsi"/>
          <w:sz w:val="20"/>
          <w:szCs w:val="20"/>
        </w:rPr>
        <w:t>postgres</w:t>
      </w:r>
      <w:proofErr w:type="spellEnd"/>
      <w:proofErr w:type="gramEnd"/>
      <w:r>
        <w:rPr>
          <w:rFonts w:cstheme="minorHAnsi"/>
          <w:sz w:val="20"/>
          <w:szCs w:val="20"/>
        </w:rPr>
        <w:t xml:space="preserve"> pod and register </w:t>
      </w:r>
      <w:r>
        <w:t xml:space="preserve">the primary server with </w:t>
      </w:r>
      <w:proofErr w:type="spellStart"/>
      <w:r>
        <w:t>repmgr</w:t>
      </w:r>
      <w:proofErr w:type="spellEnd"/>
      <w:r>
        <w:t xml:space="preserve"> for automatic failover in case for primary server failure.</w:t>
      </w:r>
      <w:r w:rsidR="009D6B87">
        <w:t xml:space="preserve"> </w:t>
      </w:r>
    </w:p>
    <w:p w14:paraId="0C38D02D" w14:textId="18682E86" w:rsidR="007F28B0" w:rsidRDefault="007F28B0" w:rsidP="007F28B0">
      <w:pPr>
        <w:pStyle w:val="RapASEBodyCopy"/>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575671">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7A970245" w14:textId="77777777" w:rsidR="007F28B0" w:rsidRPr="00ED0112" w:rsidRDefault="007F28B0" w:rsidP="007F28B0">
      <w:pPr>
        <w:pStyle w:val="RapASEBodyCopy"/>
        <w:ind w:left="1440" w:firstLine="720"/>
      </w:pPr>
      <w:r w:rsidRPr="00ED0112">
        <w:lastRenderedPageBreak/>
        <w:t xml:space="preserve">run the </w:t>
      </w:r>
      <w:proofErr w:type="gramStart"/>
      <w:r w:rsidRPr="00ED0112">
        <w:t>below commands</w:t>
      </w:r>
      <w:proofErr w:type="gramEnd"/>
    </w:p>
    <w:p w14:paraId="0E3F0C8D" w14:textId="396CA7B6" w:rsidR="007F28B0" w:rsidRDefault="007F28B0" w:rsidP="007F28B0">
      <w:pPr>
        <w:pStyle w:val="ListParagraph"/>
        <w:ind w:left="1440" w:firstLine="720"/>
        <w:rPr>
          <w:rFonts w:ascii="Courier New" w:hAnsi="Courier New" w:cs="Courier New"/>
          <w:b/>
          <w:bCs/>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sidR="00575671">
        <w:rPr>
          <w:rFonts w:ascii="Courier New" w:hAnsi="Courier New" w:cs="Courier New"/>
          <w:b/>
          <w:bCs/>
          <w:highlight w:val="lightGray"/>
        </w:rPr>
        <w:t>-- /bin/</w:t>
      </w:r>
      <w:r w:rsidRPr="00525C4B">
        <w:rPr>
          <w:rFonts w:ascii="Courier New" w:hAnsi="Courier New" w:cs="Courier New"/>
          <w:b/>
          <w:bCs/>
          <w:highlight w:val="lightGray"/>
        </w:rPr>
        <w:t>bash</w:t>
      </w:r>
    </w:p>
    <w:p w14:paraId="23D13DE3" w14:textId="77777777" w:rsidR="007F28B0" w:rsidRPr="007F28B0" w:rsidRDefault="007F28B0" w:rsidP="007F28B0">
      <w:pPr>
        <w:pStyle w:val="ListParagraph"/>
        <w:ind w:left="1440" w:firstLine="720"/>
        <w:rPr>
          <w:rFonts w:ascii="Courier New" w:hAnsi="Courier New" w:cs="Courier New"/>
          <w:b/>
          <w:bCs/>
          <w:highlight w:val="lightGray"/>
        </w:rPr>
      </w:pPr>
      <w:proofErr w:type="spellStart"/>
      <w:r w:rsidRPr="007F28B0">
        <w:rPr>
          <w:rFonts w:ascii="Courier New" w:hAnsi="Courier New" w:cs="Courier New"/>
          <w:b/>
          <w:bCs/>
          <w:highlight w:val="lightGray"/>
        </w:rPr>
        <w:t>su</w:t>
      </w:r>
      <w:proofErr w:type="spellEnd"/>
      <w:r w:rsidRPr="007F28B0">
        <w:rPr>
          <w:rFonts w:ascii="Courier New" w:hAnsi="Courier New" w:cs="Courier New"/>
          <w:b/>
          <w:bCs/>
          <w:highlight w:val="lightGray"/>
        </w:rPr>
        <w:t xml:space="preserve"> </w:t>
      </w:r>
      <w:proofErr w:type="spellStart"/>
      <w:r w:rsidRPr="007F28B0">
        <w:rPr>
          <w:rFonts w:ascii="Courier New" w:hAnsi="Courier New" w:cs="Courier New"/>
          <w:b/>
          <w:bCs/>
          <w:highlight w:val="lightGray"/>
        </w:rPr>
        <w:t>postgres</w:t>
      </w:r>
      <w:proofErr w:type="spellEnd"/>
    </w:p>
    <w:p w14:paraId="2D3FFDF0" w14:textId="77777777" w:rsidR="007F28B0" w:rsidRPr="007F28B0" w:rsidRDefault="007F28B0" w:rsidP="007F28B0">
      <w:pPr>
        <w:pStyle w:val="ListParagraph"/>
        <w:ind w:left="1440" w:firstLine="720"/>
        <w:rPr>
          <w:rFonts w:ascii="Courier New" w:hAnsi="Courier New" w:cs="Courier New"/>
          <w:b/>
          <w:bCs/>
          <w:highlight w:val="lightGray"/>
        </w:rPr>
      </w:pPr>
      <w:r w:rsidRPr="007F28B0">
        <w:rPr>
          <w:rFonts w:ascii="Courier New" w:hAnsi="Courier New" w:cs="Courier New"/>
          <w:b/>
          <w:bCs/>
          <w:highlight w:val="lightGray"/>
        </w:rPr>
        <w:t>cd /</w:t>
      </w:r>
      <w:proofErr w:type="spellStart"/>
      <w:r w:rsidRPr="007F28B0">
        <w:rPr>
          <w:rFonts w:ascii="Courier New" w:hAnsi="Courier New" w:cs="Courier New"/>
          <w:b/>
          <w:bCs/>
          <w:highlight w:val="lightGray"/>
        </w:rPr>
        <w:t>usr</w:t>
      </w:r>
      <w:proofErr w:type="spellEnd"/>
      <w:r w:rsidRPr="007F28B0">
        <w:rPr>
          <w:rFonts w:ascii="Courier New" w:hAnsi="Courier New" w:cs="Courier New"/>
          <w:b/>
          <w:bCs/>
          <w:highlight w:val="lightGray"/>
        </w:rPr>
        <w:t>/bin</w:t>
      </w:r>
    </w:p>
    <w:p w14:paraId="0AFDBD2D" w14:textId="77777777" w:rsidR="007F28B0" w:rsidRDefault="007F28B0" w:rsidP="007F28B0">
      <w:pPr>
        <w:pStyle w:val="ListParagraph"/>
        <w:ind w:left="2160"/>
        <w:rPr>
          <w:rFonts w:ascii="Courier New" w:hAnsi="Courier New" w:cs="Courier New"/>
          <w:b/>
          <w:bCs/>
          <w:highlight w:val="lightGray"/>
        </w:rPr>
      </w:pPr>
      <w:proofErr w:type="spellStart"/>
      <w:r w:rsidRPr="007F28B0">
        <w:rPr>
          <w:rFonts w:ascii="Courier New" w:hAnsi="Courier New" w:cs="Courier New"/>
          <w:b/>
          <w:bCs/>
          <w:highlight w:val="lightGray"/>
        </w:rPr>
        <w:t>repmgr</w:t>
      </w:r>
      <w:proofErr w:type="spellEnd"/>
      <w:r w:rsidRPr="007F28B0">
        <w:rPr>
          <w:rFonts w:ascii="Courier New" w:hAnsi="Courier New" w:cs="Courier New"/>
          <w:b/>
          <w:bCs/>
          <w:highlight w:val="lightGray"/>
        </w:rPr>
        <w:t xml:space="preserve"> -f /home/</w:t>
      </w:r>
      <w:proofErr w:type="spellStart"/>
      <w:r w:rsidRPr="007F28B0">
        <w:rPr>
          <w:rFonts w:ascii="Courier New" w:hAnsi="Courier New" w:cs="Courier New"/>
          <w:b/>
          <w:bCs/>
          <w:highlight w:val="lightGray"/>
        </w:rPr>
        <w:t>dbscript</w:t>
      </w:r>
      <w:proofErr w:type="spellEnd"/>
      <w:r w:rsidRPr="007F28B0">
        <w:rPr>
          <w:rFonts w:ascii="Courier New" w:hAnsi="Courier New" w:cs="Courier New"/>
          <w:b/>
          <w:bCs/>
          <w:highlight w:val="lightGray"/>
        </w:rPr>
        <w:t>/scripts/</w:t>
      </w:r>
      <w:proofErr w:type="spellStart"/>
      <w:r w:rsidRPr="007F28B0">
        <w:rPr>
          <w:rFonts w:ascii="Courier New" w:hAnsi="Courier New" w:cs="Courier New"/>
          <w:b/>
          <w:bCs/>
          <w:highlight w:val="lightGray"/>
        </w:rPr>
        <w:t>repmgr.conf</w:t>
      </w:r>
      <w:proofErr w:type="spellEnd"/>
      <w:r w:rsidRPr="007F28B0">
        <w:rPr>
          <w:rFonts w:ascii="Courier New" w:hAnsi="Courier New" w:cs="Courier New"/>
          <w:b/>
          <w:bCs/>
          <w:highlight w:val="lightGray"/>
        </w:rPr>
        <w:t xml:space="preserve"> primary register</w:t>
      </w:r>
    </w:p>
    <w:p w14:paraId="26D03F15" w14:textId="47A1CCAB" w:rsidR="00181437" w:rsidRPr="00181437" w:rsidRDefault="00C30AB2" w:rsidP="00181437">
      <w:pPr>
        <w:ind w:left="720"/>
        <w:rPr>
          <w:rFonts w:ascii="Courier New" w:hAnsi="Courier New" w:cs="Courier New"/>
          <w:b/>
          <w:bCs/>
          <w:highlight w:val="lightGray"/>
        </w:rPr>
      </w:pPr>
      <w:r w:rsidRPr="00C30AB2">
        <w:rPr>
          <w:rFonts w:ascii="Courier New" w:hAnsi="Courier New" w:cs="Courier New"/>
          <w:b/>
          <w:bCs/>
          <w:noProof/>
        </w:rPr>
        <w:drawing>
          <wp:inline distT="0" distB="0" distL="0" distR="0" wp14:anchorId="253590B8" wp14:editId="4156264C">
            <wp:extent cx="5943600" cy="1140460"/>
            <wp:effectExtent l="0" t="0" r="0" b="2540"/>
            <wp:docPr id="48409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6867" name=""/>
                    <pic:cNvPicPr/>
                  </pic:nvPicPr>
                  <pic:blipFill>
                    <a:blip r:embed="rId29"/>
                    <a:stretch>
                      <a:fillRect/>
                    </a:stretch>
                  </pic:blipFill>
                  <pic:spPr>
                    <a:xfrm>
                      <a:off x="0" y="0"/>
                      <a:ext cx="5943600" cy="1140460"/>
                    </a:xfrm>
                    <a:prstGeom prst="rect">
                      <a:avLst/>
                    </a:prstGeom>
                  </pic:spPr>
                </pic:pic>
              </a:graphicData>
            </a:graphic>
          </wp:inline>
        </w:drawing>
      </w:r>
    </w:p>
    <w:p w14:paraId="48587E43" w14:textId="734AC624" w:rsidR="00BF7652" w:rsidRDefault="00735C8C" w:rsidP="00BC2CE2">
      <w:pPr>
        <w:pStyle w:val="ListParagraph"/>
        <w:numPr>
          <w:ilvl w:val="0"/>
          <w:numId w:val="19"/>
        </w:numPr>
      </w:pPr>
      <w:r>
        <w:t xml:space="preserve">Take database backup </w:t>
      </w:r>
      <w:r w:rsidR="00032EC1">
        <w:t xml:space="preserve">by executing the </w:t>
      </w:r>
      <w:r>
        <w:t xml:space="preserve">below </w:t>
      </w:r>
      <w:r w:rsidR="00CD7D79">
        <w:t>command for streaming replication.</w:t>
      </w:r>
    </w:p>
    <w:p w14:paraId="176B6794" w14:textId="4F448554" w:rsidR="00AC3160" w:rsidRDefault="00AC3160" w:rsidP="00AC3160">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686ED7">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77197604" w14:textId="77777777" w:rsidR="00DC3199" w:rsidRDefault="00DC3199" w:rsidP="00AC3160">
      <w:pPr>
        <w:pStyle w:val="ListParagraph"/>
        <w:ind w:left="2160"/>
      </w:pPr>
    </w:p>
    <w:p w14:paraId="34D6CA10" w14:textId="0E634A4B" w:rsidR="00032EC1" w:rsidRDefault="009B2DDC" w:rsidP="00AC3160">
      <w:pPr>
        <w:pStyle w:val="ListParagraph"/>
        <w:ind w:left="2160"/>
        <w:rPr>
          <w:rFonts w:ascii="Courier New" w:hAnsi="Courier New" w:cs="Courier New"/>
          <w:b/>
          <w:bCs/>
          <w:highlight w:val="lightGray"/>
        </w:rPr>
      </w:pPr>
      <w:proofErr w:type="spellStart"/>
      <w:r w:rsidRPr="00AC3160">
        <w:rPr>
          <w:rFonts w:ascii="Courier New" w:hAnsi="Courier New" w:cs="Courier New"/>
          <w:b/>
          <w:bCs/>
          <w:highlight w:val="lightGray"/>
        </w:rPr>
        <w:t>kubectl</w:t>
      </w:r>
      <w:proofErr w:type="spellEnd"/>
      <w:r w:rsidRPr="00AC3160">
        <w:rPr>
          <w:rFonts w:ascii="Courier New" w:hAnsi="Courier New" w:cs="Courier New"/>
          <w:b/>
          <w:bCs/>
          <w:highlight w:val="lightGray"/>
        </w:rPr>
        <w:t xml:space="preserve"> exec </w:t>
      </w:r>
      <w:r w:rsidR="00186310" w:rsidRPr="00186310">
        <w:rPr>
          <w:rFonts w:ascii="Courier New" w:hAnsi="Courier New" w:cs="Courier New"/>
          <w:b/>
          <w:bCs/>
          <w:highlight w:val="lightGray"/>
        </w:rPr>
        <w:t xml:space="preserve">postgres-statefulset-0 </w:t>
      </w:r>
      <w:r w:rsidRPr="00AC3160">
        <w:rPr>
          <w:rFonts w:ascii="Courier New" w:hAnsi="Courier New" w:cs="Courier New"/>
          <w:b/>
          <w:bCs/>
          <w:highlight w:val="lightGray"/>
        </w:rPr>
        <w:t xml:space="preserve">-- </w:t>
      </w:r>
      <w:proofErr w:type="spellStart"/>
      <w:r w:rsidRPr="00AC3160">
        <w:rPr>
          <w:rFonts w:ascii="Courier New" w:hAnsi="Courier New" w:cs="Courier New"/>
          <w:b/>
          <w:bCs/>
          <w:highlight w:val="lightGray"/>
        </w:rPr>
        <w:t>pg_basebackup</w:t>
      </w:r>
      <w:proofErr w:type="spellEnd"/>
      <w:r w:rsidRPr="00AC3160">
        <w:rPr>
          <w:rFonts w:ascii="Courier New" w:hAnsi="Courier New" w:cs="Courier New"/>
          <w:b/>
          <w:bCs/>
          <w:highlight w:val="lightGray"/>
        </w:rPr>
        <w:t xml:space="preserve"> -D </w:t>
      </w:r>
      <w:r w:rsidR="0073393C" w:rsidRPr="00D72B29">
        <w:rPr>
          <w:rFonts w:ascii="Courier New" w:hAnsi="Courier New" w:cs="Courier New"/>
          <w:b/>
          <w:bCs/>
          <w:highlight w:val="lightGray"/>
        </w:rPr>
        <w:t>/home/</w:t>
      </w:r>
      <w:proofErr w:type="spellStart"/>
      <w:r w:rsidR="0073393C" w:rsidRPr="00D72B29">
        <w:rPr>
          <w:rFonts w:ascii="Courier New" w:hAnsi="Courier New" w:cs="Courier New"/>
          <w:b/>
          <w:bCs/>
          <w:highlight w:val="lightGray"/>
        </w:rPr>
        <w:t>dbscript</w:t>
      </w:r>
      <w:proofErr w:type="spellEnd"/>
      <w:r w:rsidR="0073393C" w:rsidRPr="00D72B29">
        <w:rPr>
          <w:rFonts w:ascii="Courier New" w:hAnsi="Courier New" w:cs="Courier New"/>
          <w:b/>
          <w:bCs/>
          <w:highlight w:val="lightGray"/>
        </w:rPr>
        <w:t>/scripts/</w:t>
      </w:r>
      <w:proofErr w:type="spellStart"/>
      <w:r w:rsidR="0073393C" w:rsidRPr="00D72B29">
        <w:rPr>
          <w:rFonts w:ascii="Courier New" w:hAnsi="Courier New" w:cs="Courier New"/>
          <w:b/>
          <w:bCs/>
          <w:highlight w:val="lightGray"/>
        </w:rPr>
        <w:t>pgbackup</w:t>
      </w:r>
      <w:proofErr w:type="spellEnd"/>
      <w:r w:rsidR="00D72B29" w:rsidRPr="00D72B29">
        <w:rPr>
          <w:rFonts w:ascii="Courier New" w:hAnsi="Courier New" w:cs="Courier New"/>
          <w:b/>
          <w:bCs/>
          <w:highlight w:val="lightGray"/>
        </w:rPr>
        <w:t>/</w:t>
      </w:r>
      <w:r w:rsidRPr="00AC3160">
        <w:rPr>
          <w:rFonts w:ascii="Courier New" w:hAnsi="Courier New" w:cs="Courier New"/>
          <w:b/>
          <w:bCs/>
          <w:highlight w:val="lightGray"/>
        </w:rPr>
        <w:t xml:space="preserve"> -U </w:t>
      </w:r>
      <w:proofErr w:type="spellStart"/>
      <w:r w:rsidRPr="00AC3160">
        <w:rPr>
          <w:rFonts w:ascii="Courier New" w:hAnsi="Courier New" w:cs="Courier New"/>
          <w:b/>
          <w:bCs/>
          <w:highlight w:val="lightGray"/>
        </w:rPr>
        <w:t>repuser</w:t>
      </w:r>
      <w:proofErr w:type="spellEnd"/>
      <w:r w:rsidRPr="00AC3160">
        <w:rPr>
          <w:rFonts w:ascii="Courier New" w:hAnsi="Courier New" w:cs="Courier New"/>
          <w:b/>
          <w:bCs/>
          <w:highlight w:val="lightGray"/>
        </w:rPr>
        <w:t xml:space="preserve"> -v -P --</w:t>
      </w:r>
      <w:proofErr w:type="spellStart"/>
      <w:r w:rsidRPr="00AC3160">
        <w:rPr>
          <w:rFonts w:ascii="Courier New" w:hAnsi="Courier New" w:cs="Courier New"/>
          <w:b/>
          <w:bCs/>
          <w:highlight w:val="lightGray"/>
        </w:rPr>
        <w:t>wal</w:t>
      </w:r>
      <w:proofErr w:type="spellEnd"/>
      <w:r w:rsidRPr="00AC3160">
        <w:rPr>
          <w:rFonts w:ascii="Courier New" w:hAnsi="Courier New" w:cs="Courier New"/>
          <w:b/>
          <w:bCs/>
          <w:highlight w:val="lightGray"/>
        </w:rPr>
        <w:t>-method=stream -Ft</w:t>
      </w:r>
    </w:p>
    <w:p w14:paraId="36757369" w14:textId="0CE3510C" w:rsidR="00E74D4F" w:rsidRDefault="00C42840" w:rsidP="00C42840">
      <w:pPr>
        <w:ind w:left="720"/>
        <w:rPr>
          <w:rFonts w:ascii="Courier New" w:hAnsi="Courier New" w:cs="Courier New"/>
          <w:b/>
          <w:bCs/>
        </w:rPr>
      </w:pPr>
      <w:r>
        <w:rPr>
          <w:rFonts w:ascii="Courier New" w:hAnsi="Courier New" w:cs="Courier New"/>
          <w:b/>
          <w:bCs/>
        </w:rPr>
        <w:tab/>
      </w:r>
      <w:r w:rsidR="005C79CC" w:rsidRPr="005C79CC">
        <w:rPr>
          <w:rFonts w:ascii="Courier New" w:hAnsi="Courier New" w:cs="Courier New"/>
          <w:b/>
          <w:bCs/>
          <w:noProof/>
        </w:rPr>
        <w:drawing>
          <wp:inline distT="0" distB="0" distL="0" distR="0" wp14:anchorId="07A8F0BC" wp14:editId="752C6025">
            <wp:extent cx="5943600" cy="2486660"/>
            <wp:effectExtent l="0" t="0" r="0" b="8890"/>
            <wp:docPr id="119030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2226" name=""/>
                    <pic:cNvPicPr/>
                  </pic:nvPicPr>
                  <pic:blipFill>
                    <a:blip r:embed="rId30"/>
                    <a:stretch>
                      <a:fillRect/>
                    </a:stretch>
                  </pic:blipFill>
                  <pic:spPr>
                    <a:xfrm>
                      <a:off x="0" y="0"/>
                      <a:ext cx="5943600" cy="2486660"/>
                    </a:xfrm>
                    <a:prstGeom prst="rect">
                      <a:avLst/>
                    </a:prstGeom>
                  </pic:spPr>
                </pic:pic>
              </a:graphicData>
            </a:graphic>
          </wp:inline>
        </w:drawing>
      </w:r>
    </w:p>
    <w:p w14:paraId="482C34C1" w14:textId="7D92DE00" w:rsidR="00580560" w:rsidRPr="00E74D4F" w:rsidRDefault="006E03AC" w:rsidP="00C42840">
      <w:pPr>
        <w:ind w:left="720"/>
        <w:rPr>
          <w:rFonts w:ascii="Courier New" w:hAnsi="Courier New" w:cs="Courier New"/>
          <w:b/>
          <w:bCs/>
          <w:highlight w:val="lightGray"/>
        </w:rPr>
      </w:pPr>
      <w:r w:rsidRPr="006E03AC">
        <w:rPr>
          <w:rFonts w:ascii="Courier New" w:hAnsi="Courier New" w:cs="Courier New"/>
          <w:b/>
          <w:bCs/>
          <w:noProof/>
        </w:rPr>
        <w:lastRenderedPageBreak/>
        <w:drawing>
          <wp:inline distT="0" distB="0" distL="0" distR="0" wp14:anchorId="065B8EE7" wp14:editId="0185F2C9">
            <wp:extent cx="5410342" cy="1377079"/>
            <wp:effectExtent l="0" t="0" r="0" b="0"/>
            <wp:docPr id="206260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5272" name=""/>
                    <pic:cNvPicPr/>
                  </pic:nvPicPr>
                  <pic:blipFill>
                    <a:blip r:embed="rId31"/>
                    <a:stretch>
                      <a:fillRect/>
                    </a:stretch>
                  </pic:blipFill>
                  <pic:spPr>
                    <a:xfrm>
                      <a:off x="0" y="0"/>
                      <a:ext cx="5410342" cy="1377079"/>
                    </a:xfrm>
                    <a:prstGeom prst="rect">
                      <a:avLst/>
                    </a:prstGeom>
                  </pic:spPr>
                </pic:pic>
              </a:graphicData>
            </a:graphic>
          </wp:inline>
        </w:drawing>
      </w:r>
    </w:p>
    <w:p w14:paraId="7EFC5E84" w14:textId="13019B38" w:rsidR="00BF7652" w:rsidRDefault="009A4939" w:rsidP="00BC2CE2">
      <w:pPr>
        <w:pStyle w:val="ListParagraph"/>
        <w:numPr>
          <w:ilvl w:val="0"/>
          <w:numId w:val="19"/>
        </w:numPr>
      </w:pPr>
      <w:r>
        <w:t>Copy the backup files(</w:t>
      </w:r>
      <w:proofErr w:type="gramStart"/>
      <w:r>
        <w:t>base.tar,pg_wal</w:t>
      </w:r>
      <w:r w:rsidR="00C43484">
        <w:t>.tar</w:t>
      </w:r>
      <w:proofErr w:type="gramEnd"/>
      <w:r w:rsidR="00C43484">
        <w:t xml:space="preserve">) </w:t>
      </w:r>
      <w:r w:rsidR="00811616">
        <w:t xml:space="preserve">from </w:t>
      </w:r>
      <w:r w:rsidR="00712C13">
        <w:t xml:space="preserve">primary server </w:t>
      </w:r>
      <w:proofErr w:type="spellStart"/>
      <w:r w:rsidR="00712C13">
        <w:t>nfs</w:t>
      </w:r>
      <w:proofErr w:type="spellEnd"/>
      <w:r w:rsidR="00712C13">
        <w:t xml:space="preserve"> server </w:t>
      </w:r>
      <w:r w:rsidR="0092042A">
        <w:t xml:space="preserve">(10.205.211.114) </w:t>
      </w:r>
      <w:r w:rsidR="00712C13">
        <w:t xml:space="preserve">to </w:t>
      </w:r>
      <w:r w:rsidR="00DF6016">
        <w:t xml:space="preserve"> </w:t>
      </w:r>
      <w:r w:rsidR="005C2F11">
        <w:t>standby server</w:t>
      </w:r>
      <w:r w:rsidR="00EC1908">
        <w:t xml:space="preserve"> </w:t>
      </w:r>
      <w:proofErr w:type="spellStart"/>
      <w:r w:rsidR="00DF6016">
        <w:t>nfs</w:t>
      </w:r>
      <w:proofErr w:type="spellEnd"/>
      <w:r w:rsidR="00DF6016">
        <w:t xml:space="preserve"> server</w:t>
      </w:r>
      <w:r w:rsidR="0040123C">
        <w:t xml:space="preserve"> </w:t>
      </w:r>
      <w:r w:rsidR="0092042A">
        <w:t xml:space="preserve">(10.205.211.7) </w:t>
      </w:r>
      <w:r w:rsidR="00EC1908">
        <w:t xml:space="preserve">using </w:t>
      </w:r>
      <w:proofErr w:type="spellStart"/>
      <w:r w:rsidR="00EC1908">
        <w:t>scp</w:t>
      </w:r>
      <w:proofErr w:type="spellEnd"/>
      <w:r w:rsidR="00EC1908">
        <w:t xml:space="preserve"> command.</w:t>
      </w:r>
    </w:p>
    <w:p w14:paraId="409BF727" w14:textId="06F986F9" w:rsidR="00EC1908" w:rsidRPr="00B330D7" w:rsidRDefault="007569FB" w:rsidP="00B330D7">
      <w:pPr>
        <w:ind w:left="720" w:firstLine="720"/>
        <w:rPr>
          <w:rFonts w:ascii="Courier New" w:hAnsi="Courier New" w:cs="Courier New"/>
          <w:b/>
          <w:bCs/>
          <w:highlight w:val="lightGray"/>
        </w:rPr>
      </w:pPr>
      <w:proofErr w:type="spellStart"/>
      <w:r w:rsidRPr="00B330D7">
        <w:rPr>
          <w:rFonts w:ascii="Courier New" w:hAnsi="Courier New" w:cs="Courier New"/>
          <w:b/>
          <w:bCs/>
          <w:highlight w:val="lightGray"/>
        </w:rPr>
        <w:t>scp</w:t>
      </w:r>
      <w:proofErr w:type="spellEnd"/>
      <w:r w:rsidRPr="00B330D7">
        <w:rPr>
          <w:rFonts w:ascii="Courier New" w:hAnsi="Courier New" w:cs="Courier New"/>
          <w:b/>
          <w:bCs/>
          <w:highlight w:val="lightGray"/>
        </w:rPr>
        <w:t xml:space="preserve"> base.tar pg_wal.tar  </w:t>
      </w:r>
      <w:hyperlink r:id="rId32" w:history="1">
        <w:r w:rsidR="00E064D5" w:rsidRPr="00E2141B">
          <w:rPr>
            <w:highlight w:val="lightGray"/>
          </w:rPr>
          <w:t>nfsserver@10.205.211.7:/</w:t>
        </w:r>
      </w:hyperlink>
      <w:r w:rsidR="00E2141B" w:rsidRPr="00E2141B">
        <w:rPr>
          <w:rFonts w:ascii="Courier New" w:hAnsi="Courier New" w:cs="Courier New"/>
          <w:b/>
          <w:bCs/>
          <w:highlight w:val="lightGray"/>
        </w:rPr>
        <w:t>pgbackup</w:t>
      </w:r>
    </w:p>
    <w:p w14:paraId="510DC8F5" w14:textId="23415085" w:rsidR="009C34C2" w:rsidRDefault="00E064D5" w:rsidP="00EC588B">
      <w:pPr>
        <w:ind w:left="720"/>
      </w:pPr>
      <w:r w:rsidRPr="00E064D5">
        <w:rPr>
          <w:noProof/>
        </w:rPr>
        <w:drawing>
          <wp:inline distT="0" distB="0" distL="0" distR="0" wp14:anchorId="1BBACE44" wp14:editId="7E88F262">
            <wp:extent cx="5943600" cy="606425"/>
            <wp:effectExtent l="0" t="0" r="0" b="3175"/>
            <wp:docPr id="185242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2570" name=""/>
                    <pic:cNvPicPr/>
                  </pic:nvPicPr>
                  <pic:blipFill>
                    <a:blip r:embed="rId33"/>
                    <a:stretch>
                      <a:fillRect/>
                    </a:stretch>
                  </pic:blipFill>
                  <pic:spPr>
                    <a:xfrm>
                      <a:off x="0" y="0"/>
                      <a:ext cx="5943600" cy="606425"/>
                    </a:xfrm>
                    <a:prstGeom prst="rect">
                      <a:avLst/>
                    </a:prstGeom>
                  </pic:spPr>
                </pic:pic>
              </a:graphicData>
            </a:graphic>
          </wp:inline>
        </w:drawing>
      </w:r>
    </w:p>
    <w:p w14:paraId="148930CB" w14:textId="5028153B" w:rsidR="00E2141B" w:rsidRDefault="00665765" w:rsidP="00EC588B">
      <w:pPr>
        <w:ind w:left="720"/>
      </w:pPr>
      <w:r w:rsidRPr="00665765">
        <w:rPr>
          <w:noProof/>
        </w:rPr>
        <w:drawing>
          <wp:inline distT="0" distB="0" distL="0" distR="0" wp14:anchorId="2CC349BB" wp14:editId="32A4BC8D">
            <wp:extent cx="5943600" cy="738505"/>
            <wp:effectExtent l="0" t="0" r="0" b="4445"/>
            <wp:docPr id="41795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2818" name=""/>
                    <pic:cNvPicPr/>
                  </pic:nvPicPr>
                  <pic:blipFill>
                    <a:blip r:embed="rId34"/>
                    <a:stretch>
                      <a:fillRect/>
                    </a:stretch>
                  </pic:blipFill>
                  <pic:spPr>
                    <a:xfrm>
                      <a:off x="0" y="0"/>
                      <a:ext cx="5943600" cy="738505"/>
                    </a:xfrm>
                    <a:prstGeom prst="rect">
                      <a:avLst/>
                    </a:prstGeom>
                  </pic:spPr>
                </pic:pic>
              </a:graphicData>
            </a:graphic>
          </wp:inline>
        </w:drawing>
      </w:r>
    </w:p>
    <w:p w14:paraId="761F1743" w14:textId="2697023A" w:rsidR="0085648A" w:rsidRDefault="0085648A" w:rsidP="00A82110">
      <w:pPr>
        <w:pStyle w:val="ListParagraph"/>
        <w:numPr>
          <w:ilvl w:val="0"/>
          <w:numId w:val="19"/>
        </w:numPr>
      </w:pPr>
      <w:r>
        <w:t xml:space="preserve">Enable </w:t>
      </w:r>
      <w:r w:rsidR="00100959">
        <w:t xml:space="preserve">the </w:t>
      </w:r>
      <w:proofErr w:type="spellStart"/>
      <w:r w:rsidRPr="006E6F17">
        <w:t>repmgrd</w:t>
      </w:r>
      <w:proofErr w:type="spellEnd"/>
      <w:r w:rsidRPr="006E6F17">
        <w:t xml:space="preserve"> </w:t>
      </w:r>
      <w:r w:rsidR="008F180C">
        <w:t xml:space="preserve">demon </w:t>
      </w:r>
      <w:r w:rsidR="00920EF9">
        <w:t xml:space="preserve">process </w:t>
      </w:r>
      <w:r w:rsidRPr="006E6F17">
        <w:t>for monitoring and failover handling</w:t>
      </w:r>
      <w:r>
        <w:t>.</w:t>
      </w:r>
    </w:p>
    <w:p w14:paraId="499F41D3" w14:textId="77777777" w:rsidR="00030621" w:rsidRDefault="00030621" w:rsidP="00F40E9D">
      <w:pPr>
        <w:ind w:left="720" w:firstLine="720"/>
        <w:rPr>
          <w:rFonts w:ascii="Courier New" w:hAnsi="Courier New" w:cs="Courier New"/>
          <w:b/>
          <w:bCs/>
          <w:highlight w:val="lightGray"/>
        </w:rPr>
      </w:pPr>
    </w:p>
    <w:p w14:paraId="2760CF96" w14:textId="77777777" w:rsidR="00030621" w:rsidRDefault="00030621" w:rsidP="00030621">
      <w:pPr>
        <w:pStyle w:val="ListParagraph"/>
        <w:ind w:left="1440" w:firstLine="720"/>
        <w:rPr>
          <w:rFonts w:ascii="Courier New" w:hAnsi="Courier New" w:cs="Courier New"/>
          <w:b/>
          <w:bCs/>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p>
    <w:p w14:paraId="4808671D" w14:textId="77777777" w:rsidR="00030621" w:rsidRPr="007F28B0" w:rsidRDefault="00030621" w:rsidP="00030621">
      <w:pPr>
        <w:pStyle w:val="ListParagraph"/>
        <w:ind w:left="1440" w:firstLine="720"/>
        <w:rPr>
          <w:rFonts w:ascii="Courier New" w:hAnsi="Courier New" w:cs="Courier New"/>
          <w:b/>
          <w:bCs/>
          <w:highlight w:val="lightGray"/>
        </w:rPr>
      </w:pPr>
      <w:proofErr w:type="spellStart"/>
      <w:r w:rsidRPr="007F28B0">
        <w:rPr>
          <w:rFonts w:ascii="Courier New" w:hAnsi="Courier New" w:cs="Courier New"/>
          <w:b/>
          <w:bCs/>
          <w:highlight w:val="lightGray"/>
        </w:rPr>
        <w:t>su</w:t>
      </w:r>
      <w:proofErr w:type="spellEnd"/>
      <w:r w:rsidRPr="007F28B0">
        <w:rPr>
          <w:rFonts w:ascii="Courier New" w:hAnsi="Courier New" w:cs="Courier New"/>
          <w:b/>
          <w:bCs/>
          <w:highlight w:val="lightGray"/>
        </w:rPr>
        <w:t xml:space="preserve"> </w:t>
      </w:r>
      <w:proofErr w:type="spellStart"/>
      <w:r w:rsidRPr="007F28B0">
        <w:rPr>
          <w:rFonts w:ascii="Courier New" w:hAnsi="Courier New" w:cs="Courier New"/>
          <w:b/>
          <w:bCs/>
          <w:highlight w:val="lightGray"/>
        </w:rPr>
        <w:t>postgres</w:t>
      </w:r>
      <w:proofErr w:type="spellEnd"/>
    </w:p>
    <w:p w14:paraId="0568912A" w14:textId="77777777" w:rsidR="00030621" w:rsidRPr="007F28B0" w:rsidRDefault="00030621" w:rsidP="00030621">
      <w:pPr>
        <w:pStyle w:val="ListParagraph"/>
        <w:ind w:left="1440" w:firstLine="720"/>
        <w:rPr>
          <w:rFonts w:ascii="Courier New" w:hAnsi="Courier New" w:cs="Courier New"/>
          <w:b/>
          <w:bCs/>
          <w:highlight w:val="lightGray"/>
        </w:rPr>
      </w:pPr>
      <w:r w:rsidRPr="007F28B0">
        <w:rPr>
          <w:rFonts w:ascii="Courier New" w:hAnsi="Courier New" w:cs="Courier New"/>
          <w:b/>
          <w:bCs/>
          <w:highlight w:val="lightGray"/>
        </w:rPr>
        <w:t>cd /</w:t>
      </w:r>
      <w:proofErr w:type="spellStart"/>
      <w:r w:rsidRPr="007F28B0">
        <w:rPr>
          <w:rFonts w:ascii="Courier New" w:hAnsi="Courier New" w:cs="Courier New"/>
          <w:b/>
          <w:bCs/>
          <w:highlight w:val="lightGray"/>
        </w:rPr>
        <w:t>usr</w:t>
      </w:r>
      <w:proofErr w:type="spellEnd"/>
      <w:r w:rsidRPr="007F28B0">
        <w:rPr>
          <w:rFonts w:ascii="Courier New" w:hAnsi="Courier New" w:cs="Courier New"/>
          <w:b/>
          <w:bCs/>
          <w:highlight w:val="lightGray"/>
        </w:rPr>
        <w:t>/bin</w:t>
      </w:r>
    </w:p>
    <w:p w14:paraId="125964D4" w14:textId="38CED384" w:rsidR="00360830" w:rsidRPr="00F40E9D" w:rsidRDefault="00360830" w:rsidP="00F40E9D">
      <w:pPr>
        <w:ind w:left="720" w:firstLine="720"/>
        <w:rPr>
          <w:rFonts w:ascii="Courier New" w:hAnsi="Courier New" w:cs="Courier New"/>
          <w:b/>
          <w:bCs/>
          <w:highlight w:val="lightGray"/>
        </w:rPr>
      </w:pPr>
      <w:proofErr w:type="spellStart"/>
      <w:r w:rsidRPr="00F40E9D">
        <w:rPr>
          <w:rFonts w:ascii="Courier New" w:hAnsi="Courier New" w:cs="Courier New"/>
          <w:b/>
          <w:bCs/>
          <w:highlight w:val="lightGray"/>
        </w:rPr>
        <w:t>repmgrd</w:t>
      </w:r>
      <w:proofErr w:type="spellEnd"/>
      <w:r w:rsidRPr="00F40E9D">
        <w:rPr>
          <w:rFonts w:ascii="Courier New" w:hAnsi="Courier New" w:cs="Courier New"/>
          <w:b/>
          <w:bCs/>
          <w:highlight w:val="lightGray"/>
        </w:rPr>
        <w:t xml:space="preserve"> -f /home/</w:t>
      </w:r>
      <w:proofErr w:type="spellStart"/>
      <w:r w:rsidRPr="00F40E9D">
        <w:rPr>
          <w:rFonts w:ascii="Courier New" w:hAnsi="Courier New" w:cs="Courier New"/>
          <w:b/>
          <w:bCs/>
          <w:highlight w:val="lightGray"/>
        </w:rPr>
        <w:t>dbscript</w:t>
      </w:r>
      <w:proofErr w:type="spellEnd"/>
      <w:r w:rsidRPr="00F40E9D">
        <w:rPr>
          <w:rFonts w:ascii="Courier New" w:hAnsi="Courier New" w:cs="Courier New"/>
          <w:b/>
          <w:bCs/>
          <w:highlight w:val="lightGray"/>
        </w:rPr>
        <w:t>/scripts/</w:t>
      </w:r>
      <w:proofErr w:type="spellStart"/>
      <w:r w:rsidRPr="00F40E9D">
        <w:rPr>
          <w:rFonts w:ascii="Courier New" w:hAnsi="Courier New" w:cs="Courier New"/>
          <w:b/>
          <w:bCs/>
          <w:highlight w:val="lightGray"/>
        </w:rPr>
        <w:t>repmgr.conf</w:t>
      </w:r>
      <w:proofErr w:type="spellEnd"/>
      <w:r w:rsidRPr="00F40E9D">
        <w:rPr>
          <w:rFonts w:ascii="Courier New" w:hAnsi="Courier New" w:cs="Courier New"/>
          <w:b/>
          <w:bCs/>
          <w:highlight w:val="lightGray"/>
        </w:rPr>
        <w:t xml:space="preserve"> -d</w:t>
      </w:r>
    </w:p>
    <w:p w14:paraId="15EA1D28" w14:textId="77777777" w:rsidR="00360830" w:rsidRDefault="00360830" w:rsidP="00FB25B3">
      <w:pPr>
        <w:pStyle w:val="ListParagraph"/>
      </w:pPr>
    </w:p>
    <w:p w14:paraId="4D73FF89" w14:textId="6ED25B16" w:rsidR="0085648A" w:rsidRDefault="00F470A2" w:rsidP="00FB25B3">
      <w:pPr>
        <w:pStyle w:val="ListParagraph"/>
      </w:pPr>
      <w:r w:rsidRPr="00F470A2">
        <w:rPr>
          <w:noProof/>
        </w:rPr>
        <w:drawing>
          <wp:inline distT="0" distB="0" distL="0" distR="0" wp14:anchorId="16FD5175" wp14:editId="2593D7C6">
            <wp:extent cx="5943600" cy="1758950"/>
            <wp:effectExtent l="0" t="0" r="0" b="0"/>
            <wp:docPr id="100741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5273" name=""/>
                    <pic:cNvPicPr/>
                  </pic:nvPicPr>
                  <pic:blipFill>
                    <a:blip r:embed="rId35"/>
                    <a:stretch>
                      <a:fillRect/>
                    </a:stretch>
                  </pic:blipFill>
                  <pic:spPr>
                    <a:xfrm>
                      <a:off x="0" y="0"/>
                      <a:ext cx="5943600" cy="1758950"/>
                    </a:xfrm>
                    <a:prstGeom prst="rect">
                      <a:avLst/>
                    </a:prstGeom>
                  </pic:spPr>
                </pic:pic>
              </a:graphicData>
            </a:graphic>
          </wp:inline>
        </w:drawing>
      </w:r>
    </w:p>
    <w:p w14:paraId="7E94C09C" w14:textId="638090F8" w:rsidR="00616FAA" w:rsidRPr="00621113" w:rsidRDefault="00FB3216" w:rsidP="00616FAA">
      <w:pPr>
        <w:pStyle w:val="RapASESubheadLevel2"/>
        <w:ind w:hanging="720"/>
      </w:pPr>
      <w:bookmarkStart w:id="6" w:name="_Toc178245418"/>
      <w:r>
        <w:t>S</w:t>
      </w:r>
      <w:r w:rsidR="008336D4">
        <w:t>tandby</w:t>
      </w:r>
      <w:r w:rsidR="00C11594" w:rsidRPr="00C11594">
        <w:t xml:space="preserve"> </w:t>
      </w:r>
      <w:r w:rsidR="00C11594">
        <w:t xml:space="preserve">server </w:t>
      </w:r>
      <w:r w:rsidR="004519C8">
        <w:t>(10.</w:t>
      </w:r>
      <w:r w:rsidR="00280FF4">
        <w:t xml:space="preserve">205.211.11) </w:t>
      </w:r>
      <w:r w:rsidR="00C11594">
        <w:t>level setup</w:t>
      </w:r>
      <w:bookmarkEnd w:id="6"/>
    </w:p>
    <w:p w14:paraId="4151E423" w14:textId="77777777" w:rsidR="00BC4F5E" w:rsidRDefault="00BC4F5E" w:rsidP="00BC4F5E">
      <w:pPr>
        <w:pStyle w:val="ListParagraph"/>
        <w:ind w:left="785"/>
      </w:pPr>
    </w:p>
    <w:p w14:paraId="1C4F6B27" w14:textId="69FFFED4" w:rsidR="00DB3442" w:rsidRDefault="0086372D" w:rsidP="00C11594">
      <w:pPr>
        <w:pStyle w:val="ListParagraph"/>
        <w:numPr>
          <w:ilvl w:val="6"/>
          <w:numId w:val="26"/>
        </w:numPr>
      </w:pPr>
      <w:proofErr w:type="spellStart"/>
      <w:r>
        <w:lastRenderedPageBreak/>
        <w:t>Certscan</w:t>
      </w:r>
      <w:proofErr w:type="spellEnd"/>
      <w:r>
        <w:t xml:space="preserve"> application </w:t>
      </w:r>
      <w:r w:rsidR="00A52F1E">
        <w:t xml:space="preserve">pods </w:t>
      </w:r>
      <w:r w:rsidR="00E82F42">
        <w:t xml:space="preserve">and </w:t>
      </w:r>
      <w:proofErr w:type="spellStart"/>
      <w:r w:rsidR="008336D4">
        <w:t>postgres</w:t>
      </w:r>
      <w:proofErr w:type="spellEnd"/>
      <w:r w:rsidR="008336D4">
        <w:t xml:space="preserve"> </w:t>
      </w:r>
      <w:r w:rsidR="00E82F42">
        <w:t xml:space="preserve">database should be running in the </w:t>
      </w:r>
      <w:proofErr w:type="spellStart"/>
      <w:r w:rsidR="00E82F42">
        <w:t>kubernets</w:t>
      </w:r>
      <w:proofErr w:type="spellEnd"/>
      <w:r w:rsidR="00E82F42">
        <w:t xml:space="preserve"> environment as shown in below screenshot.</w:t>
      </w:r>
    </w:p>
    <w:p w14:paraId="7E33BD6C" w14:textId="77777777" w:rsidR="001C39E7" w:rsidRDefault="001C39E7" w:rsidP="001C39E7">
      <w:pPr>
        <w:pStyle w:val="ListParagraph"/>
        <w:ind w:left="785"/>
      </w:pPr>
    </w:p>
    <w:p w14:paraId="1344FBB9" w14:textId="4191F348" w:rsidR="001C39E7" w:rsidRDefault="00CE76F0" w:rsidP="001C39E7">
      <w:pPr>
        <w:pStyle w:val="ListParagraph"/>
        <w:ind w:left="785"/>
      </w:pPr>
      <w:r w:rsidRPr="00CE76F0">
        <w:rPr>
          <w:noProof/>
        </w:rPr>
        <w:drawing>
          <wp:inline distT="0" distB="0" distL="0" distR="0" wp14:anchorId="172EE501" wp14:editId="0F024875">
            <wp:extent cx="5943600" cy="2402205"/>
            <wp:effectExtent l="0" t="0" r="0" b="0"/>
            <wp:docPr id="91679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6321" name=""/>
                    <pic:cNvPicPr/>
                  </pic:nvPicPr>
                  <pic:blipFill>
                    <a:blip r:embed="rId36"/>
                    <a:stretch>
                      <a:fillRect/>
                    </a:stretch>
                  </pic:blipFill>
                  <pic:spPr>
                    <a:xfrm>
                      <a:off x="0" y="0"/>
                      <a:ext cx="5943600" cy="2402205"/>
                    </a:xfrm>
                    <a:prstGeom prst="rect">
                      <a:avLst/>
                    </a:prstGeom>
                  </pic:spPr>
                </pic:pic>
              </a:graphicData>
            </a:graphic>
          </wp:inline>
        </w:drawing>
      </w:r>
    </w:p>
    <w:p w14:paraId="73BAA355" w14:textId="1EA7C72E" w:rsidR="00E82F42" w:rsidRDefault="002A0DFC" w:rsidP="00C11594">
      <w:pPr>
        <w:pStyle w:val="ListParagraph"/>
        <w:numPr>
          <w:ilvl w:val="6"/>
          <w:numId w:val="26"/>
        </w:numPr>
      </w:pPr>
      <w:r>
        <w:t>Stop</w:t>
      </w:r>
      <w:r w:rsidR="00995647">
        <w:t xml:space="preserve"> the application</w:t>
      </w:r>
      <w:r w:rsidR="00770FC2">
        <w:t xml:space="preserve"> </w:t>
      </w:r>
      <w:r w:rsidR="00995647">
        <w:t xml:space="preserve">and </w:t>
      </w:r>
      <w:proofErr w:type="spellStart"/>
      <w:r w:rsidR="008336D4">
        <w:t>postgres</w:t>
      </w:r>
      <w:proofErr w:type="spellEnd"/>
      <w:r w:rsidR="008336D4">
        <w:t xml:space="preserve"> </w:t>
      </w:r>
      <w:r w:rsidR="00995647">
        <w:t>database pods as shown below.</w:t>
      </w:r>
    </w:p>
    <w:p w14:paraId="474417D1" w14:textId="77777777" w:rsidR="00DB3F5C" w:rsidRDefault="00DB3F5C" w:rsidP="00C62F5B">
      <w:pPr>
        <w:pStyle w:val="ListParagraph"/>
        <w:ind w:left="1800" w:firstLine="360"/>
      </w:pPr>
      <w:r>
        <w:t xml:space="preserve">To stop </w:t>
      </w:r>
      <w:proofErr w:type="gramStart"/>
      <w:r>
        <w:t>pods</w:t>
      </w:r>
      <w:proofErr w:type="gramEnd"/>
      <w:r>
        <w:t xml:space="preserve"> execute the below command.</w:t>
      </w:r>
    </w:p>
    <w:p w14:paraId="1A52868B" w14:textId="7C05981E" w:rsidR="00DB3F5C" w:rsidRDefault="00DB3F5C" w:rsidP="00C62F5B">
      <w:pPr>
        <w:pStyle w:val="ListParagraph"/>
        <w:ind w:left="216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CE76F0">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6B003F43" w14:textId="77777777" w:rsidR="00DB3F5C" w:rsidRPr="00C62F5B" w:rsidRDefault="00DB3F5C" w:rsidP="00C62F5B">
      <w:pPr>
        <w:pStyle w:val="ListParagraph"/>
        <w:ind w:left="2160"/>
        <w:rPr>
          <w:rFonts w:ascii="Courier New" w:hAnsi="Courier New" w:cs="Courier New"/>
          <w:b/>
          <w:bCs/>
          <w:highlight w:val="lightGray"/>
        </w:rPr>
      </w:pPr>
      <w:proofErr w:type="spellStart"/>
      <w:r w:rsidRPr="00C62F5B">
        <w:rPr>
          <w:rFonts w:ascii="Courier New" w:hAnsi="Courier New" w:cs="Courier New"/>
          <w:b/>
          <w:bCs/>
          <w:highlight w:val="lightGray"/>
        </w:rPr>
        <w:t>kubectl</w:t>
      </w:r>
      <w:proofErr w:type="spellEnd"/>
      <w:r w:rsidRPr="00C62F5B">
        <w:rPr>
          <w:rFonts w:ascii="Courier New" w:hAnsi="Courier New" w:cs="Courier New"/>
          <w:b/>
          <w:bCs/>
          <w:highlight w:val="lightGray"/>
        </w:rPr>
        <w:t xml:space="preserve"> delete -</w:t>
      </w:r>
      <w:proofErr w:type="gramStart"/>
      <w:r w:rsidRPr="00C62F5B">
        <w:rPr>
          <w:rFonts w:ascii="Courier New" w:hAnsi="Courier New" w:cs="Courier New"/>
          <w:b/>
          <w:bCs/>
          <w:highlight w:val="lightGray"/>
        </w:rPr>
        <w:t>k .</w:t>
      </w:r>
      <w:proofErr w:type="gramEnd"/>
    </w:p>
    <w:p w14:paraId="57905420" w14:textId="77777777" w:rsidR="00995647" w:rsidRDefault="00995647" w:rsidP="00DB3F5C">
      <w:pPr>
        <w:pStyle w:val="ListParagraph"/>
        <w:ind w:left="2160"/>
      </w:pPr>
    </w:p>
    <w:p w14:paraId="084D5810" w14:textId="3CC1A860" w:rsidR="00995647" w:rsidRDefault="00F2645B" w:rsidP="00995647">
      <w:pPr>
        <w:pStyle w:val="ListParagraph"/>
        <w:ind w:left="785"/>
      </w:pPr>
      <w:r w:rsidRPr="00F2645B">
        <w:rPr>
          <w:noProof/>
        </w:rPr>
        <w:drawing>
          <wp:inline distT="0" distB="0" distL="0" distR="0" wp14:anchorId="6C653859" wp14:editId="6F96D252">
            <wp:extent cx="5943600" cy="2413635"/>
            <wp:effectExtent l="0" t="0" r="0" b="5715"/>
            <wp:docPr id="21405405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4058" name="Picture 1" descr="A computer screen shot of a black screen&#10;&#10;Description automatically generated"/>
                    <pic:cNvPicPr/>
                  </pic:nvPicPr>
                  <pic:blipFill>
                    <a:blip r:embed="rId37"/>
                    <a:stretch>
                      <a:fillRect/>
                    </a:stretch>
                  </pic:blipFill>
                  <pic:spPr>
                    <a:xfrm>
                      <a:off x="0" y="0"/>
                      <a:ext cx="5943600" cy="2413635"/>
                    </a:xfrm>
                    <a:prstGeom prst="rect">
                      <a:avLst/>
                    </a:prstGeom>
                  </pic:spPr>
                </pic:pic>
              </a:graphicData>
            </a:graphic>
          </wp:inline>
        </w:drawing>
      </w:r>
    </w:p>
    <w:p w14:paraId="2313163E" w14:textId="77777777" w:rsidR="00F2645B" w:rsidRDefault="00F2645B" w:rsidP="00995647">
      <w:pPr>
        <w:pStyle w:val="ListParagraph"/>
        <w:ind w:left="785"/>
      </w:pPr>
    </w:p>
    <w:p w14:paraId="72EF914B" w14:textId="5C761147" w:rsidR="00F2645B" w:rsidRDefault="00F2645B" w:rsidP="00F2645B">
      <w:pPr>
        <w:pStyle w:val="ListParagraph"/>
        <w:ind w:left="216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proofErr w:type="spellStart"/>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proofErr w:type="spellEnd"/>
      <w:r w:rsidRPr="00610197">
        <w:rPr>
          <w:rFonts w:ascii="Courier New" w:hAnsi="Courier New" w:cs="Courier New"/>
          <w:b/>
          <w:bCs/>
          <w:highlight w:val="lightGray"/>
        </w:rPr>
        <w:t>/</w:t>
      </w:r>
      <w:r w:rsidR="00BA43DC" w:rsidRPr="00BA43DC">
        <w:t xml:space="preserve"> </w:t>
      </w:r>
      <w:r w:rsidR="00BA43DC" w:rsidRPr="00BA43DC">
        <w:rPr>
          <w:rFonts w:ascii="Courier New" w:hAnsi="Courier New" w:cs="Courier New"/>
          <w:b/>
          <w:bCs/>
          <w:highlight w:val="lightGray"/>
        </w:rPr>
        <w:t>frontend-services/</w:t>
      </w:r>
      <w:proofErr w:type="spellStart"/>
      <w:r w:rsidR="00BA43DC" w:rsidRPr="00BA43DC">
        <w:rPr>
          <w:rFonts w:ascii="Courier New" w:hAnsi="Courier New" w:cs="Courier New"/>
          <w:b/>
          <w:bCs/>
          <w:highlight w:val="lightGray"/>
        </w:rPr>
        <w:t>nfs</w:t>
      </w:r>
      <w:proofErr w:type="spellEnd"/>
    </w:p>
    <w:p w14:paraId="6BA5CC66" w14:textId="77777777" w:rsidR="00F2645B" w:rsidRPr="00C62F5B" w:rsidRDefault="00F2645B" w:rsidP="00F2645B">
      <w:pPr>
        <w:pStyle w:val="ListParagraph"/>
        <w:ind w:left="2160"/>
        <w:rPr>
          <w:rFonts w:ascii="Courier New" w:hAnsi="Courier New" w:cs="Courier New"/>
          <w:b/>
          <w:bCs/>
          <w:highlight w:val="lightGray"/>
        </w:rPr>
      </w:pPr>
      <w:proofErr w:type="spellStart"/>
      <w:r w:rsidRPr="00C62F5B">
        <w:rPr>
          <w:rFonts w:ascii="Courier New" w:hAnsi="Courier New" w:cs="Courier New"/>
          <w:b/>
          <w:bCs/>
          <w:highlight w:val="lightGray"/>
        </w:rPr>
        <w:t>kubectl</w:t>
      </w:r>
      <w:proofErr w:type="spellEnd"/>
      <w:r w:rsidRPr="00C62F5B">
        <w:rPr>
          <w:rFonts w:ascii="Courier New" w:hAnsi="Courier New" w:cs="Courier New"/>
          <w:b/>
          <w:bCs/>
          <w:highlight w:val="lightGray"/>
        </w:rPr>
        <w:t xml:space="preserve"> delete -</w:t>
      </w:r>
      <w:proofErr w:type="gramStart"/>
      <w:r w:rsidRPr="00C62F5B">
        <w:rPr>
          <w:rFonts w:ascii="Courier New" w:hAnsi="Courier New" w:cs="Courier New"/>
          <w:b/>
          <w:bCs/>
          <w:highlight w:val="lightGray"/>
        </w:rPr>
        <w:t>k .</w:t>
      </w:r>
      <w:proofErr w:type="gramEnd"/>
    </w:p>
    <w:p w14:paraId="6557C363" w14:textId="77777777" w:rsidR="00F2645B" w:rsidRDefault="00F2645B" w:rsidP="00995647">
      <w:pPr>
        <w:pStyle w:val="ListParagraph"/>
        <w:ind w:left="785"/>
      </w:pPr>
    </w:p>
    <w:p w14:paraId="4904076D" w14:textId="07D594CD" w:rsidR="00F2645B" w:rsidRDefault="004B1458" w:rsidP="00995647">
      <w:pPr>
        <w:pStyle w:val="ListParagraph"/>
        <w:ind w:left="785"/>
      </w:pPr>
      <w:r w:rsidRPr="004B1458">
        <w:rPr>
          <w:noProof/>
        </w:rPr>
        <w:lastRenderedPageBreak/>
        <w:drawing>
          <wp:inline distT="0" distB="0" distL="0" distR="0" wp14:anchorId="27BA42E8" wp14:editId="372DCC2C">
            <wp:extent cx="5943600" cy="3045460"/>
            <wp:effectExtent l="0" t="0" r="0" b="2540"/>
            <wp:docPr id="37428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80289" name=""/>
                    <pic:cNvPicPr/>
                  </pic:nvPicPr>
                  <pic:blipFill>
                    <a:blip r:embed="rId38"/>
                    <a:stretch>
                      <a:fillRect/>
                    </a:stretch>
                  </pic:blipFill>
                  <pic:spPr>
                    <a:xfrm>
                      <a:off x="0" y="0"/>
                      <a:ext cx="5943600" cy="3045460"/>
                    </a:xfrm>
                    <a:prstGeom prst="rect">
                      <a:avLst/>
                    </a:prstGeom>
                  </pic:spPr>
                </pic:pic>
              </a:graphicData>
            </a:graphic>
          </wp:inline>
        </w:drawing>
      </w:r>
    </w:p>
    <w:p w14:paraId="4F42B527" w14:textId="77777777" w:rsidR="00F2645B" w:rsidRDefault="00F2645B" w:rsidP="00995647">
      <w:pPr>
        <w:pStyle w:val="ListParagraph"/>
        <w:ind w:left="785"/>
      </w:pPr>
    </w:p>
    <w:p w14:paraId="5ED5D505" w14:textId="23D8FF96" w:rsidR="00B74C24" w:rsidRDefault="00EC1660" w:rsidP="00C11594">
      <w:pPr>
        <w:pStyle w:val="ListParagraph"/>
        <w:numPr>
          <w:ilvl w:val="6"/>
          <w:numId w:val="26"/>
        </w:numPr>
      </w:pPr>
      <w:r>
        <w:t xml:space="preserve">Login to </w:t>
      </w:r>
      <w:proofErr w:type="spellStart"/>
      <w:r w:rsidR="00B9302D">
        <w:t>nfs</w:t>
      </w:r>
      <w:proofErr w:type="spellEnd"/>
      <w:r w:rsidR="00B9302D">
        <w:t xml:space="preserve"> server (10.205.211.</w:t>
      </w:r>
      <w:r w:rsidR="0038340C">
        <w:t>7</w:t>
      </w:r>
      <w:r w:rsidR="00B9302D">
        <w:t xml:space="preserve">) and </w:t>
      </w:r>
      <w:r w:rsidR="004F6B68">
        <w:t xml:space="preserve">go to data directory volume </w:t>
      </w:r>
      <w:proofErr w:type="gramStart"/>
      <w:r w:rsidR="004F6B68">
        <w:t xml:space="preserve">path </w:t>
      </w:r>
      <w:r w:rsidR="001957B0">
        <w:t xml:space="preserve"> and</w:t>
      </w:r>
      <w:proofErr w:type="gramEnd"/>
      <w:r w:rsidR="001957B0">
        <w:t xml:space="preserve"> </w:t>
      </w:r>
      <w:r w:rsidR="00742045">
        <w:t>remove the contents as shown below.</w:t>
      </w:r>
    </w:p>
    <w:p w14:paraId="2D31E966" w14:textId="416287F2" w:rsidR="00B70B24" w:rsidRPr="005D4F3E" w:rsidRDefault="005D4F3E" w:rsidP="00E34AC0">
      <w:pPr>
        <w:pStyle w:val="ListParagraph"/>
        <w:ind w:left="2160"/>
        <w:rPr>
          <w:rFonts w:ascii="Courier New" w:hAnsi="Courier New" w:cs="Courier New"/>
          <w:b/>
          <w:bCs/>
          <w:highlight w:val="lightGray"/>
        </w:rPr>
      </w:pPr>
      <w:proofErr w:type="spellStart"/>
      <w:r w:rsidRPr="005D4F3E">
        <w:rPr>
          <w:rFonts w:ascii="Courier New" w:hAnsi="Courier New" w:cs="Courier New"/>
          <w:b/>
          <w:bCs/>
          <w:highlight w:val="lightGray"/>
        </w:rPr>
        <w:t>sudo</w:t>
      </w:r>
      <w:proofErr w:type="spellEnd"/>
      <w:r w:rsidRPr="005D4F3E">
        <w:rPr>
          <w:rFonts w:ascii="Courier New" w:hAnsi="Courier New" w:cs="Courier New"/>
          <w:b/>
          <w:bCs/>
          <w:highlight w:val="lightGray"/>
        </w:rPr>
        <w:t xml:space="preserve"> </w:t>
      </w:r>
      <w:proofErr w:type="spellStart"/>
      <w:r w:rsidRPr="005D4F3E">
        <w:rPr>
          <w:rFonts w:ascii="Courier New" w:hAnsi="Courier New" w:cs="Courier New"/>
          <w:b/>
          <w:bCs/>
          <w:highlight w:val="lightGray"/>
        </w:rPr>
        <w:t>su</w:t>
      </w:r>
      <w:proofErr w:type="spellEnd"/>
      <w:r w:rsidR="00F46B47" w:rsidRPr="005D4F3E">
        <w:rPr>
          <w:rFonts w:ascii="Courier New" w:hAnsi="Courier New" w:cs="Courier New"/>
          <w:b/>
          <w:bCs/>
          <w:highlight w:val="lightGray"/>
        </w:rPr>
        <w:t xml:space="preserve"> </w:t>
      </w:r>
      <w:r w:rsidR="00F46B47" w:rsidRPr="005D4F3E">
        <w:rPr>
          <w:rFonts w:ascii="Courier New" w:hAnsi="Courier New" w:cs="Courier New"/>
          <w:b/>
          <w:bCs/>
          <w:highlight w:val="lightGray"/>
        </w:rPr>
        <w:tab/>
      </w:r>
    </w:p>
    <w:p w14:paraId="4FD27632" w14:textId="72178F35" w:rsidR="00F46B47" w:rsidRPr="00E34AC0" w:rsidRDefault="00DC2C6A" w:rsidP="00E34AC0">
      <w:pPr>
        <w:pStyle w:val="ListParagraph"/>
        <w:ind w:left="2160"/>
        <w:rPr>
          <w:rFonts w:ascii="Courier New" w:hAnsi="Courier New" w:cs="Courier New"/>
          <w:b/>
          <w:bCs/>
          <w:highlight w:val="lightGray"/>
        </w:rPr>
      </w:pPr>
      <w:r w:rsidRPr="00E34AC0">
        <w:rPr>
          <w:rFonts w:ascii="Courier New" w:hAnsi="Courier New" w:cs="Courier New"/>
          <w:b/>
          <w:bCs/>
          <w:highlight w:val="lightGray"/>
        </w:rPr>
        <w:t xml:space="preserve">cd </w:t>
      </w:r>
      <w:r w:rsidR="00430328" w:rsidRPr="00430328">
        <w:rPr>
          <w:rFonts w:ascii="Courier New" w:hAnsi="Courier New" w:cs="Courier New"/>
          <w:b/>
          <w:bCs/>
          <w:highlight w:val="lightGray"/>
        </w:rPr>
        <w:t>/</w:t>
      </w:r>
      <w:proofErr w:type="spellStart"/>
      <w:r w:rsidR="00430328" w:rsidRPr="00430328">
        <w:rPr>
          <w:rFonts w:ascii="Courier New" w:hAnsi="Courier New" w:cs="Courier New"/>
          <w:b/>
          <w:bCs/>
          <w:highlight w:val="lightGray"/>
        </w:rPr>
        <w:t>mnt</w:t>
      </w:r>
      <w:proofErr w:type="spellEnd"/>
      <w:r w:rsidR="00430328" w:rsidRPr="00430328">
        <w:rPr>
          <w:rFonts w:ascii="Courier New" w:hAnsi="Courier New" w:cs="Courier New"/>
          <w:b/>
          <w:bCs/>
          <w:highlight w:val="lightGray"/>
        </w:rPr>
        <w:t>/</w:t>
      </w:r>
      <w:proofErr w:type="spellStart"/>
      <w:r w:rsidR="00430328" w:rsidRPr="00430328">
        <w:rPr>
          <w:rFonts w:ascii="Courier New" w:hAnsi="Courier New" w:cs="Courier New"/>
          <w:b/>
          <w:bCs/>
          <w:highlight w:val="lightGray"/>
        </w:rPr>
        <w:t>nfs</w:t>
      </w:r>
      <w:proofErr w:type="spellEnd"/>
      <w:r w:rsidR="00430328" w:rsidRPr="00430328">
        <w:rPr>
          <w:rFonts w:ascii="Courier New" w:hAnsi="Courier New" w:cs="Courier New"/>
          <w:b/>
          <w:bCs/>
          <w:highlight w:val="lightGray"/>
        </w:rPr>
        <w:t>-share/postgres-16/</w:t>
      </w:r>
      <w:proofErr w:type="spellStart"/>
      <w:r w:rsidR="00430328" w:rsidRPr="00430328">
        <w:rPr>
          <w:rFonts w:ascii="Courier New" w:hAnsi="Courier New" w:cs="Courier New"/>
          <w:b/>
          <w:bCs/>
          <w:highlight w:val="lightGray"/>
        </w:rPr>
        <w:t>postgres</w:t>
      </w:r>
      <w:proofErr w:type="spellEnd"/>
    </w:p>
    <w:p w14:paraId="7404B7D1" w14:textId="7C061B0A" w:rsidR="00DC2C6A" w:rsidRPr="00E34AC0" w:rsidRDefault="00DC2C6A" w:rsidP="00E34AC0">
      <w:pPr>
        <w:pStyle w:val="ListParagraph"/>
        <w:ind w:left="2160"/>
        <w:rPr>
          <w:rFonts w:ascii="Courier New" w:hAnsi="Courier New" w:cs="Courier New"/>
          <w:b/>
          <w:bCs/>
          <w:highlight w:val="lightGray"/>
        </w:rPr>
      </w:pPr>
      <w:r w:rsidRPr="00E34AC0">
        <w:rPr>
          <w:rFonts w:ascii="Courier New" w:hAnsi="Courier New" w:cs="Courier New"/>
          <w:b/>
          <w:bCs/>
          <w:highlight w:val="lightGray"/>
        </w:rPr>
        <w:t>rm -rf *</w:t>
      </w:r>
    </w:p>
    <w:p w14:paraId="06272D01" w14:textId="3D39864D" w:rsidR="00742045" w:rsidRDefault="00AB2590" w:rsidP="00742045">
      <w:pPr>
        <w:ind w:left="720"/>
      </w:pPr>
      <w:r w:rsidRPr="00AB2590">
        <w:rPr>
          <w:noProof/>
        </w:rPr>
        <w:drawing>
          <wp:inline distT="0" distB="0" distL="0" distR="0" wp14:anchorId="62E219C1" wp14:editId="5372E6A6">
            <wp:extent cx="5943600" cy="2758440"/>
            <wp:effectExtent l="0" t="0" r="0" b="3810"/>
            <wp:docPr id="134093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0559" name=""/>
                    <pic:cNvPicPr/>
                  </pic:nvPicPr>
                  <pic:blipFill>
                    <a:blip r:embed="rId39"/>
                    <a:stretch>
                      <a:fillRect/>
                    </a:stretch>
                  </pic:blipFill>
                  <pic:spPr>
                    <a:xfrm>
                      <a:off x="0" y="0"/>
                      <a:ext cx="5943600" cy="2758440"/>
                    </a:xfrm>
                    <a:prstGeom prst="rect">
                      <a:avLst/>
                    </a:prstGeom>
                  </pic:spPr>
                </pic:pic>
              </a:graphicData>
            </a:graphic>
          </wp:inline>
        </w:drawing>
      </w:r>
    </w:p>
    <w:p w14:paraId="345C0069" w14:textId="24FBE32F" w:rsidR="00B74C24" w:rsidRDefault="00343767" w:rsidP="00C11594">
      <w:pPr>
        <w:pStyle w:val="ListParagraph"/>
        <w:numPr>
          <w:ilvl w:val="6"/>
          <w:numId w:val="26"/>
        </w:numPr>
      </w:pPr>
      <w:r>
        <w:t xml:space="preserve">Copy </w:t>
      </w:r>
      <w:r w:rsidR="00B35B4F">
        <w:t xml:space="preserve">the backup files </w:t>
      </w:r>
      <w:r w:rsidR="009F4D16">
        <w:t xml:space="preserve">from </w:t>
      </w:r>
      <w:r w:rsidR="00736650" w:rsidRPr="00736650">
        <w:t>/</w:t>
      </w:r>
      <w:proofErr w:type="spellStart"/>
      <w:r w:rsidR="00736650" w:rsidRPr="00736650">
        <w:t>pgbackup</w:t>
      </w:r>
      <w:proofErr w:type="spellEnd"/>
      <w:r w:rsidR="00C402F5">
        <w:t xml:space="preserve"> </w:t>
      </w:r>
      <w:r w:rsidR="00B35B4F">
        <w:t>to data directory volume path</w:t>
      </w:r>
      <w:r w:rsidR="003E7E5E">
        <w:t xml:space="preserve"> and extract the </w:t>
      </w:r>
      <w:r w:rsidR="001474FE">
        <w:t xml:space="preserve">files </w:t>
      </w:r>
      <w:r w:rsidR="00B51251">
        <w:t>(</w:t>
      </w:r>
      <w:proofErr w:type="gramStart"/>
      <w:r w:rsidR="00B51251">
        <w:t>base.tar,pg_wal.tar</w:t>
      </w:r>
      <w:proofErr w:type="gramEnd"/>
      <w:r w:rsidR="00B51251">
        <w:t>)</w:t>
      </w:r>
      <w:r w:rsidR="00B35B4F">
        <w:t xml:space="preserve"> as shown below.</w:t>
      </w:r>
    </w:p>
    <w:p w14:paraId="64F7D87E" w14:textId="6B76FBA2" w:rsidR="00B35B4F" w:rsidRDefault="00B35B4F" w:rsidP="00703A72">
      <w:pPr>
        <w:pStyle w:val="ListParagraph"/>
        <w:ind w:left="2160"/>
      </w:pPr>
    </w:p>
    <w:p w14:paraId="79EF8113" w14:textId="5DE84EA7" w:rsidR="00703A72" w:rsidRDefault="00703A72" w:rsidP="00B35B4F">
      <w:pPr>
        <w:pStyle w:val="ListParagraph"/>
        <w:ind w:left="785"/>
      </w:pPr>
    </w:p>
    <w:p w14:paraId="395E5E79" w14:textId="77777777" w:rsidR="006C1C66" w:rsidRDefault="006C1C66" w:rsidP="00B35B4F">
      <w:pPr>
        <w:pStyle w:val="ListParagraph"/>
        <w:ind w:left="785"/>
      </w:pPr>
    </w:p>
    <w:p w14:paraId="2845AD2A" w14:textId="3395CFDA" w:rsidR="004C14CA" w:rsidRDefault="00882F53" w:rsidP="00B35B4F">
      <w:pPr>
        <w:pStyle w:val="ListParagraph"/>
        <w:ind w:left="785"/>
      </w:pPr>
      <w:r w:rsidRPr="00882F53">
        <w:rPr>
          <w:noProof/>
        </w:rPr>
        <w:drawing>
          <wp:inline distT="0" distB="0" distL="0" distR="0" wp14:anchorId="1553B6D7" wp14:editId="6FBDC2D5">
            <wp:extent cx="5943600" cy="1189355"/>
            <wp:effectExtent l="0" t="0" r="0" b="0"/>
            <wp:docPr id="15290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3204" name=""/>
                    <pic:cNvPicPr/>
                  </pic:nvPicPr>
                  <pic:blipFill>
                    <a:blip r:embed="rId40"/>
                    <a:stretch>
                      <a:fillRect/>
                    </a:stretch>
                  </pic:blipFill>
                  <pic:spPr>
                    <a:xfrm>
                      <a:off x="0" y="0"/>
                      <a:ext cx="5943600" cy="1189355"/>
                    </a:xfrm>
                    <a:prstGeom prst="rect">
                      <a:avLst/>
                    </a:prstGeom>
                  </pic:spPr>
                </pic:pic>
              </a:graphicData>
            </a:graphic>
          </wp:inline>
        </w:drawing>
      </w:r>
    </w:p>
    <w:p w14:paraId="556E4582" w14:textId="77777777" w:rsidR="001E77DE" w:rsidRDefault="001E77DE" w:rsidP="00B35B4F">
      <w:pPr>
        <w:pStyle w:val="ListParagraph"/>
        <w:ind w:left="785"/>
      </w:pPr>
    </w:p>
    <w:p w14:paraId="5ECACBF8" w14:textId="6AE26871" w:rsidR="00A67B8A" w:rsidRDefault="00A67B8A" w:rsidP="00B35B4F">
      <w:pPr>
        <w:pStyle w:val="ListParagraph"/>
        <w:ind w:left="785"/>
      </w:pPr>
      <w:r>
        <w:t xml:space="preserve">Move the WAL file to </w:t>
      </w:r>
      <w:proofErr w:type="spellStart"/>
      <w:r>
        <w:t>pg_wal</w:t>
      </w:r>
      <w:proofErr w:type="spellEnd"/>
      <w:r>
        <w:t xml:space="preserve"> dire</w:t>
      </w:r>
      <w:r w:rsidR="00942D74">
        <w:t>ctory after extract the pg_wal.tar as shown below</w:t>
      </w:r>
    </w:p>
    <w:p w14:paraId="3D91E213" w14:textId="44D1A1A5" w:rsidR="001E77DE" w:rsidRDefault="003C2290" w:rsidP="00B35B4F">
      <w:pPr>
        <w:pStyle w:val="ListParagraph"/>
        <w:ind w:left="785"/>
      </w:pPr>
      <w:r w:rsidRPr="003C2290">
        <w:rPr>
          <w:noProof/>
        </w:rPr>
        <w:drawing>
          <wp:inline distT="0" distB="0" distL="0" distR="0" wp14:anchorId="39330B3D" wp14:editId="029F50DA">
            <wp:extent cx="5943600" cy="883920"/>
            <wp:effectExtent l="0" t="0" r="0" b="0"/>
            <wp:docPr id="6069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4888" name=""/>
                    <pic:cNvPicPr/>
                  </pic:nvPicPr>
                  <pic:blipFill>
                    <a:blip r:embed="rId41"/>
                    <a:stretch>
                      <a:fillRect/>
                    </a:stretch>
                  </pic:blipFill>
                  <pic:spPr>
                    <a:xfrm>
                      <a:off x="0" y="0"/>
                      <a:ext cx="5943600" cy="883920"/>
                    </a:xfrm>
                    <a:prstGeom prst="rect">
                      <a:avLst/>
                    </a:prstGeom>
                  </pic:spPr>
                </pic:pic>
              </a:graphicData>
            </a:graphic>
          </wp:inline>
        </w:drawing>
      </w:r>
    </w:p>
    <w:p w14:paraId="66C5033A" w14:textId="77777777" w:rsidR="002B5DAC" w:rsidRDefault="002B5DAC" w:rsidP="00B35B4F">
      <w:pPr>
        <w:pStyle w:val="ListParagraph"/>
        <w:ind w:left="785"/>
      </w:pPr>
    </w:p>
    <w:p w14:paraId="3BBC0A08" w14:textId="552B190F" w:rsidR="006C6221" w:rsidRDefault="00F61D5E" w:rsidP="00DB7BC2">
      <w:pPr>
        <w:pStyle w:val="ListParagraph"/>
        <w:numPr>
          <w:ilvl w:val="6"/>
          <w:numId w:val="26"/>
        </w:numPr>
      </w:pPr>
      <w:r>
        <w:t xml:space="preserve">Edit the </w:t>
      </w:r>
      <w:proofErr w:type="spellStart"/>
      <w:r w:rsidRPr="00F61D5E">
        <w:t>postgresql.conf</w:t>
      </w:r>
      <w:proofErr w:type="spellEnd"/>
      <w:r>
        <w:t xml:space="preserve"> and set the below parameters</w:t>
      </w:r>
      <w:r w:rsidR="006C6221">
        <w:t xml:space="preserve"> as shown below.</w:t>
      </w:r>
      <w:r w:rsidR="00DB7BC2">
        <w:tab/>
      </w:r>
      <w:r w:rsidR="00DB7BC2">
        <w:tab/>
      </w:r>
    </w:p>
    <w:p w14:paraId="4DB83074" w14:textId="08C2C5FF" w:rsidR="00DB7BC2" w:rsidRPr="00E34AC0" w:rsidRDefault="00D275DA" w:rsidP="00E34AC0">
      <w:pPr>
        <w:pStyle w:val="ListParagraph"/>
        <w:ind w:left="2160"/>
        <w:rPr>
          <w:rFonts w:ascii="Courier New" w:hAnsi="Courier New" w:cs="Courier New"/>
          <w:b/>
          <w:bCs/>
          <w:highlight w:val="lightGray"/>
        </w:rPr>
      </w:pPr>
      <w:r w:rsidRPr="00E34AC0">
        <w:rPr>
          <w:rFonts w:ascii="Courier New" w:hAnsi="Courier New" w:cs="Courier New"/>
          <w:b/>
          <w:bCs/>
          <w:highlight w:val="lightGray"/>
        </w:rPr>
        <w:t xml:space="preserve">vi </w:t>
      </w:r>
      <w:proofErr w:type="spellStart"/>
      <w:r w:rsidRPr="00E34AC0">
        <w:rPr>
          <w:rFonts w:ascii="Courier New" w:hAnsi="Courier New" w:cs="Courier New"/>
          <w:b/>
          <w:bCs/>
          <w:highlight w:val="lightGray"/>
        </w:rPr>
        <w:t>postgresql.conf</w:t>
      </w:r>
      <w:proofErr w:type="spellEnd"/>
    </w:p>
    <w:p w14:paraId="654D28BA" w14:textId="2CB99E6B" w:rsidR="00E34AC0" w:rsidRDefault="00E34AC0" w:rsidP="00E34AC0">
      <w:pPr>
        <w:pStyle w:val="RapASEBodyCopy"/>
        <w:ind w:left="2160"/>
      </w:pPr>
      <w:r>
        <w:t xml:space="preserve">Press </w:t>
      </w:r>
      <w:proofErr w:type="gramStart"/>
      <w:r w:rsidRPr="00CE6338">
        <w:rPr>
          <w:b/>
          <w:bCs/>
        </w:rPr>
        <w:t xml:space="preserve">“ </w:t>
      </w:r>
      <w:proofErr w:type="spellStart"/>
      <w:r>
        <w:rPr>
          <w:b/>
          <w:bCs/>
        </w:rPr>
        <w:t>i</w:t>
      </w:r>
      <w:proofErr w:type="spellEnd"/>
      <w:proofErr w:type="gramEnd"/>
      <w:r w:rsidRPr="00CE6338">
        <w:rPr>
          <w:b/>
          <w:bCs/>
        </w:rPr>
        <w:t>”</w:t>
      </w:r>
      <w:r>
        <w:t xml:space="preserve"> to insert the below entries (copy and paste) , press </w:t>
      </w:r>
      <w:r w:rsidRPr="00CE6338">
        <w:rPr>
          <w:b/>
          <w:bCs/>
        </w:rPr>
        <w:t>Esc + :</w:t>
      </w:r>
      <w:proofErr w:type="spellStart"/>
      <w:r w:rsidRPr="00CE6338">
        <w:rPr>
          <w:b/>
          <w:bCs/>
        </w:rPr>
        <w:t>wq</w:t>
      </w:r>
      <w:proofErr w:type="spellEnd"/>
      <w:r>
        <w:t xml:space="preserve"> to save the changes, and then press Enter to exit.</w:t>
      </w:r>
    </w:p>
    <w:p w14:paraId="4680A0EB" w14:textId="77777777" w:rsidR="004E7809" w:rsidRPr="00E34AC0" w:rsidRDefault="004E7809" w:rsidP="00E34AC0">
      <w:pPr>
        <w:pStyle w:val="ListParagraph"/>
        <w:ind w:left="2160"/>
        <w:rPr>
          <w:rFonts w:ascii="Courier New" w:hAnsi="Courier New" w:cs="Courier New"/>
          <w:b/>
          <w:bCs/>
          <w:highlight w:val="lightGray"/>
        </w:rPr>
      </w:pPr>
      <w:proofErr w:type="spellStart"/>
      <w:r w:rsidRPr="00E34AC0">
        <w:rPr>
          <w:rFonts w:ascii="Courier New" w:hAnsi="Courier New" w:cs="Courier New"/>
          <w:b/>
          <w:bCs/>
          <w:highlight w:val="lightGray"/>
        </w:rPr>
        <w:t>listen_addresses</w:t>
      </w:r>
      <w:proofErr w:type="spellEnd"/>
      <w:r w:rsidRPr="00E34AC0">
        <w:rPr>
          <w:rFonts w:ascii="Courier New" w:hAnsi="Courier New" w:cs="Courier New"/>
          <w:b/>
          <w:bCs/>
          <w:highlight w:val="lightGray"/>
        </w:rPr>
        <w:t xml:space="preserve"> = '*'</w:t>
      </w:r>
    </w:p>
    <w:p w14:paraId="4FAA4271" w14:textId="77777777" w:rsidR="004E7809" w:rsidRPr="00E34AC0" w:rsidRDefault="004E7809" w:rsidP="00E34AC0">
      <w:pPr>
        <w:pStyle w:val="ListParagraph"/>
        <w:ind w:left="2160"/>
        <w:rPr>
          <w:rFonts w:ascii="Courier New" w:hAnsi="Courier New" w:cs="Courier New"/>
          <w:b/>
          <w:bCs/>
          <w:highlight w:val="lightGray"/>
        </w:rPr>
      </w:pPr>
      <w:proofErr w:type="spellStart"/>
      <w:r w:rsidRPr="00E34AC0">
        <w:rPr>
          <w:rFonts w:ascii="Courier New" w:hAnsi="Courier New" w:cs="Courier New"/>
          <w:b/>
          <w:bCs/>
          <w:highlight w:val="lightGray"/>
        </w:rPr>
        <w:t>wal_level</w:t>
      </w:r>
      <w:proofErr w:type="spellEnd"/>
      <w:r w:rsidRPr="00E34AC0">
        <w:rPr>
          <w:rFonts w:ascii="Courier New" w:hAnsi="Courier New" w:cs="Courier New"/>
          <w:b/>
          <w:bCs/>
          <w:highlight w:val="lightGray"/>
        </w:rPr>
        <w:t xml:space="preserve"> = replica</w:t>
      </w:r>
    </w:p>
    <w:p w14:paraId="51C3D88B" w14:textId="77777777" w:rsidR="004E7809" w:rsidRPr="00E34AC0" w:rsidRDefault="004E7809" w:rsidP="00E34AC0">
      <w:pPr>
        <w:pStyle w:val="ListParagraph"/>
        <w:ind w:left="2160"/>
        <w:rPr>
          <w:rFonts w:ascii="Courier New" w:hAnsi="Courier New" w:cs="Courier New"/>
          <w:b/>
          <w:bCs/>
          <w:highlight w:val="lightGray"/>
        </w:rPr>
      </w:pPr>
      <w:proofErr w:type="spellStart"/>
      <w:r w:rsidRPr="00E34AC0">
        <w:rPr>
          <w:rFonts w:ascii="Courier New" w:hAnsi="Courier New" w:cs="Courier New"/>
          <w:b/>
          <w:bCs/>
          <w:highlight w:val="lightGray"/>
        </w:rPr>
        <w:t>hot_standby</w:t>
      </w:r>
      <w:proofErr w:type="spellEnd"/>
      <w:r w:rsidRPr="00E34AC0">
        <w:rPr>
          <w:rFonts w:ascii="Courier New" w:hAnsi="Courier New" w:cs="Courier New"/>
          <w:b/>
          <w:bCs/>
          <w:highlight w:val="lightGray"/>
        </w:rPr>
        <w:t xml:space="preserve"> = on</w:t>
      </w:r>
    </w:p>
    <w:p w14:paraId="7E629B59" w14:textId="0851761B" w:rsidR="001B7237" w:rsidRPr="00E34AC0" w:rsidRDefault="001B7237" w:rsidP="00E34AC0">
      <w:pPr>
        <w:pStyle w:val="ListParagraph"/>
        <w:ind w:left="2160"/>
        <w:rPr>
          <w:rFonts w:ascii="Courier New" w:hAnsi="Courier New" w:cs="Courier New"/>
          <w:b/>
          <w:bCs/>
          <w:highlight w:val="lightGray"/>
        </w:rPr>
      </w:pPr>
      <w:proofErr w:type="spellStart"/>
      <w:r w:rsidRPr="00E34AC0">
        <w:rPr>
          <w:rFonts w:ascii="Courier New" w:hAnsi="Courier New" w:cs="Courier New"/>
          <w:b/>
          <w:bCs/>
          <w:highlight w:val="lightGray"/>
        </w:rPr>
        <w:t>archive_mode</w:t>
      </w:r>
      <w:proofErr w:type="spellEnd"/>
      <w:r w:rsidRPr="00E34AC0">
        <w:rPr>
          <w:rFonts w:ascii="Courier New" w:hAnsi="Courier New" w:cs="Courier New"/>
          <w:b/>
          <w:bCs/>
          <w:highlight w:val="lightGray"/>
        </w:rPr>
        <w:t xml:space="preserve"> = on</w:t>
      </w:r>
    </w:p>
    <w:p w14:paraId="16C10CF8" w14:textId="77777777" w:rsidR="005F657B" w:rsidRPr="000E166E" w:rsidRDefault="005F657B" w:rsidP="00AE396E">
      <w:pPr>
        <w:pStyle w:val="ListParagraph"/>
        <w:ind w:left="2160"/>
        <w:rPr>
          <w:rFonts w:ascii="Courier New" w:hAnsi="Courier New" w:cs="Courier New"/>
          <w:b/>
          <w:bCs/>
          <w:highlight w:val="lightGray"/>
        </w:rPr>
      </w:pPr>
      <w:proofErr w:type="spellStart"/>
      <w:r w:rsidRPr="000E166E">
        <w:rPr>
          <w:rFonts w:ascii="Courier New" w:hAnsi="Courier New" w:cs="Courier New"/>
          <w:b/>
          <w:bCs/>
          <w:highlight w:val="lightGray"/>
        </w:rPr>
        <w:t>archive_command</w:t>
      </w:r>
      <w:proofErr w:type="spellEnd"/>
      <w:r w:rsidRPr="000E166E">
        <w:rPr>
          <w:rFonts w:ascii="Courier New" w:hAnsi="Courier New" w:cs="Courier New"/>
          <w:b/>
          <w:bCs/>
          <w:highlight w:val="lightGray"/>
        </w:rPr>
        <w:t xml:space="preserve"> = '</w:t>
      </w:r>
      <w:proofErr w:type="gramStart"/>
      <w:r w:rsidRPr="000E166E">
        <w:rPr>
          <w:rFonts w:ascii="Courier New" w:hAnsi="Courier New" w:cs="Courier New"/>
          <w:b/>
          <w:bCs/>
          <w:highlight w:val="lightGray"/>
        </w:rPr>
        <w:t>test !</w:t>
      </w:r>
      <w:proofErr w:type="gramEnd"/>
      <w:r w:rsidRPr="000E166E">
        <w:rPr>
          <w:rFonts w:ascii="Courier New" w:hAnsi="Courier New" w:cs="Courier New"/>
          <w:b/>
          <w:bCs/>
          <w:highlight w:val="lightGray"/>
        </w:rPr>
        <w:t xml:space="preserve"> -f /opt/</w:t>
      </w:r>
      <w:proofErr w:type="spellStart"/>
      <w:r w:rsidRPr="000E166E">
        <w:rPr>
          <w:rFonts w:ascii="Courier New" w:hAnsi="Courier New" w:cs="Courier New"/>
          <w:b/>
          <w:bCs/>
          <w:highlight w:val="lightGray"/>
        </w:rPr>
        <w:t>wal_archive</w:t>
      </w:r>
      <w:proofErr w:type="spellEnd"/>
      <w:r w:rsidRPr="000E166E">
        <w:rPr>
          <w:rFonts w:ascii="Courier New" w:hAnsi="Courier New" w:cs="Courier New"/>
          <w:b/>
          <w:bCs/>
          <w:highlight w:val="lightGray"/>
        </w:rPr>
        <w:t>/%f &amp;&amp; cp %p /opt/</w:t>
      </w:r>
      <w:proofErr w:type="spellStart"/>
      <w:r w:rsidRPr="000E166E">
        <w:rPr>
          <w:rFonts w:ascii="Courier New" w:hAnsi="Courier New" w:cs="Courier New"/>
          <w:b/>
          <w:bCs/>
          <w:highlight w:val="lightGray"/>
        </w:rPr>
        <w:t>wal_archive</w:t>
      </w:r>
      <w:proofErr w:type="spellEnd"/>
      <w:r w:rsidRPr="000E166E">
        <w:rPr>
          <w:rFonts w:ascii="Courier New" w:hAnsi="Courier New" w:cs="Courier New"/>
          <w:b/>
          <w:bCs/>
          <w:highlight w:val="lightGray"/>
        </w:rPr>
        <w:t>/%f'</w:t>
      </w:r>
    </w:p>
    <w:p w14:paraId="4AF4267D" w14:textId="32FC5E79" w:rsidR="00AE396E" w:rsidRDefault="00AE396E" w:rsidP="00AE396E">
      <w:pPr>
        <w:pStyle w:val="ListParagraph"/>
        <w:ind w:left="2160"/>
        <w:rPr>
          <w:rFonts w:ascii="Courier New" w:hAnsi="Courier New" w:cs="Courier New"/>
          <w:b/>
          <w:bCs/>
          <w:highlight w:val="lightGray"/>
        </w:rPr>
      </w:pPr>
      <w:proofErr w:type="spellStart"/>
      <w:r w:rsidRPr="00E34AC0">
        <w:rPr>
          <w:rFonts w:ascii="Courier New" w:hAnsi="Courier New" w:cs="Courier New"/>
          <w:b/>
          <w:bCs/>
          <w:highlight w:val="lightGray"/>
        </w:rPr>
        <w:t>primary_conninfo</w:t>
      </w:r>
      <w:proofErr w:type="spellEnd"/>
      <w:r w:rsidRPr="00E34AC0">
        <w:rPr>
          <w:rFonts w:ascii="Courier New" w:hAnsi="Courier New" w:cs="Courier New"/>
          <w:b/>
          <w:bCs/>
          <w:highlight w:val="lightGray"/>
        </w:rPr>
        <w:t xml:space="preserve"> = 'host=10.205.211.1</w:t>
      </w:r>
      <w:r w:rsidR="00F7635C">
        <w:rPr>
          <w:rFonts w:ascii="Courier New" w:hAnsi="Courier New" w:cs="Courier New"/>
          <w:b/>
          <w:bCs/>
          <w:highlight w:val="lightGray"/>
        </w:rPr>
        <w:t>07</w:t>
      </w:r>
      <w:r w:rsidRPr="00E34AC0">
        <w:rPr>
          <w:rFonts w:ascii="Courier New" w:hAnsi="Courier New" w:cs="Courier New"/>
          <w:b/>
          <w:bCs/>
          <w:highlight w:val="lightGray"/>
        </w:rPr>
        <w:t xml:space="preserve"> port=30009 user=</w:t>
      </w:r>
      <w:proofErr w:type="spellStart"/>
      <w:r w:rsidRPr="00E34AC0">
        <w:rPr>
          <w:rFonts w:ascii="Courier New" w:hAnsi="Courier New" w:cs="Courier New"/>
          <w:b/>
          <w:bCs/>
          <w:highlight w:val="lightGray"/>
        </w:rPr>
        <w:t>repuser</w:t>
      </w:r>
      <w:proofErr w:type="spellEnd"/>
      <w:r w:rsidRPr="00E34AC0">
        <w:rPr>
          <w:rFonts w:ascii="Courier New" w:hAnsi="Courier New" w:cs="Courier New"/>
          <w:b/>
          <w:bCs/>
          <w:highlight w:val="lightGray"/>
        </w:rPr>
        <w:t xml:space="preserve"> password=password'</w:t>
      </w:r>
    </w:p>
    <w:p w14:paraId="0C13ECA9" w14:textId="77777777" w:rsidR="002C26F2" w:rsidRDefault="002C26F2" w:rsidP="00AE396E">
      <w:pPr>
        <w:pStyle w:val="ListParagraph"/>
        <w:ind w:left="2160"/>
        <w:rPr>
          <w:rFonts w:ascii="Courier New" w:hAnsi="Courier New" w:cs="Courier New"/>
          <w:b/>
          <w:bCs/>
          <w:highlight w:val="lightGray"/>
        </w:rPr>
      </w:pPr>
    </w:p>
    <w:p w14:paraId="3935AB17" w14:textId="66343A64" w:rsidR="00E82F42" w:rsidRDefault="00015004" w:rsidP="00C11594">
      <w:pPr>
        <w:pStyle w:val="ListParagraph"/>
        <w:numPr>
          <w:ilvl w:val="6"/>
          <w:numId w:val="26"/>
        </w:numPr>
      </w:pPr>
      <w:r>
        <w:t xml:space="preserve">Create </w:t>
      </w:r>
      <w:proofErr w:type="spellStart"/>
      <w:proofErr w:type="gramStart"/>
      <w:r w:rsidR="00AA5413">
        <w:t>standby.sigan</w:t>
      </w:r>
      <w:proofErr w:type="spellEnd"/>
      <w:proofErr w:type="gramEnd"/>
      <w:r w:rsidR="00AA5413">
        <w:t xml:space="preserve"> file and change the permissions as shown below.</w:t>
      </w:r>
      <w:r w:rsidR="00513E48">
        <w:t xml:space="preserve"> </w:t>
      </w:r>
    </w:p>
    <w:p w14:paraId="4D965FD3" w14:textId="77777777" w:rsidR="006C2214" w:rsidRPr="00965029" w:rsidRDefault="006C2214" w:rsidP="000F7D2F">
      <w:pPr>
        <w:pStyle w:val="ListParagraph"/>
        <w:ind w:left="2160"/>
        <w:rPr>
          <w:rFonts w:ascii="Courier New" w:hAnsi="Courier New" w:cs="Courier New"/>
          <w:b/>
          <w:bCs/>
          <w:highlight w:val="lightGray"/>
        </w:rPr>
      </w:pPr>
      <w:r w:rsidRPr="00965029">
        <w:rPr>
          <w:rFonts w:ascii="Courier New" w:hAnsi="Courier New" w:cs="Courier New"/>
          <w:b/>
          <w:bCs/>
          <w:highlight w:val="lightGray"/>
        </w:rPr>
        <w:t>t</w:t>
      </w:r>
      <w:r w:rsidR="000F7D2F" w:rsidRPr="00965029">
        <w:rPr>
          <w:rFonts w:ascii="Courier New" w:hAnsi="Courier New" w:cs="Courier New"/>
          <w:b/>
          <w:bCs/>
          <w:highlight w:val="lightGray"/>
        </w:rPr>
        <w:t xml:space="preserve">ouch </w:t>
      </w:r>
      <w:proofErr w:type="spellStart"/>
      <w:proofErr w:type="gramStart"/>
      <w:r w:rsidRPr="00965029">
        <w:rPr>
          <w:rFonts w:ascii="Courier New" w:hAnsi="Courier New" w:cs="Courier New"/>
          <w:b/>
          <w:bCs/>
          <w:highlight w:val="lightGray"/>
        </w:rPr>
        <w:t>standby.signal</w:t>
      </w:r>
      <w:proofErr w:type="spellEnd"/>
      <w:proofErr w:type="gramEnd"/>
    </w:p>
    <w:p w14:paraId="50991155" w14:textId="508AFF9C" w:rsidR="001D1E6E" w:rsidRPr="00965029" w:rsidRDefault="006C2214" w:rsidP="000F7D2F">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chown</w:t>
      </w:r>
      <w:proofErr w:type="spellEnd"/>
      <w:r w:rsidRPr="00965029">
        <w:rPr>
          <w:rFonts w:ascii="Courier New" w:hAnsi="Courier New" w:cs="Courier New"/>
          <w:b/>
          <w:bCs/>
          <w:highlight w:val="lightGray"/>
        </w:rPr>
        <w:t xml:space="preserve"> </w:t>
      </w:r>
      <w:proofErr w:type="spellStart"/>
      <w:r w:rsidR="00EB5023" w:rsidRPr="00EB5023">
        <w:rPr>
          <w:rFonts w:ascii="Courier New" w:hAnsi="Courier New" w:cs="Courier New"/>
          <w:b/>
          <w:bCs/>
          <w:highlight w:val="lightGray"/>
        </w:rPr>
        <w:t>systemd-</w:t>
      </w:r>
      <w:proofErr w:type="gramStart"/>
      <w:r w:rsidR="00EB5023" w:rsidRPr="00EB5023">
        <w:rPr>
          <w:rFonts w:ascii="Courier New" w:hAnsi="Courier New" w:cs="Courier New"/>
          <w:b/>
          <w:bCs/>
          <w:highlight w:val="lightGray"/>
        </w:rPr>
        <w:t>coredump</w:t>
      </w:r>
      <w:r w:rsidRPr="00965029">
        <w:rPr>
          <w:rFonts w:ascii="Courier New" w:hAnsi="Courier New" w:cs="Courier New"/>
          <w:b/>
          <w:bCs/>
          <w:highlight w:val="lightGray"/>
        </w:rPr>
        <w:t>:</w:t>
      </w:r>
      <w:r w:rsidR="00EB5023" w:rsidRPr="00EB5023">
        <w:rPr>
          <w:rFonts w:ascii="Courier New" w:hAnsi="Courier New" w:cs="Courier New"/>
          <w:b/>
          <w:bCs/>
          <w:highlight w:val="lightGray"/>
        </w:rPr>
        <w:t>systemd</w:t>
      </w:r>
      <w:proofErr w:type="gramEnd"/>
      <w:r w:rsidR="00EB5023" w:rsidRPr="00EB5023">
        <w:rPr>
          <w:rFonts w:ascii="Courier New" w:hAnsi="Courier New" w:cs="Courier New"/>
          <w:b/>
          <w:bCs/>
          <w:highlight w:val="lightGray"/>
        </w:rPr>
        <w:t>-coredump</w:t>
      </w:r>
      <w:proofErr w:type="spellEnd"/>
      <w:r w:rsidR="00EB5023" w:rsidRPr="00EB5023">
        <w:rPr>
          <w:rFonts w:ascii="Courier New" w:hAnsi="Courier New" w:cs="Courier New"/>
          <w:b/>
          <w:bCs/>
          <w:highlight w:val="lightGray"/>
        </w:rPr>
        <w:t xml:space="preserve"> </w:t>
      </w:r>
      <w:proofErr w:type="spellStart"/>
      <w:r w:rsidR="00FF5D95" w:rsidRPr="00965029">
        <w:rPr>
          <w:rFonts w:ascii="Courier New" w:hAnsi="Courier New" w:cs="Courier New"/>
          <w:b/>
          <w:bCs/>
          <w:highlight w:val="lightGray"/>
        </w:rPr>
        <w:t>standby.signal</w:t>
      </w:r>
      <w:proofErr w:type="spellEnd"/>
    </w:p>
    <w:p w14:paraId="77D9FE35" w14:textId="77777777" w:rsidR="000F7D2F" w:rsidRDefault="000F7D2F" w:rsidP="00E82F42">
      <w:pPr>
        <w:pStyle w:val="ListParagraph"/>
      </w:pPr>
    </w:p>
    <w:p w14:paraId="1D89FBA4" w14:textId="52BC954F" w:rsidR="00DB3442" w:rsidRDefault="000C676B" w:rsidP="00E82F42">
      <w:pPr>
        <w:pStyle w:val="ListParagraph"/>
      </w:pPr>
      <w:r w:rsidRPr="000C676B">
        <w:rPr>
          <w:noProof/>
        </w:rPr>
        <w:drawing>
          <wp:inline distT="0" distB="0" distL="0" distR="0" wp14:anchorId="27B8D3DD" wp14:editId="178563DD">
            <wp:extent cx="5943600" cy="514985"/>
            <wp:effectExtent l="0" t="0" r="0" b="0"/>
            <wp:docPr id="187804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814" name=""/>
                    <pic:cNvPicPr/>
                  </pic:nvPicPr>
                  <pic:blipFill>
                    <a:blip r:embed="rId42"/>
                    <a:stretch>
                      <a:fillRect/>
                    </a:stretch>
                  </pic:blipFill>
                  <pic:spPr>
                    <a:xfrm>
                      <a:off x="0" y="0"/>
                      <a:ext cx="5943600" cy="514985"/>
                    </a:xfrm>
                    <a:prstGeom prst="rect">
                      <a:avLst/>
                    </a:prstGeom>
                  </pic:spPr>
                </pic:pic>
              </a:graphicData>
            </a:graphic>
          </wp:inline>
        </w:drawing>
      </w:r>
      <w:r w:rsidR="00DB3442">
        <w:t xml:space="preserve">                  </w:t>
      </w:r>
    </w:p>
    <w:p w14:paraId="3FBEB132" w14:textId="77777777" w:rsidR="008B76AD" w:rsidRPr="008B76AD" w:rsidRDefault="008B76AD" w:rsidP="008B76AD">
      <w:pPr>
        <w:pStyle w:val="ListParagraph"/>
        <w:ind w:left="785"/>
      </w:pPr>
    </w:p>
    <w:p w14:paraId="6E7C4611" w14:textId="3E3682BD" w:rsidR="008B76AD" w:rsidRDefault="008217C2" w:rsidP="00C11594">
      <w:pPr>
        <w:pStyle w:val="ListParagraph"/>
        <w:numPr>
          <w:ilvl w:val="6"/>
          <w:numId w:val="26"/>
        </w:numPr>
      </w:pPr>
      <w:r>
        <w:t xml:space="preserve">Create </w:t>
      </w:r>
      <w:r w:rsidR="002B2E2F">
        <w:t>the</w:t>
      </w:r>
      <w:r w:rsidRPr="008217C2">
        <w:t xml:space="preserve"> </w:t>
      </w:r>
      <w:proofErr w:type="spellStart"/>
      <w:r w:rsidRPr="008217C2">
        <w:t>repmgr.conf</w:t>
      </w:r>
      <w:proofErr w:type="spellEnd"/>
      <w:r w:rsidR="00772FD4">
        <w:t xml:space="preserve"> </w:t>
      </w:r>
      <w:r w:rsidR="00652073">
        <w:t xml:space="preserve">in </w:t>
      </w:r>
      <w:r w:rsidR="00832DB5">
        <w:t xml:space="preserve">the </w:t>
      </w:r>
      <w:r w:rsidR="00832DB5" w:rsidRPr="00E46A76">
        <w:rPr>
          <w:b/>
          <w:bCs/>
        </w:rPr>
        <w:t>/</w:t>
      </w:r>
      <w:proofErr w:type="spellStart"/>
      <w:r w:rsidR="00832DB5" w:rsidRPr="00E46A76">
        <w:rPr>
          <w:b/>
          <w:bCs/>
        </w:rPr>
        <w:t>mnt</w:t>
      </w:r>
      <w:proofErr w:type="spellEnd"/>
      <w:r w:rsidR="00832DB5" w:rsidRPr="00E46A76">
        <w:rPr>
          <w:b/>
          <w:bCs/>
        </w:rPr>
        <w:t>/</w:t>
      </w:r>
      <w:proofErr w:type="spellStart"/>
      <w:r w:rsidR="00832DB5" w:rsidRPr="00E46A76">
        <w:rPr>
          <w:b/>
          <w:bCs/>
        </w:rPr>
        <w:t>nfs</w:t>
      </w:r>
      <w:proofErr w:type="spellEnd"/>
      <w:r w:rsidR="00832DB5" w:rsidRPr="00E46A76">
        <w:rPr>
          <w:b/>
          <w:bCs/>
        </w:rPr>
        <w:t>-share/</w:t>
      </w:r>
      <w:proofErr w:type="spellStart"/>
      <w:r w:rsidR="00832DB5" w:rsidRPr="00E46A76">
        <w:rPr>
          <w:b/>
          <w:bCs/>
        </w:rPr>
        <w:t>dbscript</w:t>
      </w:r>
      <w:proofErr w:type="spellEnd"/>
      <w:r w:rsidR="00832DB5" w:rsidRPr="00E46A76">
        <w:rPr>
          <w:b/>
          <w:bCs/>
        </w:rPr>
        <w:t>/scripts</w:t>
      </w:r>
      <w:r w:rsidR="00832DB5">
        <w:t xml:space="preserve"> </w:t>
      </w:r>
      <w:r w:rsidR="00652073">
        <w:t xml:space="preserve">directory </w:t>
      </w:r>
      <w:r w:rsidR="00772FD4">
        <w:t xml:space="preserve">for automatic failover and register the </w:t>
      </w:r>
      <w:proofErr w:type="spellStart"/>
      <w:r w:rsidR="00772FD4">
        <w:t>standy</w:t>
      </w:r>
      <w:proofErr w:type="spellEnd"/>
      <w:r w:rsidR="00772FD4">
        <w:t xml:space="preserve"> server</w:t>
      </w:r>
      <w:r w:rsidR="004851E8">
        <w:t>.</w:t>
      </w:r>
    </w:p>
    <w:p w14:paraId="1C5B8BE3" w14:textId="761AEC12" w:rsidR="008217C2" w:rsidRPr="00965029" w:rsidRDefault="00770B92" w:rsidP="00770B92">
      <w:pPr>
        <w:pStyle w:val="ListParagraph"/>
        <w:ind w:left="2160"/>
        <w:rPr>
          <w:rFonts w:ascii="Courier New" w:hAnsi="Courier New" w:cs="Courier New"/>
          <w:b/>
          <w:bCs/>
          <w:highlight w:val="lightGray"/>
        </w:rPr>
      </w:pPr>
      <w:r w:rsidRPr="00965029">
        <w:rPr>
          <w:rFonts w:ascii="Courier New" w:hAnsi="Courier New" w:cs="Courier New"/>
          <w:b/>
          <w:bCs/>
          <w:highlight w:val="lightGray"/>
        </w:rPr>
        <w:t xml:space="preserve">vi </w:t>
      </w:r>
      <w:proofErr w:type="spellStart"/>
      <w:r w:rsidRPr="00965029">
        <w:rPr>
          <w:rFonts w:ascii="Courier New" w:hAnsi="Courier New" w:cs="Courier New"/>
          <w:b/>
          <w:bCs/>
          <w:highlight w:val="lightGray"/>
        </w:rPr>
        <w:t>repmgr.conf</w:t>
      </w:r>
      <w:proofErr w:type="spellEnd"/>
    </w:p>
    <w:p w14:paraId="67B32633" w14:textId="77777777" w:rsidR="00770B92" w:rsidRDefault="00770B92" w:rsidP="00770B92">
      <w:pPr>
        <w:pStyle w:val="RapASEBodyCopy"/>
        <w:ind w:left="2160"/>
      </w:pPr>
      <w:r>
        <w:t xml:space="preserve">Press </w:t>
      </w:r>
      <w:proofErr w:type="gramStart"/>
      <w:r w:rsidRPr="00CE6338">
        <w:rPr>
          <w:b/>
          <w:bCs/>
        </w:rPr>
        <w:t xml:space="preserve">“ </w:t>
      </w:r>
      <w:proofErr w:type="spellStart"/>
      <w:r>
        <w:rPr>
          <w:b/>
          <w:bCs/>
        </w:rPr>
        <w:t>i</w:t>
      </w:r>
      <w:proofErr w:type="spellEnd"/>
      <w:proofErr w:type="gramEnd"/>
      <w:r w:rsidRPr="00CE6338">
        <w:rPr>
          <w:b/>
          <w:bCs/>
        </w:rPr>
        <w:t>”</w:t>
      </w:r>
      <w:r>
        <w:t xml:space="preserve"> to insert the below entries (copy and paste) , press </w:t>
      </w:r>
      <w:r w:rsidRPr="00CE6338">
        <w:rPr>
          <w:b/>
          <w:bCs/>
        </w:rPr>
        <w:t>Esc + :</w:t>
      </w:r>
      <w:proofErr w:type="spellStart"/>
      <w:r w:rsidRPr="00CE6338">
        <w:rPr>
          <w:b/>
          <w:bCs/>
        </w:rPr>
        <w:t>wq</w:t>
      </w:r>
      <w:proofErr w:type="spellEnd"/>
      <w:r>
        <w:t xml:space="preserve"> to save the changes, and then press Enter to exit.</w:t>
      </w:r>
    </w:p>
    <w:p w14:paraId="6FE26C39" w14:textId="77777777" w:rsidR="00770B92" w:rsidRDefault="00770B92" w:rsidP="00770B92">
      <w:pPr>
        <w:pStyle w:val="ListParagraph"/>
        <w:ind w:left="2160"/>
      </w:pPr>
    </w:p>
    <w:p w14:paraId="5C8DE443" w14:textId="77777777" w:rsidR="008217C2" w:rsidRPr="00965029" w:rsidRDefault="008217C2" w:rsidP="00965029">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lastRenderedPageBreak/>
        <w:t>node_id</w:t>
      </w:r>
      <w:proofErr w:type="spellEnd"/>
      <w:r w:rsidRPr="00965029">
        <w:rPr>
          <w:rFonts w:ascii="Courier New" w:hAnsi="Courier New" w:cs="Courier New"/>
          <w:b/>
          <w:bCs/>
          <w:highlight w:val="lightGray"/>
        </w:rPr>
        <w:t>=2</w:t>
      </w:r>
    </w:p>
    <w:p w14:paraId="4A7AD5A0" w14:textId="68B949FE" w:rsidR="008217C2" w:rsidRPr="00965029" w:rsidRDefault="008217C2" w:rsidP="00965029">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node_name</w:t>
      </w:r>
      <w:proofErr w:type="spellEnd"/>
      <w:r w:rsidRPr="00965029">
        <w:rPr>
          <w:rFonts w:ascii="Courier New" w:hAnsi="Courier New" w:cs="Courier New"/>
          <w:b/>
          <w:bCs/>
          <w:highlight w:val="lightGray"/>
        </w:rPr>
        <w:t>=</w:t>
      </w:r>
      <w:r w:rsidR="00E41AE1" w:rsidRPr="00965029">
        <w:rPr>
          <w:rFonts w:ascii="Courier New" w:hAnsi="Courier New" w:cs="Courier New"/>
          <w:b/>
          <w:bCs/>
          <w:highlight w:val="lightGray"/>
        </w:rPr>
        <w:t>masternode1</w:t>
      </w:r>
    </w:p>
    <w:p w14:paraId="65623B8E" w14:textId="48A399DF" w:rsidR="008217C2" w:rsidRPr="00965029" w:rsidRDefault="008217C2" w:rsidP="00DD5F81">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conninfo</w:t>
      </w:r>
      <w:proofErr w:type="spellEnd"/>
      <w:r w:rsidRPr="00965029">
        <w:rPr>
          <w:rFonts w:ascii="Courier New" w:hAnsi="Courier New" w:cs="Courier New"/>
          <w:b/>
          <w:bCs/>
          <w:highlight w:val="lightGray"/>
        </w:rPr>
        <w:t>='host=10.</w:t>
      </w:r>
      <w:r w:rsidR="00DD5F81" w:rsidRPr="00965029">
        <w:rPr>
          <w:rFonts w:ascii="Courier New" w:hAnsi="Courier New" w:cs="Courier New"/>
          <w:b/>
          <w:bCs/>
          <w:highlight w:val="lightGray"/>
        </w:rPr>
        <w:t>205.211.</w:t>
      </w:r>
      <w:r w:rsidR="007710FD">
        <w:rPr>
          <w:rFonts w:ascii="Courier New" w:hAnsi="Courier New" w:cs="Courier New"/>
          <w:b/>
          <w:bCs/>
          <w:highlight w:val="lightGray"/>
        </w:rPr>
        <w:t>1</w:t>
      </w:r>
      <w:r w:rsidR="00530440">
        <w:rPr>
          <w:rFonts w:ascii="Courier New" w:hAnsi="Courier New" w:cs="Courier New"/>
          <w:b/>
          <w:bCs/>
          <w:highlight w:val="lightGray"/>
        </w:rPr>
        <w:t>1</w:t>
      </w:r>
      <w:r w:rsidRPr="00965029">
        <w:rPr>
          <w:rFonts w:ascii="Courier New" w:hAnsi="Courier New" w:cs="Courier New"/>
          <w:b/>
          <w:bCs/>
          <w:highlight w:val="lightGray"/>
        </w:rPr>
        <w:t xml:space="preserve"> </w:t>
      </w:r>
      <w:r w:rsidR="00E41AE1" w:rsidRPr="00965029">
        <w:rPr>
          <w:rFonts w:ascii="Courier New" w:hAnsi="Courier New" w:cs="Courier New"/>
          <w:b/>
          <w:bCs/>
          <w:highlight w:val="lightGray"/>
        </w:rPr>
        <w:t xml:space="preserve">port=30009 </w:t>
      </w:r>
      <w:r w:rsidRPr="00965029">
        <w:rPr>
          <w:rFonts w:ascii="Courier New" w:hAnsi="Courier New" w:cs="Courier New"/>
          <w:b/>
          <w:bCs/>
          <w:highlight w:val="lightGray"/>
        </w:rPr>
        <w:t>user=</w:t>
      </w:r>
      <w:proofErr w:type="spellStart"/>
      <w:r w:rsidRPr="00965029">
        <w:rPr>
          <w:rFonts w:ascii="Courier New" w:hAnsi="Courier New" w:cs="Courier New"/>
          <w:b/>
          <w:bCs/>
          <w:highlight w:val="lightGray"/>
        </w:rPr>
        <w:t>repmgr</w:t>
      </w:r>
      <w:proofErr w:type="spellEnd"/>
      <w:r w:rsidRPr="00965029">
        <w:rPr>
          <w:rFonts w:ascii="Courier New" w:hAnsi="Courier New" w:cs="Courier New"/>
          <w:b/>
          <w:bCs/>
          <w:highlight w:val="lightGray"/>
        </w:rPr>
        <w:t xml:space="preserve"> </w:t>
      </w:r>
      <w:proofErr w:type="spellStart"/>
      <w:r w:rsidRPr="00965029">
        <w:rPr>
          <w:rFonts w:ascii="Courier New" w:hAnsi="Courier New" w:cs="Courier New"/>
          <w:b/>
          <w:bCs/>
          <w:highlight w:val="lightGray"/>
        </w:rPr>
        <w:t>dbname</w:t>
      </w:r>
      <w:proofErr w:type="spellEnd"/>
      <w:r w:rsidRPr="00965029">
        <w:rPr>
          <w:rFonts w:ascii="Courier New" w:hAnsi="Courier New" w:cs="Courier New"/>
          <w:b/>
          <w:bCs/>
          <w:highlight w:val="lightGray"/>
        </w:rPr>
        <w:t>=</w:t>
      </w:r>
      <w:proofErr w:type="spellStart"/>
      <w:r w:rsidRPr="00965029">
        <w:rPr>
          <w:rFonts w:ascii="Courier New" w:hAnsi="Courier New" w:cs="Courier New"/>
          <w:b/>
          <w:bCs/>
          <w:highlight w:val="lightGray"/>
        </w:rPr>
        <w:t>repmgr</w:t>
      </w:r>
      <w:proofErr w:type="spellEnd"/>
      <w:r w:rsidRPr="00965029">
        <w:rPr>
          <w:rFonts w:ascii="Courier New" w:hAnsi="Courier New" w:cs="Courier New"/>
          <w:b/>
          <w:bCs/>
          <w:highlight w:val="lightGray"/>
        </w:rPr>
        <w:t xml:space="preserve"> </w:t>
      </w:r>
      <w:r w:rsidR="004F545F" w:rsidRPr="00965029">
        <w:rPr>
          <w:rFonts w:ascii="Courier New" w:hAnsi="Courier New" w:cs="Courier New"/>
          <w:b/>
          <w:bCs/>
          <w:highlight w:val="lightGray"/>
        </w:rPr>
        <w:t xml:space="preserve">password=password </w:t>
      </w:r>
      <w:proofErr w:type="spellStart"/>
      <w:r w:rsidRPr="00965029">
        <w:rPr>
          <w:rFonts w:ascii="Courier New" w:hAnsi="Courier New" w:cs="Courier New"/>
          <w:b/>
          <w:bCs/>
          <w:highlight w:val="lightGray"/>
        </w:rPr>
        <w:t>connect_timeout</w:t>
      </w:r>
      <w:proofErr w:type="spellEnd"/>
      <w:r w:rsidRPr="00965029">
        <w:rPr>
          <w:rFonts w:ascii="Courier New" w:hAnsi="Courier New" w:cs="Courier New"/>
          <w:b/>
          <w:bCs/>
          <w:highlight w:val="lightGray"/>
        </w:rPr>
        <w:t>=2'</w:t>
      </w:r>
    </w:p>
    <w:p w14:paraId="0493AE07" w14:textId="77777777" w:rsidR="008217C2" w:rsidRPr="00965029" w:rsidRDefault="008217C2" w:rsidP="00965029">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data_directory</w:t>
      </w:r>
      <w:proofErr w:type="spellEnd"/>
      <w:r w:rsidRPr="00965029">
        <w:rPr>
          <w:rFonts w:ascii="Courier New" w:hAnsi="Courier New" w:cs="Courier New"/>
          <w:b/>
          <w:bCs/>
          <w:highlight w:val="lightGray"/>
        </w:rPr>
        <w:t>='/var/lib/</w:t>
      </w:r>
      <w:proofErr w:type="spellStart"/>
      <w:r w:rsidRPr="00965029">
        <w:rPr>
          <w:rFonts w:ascii="Courier New" w:hAnsi="Courier New" w:cs="Courier New"/>
          <w:b/>
          <w:bCs/>
          <w:highlight w:val="lightGray"/>
        </w:rPr>
        <w:t>postgresql</w:t>
      </w:r>
      <w:proofErr w:type="spellEnd"/>
      <w:r w:rsidRPr="00965029">
        <w:rPr>
          <w:rFonts w:ascii="Courier New" w:hAnsi="Courier New" w:cs="Courier New"/>
          <w:b/>
          <w:bCs/>
          <w:highlight w:val="lightGray"/>
        </w:rPr>
        <w:t>/data'</w:t>
      </w:r>
    </w:p>
    <w:p w14:paraId="3087E430" w14:textId="77777777" w:rsidR="008217C2" w:rsidRPr="00965029" w:rsidRDefault="008217C2" w:rsidP="00965029">
      <w:pPr>
        <w:pStyle w:val="ListParagraph"/>
        <w:ind w:left="2160"/>
        <w:rPr>
          <w:rFonts w:ascii="Courier New" w:hAnsi="Courier New" w:cs="Courier New"/>
          <w:b/>
          <w:bCs/>
          <w:highlight w:val="lightGray"/>
        </w:rPr>
      </w:pPr>
      <w:r w:rsidRPr="00965029">
        <w:rPr>
          <w:rFonts w:ascii="Courier New" w:hAnsi="Courier New" w:cs="Courier New"/>
          <w:b/>
          <w:bCs/>
          <w:highlight w:val="lightGray"/>
        </w:rPr>
        <w:t>failover=automatic</w:t>
      </w:r>
    </w:p>
    <w:p w14:paraId="6849CE44" w14:textId="364378C4" w:rsidR="008217C2" w:rsidRPr="00965029" w:rsidRDefault="008217C2" w:rsidP="00965029">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promote_command</w:t>
      </w:r>
      <w:proofErr w:type="spellEnd"/>
      <w:r w:rsidRPr="00965029">
        <w:rPr>
          <w:rFonts w:ascii="Courier New" w:hAnsi="Courier New" w:cs="Courier New"/>
          <w:b/>
          <w:bCs/>
          <w:highlight w:val="lightGray"/>
        </w:rPr>
        <w:t>='</w:t>
      </w:r>
      <w:proofErr w:type="spellStart"/>
      <w:r w:rsidRPr="00965029">
        <w:rPr>
          <w:rFonts w:ascii="Courier New" w:hAnsi="Courier New" w:cs="Courier New"/>
          <w:b/>
          <w:bCs/>
          <w:highlight w:val="lightGray"/>
        </w:rPr>
        <w:t>repmgr</w:t>
      </w:r>
      <w:proofErr w:type="spellEnd"/>
      <w:r w:rsidRPr="00965029">
        <w:rPr>
          <w:rFonts w:ascii="Courier New" w:hAnsi="Courier New" w:cs="Courier New"/>
          <w:b/>
          <w:bCs/>
          <w:highlight w:val="lightGray"/>
        </w:rPr>
        <w:t xml:space="preserve"> -f /</w:t>
      </w:r>
      <w:r w:rsidR="004F545F" w:rsidRPr="00965029">
        <w:rPr>
          <w:rFonts w:ascii="Courier New" w:hAnsi="Courier New" w:cs="Courier New"/>
          <w:b/>
          <w:bCs/>
          <w:highlight w:val="lightGray"/>
        </w:rPr>
        <w:t>home</w:t>
      </w:r>
      <w:r w:rsidRPr="00965029">
        <w:rPr>
          <w:rFonts w:ascii="Courier New" w:hAnsi="Courier New" w:cs="Courier New"/>
          <w:b/>
          <w:bCs/>
          <w:highlight w:val="lightGray"/>
        </w:rPr>
        <w:t>/</w:t>
      </w:r>
      <w:proofErr w:type="spellStart"/>
      <w:r w:rsidRPr="00965029">
        <w:rPr>
          <w:rFonts w:ascii="Courier New" w:hAnsi="Courier New" w:cs="Courier New"/>
          <w:b/>
          <w:bCs/>
          <w:highlight w:val="lightGray"/>
        </w:rPr>
        <w:t>repmgr.conf</w:t>
      </w:r>
      <w:proofErr w:type="spellEnd"/>
      <w:r w:rsidRPr="00965029">
        <w:rPr>
          <w:rFonts w:ascii="Courier New" w:hAnsi="Courier New" w:cs="Courier New"/>
          <w:b/>
          <w:bCs/>
          <w:highlight w:val="lightGray"/>
        </w:rPr>
        <w:t xml:space="preserve"> standby promote'</w:t>
      </w:r>
    </w:p>
    <w:p w14:paraId="7C47E563" w14:textId="57C44A10" w:rsidR="008217C2" w:rsidRPr="00965029" w:rsidRDefault="008217C2" w:rsidP="00965029">
      <w:pPr>
        <w:pStyle w:val="ListParagraph"/>
        <w:ind w:left="2160"/>
        <w:rPr>
          <w:rFonts w:ascii="Courier New" w:hAnsi="Courier New" w:cs="Courier New"/>
          <w:b/>
          <w:bCs/>
          <w:highlight w:val="lightGray"/>
        </w:rPr>
      </w:pPr>
      <w:proofErr w:type="spellStart"/>
      <w:r w:rsidRPr="00965029">
        <w:rPr>
          <w:rFonts w:ascii="Courier New" w:hAnsi="Courier New" w:cs="Courier New"/>
          <w:b/>
          <w:bCs/>
          <w:highlight w:val="lightGray"/>
        </w:rPr>
        <w:t>follow_command</w:t>
      </w:r>
      <w:proofErr w:type="spellEnd"/>
      <w:r w:rsidRPr="00965029">
        <w:rPr>
          <w:rFonts w:ascii="Courier New" w:hAnsi="Courier New" w:cs="Courier New"/>
          <w:b/>
          <w:bCs/>
          <w:highlight w:val="lightGray"/>
        </w:rPr>
        <w:t>='</w:t>
      </w:r>
      <w:proofErr w:type="spellStart"/>
      <w:r w:rsidRPr="00965029">
        <w:rPr>
          <w:rFonts w:ascii="Courier New" w:hAnsi="Courier New" w:cs="Courier New"/>
          <w:b/>
          <w:bCs/>
          <w:highlight w:val="lightGray"/>
        </w:rPr>
        <w:t>repmgr</w:t>
      </w:r>
      <w:proofErr w:type="spellEnd"/>
      <w:r w:rsidRPr="00965029">
        <w:rPr>
          <w:rFonts w:ascii="Courier New" w:hAnsi="Courier New" w:cs="Courier New"/>
          <w:b/>
          <w:bCs/>
          <w:highlight w:val="lightGray"/>
        </w:rPr>
        <w:t xml:space="preserve"> -f /</w:t>
      </w:r>
      <w:r w:rsidR="00523749" w:rsidRPr="00965029">
        <w:rPr>
          <w:rFonts w:ascii="Courier New" w:hAnsi="Courier New" w:cs="Courier New"/>
          <w:b/>
          <w:bCs/>
          <w:highlight w:val="lightGray"/>
        </w:rPr>
        <w:t>home</w:t>
      </w:r>
      <w:r w:rsidRPr="00965029">
        <w:rPr>
          <w:rFonts w:ascii="Courier New" w:hAnsi="Courier New" w:cs="Courier New"/>
          <w:b/>
          <w:bCs/>
          <w:highlight w:val="lightGray"/>
        </w:rPr>
        <w:t>/</w:t>
      </w:r>
      <w:proofErr w:type="spellStart"/>
      <w:r w:rsidRPr="00965029">
        <w:rPr>
          <w:rFonts w:ascii="Courier New" w:hAnsi="Courier New" w:cs="Courier New"/>
          <w:b/>
          <w:bCs/>
          <w:highlight w:val="lightGray"/>
        </w:rPr>
        <w:t>repmgr.conf</w:t>
      </w:r>
      <w:proofErr w:type="spellEnd"/>
      <w:r w:rsidRPr="00965029">
        <w:rPr>
          <w:rFonts w:ascii="Courier New" w:hAnsi="Courier New" w:cs="Courier New"/>
          <w:b/>
          <w:bCs/>
          <w:highlight w:val="lightGray"/>
        </w:rPr>
        <w:t xml:space="preserve"> </w:t>
      </w:r>
      <w:proofErr w:type="spellStart"/>
      <w:r w:rsidRPr="00965029">
        <w:rPr>
          <w:rFonts w:ascii="Courier New" w:hAnsi="Courier New" w:cs="Courier New"/>
          <w:b/>
          <w:bCs/>
          <w:highlight w:val="lightGray"/>
        </w:rPr>
        <w:t>stamdby</w:t>
      </w:r>
      <w:proofErr w:type="spellEnd"/>
      <w:r w:rsidRPr="00965029">
        <w:rPr>
          <w:rFonts w:ascii="Courier New" w:hAnsi="Courier New" w:cs="Courier New"/>
          <w:b/>
          <w:bCs/>
          <w:highlight w:val="lightGray"/>
        </w:rPr>
        <w:t xml:space="preserve"> follow'</w:t>
      </w:r>
    </w:p>
    <w:p w14:paraId="1145A458" w14:textId="77777777" w:rsidR="008217C2" w:rsidRDefault="008217C2" w:rsidP="008217C2">
      <w:pPr>
        <w:pStyle w:val="ListParagraph"/>
        <w:ind w:left="785"/>
      </w:pPr>
    </w:p>
    <w:p w14:paraId="69C58BA2" w14:textId="7EE367DC" w:rsidR="002F1784" w:rsidRDefault="002F1784" w:rsidP="00C11594">
      <w:pPr>
        <w:pStyle w:val="ListParagraph"/>
        <w:numPr>
          <w:ilvl w:val="6"/>
          <w:numId w:val="26"/>
        </w:numPr>
      </w:pPr>
      <w:r>
        <w:t>S</w:t>
      </w:r>
      <w:r w:rsidR="009A69A4">
        <w:t xml:space="preserve">tart </w:t>
      </w:r>
      <w:r w:rsidR="001A049E">
        <w:t xml:space="preserve">the </w:t>
      </w:r>
      <w:proofErr w:type="spellStart"/>
      <w:r w:rsidR="009A69A4">
        <w:t>postgres</w:t>
      </w:r>
      <w:proofErr w:type="spellEnd"/>
      <w:r w:rsidR="009A69A4">
        <w:t xml:space="preserve"> database pods as shown below.</w:t>
      </w:r>
    </w:p>
    <w:p w14:paraId="14D6B99C" w14:textId="77777777" w:rsidR="001A049E" w:rsidRDefault="001A049E" w:rsidP="00BE7DD7">
      <w:pPr>
        <w:pStyle w:val="ListParagraph"/>
        <w:ind w:left="216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0C9B5B49" w14:textId="3BFBA4CD" w:rsidR="001A049E" w:rsidRPr="00C62F5B" w:rsidRDefault="001A049E" w:rsidP="00BE7DD7">
      <w:pPr>
        <w:pStyle w:val="ListParagraph"/>
        <w:ind w:left="1800" w:firstLine="360"/>
        <w:rPr>
          <w:rFonts w:ascii="Courier New" w:hAnsi="Courier New" w:cs="Courier New"/>
          <w:b/>
          <w:bCs/>
          <w:highlight w:val="lightGray"/>
        </w:rPr>
      </w:pPr>
      <w:proofErr w:type="spellStart"/>
      <w:r w:rsidRPr="00C62F5B">
        <w:rPr>
          <w:rFonts w:ascii="Courier New" w:hAnsi="Courier New" w:cs="Courier New"/>
          <w:b/>
          <w:bCs/>
          <w:highlight w:val="lightGray"/>
        </w:rPr>
        <w:t>kubectl</w:t>
      </w:r>
      <w:proofErr w:type="spellEnd"/>
      <w:r w:rsidRPr="00C62F5B">
        <w:rPr>
          <w:rFonts w:ascii="Courier New" w:hAnsi="Courier New" w:cs="Courier New"/>
          <w:b/>
          <w:bCs/>
          <w:highlight w:val="lightGray"/>
        </w:rPr>
        <w:t xml:space="preserve"> </w:t>
      </w:r>
      <w:r w:rsidR="00BE7DD7">
        <w:rPr>
          <w:rFonts w:ascii="Courier New" w:hAnsi="Courier New" w:cs="Courier New"/>
          <w:b/>
          <w:bCs/>
          <w:highlight w:val="lightGray"/>
        </w:rPr>
        <w:t>apply</w:t>
      </w:r>
      <w:r w:rsidRPr="00C62F5B">
        <w:rPr>
          <w:rFonts w:ascii="Courier New" w:hAnsi="Courier New" w:cs="Courier New"/>
          <w:b/>
          <w:bCs/>
          <w:highlight w:val="lightGray"/>
        </w:rPr>
        <w:t xml:space="preserve"> -</w:t>
      </w:r>
      <w:proofErr w:type="gramStart"/>
      <w:r w:rsidRPr="00C62F5B">
        <w:rPr>
          <w:rFonts w:ascii="Courier New" w:hAnsi="Courier New" w:cs="Courier New"/>
          <w:b/>
          <w:bCs/>
          <w:highlight w:val="lightGray"/>
        </w:rPr>
        <w:t>k .</w:t>
      </w:r>
      <w:proofErr w:type="gramEnd"/>
    </w:p>
    <w:p w14:paraId="26D2FAEA" w14:textId="4BF50B48" w:rsidR="001A049E" w:rsidRDefault="00EF650D" w:rsidP="00EF650D">
      <w:pPr>
        <w:ind w:left="785"/>
      </w:pPr>
      <w:r w:rsidRPr="00EF650D">
        <w:rPr>
          <w:noProof/>
        </w:rPr>
        <w:drawing>
          <wp:inline distT="0" distB="0" distL="0" distR="0" wp14:anchorId="279CE0E6" wp14:editId="35AB017C">
            <wp:extent cx="5943600" cy="991870"/>
            <wp:effectExtent l="0" t="0" r="0" b="0"/>
            <wp:docPr id="55591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14605" name=""/>
                    <pic:cNvPicPr/>
                  </pic:nvPicPr>
                  <pic:blipFill>
                    <a:blip r:embed="rId43"/>
                    <a:stretch>
                      <a:fillRect/>
                    </a:stretch>
                  </pic:blipFill>
                  <pic:spPr>
                    <a:xfrm>
                      <a:off x="0" y="0"/>
                      <a:ext cx="5943600" cy="991870"/>
                    </a:xfrm>
                    <a:prstGeom prst="rect">
                      <a:avLst/>
                    </a:prstGeom>
                  </pic:spPr>
                </pic:pic>
              </a:graphicData>
            </a:graphic>
          </wp:inline>
        </w:drawing>
      </w:r>
    </w:p>
    <w:p w14:paraId="155C011C" w14:textId="77777777" w:rsidR="002F1784" w:rsidRDefault="002F1784" w:rsidP="00AE42BE">
      <w:pPr>
        <w:pStyle w:val="ListParagraph"/>
        <w:ind w:left="785"/>
      </w:pPr>
    </w:p>
    <w:p w14:paraId="4B541263" w14:textId="31AA642B" w:rsidR="008217C2" w:rsidRDefault="008217C2" w:rsidP="00C11594">
      <w:pPr>
        <w:pStyle w:val="ListParagraph"/>
        <w:numPr>
          <w:ilvl w:val="6"/>
          <w:numId w:val="26"/>
        </w:numPr>
      </w:pPr>
      <w:r>
        <w:t xml:space="preserve">Register the </w:t>
      </w:r>
      <w:r w:rsidRPr="008217C2">
        <w:t>standby server</w:t>
      </w:r>
      <w:r w:rsidR="00ED028E">
        <w:t>.</w:t>
      </w:r>
    </w:p>
    <w:p w14:paraId="68C8FBCB" w14:textId="28C983FF" w:rsidR="00ED028E" w:rsidRDefault="00D822B1" w:rsidP="00D169B2">
      <w:pPr>
        <w:pStyle w:val="ListParagraph"/>
        <w:ind w:left="2160"/>
        <w:rPr>
          <w:rFonts w:ascii="Courier New" w:hAnsi="Courier New" w:cs="Courier New"/>
          <w:b/>
          <w:bCs/>
          <w:highlight w:val="lightGray"/>
        </w:rPr>
      </w:pPr>
      <w:proofErr w:type="spellStart"/>
      <w:r>
        <w:rPr>
          <w:rFonts w:ascii="Courier New" w:hAnsi="Courier New" w:cs="Courier New"/>
          <w:b/>
          <w:bCs/>
          <w:highlight w:val="lightGray"/>
        </w:rPr>
        <w:t>s</w:t>
      </w:r>
      <w:r w:rsidR="0016533D">
        <w:rPr>
          <w:rFonts w:ascii="Courier New" w:hAnsi="Courier New" w:cs="Courier New"/>
          <w:b/>
          <w:bCs/>
          <w:highlight w:val="lightGray"/>
        </w:rPr>
        <w:t>u</w:t>
      </w:r>
      <w:proofErr w:type="spellEnd"/>
      <w:r w:rsidR="0016533D">
        <w:rPr>
          <w:rFonts w:ascii="Courier New" w:hAnsi="Courier New" w:cs="Courier New"/>
          <w:b/>
          <w:bCs/>
          <w:highlight w:val="lightGray"/>
        </w:rPr>
        <w:t xml:space="preserve"> </w:t>
      </w:r>
      <w:proofErr w:type="spellStart"/>
      <w:r w:rsidR="0016533D">
        <w:rPr>
          <w:rFonts w:ascii="Courier New" w:hAnsi="Courier New" w:cs="Courier New"/>
          <w:b/>
          <w:bCs/>
          <w:highlight w:val="lightGray"/>
        </w:rPr>
        <w:t>postgres</w:t>
      </w:r>
      <w:proofErr w:type="spellEnd"/>
    </w:p>
    <w:p w14:paraId="26110D13" w14:textId="13FDA75C" w:rsidR="0016533D" w:rsidRDefault="0016533D" w:rsidP="00D169B2">
      <w:pPr>
        <w:pStyle w:val="ListParagraph"/>
        <w:ind w:left="2160"/>
        <w:rPr>
          <w:rFonts w:ascii="Courier New" w:hAnsi="Courier New" w:cs="Courier New"/>
          <w:b/>
          <w:bCs/>
          <w:highlight w:val="lightGray"/>
        </w:rPr>
      </w:pPr>
      <w:r>
        <w:rPr>
          <w:rFonts w:ascii="Courier New" w:hAnsi="Courier New" w:cs="Courier New"/>
          <w:b/>
          <w:bCs/>
          <w:highlight w:val="lightGray"/>
        </w:rPr>
        <w:t>cd /</w:t>
      </w:r>
      <w:proofErr w:type="spellStart"/>
      <w:r>
        <w:rPr>
          <w:rFonts w:ascii="Courier New" w:hAnsi="Courier New" w:cs="Courier New"/>
          <w:b/>
          <w:bCs/>
          <w:highlight w:val="lightGray"/>
        </w:rPr>
        <w:t>usr</w:t>
      </w:r>
      <w:proofErr w:type="spellEnd"/>
      <w:r>
        <w:rPr>
          <w:rFonts w:ascii="Courier New" w:hAnsi="Courier New" w:cs="Courier New"/>
          <w:b/>
          <w:bCs/>
          <w:highlight w:val="lightGray"/>
        </w:rPr>
        <w:t>/bin</w:t>
      </w:r>
    </w:p>
    <w:p w14:paraId="549E9AFB" w14:textId="6838E097" w:rsidR="008217C2" w:rsidRPr="00D169B2" w:rsidRDefault="00CE3DE3" w:rsidP="00D169B2">
      <w:pPr>
        <w:pStyle w:val="ListParagraph"/>
        <w:ind w:left="2160"/>
        <w:rPr>
          <w:rFonts w:ascii="Courier New" w:hAnsi="Courier New" w:cs="Courier New"/>
          <w:b/>
          <w:bCs/>
          <w:highlight w:val="lightGray"/>
        </w:rPr>
      </w:pPr>
      <w:proofErr w:type="spellStart"/>
      <w:r w:rsidRPr="00D169B2">
        <w:rPr>
          <w:rFonts w:ascii="Courier New" w:hAnsi="Courier New" w:cs="Courier New"/>
          <w:b/>
          <w:bCs/>
          <w:highlight w:val="lightGray"/>
        </w:rPr>
        <w:t>repmgr</w:t>
      </w:r>
      <w:proofErr w:type="spellEnd"/>
      <w:r w:rsidRPr="00D169B2">
        <w:rPr>
          <w:rFonts w:ascii="Courier New" w:hAnsi="Courier New" w:cs="Courier New"/>
          <w:b/>
          <w:bCs/>
          <w:highlight w:val="lightGray"/>
        </w:rPr>
        <w:t xml:space="preserve"> -f </w:t>
      </w:r>
      <w:r w:rsidR="004851E8" w:rsidRPr="00D169B2">
        <w:rPr>
          <w:rFonts w:ascii="Courier New" w:hAnsi="Courier New" w:cs="Courier New"/>
          <w:b/>
          <w:bCs/>
          <w:highlight w:val="lightGray"/>
        </w:rPr>
        <w:t>/home/</w:t>
      </w:r>
      <w:proofErr w:type="spellStart"/>
      <w:r w:rsidR="00D17E29" w:rsidRPr="00D17E29">
        <w:rPr>
          <w:rFonts w:ascii="Courier New" w:hAnsi="Courier New" w:cs="Courier New"/>
          <w:b/>
          <w:bCs/>
          <w:highlight w:val="lightGray"/>
        </w:rPr>
        <w:t>dbscript</w:t>
      </w:r>
      <w:proofErr w:type="spellEnd"/>
      <w:r w:rsidR="00D17E29" w:rsidRPr="00D17E29">
        <w:rPr>
          <w:rFonts w:ascii="Courier New" w:hAnsi="Courier New" w:cs="Courier New"/>
          <w:b/>
          <w:bCs/>
          <w:highlight w:val="lightGray"/>
        </w:rPr>
        <w:t>/scripts/</w:t>
      </w:r>
      <w:proofErr w:type="spellStart"/>
      <w:r w:rsidRPr="00D169B2">
        <w:rPr>
          <w:rFonts w:ascii="Courier New" w:hAnsi="Courier New" w:cs="Courier New"/>
          <w:b/>
          <w:bCs/>
          <w:highlight w:val="lightGray"/>
        </w:rPr>
        <w:t>repmgr.conf</w:t>
      </w:r>
      <w:proofErr w:type="spellEnd"/>
      <w:r w:rsidRPr="00D169B2">
        <w:rPr>
          <w:rFonts w:ascii="Courier New" w:hAnsi="Courier New" w:cs="Courier New"/>
          <w:b/>
          <w:bCs/>
          <w:highlight w:val="lightGray"/>
        </w:rPr>
        <w:t xml:space="preserve"> standby register</w:t>
      </w:r>
      <w:r w:rsidR="004851E8" w:rsidRPr="00D169B2">
        <w:rPr>
          <w:rFonts w:ascii="Courier New" w:hAnsi="Courier New" w:cs="Courier New"/>
          <w:b/>
          <w:bCs/>
          <w:highlight w:val="lightGray"/>
        </w:rPr>
        <w:t xml:space="preserve"> </w:t>
      </w:r>
      <w:r w:rsidR="001A62CD" w:rsidRPr="00D169B2">
        <w:rPr>
          <w:rFonts w:ascii="Courier New" w:hAnsi="Courier New" w:cs="Courier New"/>
          <w:b/>
          <w:bCs/>
          <w:highlight w:val="lightGray"/>
        </w:rPr>
        <w:t>--</w:t>
      </w:r>
      <w:r w:rsidR="004851E8" w:rsidRPr="00D169B2">
        <w:rPr>
          <w:rFonts w:ascii="Courier New" w:hAnsi="Courier New" w:cs="Courier New"/>
          <w:b/>
          <w:bCs/>
          <w:highlight w:val="lightGray"/>
        </w:rPr>
        <w:t>force</w:t>
      </w:r>
    </w:p>
    <w:p w14:paraId="6FCE7E7E" w14:textId="77777777" w:rsidR="004C31B1" w:rsidRDefault="004C31B1" w:rsidP="008217C2">
      <w:pPr>
        <w:pStyle w:val="ListParagraph"/>
        <w:ind w:left="785"/>
      </w:pPr>
    </w:p>
    <w:p w14:paraId="5EF923D6" w14:textId="68F33758" w:rsidR="004C31B1" w:rsidRDefault="00DD316E" w:rsidP="008217C2">
      <w:pPr>
        <w:pStyle w:val="ListParagraph"/>
        <w:ind w:left="785"/>
      </w:pPr>
      <w:r w:rsidRPr="00DD316E">
        <w:rPr>
          <w:noProof/>
        </w:rPr>
        <w:drawing>
          <wp:inline distT="0" distB="0" distL="0" distR="0" wp14:anchorId="559F222E" wp14:editId="1963E00B">
            <wp:extent cx="5943600" cy="1847850"/>
            <wp:effectExtent l="0" t="0" r="0" b="0"/>
            <wp:docPr id="187638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88982" name=""/>
                    <pic:cNvPicPr/>
                  </pic:nvPicPr>
                  <pic:blipFill>
                    <a:blip r:embed="rId44"/>
                    <a:stretch>
                      <a:fillRect/>
                    </a:stretch>
                  </pic:blipFill>
                  <pic:spPr>
                    <a:xfrm>
                      <a:off x="0" y="0"/>
                      <a:ext cx="5943600" cy="1847850"/>
                    </a:xfrm>
                    <a:prstGeom prst="rect">
                      <a:avLst/>
                    </a:prstGeom>
                  </pic:spPr>
                </pic:pic>
              </a:graphicData>
            </a:graphic>
          </wp:inline>
        </w:drawing>
      </w:r>
    </w:p>
    <w:p w14:paraId="42DC6CA1" w14:textId="77777777" w:rsidR="001F5BF9" w:rsidRDefault="001F5BF9" w:rsidP="008217C2">
      <w:pPr>
        <w:pStyle w:val="ListParagraph"/>
        <w:ind w:left="785"/>
      </w:pPr>
    </w:p>
    <w:p w14:paraId="6994123B" w14:textId="2A09794E" w:rsidR="008217C2" w:rsidRDefault="006E6F17" w:rsidP="00C11594">
      <w:pPr>
        <w:pStyle w:val="ListParagraph"/>
        <w:numPr>
          <w:ilvl w:val="6"/>
          <w:numId w:val="26"/>
        </w:numPr>
      </w:pPr>
      <w:r>
        <w:t xml:space="preserve">Check the available </w:t>
      </w:r>
      <w:r w:rsidRPr="006E6F17">
        <w:t>cluster nodes</w:t>
      </w:r>
      <w:r w:rsidR="001A69D9">
        <w:t xml:space="preserve"> by </w:t>
      </w:r>
      <w:r w:rsidR="00520F0E">
        <w:t>executing the below command</w:t>
      </w:r>
      <w:r>
        <w:t>.</w:t>
      </w:r>
      <w:r w:rsidR="006D43B1">
        <w:t xml:space="preserve"> </w:t>
      </w:r>
      <w:r w:rsidR="00A278EA">
        <w:t>It shows primary and standby server roles and status.</w:t>
      </w:r>
    </w:p>
    <w:p w14:paraId="106078B4" w14:textId="50376CF1" w:rsidR="006E6F17" w:rsidRPr="00D169B2" w:rsidRDefault="00AF2CAA" w:rsidP="00D169B2">
      <w:pPr>
        <w:pStyle w:val="ListParagraph"/>
        <w:ind w:left="2160"/>
        <w:rPr>
          <w:rFonts w:ascii="Courier New" w:hAnsi="Courier New" w:cs="Courier New"/>
          <w:b/>
          <w:bCs/>
          <w:highlight w:val="lightGray"/>
        </w:rPr>
      </w:pPr>
      <w:proofErr w:type="spellStart"/>
      <w:r w:rsidRPr="00AF2CAA">
        <w:rPr>
          <w:rFonts w:ascii="Courier New" w:hAnsi="Courier New" w:cs="Courier New"/>
          <w:b/>
          <w:bCs/>
          <w:highlight w:val="lightGray"/>
        </w:rPr>
        <w:t>repmgr</w:t>
      </w:r>
      <w:proofErr w:type="spellEnd"/>
      <w:r w:rsidRPr="00AF2CAA">
        <w:rPr>
          <w:rFonts w:ascii="Courier New" w:hAnsi="Courier New" w:cs="Courier New"/>
          <w:b/>
          <w:bCs/>
          <w:highlight w:val="lightGray"/>
        </w:rPr>
        <w:t xml:space="preserve"> -f /home/</w:t>
      </w:r>
      <w:proofErr w:type="spellStart"/>
      <w:r w:rsidRPr="00AF2CAA">
        <w:rPr>
          <w:rFonts w:ascii="Courier New" w:hAnsi="Courier New" w:cs="Courier New"/>
          <w:b/>
          <w:bCs/>
          <w:highlight w:val="lightGray"/>
        </w:rPr>
        <w:t>dbscript</w:t>
      </w:r>
      <w:proofErr w:type="spellEnd"/>
      <w:r w:rsidRPr="00AF2CAA">
        <w:rPr>
          <w:rFonts w:ascii="Courier New" w:hAnsi="Courier New" w:cs="Courier New"/>
          <w:b/>
          <w:bCs/>
          <w:highlight w:val="lightGray"/>
        </w:rPr>
        <w:t>/scripts/</w:t>
      </w:r>
      <w:proofErr w:type="spellStart"/>
      <w:r w:rsidRPr="00AF2CAA">
        <w:rPr>
          <w:rFonts w:ascii="Courier New" w:hAnsi="Courier New" w:cs="Courier New"/>
          <w:b/>
          <w:bCs/>
          <w:highlight w:val="lightGray"/>
        </w:rPr>
        <w:t>repmgr.conf</w:t>
      </w:r>
      <w:proofErr w:type="spellEnd"/>
      <w:r w:rsidRPr="00AF2CAA">
        <w:rPr>
          <w:rFonts w:ascii="Courier New" w:hAnsi="Courier New" w:cs="Courier New"/>
          <w:b/>
          <w:bCs/>
          <w:highlight w:val="lightGray"/>
        </w:rPr>
        <w:t xml:space="preserve"> cluster show</w:t>
      </w:r>
    </w:p>
    <w:p w14:paraId="0B9AFA3C" w14:textId="77777777" w:rsidR="004851E8" w:rsidRDefault="004851E8" w:rsidP="006E6F17">
      <w:pPr>
        <w:pStyle w:val="ListParagraph"/>
        <w:ind w:left="785"/>
      </w:pPr>
    </w:p>
    <w:p w14:paraId="37FA808B" w14:textId="5C9C43D1" w:rsidR="004851E8" w:rsidRDefault="000438E0" w:rsidP="006E6F17">
      <w:pPr>
        <w:pStyle w:val="ListParagraph"/>
        <w:ind w:left="785"/>
      </w:pPr>
      <w:r w:rsidRPr="000438E0">
        <w:rPr>
          <w:noProof/>
        </w:rPr>
        <w:drawing>
          <wp:inline distT="0" distB="0" distL="0" distR="0" wp14:anchorId="71E2A142" wp14:editId="672FA394">
            <wp:extent cx="5943600" cy="2809875"/>
            <wp:effectExtent l="0" t="0" r="0" b="9525"/>
            <wp:docPr id="45152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22106" name=""/>
                    <pic:cNvPicPr/>
                  </pic:nvPicPr>
                  <pic:blipFill>
                    <a:blip r:embed="rId45"/>
                    <a:stretch>
                      <a:fillRect/>
                    </a:stretch>
                  </pic:blipFill>
                  <pic:spPr>
                    <a:xfrm>
                      <a:off x="0" y="0"/>
                      <a:ext cx="5943600" cy="2809875"/>
                    </a:xfrm>
                    <a:prstGeom prst="rect">
                      <a:avLst/>
                    </a:prstGeom>
                  </pic:spPr>
                </pic:pic>
              </a:graphicData>
            </a:graphic>
          </wp:inline>
        </w:drawing>
      </w:r>
    </w:p>
    <w:p w14:paraId="19B67CC6" w14:textId="77777777" w:rsidR="006E6F17" w:rsidRDefault="006E6F17" w:rsidP="006E6F17">
      <w:pPr>
        <w:pStyle w:val="ListParagraph"/>
        <w:ind w:left="785"/>
      </w:pPr>
    </w:p>
    <w:p w14:paraId="235547DA" w14:textId="366B7B1E" w:rsidR="001E38FE" w:rsidRDefault="002F383E" w:rsidP="00C11594">
      <w:pPr>
        <w:pStyle w:val="ListParagraph"/>
        <w:numPr>
          <w:ilvl w:val="6"/>
          <w:numId w:val="26"/>
        </w:numPr>
      </w:pPr>
      <w:r>
        <w:t>Add some records through primary server application</w:t>
      </w:r>
      <w:r w:rsidR="00B46648">
        <w:t>.</w:t>
      </w:r>
    </w:p>
    <w:p w14:paraId="3F3B7F86" w14:textId="44427A82" w:rsidR="00B46648" w:rsidRDefault="00B46648" w:rsidP="00B46648">
      <w:pPr>
        <w:pStyle w:val="ListParagraph"/>
        <w:ind w:left="785"/>
      </w:pPr>
    </w:p>
    <w:p w14:paraId="171A3149" w14:textId="4EF3007B" w:rsidR="00495B42" w:rsidRDefault="00165831" w:rsidP="00B46648">
      <w:pPr>
        <w:pStyle w:val="ListParagraph"/>
        <w:ind w:left="785"/>
      </w:pPr>
      <w:r w:rsidRPr="00165831">
        <w:rPr>
          <w:noProof/>
        </w:rPr>
        <w:drawing>
          <wp:inline distT="0" distB="0" distL="0" distR="0" wp14:anchorId="5B664F44" wp14:editId="7EFBC2B5">
            <wp:extent cx="5524645" cy="2362262"/>
            <wp:effectExtent l="0" t="0" r="0" b="0"/>
            <wp:docPr id="3719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8654" name=""/>
                    <pic:cNvPicPr/>
                  </pic:nvPicPr>
                  <pic:blipFill>
                    <a:blip r:embed="rId46"/>
                    <a:stretch>
                      <a:fillRect/>
                    </a:stretch>
                  </pic:blipFill>
                  <pic:spPr>
                    <a:xfrm>
                      <a:off x="0" y="0"/>
                      <a:ext cx="5524645" cy="2362262"/>
                    </a:xfrm>
                    <a:prstGeom prst="rect">
                      <a:avLst/>
                    </a:prstGeom>
                  </pic:spPr>
                </pic:pic>
              </a:graphicData>
            </a:graphic>
          </wp:inline>
        </w:drawing>
      </w:r>
    </w:p>
    <w:p w14:paraId="0933F3B2" w14:textId="777F34D7" w:rsidR="00100B61" w:rsidRDefault="00100B61" w:rsidP="00B46648">
      <w:pPr>
        <w:pStyle w:val="ListParagraph"/>
        <w:ind w:left="785"/>
      </w:pPr>
    </w:p>
    <w:p w14:paraId="3F1B888B" w14:textId="65501B6F" w:rsidR="00165831" w:rsidRDefault="00722108" w:rsidP="00B46648">
      <w:pPr>
        <w:pStyle w:val="ListParagraph"/>
        <w:ind w:left="785"/>
      </w:pPr>
      <w:r w:rsidRPr="00722108">
        <w:rPr>
          <w:noProof/>
        </w:rPr>
        <w:drawing>
          <wp:inline distT="0" distB="0" distL="0" distR="0" wp14:anchorId="4D396337" wp14:editId="0B9ADAD2">
            <wp:extent cx="5943600" cy="1647190"/>
            <wp:effectExtent l="0" t="0" r="0" b="0"/>
            <wp:docPr id="775680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80436" name="Picture 1" descr="A screenshot of a computer&#10;&#10;Description automatically generated"/>
                    <pic:cNvPicPr/>
                  </pic:nvPicPr>
                  <pic:blipFill>
                    <a:blip r:embed="rId47"/>
                    <a:stretch>
                      <a:fillRect/>
                    </a:stretch>
                  </pic:blipFill>
                  <pic:spPr>
                    <a:xfrm>
                      <a:off x="0" y="0"/>
                      <a:ext cx="5943600" cy="1647190"/>
                    </a:xfrm>
                    <a:prstGeom prst="rect">
                      <a:avLst/>
                    </a:prstGeom>
                  </pic:spPr>
                </pic:pic>
              </a:graphicData>
            </a:graphic>
          </wp:inline>
        </w:drawing>
      </w:r>
    </w:p>
    <w:p w14:paraId="0BD87C0D" w14:textId="77777777" w:rsidR="00B46648" w:rsidRDefault="00B46648" w:rsidP="00B46648">
      <w:pPr>
        <w:pStyle w:val="ListParagraph"/>
        <w:ind w:left="4680"/>
      </w:pPr>
    </w:p>
    <w:p w14:paraId="5DC4034E" w14:textId="76075D4F" w:rsidR="00B46648" w:rsidRDefault="00071032" w:rsidP="00C11594">
      <w:pPr>
        <w:pStyle w:val="ListParagraph"/>
        <w:numPr>
          <w:ilvl w:val="6"/>
          <w:numId w:val="26"/>
        </w:numPr>
      </w:pPr>
      <w:r>
        <w:t xml:space="preserve">Check the records added </w:t>
      </w:r>
      <w:r w:rsidR="00B567CD">
        <w:t xml:space="preserve">through primary server </w:t>
      </w:r>
      <w:r w:rsidR="00772879">
        <w:t>database</w:t>
      </w:r>
      <w:r w:rsidR="00B567CD">
        <w:t xml:space="preserve"> is replicated to standby server</w:t>
      </w:r>
      <w:r w:rsidR="00043582">
        <w:t xml:space="preserve"> </w:t>
      </w:r>
      <w:proofErr w:type="gramStart"/>
      <w:r w:rsidR="00043582">
        <w:t>database</w:t>
      </w:r>
      <w:r w:rsidR="00125D36">
        <w:t xml:space="preserve"> .</w:t>
      </w:r>
      <w:proofErr w:type="gramEnd"/>
    </w:p>
    <w:p w14:paraId="592941CC" w14:textId="7BDDC027" w:rsidR="00125D36" w:rsidRDefault="007C1C7F" w:rsidP="00125D36">
      <w:pPr>
        <w:pStyle w:val="ListParagraph"/>
        <w:ind w:left="785"/>
      </w:pPr>
      <w:r w:rsidRPr="007C1C7F">
        <w:rPr>
          <w:noProof/>
        </w:rPr>
        <w:drawing>
          <wp:inline distT="0" distB="0" distL="0" distR="0" wp14:anchorId="05219BE5" wp14:editId="2D8573F3">
            <wp:extent cx="5943600" cy="2936875"/>
            <wp:effectExtent l="0" t="0" r="0" b="0"/>
            <wp:docPr id="13838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63759" name=""/>
                    <pic:cNvPicPr/>
                  </pic:nvPicPr>
                  <pic:blipFill>
                    <a:blip r:embed="rId48"/>
                    <a:stretch>
                      <a:fillRect/>
                    </a:stretch>
                  </pic:blipFill>
                  <pic:spPr>
                    <a:xfrm>
                      <a:off x="0" y="0"/>
                      <a:ext cx="5943600" cy="2936875"/>
                    </a:xfrm>
                    <a:prstGeom prst="rect">
                      <a:avLst/>
                    </a:prstGeom>
                  </pic:spPr>
                </pic:pic>
              </a:graphicData>
            </a:graphic>
          </wp:inline>
        </w:drawing>
      </w:r>
    </w:p>
    <w:p w14:paraId="6175186F" w14:textId="77777777" w:rsidR="00207855" w:rsidRDefault="00207855" w:rsidP="00125D36">
      <w:pPr>
        <w:pStyle w:val="ListParagraph"/>
        <w:ind w:left="785"/>
      </w:pPr>
    </w:p>
    <w:p w14:paraId="432876B9" w14:textId="52791E07" w:rsidR="00207855" w:rsidRDefault="00D47F92" w:rsidP="00125D36">
      <w:pPr>
        <w:pStyle w:val="ListParagraph"/>
        <w:ind w:left="785"/>
      </w:pPr>
      <w:r w:rsidRPr="00D47F92">
        <w:rPr>
          <w:noProof/>
        </w:rPr>
        <w:drawing>
          <wp:inline distT="0" distB="0" distL="0" distR="0" wp14:anchorId="0B81CB30" wp14:editId="572D9B58">
            <wp:extent cx="5943600" cy="2388235"/>
            <wp:effectExtent l="0" t="0" r="0" b="0"/>
            <wp:docPr id="69134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48749" name="Picture 1" descr="A screenshot of a computer&#10;&#10;Description automatically generated"/>
                    <pic:cNvPicPr/>
                  </pic:nvPicPr>
                  <pic:blipFill>
                    <a:blip r:embed="rId49"/>
                    <a:stretch>
                      <a:fillRect/>
                    </a:stretch>
                  </pic:blipFill>
                  <pic:spPr>
                    <a:xfrm>
                      <a:off x="0" y="0"/>
                      <a:ext cx="5943600" cy="2388235"/>
                    </a:xfrm>
                    <a:prstGeom prst="rect">
                      <a:avLst/>
                    </a:prstGeom>
                  </pic:spPr>
                </pic:pic>
              </a:graphicData>
            </a:graphic>
          </wp:inline>
        </w:drawing>
      </w:r>
    </w:p>
    <w:p w14:paraId="0FF6DF5C" w14:textId="20E8F03E" w:rsidR="006E6F17" w:rsidRDefault="006E6F17" w:rsidP="00C11594">
      <w:pPr>
        <w:pStyle w:val="ListParagraph"/>
        <w:numPr>
          <w:ilvl w:val="6"/>
          <w:numId w:val="26"/>
        </w:numPr>
      </w:pPr>
      <w:r>
        <w:t xml:space="preserve">Enable </w:t>
      </w:r>
      <w:proofErr w:type="spellStart"/>
      <w:r w:rsidRPr="006E6F17">
        <w:t>repmgrd</w:t>
      </w:r>
      <w:proofErr w:type="spellEnd"/>
      <w:r w:rsidRPr="006E6F17">
        <w:t xml:space="preserve"> for monitoring and failover handling</w:t>
      </w:r>
      <w:r>
        <w:t>.</w:t>
      </w:r>
    </w:p>
    <w:p w14:paraId="1D187C95" w14:textId="77777777" w:rsidR="00D13D31" w:rsidRDefault="00D13D31" w:rsidP="00EA2DF5">
      <w:pPr>
        <w:pStyle w:val="ListParagraph"/>
        <w:ind w:left="2160"/>
        <w:rPr>
          <w:rFonts w:ascii="Courier New" w:hAnsi="Courier New" w:cs="Courier New"/>
          <w:b/>
          <w:bCs/>
          <w:highlight w:val="lightGray"/>
        </w:rPr>
      </w:pPr>
    </w:p>
    <w:p w14:paraId="1612A6D3" w14:textId="77777777" w:rsidR="00D13D31" w:rsidRDefault="00D13D31" w:rsidP="00D13D31">
      <w:pPr>
        <w:pStyle w:val="ListParagraph"/>
        <w:ind w:left="1440" w:firstLine="720"/>
        <w:rPr>
          <w:rFonts w:ascii="Courier New" w:hAnsi="Courier New" w:cs="Courier New"/>
          <w:b/>
          <w:bCs/>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p>
    <w:p w14:paraId="6496A78B" w14:textId="77777777" w:rsidR="00D13D31" w:rsidRPr="007F28B0" w:rsidRDefault="00D13D31" w:rsidP="00D13D31">
      <w:pPr>
        <w:pStyle w:val="ListParagraph"/>
        <w:ind w:left="1440" w:firstLine="720"/>
        <w:rPr>
          <w:rFonts w:ascii="Courier New" w:hAnsi="Courier New" w:cs="Courier New"/>
          <w:b/>
          <w:bCs/>
          <w:highlight w:val="lightGray"/>
        </w:rPr>
      </w:pPr>
      <w:proofErr w:type="spellStart"/>
      <w:r w:rsidRPr="007F28B0">
        <w:rPr>
          <w:rFonts w:ascii="Courier New" w:hAnsi="Courier New" w:cs="Courier New"/>
          <w:b/>
          <w:bCs/>
          <w:highlight w:val="lightGray"/>
        </w:rPr>
        <w:t>su</w:t>
      </w:r>
      <w:proofErr w:type="spellEnd"/>
      <w:r w:rsidRPr="007F28B0">
        <w:rPr>
          <w:rFonts w:ascii="Courier New" w:hAnsi="Courier New" w:cs="Courier New"/>
          <w:b/>
          <w:bCs/>
          <w:highlight w:val="lightGray"/>
        </w:rPr>
        <w:t xml:space="preserve"> </w:t>
      </w:r>
      <w:proofErr w:type="spellStart"/>
      <w:r w:rsidRPr="007F28B0">
        <w:rPr>
          <w:rFonts w:ascii="Courier New" w:hAnsi="Courier New" w:cs="Courier New"/>
          <w:b/>
          <w:bCs/>
          <w:highlight w:val="lightGray"/>
        </w:rPr>
        <w:t>postgres</w:t>
      </w:r>
      <w:proofErr w:type="spellEnd"/>
    </w:p>
    <w:p w14:paraId="02A676DC" w14:textId="77777777" w:rsidR="00D13D31" w:rsidRPr="007F28B0" w:rsidRDefault="00D13D31" w:rsidP="00D13D31">
      <w:pPr>
        <w:pStyle w:val="ListParagraph"/>
        <w:ind w:left="1440" w:firstLine="720"/>
        <w:rPr>
          <w:rFonts w:ascii="Courier New" w:hAnsi="Courier New" w:cs="Courier New"/>
          <w:b/>
          <w:bCs/>
          <w:highlight w:val="lightGray"/>
        </w:rPr>
      </w:pPr>
      <w:r w:rsidRPr="007F28B0">
        <w:rPr>
          <w:rFonts w:ascii="Courier New" w:hAnsi="Courier New" w:cs="Courier New"/>
          <w:b/>
          <w:bCs/>
          <w:highlight w:val="lightGray"/>
        </w:rPr>
        <w:t>cd /</w:t>
      </w:r>
      <w:proofErr w:type="spellStart"/>
      <w:r w:rsidRPr="007F28B0">
        <w:rPr>
          <w:rFonts w:ascii="Courier New" w:hAnsi="Courier New" w:cs="Courier New"/>
          <w:b/>
          <w:bCs/>
          <w:highlight w:val="lightGray"/>
        </w:rPr>
        <w:t>usr</w:t>
      </w:r>
      <w:proofErr w:type="spellEnd"/>
      <w:r w:rsidRPr="007F28B0">
        <w:rPr>
          <w:rFonts w:ascii="Courier New" w:hAnsi="Courier New" w:cs="Courier New"/>
          <w:b/>
          <w:bCs/>
          <w:highlight w:val="lightGray"/>
        </w:rPr>
        <w:t>/bin</w:t>
      </w:r>
    </w:p>
    <w:p w14:paraId="472A96F6" w14:textId="77777777" w:rsidR="00D13D31" w:rsidRPr="00F40E9D" w:rsidRDefault="00D13D31" w:rsidP="00D13D31">
      <w:pPr>
        <w:ind w:left="1440" w:firstLine="720"/>
        <w:rPr>
          <w:rFonts w:ascii="Courier New" w:hAnsi="Courier New" w:cs="Courier New"/>
          <w:b/>
          <w:bCs/>
          <w:highlight w:val="lightGray"/>
        </w:rPr>
      </w:pPr>
      <w:proofErr w:type="spellStart"/>
      <w:r w:rsidRPr="00F40E9D">
        <w:rPr>
          <w:rFonts w:ascii="Courier New" w:hAnsi="Courier New" w:cs="Courier New"/>
          <w:b/>
          <w:bCs/>
          <w:highlight w:val="lightGray"/>
        </w:rPr>
        <w:t>repmgrd</w:t>
      </w:r>
      <w:proofErr w:type="spellEnd"/>
      <w:r w:rsidRPr="00F40E9D">
        <w:rPr>
          <w:rFonts w:ascii="Courier New" w:hAnsi="Courier New" w:cs="Courier New"/>
          <w:b/>
          <w:bCs/>
          <w:highlight w:val="lightGray"/>
        </w:rPr>
        <w:t xml:space="preserve"> -f /home/</w:t>
      </w:r>
      <w:proofErr w:type="spellStart"/>
      <w:r w:rsidRPr="00F40E9D">
        <w:rPr>
          <w:rFonts w:ascii="Courier New" w:hAnsi="Courier New" w:cs="Courier New"/>
          <w:b/>
          <w:bCs/>
          <w:highlight w:val="lightGray"/>
        </w:rPr>
        <w:t>dbscript</w:t>
      </w:r>
      <w:proofErr w:type="spellEnd"/>
      <w:r w:rsidRPr="00F40E9D">
        <w:rPr>
          <w:rFonts w:ascii="Courier New" w:hAnsi="Courier New" w:cs="Courier New"/>
          <w:b/>
          <w:bCs/>
          <w:highlight w:val="lightGray"/>
        </w:rPr>
        <w:t>/scripts/</w:t>
      </w:r>
      <w:proofErr w:type="spellStart"/>
      <w:r w:rsidRPr="00F40E9D">
        <w:rPr>
          <w:rFonts w:ascii="Courier New" w:hAnsi="Courier New" w:cs="Courier New"/>
          <w:b/>
          <w:bCs/>
          <w:highlight w:val="lightGray"/>
        </w:rPr>
        <w:t>repmgr.conf</w:t>
      </w:r>
      <w:proofErr w:type="spellEnd"/>
      <w:r w:rsidRPr="00F40E9D">
        <w:rPr>
          <w:rFonts w:ascii="Courier New" w:hAnsi="Courier New" w:cs="Courier New"/>
          <w:b/>
          <w:bCs/>
          <w:highlight w:val="lightGray"/>
        </w:rPr>
        <w:t xml:space="preserve"> -d</w:t>
      </w:r>
    </w:p>
    <w:p w14:paraId="6F0C68F7" w14:textId="77777777" w:rsidR="00360830" w:rsidRDefault="00360830" w:rsidP="006E6F17">
      <w:pPr>
        <w:pStyle w:val="ListParagraph"/>
        <w:ind w:left="785"/>
      </w:pPr>
    </w:p>
    <w:p w14:paraId="58313A24" w14:textId="7B315885" w:rsidR="00360830" w:rsidRDefault="00AF264E" w:rsidP="006E6F17">
      <w:pPr>
        <w:pStyle w:val="ListParagraph"/>
        <w:ind w:left="785"/>
      </w:pPr>
      <w:r w:rsidRPr="00AF264E">
        <w:rPr>
          <w:noProof/>
        </w:rPr>
        <w:lastRenderedPageBreak/>
        <w:drawing>
          <wp:inline distT="0" distB="0" distL="0" distR="0" wp14:anchorId="2F1DD1FD" wp14:editId="6DEA2502">
            <wp:extent cx="5943600" cy="1558925"/>
            <wp:effectExtent l="0" t="0" r="0" b="3175"/>
            <wp:docPr id="19237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73289" name=""/>
                    <pic:cNvPicPr/>
                  </pic:nvPicPr>
                  <pic:blipFill>
                    <a:blip r:embed="rId50"/>
                    <a:stretch>
                      <a:fillRect/>
                    </a:stretch>
                  </pic:blipFill>
                  <pic:spPr>
                    <a:xfrm>
                      <a:off x="0" y="0"/>
                      <a:ext cx="5943600" cy="1558925"/>
                    </a:xfrm>
                    <a:prstGeom prst="rect">
                      <a:avLst/>
                    </a:prstGeom>
                  </pic:spPr>
                </pic:pic>
              </a:graphicData>
            </a:graphic>
          </wp:inline>
        </w:drawing>
      </w:r>
    </w:p>
    <w:p w14:paraId="3940DF82" w14:textId="77777777" w:rsidR="006E6F17" w:rsidRDefault="006E6F17" w:rsidP="006E6F17">
      <w:pPr>
        <w:pStyle w:val="ListParagraph"/>
        <w:ind w:left="785"/>
      </w:pPr>
    </w:p>
    <w:p w14:paraId="39FA05C1" w14:textId="49D669E7" w:rsidR="006E6F17" w:rsidRPr="001356B5" w:rsidRDefault="001356B5" w:rsidP="00C11594">
      <w:pPr>
        <w:pStyle w:val="ListParagraph"/>
        <w:numPr>
          <w:ilvl w:val="6"/>
          <w:numId w:val="26"/>
        </w:numPr>
      </w:pPr>
      <w:r>
        <w:t xml:space="preserve">Check </w:t>
      </w:r>
      <w:r>
        <w:rPr>
          <w:rFonts w:cstheme="minorHAnsi"/>
          <w:sz w:val="20"/>
          <w:szCs w:val="20"/>
        </w:rPr>
        <w:t xml:space="preserve">the </w:t>
      </w:r>
      <w:proofErr w:type="gramStart"/>
      <w:r>
        <w:rPr>
          <w:rFonts w:cstheme="minorHAnsi"/>
          <w:sz w:val="20"/>
          <w:szCs w:val="20"/>
        </w:rPr>
        <w:t>current status</w:t>
      </w:r>
      <w:proofErr w:type="gramEnd"/>
      <w:r>
        <w:rPr>
          <w:rFonts w:cstheme="minorHAnsi"/>
          <w:sz w:val="20"/>
          <w:szCs w:val="20"/>
        </w:rPr>
        <w:t xml:space="preserve"> of the cluster</w:t>
      </w:r>
      <w:r w:rsidR="00A278EA">
        <w:rPr>
          <w:rFonts w:cstheme="minorHAnsi"/>
          <w:sz w:val="20"/>
          <w:szCs w:val="20"/>
        </w:rPr>
        <w:t>.</w:t>
      </w:r>
      <w:r w:rsidR="00A278EA" w:rsidRPr="00A278EA">
        <w:t xml:space="preserve"> </w:t>
      </w:r>
      <w:r w:rsidR="00A278EA">
        <w:t>It shows primary and standby server roles and status.</w:t>
      </w:r>
    </w:p>
    <w:p w14:paraId="42F998FD" w14:textId="5D911584" w:rsidR="001356B5" w:rsidRPr="00EA2DF5" w:rsidRDefault="001356B5" w:rsidP="00550AD6">
      <w:pPr>
        <w:pStyle w:val="ListParagraph"/>
        <w:ind w:left="2220"/>
        <w:rPr>
          <w:rFonts w:ascii="Courier New" w:hAnsi="Courier New" w:cs="Courier New"/>
          <w:b/>
          <w:bCs/>
          <w:highlight w:val="lightGray"/>
        </w:rPr>
      </w:pPr>
      <w:proofErr w:type="spellStart"/>
      <w:r w:rsidRPr="00EA2DF5">
        <w:rPr>
          <w:rFonts w:ascii="Courier New" w:hAnsi="Courier New" w:cs="Courier New"/>
          <w:b/>
          <w:bCs/>
          <w:highlight w:val="lightGray"/>
        </w:rPr>
        <w:t>repmgr</w:t>
      </w:r>
      <w:proofErr w:type="spellEnd"/>
      <w:r w:rsidRPr="00EA2DF5">
        <w:rPr>
          <w:rFonts w:ascii="Courier New" w:hAnsi="Courier New" w:cs="Courier New"/>
          <w:b/>
          <w:bCs/>
          <w:highlight w:val="lightGray"/>
        </w:rPr>
        <w:t xml:space="preserve"> -f </w:t>
      </w:r>
      <w:r w:rsidR="001B0949" w:rsidRPr="00F40E9D">
        <w:rPr>
          <w:rFonts w:ascii="Courier New" w:hAnsi="Courier New" w:cs="Courier New"/>
          <w:b/>
          <w:bCs/>
          <w:highlight w:val="lightGray"/>
        </w:rPr>
        <w:t>/home/</w:t>
      </w:r>
      <w:proofErr w:type="spellStart"/>
      <w:r w:rsidR="001B0949" w:rsidRPr="00F40E9D">
        <w:rPr>
          <w:rFonts w:ascii="Courier New" w:hAnsi="Courier New" w:cs="Courier New"/>
          <w:b/>
          <w:bCs/>
          <w:highlight w:val="lightGray"/>
        </w:rPr>
        <w:t>dbscript</w:t>
      </w:r>
      <w:proofErr w:type="spellEnd"/>
      <w:r w:rsidR="001B0949" w:rsidRPr="00F40E9D">
        <w:rPr>
          <w:rFonts w:ascii="Courier New" w:hAnsi="Courier New" w:cs="Courier New"/>
          <w:b/>
          <w:bCs/>
          <w:highlight w:val="lightGray"/>
        </w:rPr>
        <w:t>/scripts/</w:t>
      </w:r>
      <w:proofErr w:type="spellStart"/>
      <w:r w:rsidR="001B0949" w:rsidRPr="00F40E9D">
        <w:rPr>
          <w:rFonts w:ascii="Courier New" w:hAnsi="Courier New" w:cs="Courier New"/>
          <w:b/>
          <w:bCs/>
          <w:highlight w:val="lightGray"/>
        </w:rPr>
        <w:t>repmgr.conf</w:t>
      </w:r>
      <w:proofErr w:type="spellEnd"/>
      <w:r w:rsidR="001B0949" w:rsidRPr="00F40E9D">
        <w:rPr>
          <w:rFonts w:ascii="Courier New" w:hAnsi="Courier New" w:cs="Courier New"/>
          <w:b/>
          <w:bCs/>
          <w:highlight w:val="lightGray"/>
        </w:rPr>
        <w:t xml:space="preserve"> </w:t>
      </w:r>
      <w:r w:rsidRPr="00EA2DF5">
        <w:rPr>
          <w:rFonts w:ascii="Courier New" w:hAnsi="Courier New" w:cs="Courier New"/>
          <w:b/>
          <w:bCs/>
          <w:highlight w:val="lightGray"/>
        </w:rPr>
        <w:t>cluster show</w:t>
      </w:r>
    </w:p>
    <w:p w14:paraId="6F8BC6B6" w14:textId="7C6EEF92" w:rsidR="001356B5" w:rsidRDefault="001356B5" w:rsidP="001356B5">
      <w:pPr>
        <w:pStyle w:val="ListParagraph"/>
        <w:ind w:left="785"/>
      </w:pPr>
    </w:p>
    <w:p w14:paraId="6C8F3CC9" w14:textId="60F738A5" w:rsidR="004851E8" w:rsidRDefault="00971150" w:rsidP="001356B5">
      <w:pPr>
        <w:pStyle w:val="ListParagraph"/>
        <w:ind w:left="785"/>
      </w:pPr>
      <w:r w:rsidRPr="00971150">
        <w:rPr>
          <w:noProof/>
        </w:rPr>
        <w:drawing>
          <wp:inline distT="0" distB="0" distL="0" distR="0" wp14:anchorId="0744F3E0" wp14:editId="38ABC0F3">
            <wp:extent cx="5943600" cy="1894205"/>
            <wp:effectExtent l="0" t="0" r="0" b="0"/>
            <wp:docPr id="18015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6164" name=""/>
                    <pic:cNvPicPr/>
                  </pic:nvPicPr>
                  <pic:blipFill>
                    <a:blip r:embed="rId51"/>
                    <a:stretch>
                      <a:fillRect/>
                    </a:stretch>
                  </pic:blipFill>
                  <pic:spPr>
                    <a:xfrm>
                      <a:off x="0" y="0"/>
                      <a:ext cx="5943600" cy="1894205"/>
                    </a:xfrm>
                    <a:prstGeom prst="rect">
                      <a:avLst/>
                    </a:prstGeom>
                  </pic:spPr>
                </pic:pic>
              </a:graphicData>
            </a:graphic>
          </wp:inline>
        </w:drawing>
      </w:r>
    </w:p>
    <w:p w14:paraId="510DDFE6" w14:textId="77777777" w:rsidR="00566183" w:rsidRPr="001356B5" w:rsidRDefault="00566183" w:rsidP="001356B5">
      <w:pPr>
        <w:pStyle w:val="ListParagraph"/>
        <w:ind w:left="785"/>
      </w:pPr>
    </w:p>
    <w:p w14:paraId="63BAD6A7" w14:textId="01410F70" w:rsidR="003B1082" w:rsidRDefault="00F9131E" w:rsidP="00C11594">
      <w:pPr>
        <w:pStyle w:val="ListParagraph"/>
        <w:numPr>
          <w:ilvl w:val="6"/>
          <w:numId w:val="26"/>
        </w:numPr>
      </w:pPr>
      <w:r>
        <w:t xml:space="preserve">Stop </w:t>
      </w:r>
      <w:r w:rsidRPr="00F9131E">
        <w:t>the primary server</w:t>
      </w:r>
      <w:r w:rsidR="003B1082">
        <w:t>.</w:t>
      </w:r>
    </w:p>
    <w:p w14:paraId="6D438C6D" w14:textId="773818D6" w:rsidR="003B1082" w:rsidRDefault="004404F3" w:rsidP="003B1082">
      <w:pPr>
        <w:pStyle w:val="ListParagraph"/>
        <w:ind w:left="1800" w:firstLine="360"/>
      </w:pPr>
      <w:r>
        <w:t>E</w:t>
      </w:r>
      <w:r w:rsidR="003B1082">
        <w:t>xecute the below command</w:t>
      </w:r>
      <w:r>
        <w:t xml:space="preserve"> to stop primary server pods.</w:t>
      </w:r>
    </w:p>
    <w:p w14:paraId="536F2D9A" w14:textId="0B2824BD" w:rsidR="003B1082" w:rsidRDefault="003B1082" w:rsidP="003B1082">
      <w:pPr>
        <w:pStyle w:val="ListParagraph"/>
        <w:ind w:left="216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proofErr w:type="spellStart"/>
      <w:r w:rsidRPr="00610197">
        <w:rPr>
          <w:rFonts w:ascii="Courier New" w:hAnsi="Courier New" w:cs="Courier New"/>
          <w:b/>
          <w:bCs/>
          <w:highlight w:val="lightGray"/>
        </w:rPr>
        <w:t>certscan-kubernetes-kustomize</w:t>
      </w:r>
      <w:proofErr w:type="spellEnd"/>
      <w:r w:rsidRPr="00610197">
        <w:rPr>
          <w:rFonts w:ascii="Courier New" w:hAnsi="Courier New" w:cs="Courier New"/>
          <w:b/>
          <w:bCs/>
          <w:highlight w:val="lightGray"/>
        </w:rPr>
        <w:t>/backend-services/</w:t>
      </w:r>
      <w:proofErr w:type="spellStart"/>
      <w:r w:rsidRPr="00610197">
        <w:rPr>
          <w:rFonts w:ascii="Courier New" w:hAnsi="Courier New" w:cs="Courier New"/>
          <w:b/>
          <w:bCs/>
          <w:highlight w:val="lightGray"/>
        </w:rPr>
        <w:t>nfs</w:t>
      </w:r>
      <w:proofErr w:type="spellEnd"/>
    </w:p>
    <w:p w14:paraId="6B355E76" w14:textId="77777777" w:rsidR="003B1082" w:rsidRDefault="003B1082" w:rsidP="003B1082">
      <w:pPr>
        <w:pStyle w:val="ListParagraph"/>
        <w:ind w:left="2160"/>
        <w:rPr>
          <w:rFonts w:ascii="Courier New" w:hAnsi="Courier New" w:cs="Courier New"/>
          <w:b/>
          <w:bCs/>
          <w:highlight w:val="lightGray"/>
        </w:rPr>
      </w:pPr>
      <w:proofErr w:type="spellStart"/>
      <w:r w:rsidRPr="003B1082">
        <w:rPr>
          <w:rFonts w:ascii="Courier New" w:hAnsi="Courier New" w:cs="Courier New"/>
          <w:b/>
          <w:bCs/>
          <w:highlight w:val="lightGray"/>
        </w:rPr>
        <w:t>kubectl</w:t>
      </w:r>
      <w:proofErr w:type="spellEnd"/>
      <w:r w:rsidRPr="003B1082">
        <w:rPr>
          <w:rFonts w:ascii="Courier New" w:hAnsi="Courier New" w:cs="Courier New"/>
          <w:b/>
          <w:bCs/>
          <w:highlight w:val="lightGray"/>
        </w:rPr>
        <w:t xml:space="preserve"> delete -</w:t>
      </w:r>
      <w:proofErr w:type="gramStart"/>
      <w:r w:rsidRPr="003B1082">
        <w:rPr>
          <w:rFonts w:ascii="Courier New" w:hAnsi="Courier New" w:cs="Courier New"/>
          <w:b/>
          <w:bCs/>
          <w:highlight w:val="lightGray"/>
        </w:rPr>
        <w:t>k .</w:t>
      </w:r>
      <w:proofErr w:type="gramEnd"/>
    </w:p>
    <w:p w14:paraId="13515772" w14:textId="77777777" w:rsidR="00C516D4" w:rsidRDefault="00C516D4" w:rsidP="003B1082">
      <w:pPr>
        <w:pStyle w:val="ListParagraph"/>
        <w:ind w:left="2160"/>
        <w:rPr>
          <w:rFonts w:ascii="Courier New" w:hAnsi="Courier New" w:cs="Courier New"/>
          <w:b/>
          <w:bCs/>
          <w:highlight w:val="lightGray"/>
        </w:rPr>
      </w:pPr>
    </w:p>
    <w:p w14:paraId="1E7688FF" w14:textId="088CA7C0" w:rsidR="00C516D4" w:rsidRDefault="00C516D4" w:rsidP="00C516D4">
      <w:pPr>
        <w:pStyle w:val="ListParagraph"/>
        <w:ind w:left="216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proofErr w:type="spellStart"/>
      <w:r w:rsidRPr="00610197">
        <w:rPr>
          <w:rFonts w:ascii="Courier New" w:hAnsi="Courier New" w:cs="Courier New"/>
          <w:b/>
          <w:bCs/>
          <w:highlight w:val="lightGray"/>
        </w:rPr>
        <w:t>certscan-kubernetes-kustomize</w:t>
      </w:r>
      <w:proofErr w:type="spellEnd"/>
      <w:r w:rsidRPr="00610197">
        <w:rPr>
          <w:rFonts w:ascii="Courier New" w:hAnsi="Courier New" w:cs="Courier New"/>
          <w:b/>
          <w:bCs/>
          <w:highlight w:val="lightGray"/>
        </w:rPr>
        <w:t>/</w:t>
      </w:r>
      <w:r w:rsidR="00EB0CF3">
        <w:rPr>
          <w:rFonts w:ascii="Courier New" w:hAnsi="Courier New" w:cs="Courier New"/>
          <w:b/>
          <w:bCs/>
          <w:highlight w:val="lightGray"/>
        </w:rPr>
        <w:t>front</w:t>
      </w:r>
      <w:r w:rsidRPr="00610197">
        <w:rPr>
          <w:rFonts w:ascii="Courier New" w:hAnsi="Courier New" w:cs="Courier New"/>
          <w:b/>
          <w:bCs/>
          <w:highlight w:val="lightGray"/>
        </w:rPr>
        <w:t>end-services/</w:t>
      </w:r>
      <w:proofErr w:type="spellStart"/>
      <w:r w:rsidRPr="00610197">
        <w:rPr>
          <w:rFonts w:ascii="Courier New" w:hAnsi="Courier New" w:cs="Courier New"/>
          <w:b/>
          <w:bCs/>
          <w:highlight w:val="lightGray"/>
        </w:rPr>
        <w:t>nfs</w:t>
      </w:r>
      <w:proofErr w:type="spellEnd"/>
    </w:p>
    <w:p w14:paraId="44726DE9" w14:textId="77777777" w:rsidR="00C516D4" w:rsidRPr="003B1082" w:rsidRDefault="00C516D4" w:rsidP="00C516D4">
      <w:pPr>
        <w:pStyle w:val="ListParagraph"/>
        <w:ind w:left="2160"/>
        <w:rPr>
          <w:rFonts w:ascii="Courier New" w:hAnsi="Courier New" w:cs="Courier New"/>
          <w:b/>
          <w:bCs/>
          <w:highlight w:val="lightGray"/>
        </w:rPr>
      </w:pPr>
      <w:proofErr w:type="spellStart"/>
      <w:r w:rsidRPr="003B1082">
        <w:rPr>
          <w:rFonts w:ascii="Courier New" w:hAnsi="Courier New" w:cs="Courier New"/>
          <w:b/>
          <w:bCs/>
          <w:highlight w:val="lightGray"/>
        </w:rPr>
        <w:t>kubectl</w:t>
      </w:r>
      <w:proofErr w:type="spellEnd"/>
      <w:r w:rsidRPr="003B1082">
        <w:rPr>
          <w:rFonts w:ascii="Courier New" w:hAnsi="Courier New" w:cs="Courier New"/>
          <w:b/>
          <w:bCs/>
          <w:highlight w:val="lightGray"/>
        </w:rPr>
        <w:t xml:space="preserve"> delete -</w:t>
      </w:r>
      <w:proofErr w:type="gramStart"/>
      <w:r w:rsidRPr="003B1082">
        <w:rPr>
          <w:rFonts w:ascii="Courier New" w:hAnsi="Courier New" w:cs="Courier New"/>
          <w:b/>
          <w:bCs/>
          <w:highlight w:val="lightGray"/>
        </w:rPr>
        <w:t>k .</w:t>
      </w:r>
      <w:proofErr w:type="gramEnd"/>
    </w:p>
    <w:p w14:paraId="05440B6A" w14:textId="77777777" w:rsidR="00C516D4" w:rsidRPr="003B1082" w:rsidRDefault="00C516D4" w:rsidP="003B1082">
      <w:pPr>
        <w:pStyle w:val="ListParagraph"/>
        <w:ind w:left="2160"/>
        <w:rPr>
          <w:rFonts w:ascii="Courier New" w:hAnsi="Courier New" w:cs="Courier New"/>
          <w:b/>
          <w:bCs/>
          <w:highlight w:val="lightGray"/>
        </w:rPr>
      </w:pPr>
    </w:p>
    <w:p w14:paraId="7ECCF327" w14:textId="704FBB6F" w:rsidR="003B1082" w:rsidRDefault="000D666B" w:rsidP="000D666B">
      <w:pPr>
        <w:ind w:left="720"/>
      </w:pPr>
      <w:r w:rsidRPr="000D666B">
        <w:rPr>
          <w:noProof/>
        </w:rPr>
        <w:lastRenderedPageBreak/>
        <w:drawing>
          <wp:inline distT="0" distB="0" distL="0" distR="0" wp14:anchorId="49116A57" wp14:editId="67AF4039">
            <wp:extent cx="5943600" cy="2940050"/>
            <wp:effectExtent l="0" t="0" r="0" b="0"/>
            <wp:docPr id="18968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774" name=""/>
                    <pic:cNvPicPr/>
                  </pic:nvPicPr>
                  <pic:blipFill>
                    <a:blip r:embed="rId52"/>
                    <a:stretch>
                      <a:fillRect/>
                    </a:stretch>
                  </pic:blipFill>
                  <pic:spPr>
                    <a:xfrm>
                      <a:off x="0" y="0"/>
                      <a:ext cx="5943600" cy="2940050"/>
                    </a:xfrm>
                    <a:prstGeom prst="rect">
                      <a:avLst/>
                    </a:prstGeom>
                  </pic:spPr>
                </pic:pic>
              </a:graphicData>
            </a:graphic>
          </wp:inline>
        </w:drawing>
      </w:r>
    </w:p>
    <w:p w14:paraId="69F62926" w14:textId="11C57DFD" w:rsidR="001356B5" w:rsidRDefault="0022184D" w:rsidP="00C11594">
      <w:pPr>
        <w:pStyle w:val="ListParagraph"/>
        <w:numPr>
          <w:ilvl w:val="6"/>
          <w:numId w:val="26"/>
        </w:numPr>
      </w:pPr>
      <w:r>
        <w:t>C</w:t>
      </w:r>
      <w:r w:rsidR="00F9131E" w:rsidRPr="00F9131E">
        <w:t xml:space="preserve">heck the cluster status from </w:t>
      </w:r>
      <w:r w:rsidR="00BD6670">
        <w:t>standby</w:t>
      </w:r>
      <w:r w:rsidR="00F9131E" w:rsidRPr="00F9131E">
        <w:t xml:space="preserve"> server. </w:t>
      </w:r>
      <w:r w:rsidR="005447F6">
        <w:t xml:space="preserve">Standby server </w:t>
      </w:r>
      <w:r w:rsidR="00F9131E" w:rsidRPr="00F9131E">
        <w:t>role should be primary</w:t>
      </w:r>
      <w:r>
        <w:t>.</w:t>
      </w:r>
    </w:p>
    <w:p w14:paraId="47C0F089" w14:textId="77777777" w:rsidR="00967634" w:rsidRDefault="00967634" w:rsidP="007B3B29">
      <w:pPr>
        <w:pStyle w:val="ListParagraph"/>
        <w:ind w:left="1440"/>
      </w:pPr>
    </w:p>
    <w:p w14:paraId="0A755284" w14:textId="41A0227D" w:rsidR="00FE5B58" w:rsidRDefault="00854832" w:rsidP="00854832">
      <w:pPr>
        <w:pStyle w:val="ListParagraph"/>
        <w:ind w:left="1505"/>
      </w:pPr>
      <w:proofErr w:type="spellStart"/>
      <w:r w:rsidRPr="00EA2DF5">
        <w:rPr>
          <w:rFonts w:ascii="Courier New" w:hAnsi="Courier New" w:cs="Courier New"/>
          <w:b/>
          <w:bCs/>
          <w:highlight w:val="lightGray"/>
        </w:rPr>
        <w:t>repmgr</w:t>
      </w:r>
      <w:proofErr w:type="spellEnd"/>
      <w:r w:rsidRPr="00EA2DF5">
        <w:rPr>
          <w:rFonts w:ascii="Courier New" w:hAnsi="Courier New" w:cs="Courier New"/>
          <w:b/>
          <w:bCs/>
          <w:highlight w:val="lightGray"/>
        </w:rPr>
        <w:t xml:space="preserve"> -f </w:t>
      </w:r>
      <w:r w:rsidRPr="00F40E9D">
        <w:rPr>
          <w:rFonts w:ascii="Courier New" w:hAnsi="Courier New" w:cs="Courier New"/>
          <w:b/>
          <w:bCs/>
          <w:highlight w:val="lightGray"/>
        </w:rPr>
        <w:t>/home/</w:t>
      </w:r>
      <w:proofErr w:type="spellStart"/>
      <w:r w:rsidRPr="00F40E9D">
        <w:rPr>
          <w:rFonts w:ascii="Courier New" w:hAnsi="Courier New" w:cs="Courier New"/>
          <w:b/>
          <w:bCs/>
          <w:highlight w:val="lightGray"/>
        </w:rPr>
        <w:t>dbscript</w:t>
      </w:r>
      <w:proofErr w:type="spellEnd"/>
      <w:r w:rsidRPr="00F40E9D">
        <w:rPr>
          <w:rFonts w:ascii="Courier New" w:hAnsi="Courier New" w:cs="Courier New"/>
          <w:b/>
          <w:bCs/>
          <w:highlight w:val="lightGray"/>
        </w:rPr>
        <w:t>/scripts/</w:t>
      </w:r>
      <w:proofErr w:type="spellStart"/>
      <w:r w:rsidRPr="00F40E9D">
        <w:rPr>
          <w:rFonts w:ascii="Courier New" w:hAnsi="Courier New" w:cs="Courier New"/>
          <w:b/>
          <w:bCs/>
          <w:highlight w:val="lightGray"/>
        </w:rPr>
        <w:t>repmgr.conf</w:t>
      </w:r>
      <w:proofErr w:type="spellEnd"/>
      <w:r w:rsidRPr="00F40E9D">
        <w:rPr>
          <w:rFonts w:ascii="Courier New" w:hAnsi="Courier New" w:cs="Courier New"/>
          <w:b/>
          <w:bCs/>
          <w:highlight w:val="lightGray"/>
        </w:rPr>
        <w:t xml:space="preserve"> </w:t>
      </w:r>
      <w:r w:rsidRPr="00EA2DF5">
        <w:rPr>
          <w:rFonts w:ascii="Courier New" w:hAnsi="Courier New" w:cs="Courier New"/>
          <w:b/>
          <w:bCs/>
          <w:highlight w:val="lightGray"/>
        </w:rPr>
        <w:t>cluster show</w:t>
      </w:r>
    </w:p>
    <w:p w14:paraId="67CAA0E2" w14:textId="5F82313D" w:rsidR="00C11594" w:rsidRDefault="0031261C" w:rsidP="00FE5B58">
      <w:pPr>
        <w:pStyle w:val="ListParagraph"/>
        <w:rPr>
          <w:rFonts w:cstheme="minorHAnsi"/>
          <w:sz w:val="20"/>
          <w:szCs w:val="20"/>
        </w:rPr>
      </w:pPr>
      <w:r>
        <w:rPr>
          <w:rFonts w:cstheme="minorHAnsi"/>
          <w:sz w:val="20"/>
          <w:szCs w:val="20"/>
        </w:rPr>
        <w:t>Roles b</w:t>
      </w:r>
      <w:r w:rsidR="0050104D">
        <w:rPr>
          <w:rFonts w:cstheme="minorHAnsi"/>
          <w:sz w:val="20"/>
          <w:szCs w:val="20"/>
        </w:rPr>
        <w:t>efore failover:</w:t>
      </w:r>
    </w:p>
    <w:p w14:paraId="10883EAC" w14:textId="77777777" w:rsidR="0050104D" w:rsidRDefault="0050104D" w:rsidP="00C11594">
      <w:pPr>
        <w:pStyle w:val="ListParagraph"/>
        <w:rPr>
          <w:rFonts w:cstheme="minorHAnsi"/>
          <w:sz w:val="20"/>
          <w:szCs w:val="20"/>
        </w:rPr>
      </w:pPr>
    </w:p>
    <w:p w14:paraId="19A1413A" w14:textId="7E288D34" w:rsidR="0050104D" w:rsidRDefault="00A42D44" w:rsidP="00C11594">
      <w:pPr>
        <w:pStyle w:val="ListParagraph"/>
        <w:rPr>
          <w:rFonts w:cstheme="minorHAnsi"/>
          <w:sz w:val="20"/>
          <w:szCs w:val="20"/>
        </w:rPr>
      </w:pPr>
      <w:r w:rsidRPr="004638B3">
        <w:rPr>
          <w:noProof/>
        </w:rPr>
        <w:drawing>
          <wp:inline distT="0" distB="0" distL="0" distR="0" wp14:anchorId="74BE018B" wp14:editId="55D1860B">
            <wp:extent cx="5731510" cy="2893060"/>
            <wp:effectExtent l="0" t="0" r="2540" b="2540"/>
            <wp:docPr id="4057666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6645" name="Picture 1" descr="A computer screen shot of a black screen&#10;&#10;Description automatically generated"/>
                    <pic:cNvPicPr/>
                  </pic:nvPicPr>
                  <pic:blipFill>
                    <a:blip r:embed="rId53"/>
                    <a:stretch>
                      <a:fillRect/>
                    </a:stretch>
                  </pic:blipFill>
                  <pic:spPr>
                    <a:xfrm>
                      <a:off x="0" y="0"/>
                      <a:ext cx="5731510" cy="2893060"/>
                    </a:xfrm>
                    <a:prstGeom prst="rect">
                      <a:avLst/>
                    </a:prstGeom>
                  </pic:spPr>
                </pic:pic>
              </a:graphicData>
            </a:graphic>
          </wp:inline>
        </w:drawing>
      </w:r>
    </w:p>
    <w:p w14:paraId="5A73FD66" w14:textId="77777777" w:rsidR="0050104D" w:rsidRDefault="0050104D" w:rsidP="00C11594">
      <w:pPr>
        <w:pStyle w:val="ListParagraph"/>
        <w:rPr>
          <w:rFonts w:cstheme="minorHAnsi"/>
          <w:sz w:val="20"/>
          <w:szCs w:val="20"/>
        </w:rPr>
      </w:pPr>
    </w:p>
    <w:p w14:paraId="0C53B619" w14:textId="68536C81" w:rsidR="0050104D" w:rsidRDefault="006850B5" w:rsidP="00C11594">
      <w:pPr>
        <w:pStyle w:val="ListParagraph"/>
        <w:rPr>
          <w:rFonts w:cstheme="minorHAnsi"/>
          <w:sz w:val="20"/>
          <w:szCs w:val="20"/>
        </w:rPr>
      </w:pPr>
      <w:r>
        <w:rPr>
          <w:rFonts w:cstheme="minorHAnsi"/>
          <w:sz w:val="20"/>
          <w:szCs w:val="20"/>
        </w:rPr>
        <w:t>Roles a</w:t>
      </w:r>
      <w:r w:rsidR="0050104D">
        <w:rPr>
          <w:rFonts w:cstheme="minorHAnsi"/>
          <w:sz w:val="20"/>
          <w:szCs w:val="20"/>
        </w:rPr>
        <w:t>fter failover:</w:t>
      </w:r>
    </w:p>
    <w:p w14:paraId="4F931A4B" w14:textId="3BCD0093" w:rsidR="0050104D" w:rsidRDefault="00746B42" w:rsidP="00C11594">
      <w:pPr>
        <w:pStyle w:val="ListParagraph"/>
        <w:rPr>
          <w:rFonts w:cstheme="minorHAnsi"/>
          <w:sz w:val="20"/>
          <w:szCs w:val="20"/>
        </w:rPr>
      </w:pPr>
      <w:r>
        <w:rPr>
          <w:rFonts w:cstheme="minorHAnsi"/>
          <w:sz w:val="20"/>
          <w:szCs w:val="20"/>
        </w:rPr>
        <w:t>A</w:t>
      </w:r>
      <w:r w:rsidR="0050104D">
        <w:rPr>
          <w:rFonts w:cstheme="minorHAnsi"/>
          <w:sz w:val="20"/>
          <w:szCs w:val="20"/>
        </w:rPr>
        <w:t>utomatically failover from primary server to standby server and standby server role has been changed from standby to primary after primary database failed.</w:t>
      </w:r>
    </w:p>
    <w:p w14:paraId="16F9E3CA" w14:textId="77777777" w:rsidR="00746B42" w:rsidRDefault="00746B42" w:rsidP="00C11594">
      <w:pPr>
        <w:pStyle w:val="ListParagraph"/>
        <w:rPr>
          <w:rFonts w:cstheme="minorHAnsi"/>
          <w:sz w:val="20"/>
          <w:szCs w:val="20"/>
        </w:rPr>
      </w:pPr>
    </w:p>
    <w:p w14:paraId="7E37A85F" w14:textId="7A3A8BFC" w:rsidR="006B00DD" w:rsidRDefault="00A302AC" w:rsidP="00C11594">
      <w:pPr>
        <w:pStyle w:val="ListParagraph"/>
        <w:rPr>
          <w:rFonts w:cstheme="minorHAnsi"/>
          <w:sz w:val="20"/>
          <w:szCs w:val="20"/>
        </w:rPr>
      </w:pPr>
      <w:r w:rsidRPr="007012FF">
        <w:rPr>
          <w:noProof/>
        </w:rPr>
        <w:lastRenderedPageBreak/>
        <w:drawing>
          <wp:inline distT="0" distB="0" distL="0" distR="0" wp14:anchorId="3319338A" wp14:editId="4B415501">
            <wp:extent cx="5731510" cy="2763520"/>
            <wp:effectExtent l="0" t="0" r="2540" b="0"/>
            <wp:docPr id="27420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2688" name="Picture 1" descr="A screenshot of a computer&#10;&#10;Description automatically generated"/>
                    <pic:cNvPicPr/>
                  </pic:nvPicPr>
                  <pic:blipFill>
                    <a:blip r:embed="rId54"/>
                    <a:stretch>
                      <a:fillRect/>
                    </a:stretch>
                  </pic:blipFill>
                  <pic:spPr>
                    <a:xfrm>
                      <a:off x="0" y="0"/>
                      <a:ext cx="5731510" cy="2763520"/>
                    </a:xfrm>
                    <a:prstGeom prst="rect">
                      <a:avLst/>
                    </a:prstGeom>
                  </pic:spPr>
                </pic:pic>
              </a:graphicData>
            </a:graphic>
          </wp:inline>
        </w:drawing>
      </w:r>
    </w:p>
    <w:p w14:paraId="7284B989" w14:textId="77777777" w:rsidR="005C73C6" w:rsidRDefault="005C73C6" w:rsidP="00C11594">
      <w:pPr>
        <w:pStyle w:val="ListParagraph"/>
        <w:rPr>
          <w:rFonts w:cstheme="minorHAnsi"/>
          <w:noProof/>
          <w:sz w:val="20"/>
          <w:szCs w:val="20"/>
        </w:rPr>
      </w:pPr>
    </w:p>
    <w:p w14:paraId="5AC4D5C7" w14:textId="77777777" w:rsidR="005C73C6" w:rsidRDefault="005C73C6" w:rsidP="00C11594">
      <w:pPr>
        <w:pStyle w:val="ListParagraph"/>
        <w:rPr>
          <w:rFonts w:cstheme="minorHAnsi"/>
          <w:noProof/>
          <w:sz w:val="20"/>
          <w:szCs w:val="20"/>
        </w:rPr>
      </w:pPr>
    </w:p>
    <w:p w14:paraId="3F5E3158" w14:textId="02B93C55" w:rsidR="00746B42" w:rsidRDefault="00746B42" w:rsidP="00C11594">
      <w:pPr>
        <w:pStyle w:val="ListParagraph"/>
        <w:rPr>
          <w:rFonts w:cstheme="minorHAnsi"/>
          <w:sz w:val="20"/>
          <w:szCs w:val="20"/>
        </w:rPr>
      </w:pPr>
    </w:p>
    <w:p w14:paraId="5023004F" w14:textId="77777777" w:rsidR="005C73C6" w:rsidRDefault="005C73C6" w:rsidP="00C11594">
      <w:pPr>
        <w:pStyle w:val="ListParagraph"/>
        <w:rPr>
          <w:rFonts w:cstheme="minorHAnsi"/>
          <w:sz w:val="20"/>
          <w:szCs w:val="20"/>
        </w:rPr>
      </w:pPr>
    </w:p>
    <w:p w14:paraId="2258C016" w14:textId="0E7E2EC0" w:rsidR="00577168" w:rsidRDefault="00EA1C54" w:rsidP="00C11594">
      <w:pPr>
        <w:pStyle w:val="ListParagraph"/>
        <w:rPr>
          <w:rFonts w:cstheme="minorHAnsi"/>
          <w:sz w:val="20"/>
          <w:szCs w:val="20"/>
        </w:rPr>
      </w:pPr>
      <w:r w:rsidRPr="00EA1C54">
        <w:rPr>
          <w:rFonts w:cstheme="minorHAnsi"/>
          <w:noProof/>
          <w:sz w:val="20"/>
          <w:szCs w:val="20"/>
        </w:rPr>
        <w:drawing>
          <wp:inline distT="0" distB="0" distL="0" distR="0" wp14:anchorId="19D43A65" wp14:editId="6CF80A8A">
            <wp:extent cx="5943600" cy="3037840"/>
            <wp:effectExtent l="0" t="0" r="0" b="0"/>
            <wp:docPr id="117280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2462" name=""/>
                    <pic:cNvPicPr/>
                  </pic:nvPicPr>
                  <pic:blipFill>
                    <a:blip r:embed="rId55"/>
                    <a:stretch>
                      <a:fillRect/>
                    </a:stretch>
                  </pic:blipFill>
                  <pic:spPr>
                    <a:xfrm>
                      <a:off x="0" y="0"/>
                      <a:ext cx="5943600" cy="3037840"/>
                    </a:xfrm>
                    <a:prstGeom prst="rect">
                      <a:avLst/>
                    </a:prstGeom>
                  </pic:spPr>
                </pic:pic>
              </a:graphicData>
            </a:graphic>
          </wp:inline>
        </w:drawing>
      </w:r>
    </w:p>
    <w:p w14:paraId="509205B9" w14:textId="77777777" w:rsidR="009425DB" w:rsidRDefault="009425DB" w:rsidP="00C11594">
      <w:pPr>
        <w:pStyle w:val="ListParagraph"/>
        <w:rPr>
          <w:rFonts w:cstheme="minorHAnsi"/>
          <w:sz w:val="20"/>
          <w:szCs w:val="20"/>
        </w:rPr>
      </w:pPr>
    </w:p>
    <w:p w14:paraId="31A6DB39" w14:textId="6A17B258" w:rsidR="00577168" w:rsidRDefault="002E6FBD" w:rsidP="00C11594">
      <w:pPr>
        <w:pStyle w:val="ListParagraph"/>
        <w:rPr>
          <w:rFonts w:cstheme="minorHAnsi"/>
          <w:sz w:val="20"/>
          <w:szCs w:val="20"/>
        </w:rPr>
      </w:pPr>
      <w:r w:rsidRPr="002E6FBD">
        <w:rPr>
          <w:rFonts w:cstheme="minorHAnsi"/>
          <w:noProof/>
          <w:sz w:val="20"/>
          <w:szCs w:val="20"/>
        </w:rPr>
        <w:lastRenderedPageBreak/>
        <w:drawing>
          <wp:inline distT="0" distB="0" distL="0" distR="0" wp14:anchorId="2A21D12E" wp14:editId="3A526F9D">
            <wp:extent cx="5943600" cy="2148840"/>
            <wp:effectExtent l="0" t="0" r="0" b="3810"/>
            <wp:docPr id="44080657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6577" name="Picture 1" descr="A computer screen shot of a black screen&#10;&#10;Description automatically generated"/>
                    <pic:cNvPicPr/>
                  </pic:nvPicPr>
                  <pic:blipFill>
                    <a:blip r:embed="rId56"/>
                    <a:stretch>
                      <a:fillRect/>
                    </a:stretch>
                  </pic:blipFill>
                  <pic:spPr>
                    <a:xfrm>
                      <a:off x="0" y="0"/>
                      <a:ext cx="5943600" cy="2148840"/>
                    </a:xfrm>
                    <a:prstGeom prst="rect">
                      <a:avLst/>
                    </a:prstGeom>
                  </pic:spPr>
                </pic:pic>
              </a:graphicData>
            </a:graphic>
          </wp:inline>
        </w:drawing>
      </w:r>
    </w:p>
    <w:p w14:paraId="44A7F415" w14:textId="77777777" w:rsidR="006A148F" w:rsidRDefault="006A148F" w:rsidP="00C11594">
      <w:pPr>
        <w:pStyle w:val="ListParagraph"/>
        <w:rPr>
          <w:rFonts w:cstheme="minorHAnsi"/>
          <w:sz w:val="20"/>
          <w:szCs w:val="20"/>
        </w:rPr>
      </w:pPr>
    </w:p>
    <w:p w14:paraId="41275726" w14:textId="1C64F743" w:rsidR="006A148F" w:rsidRDefault="00792560" w:rsidP="00C11594">
      <w:pPr>
        <w:pStyle w:val="ListParagraph"/>
        <w:rPr>
          <w:rFonts w:cstheme="minorHAnsi"/>
          <w:sz w:val="20"/>
          <w:szCs w:val="20"/>
        </w:rPr>
      </w:pPr>
      <w:r w:rsidRPr="00792560">
        <w:rPr>
          <w:rFonts w:cstheme="minorHAnsi"/>
          <w:noProof/>
          <w:sz w:val="20"/>
          <w:szCs w:val="20"/>
        </w:rPr>
        <w:drawing>
          <wp:inline distT="0" distB="0" distL="0" distR="0" wp14:anchorId="686E82B5" wp14:editId="67F1A50D">
            <wp:extent cx="5943600" cy="1657350"/>
            <wp:effectExtent l="0" t="0" r="0" b="0"/>
            <wp:docPr id="207427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71361" name=""/>
                    <pic:cNvPicPr/>
                  </pic:nvPicPr>
                  <pic:blipFill>
                    <a:blip r:embed="rId57"/>
                    <a:stretch>
                      <a:fillRect/>
                    </a:stretch>
                  </pic:blipFill>
                  <pic:spPr>
                    <a:xfrm>
                      <a:off x="0" y="0"/>
                      <a:ext cx="5943600" cy="1657350"/>
                    </a:xfrm>
                    <a:prstGeom prst="rect">
                      <a:avLst/>
                    </a:prstGeom>
                  </pic:spPr>
                </pic:pic>
              </a:graphicData>
            </a:graphic>
          </wp:inline>
        </w:drawing>
      </w:r>
    </w:p>
    <w:p w14:paraId="04D35437" w14:textId="77777777" w:rsidR="002E6FBD" w:rsidRDefault="002E6FBD" w:rsidP="00C11594">
      <w:pPr>
        <w:pStyle w:val="ListParagraph"/>
        <w:rPr>
          <w:rFonts w:cstheme="minorHAnsi"/>
          <w:sz w:val="20"/>
          <w:szCs w:val="20"/>
        </w:rPr>
      </w:pPr>
    </w:p>
    <w:p w14:paraId="2E763700" w14:textId="47FE05B6" w:rsidR="00112779" w:rsidRDefault="00C17033" w:rsidP="003A3805">
      <w:pPr>
        <w:pStyle w:val="ListParagraph"/>
        <w:numPr>
          <w:ilvl w:val="6"/>
          <w:numId w:val="26"/>
        </w:numPr>
      </w:pPr>
      <w:r>
        <w:t xml:space="preserve">Stop and start application </w:t>
      </w:r>
      <w:r w:rsidR="00E34688">
        <w:t>pods</w:t>
      </w:r>
      <w:r>
        <w:t xml:space="preserve"> </w:t>
      </w:r>
      <w:r w:rsidR="00660158">
        <w:t xml:space="preserve">from </w:t>
      </w:r>
      <w:r w:rsidR="00C664CA">
        <w:t xml:space="preserve">current primary server (10.205.211.11) </w:t>
      </w:r>
      <w:r w:rsidR="00435BCA">
        <w:t xml:space="preserve">to start application </w:t>
      </w:r>
      <w:r>
        <w:t>as shown below.</w:t>
      </w:r>
    </w:p>
    <w:p w14:paraId="3C6414A0" w14:textId="46F448A7" w:rsidR="002E7489" w:rsidRDefault="002E7489" w:rsidP="002E7489">
      <w:pPr>
        <w:pStyle w:val="ListParagraph"/>
        <w:ind w:left="144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sidR="00233B98">
        <w:rPr>
          <w:rFonts w:ascii="Courier New" w:hAnsi="Courier New" w:cs="Courier New"/>
          <w:b/>
          <w:bCs/>
          <w:highlight w:val="lightGray"/>
        </w:rPr>
        <w:t>_surendra</w:t>
      </w:r>
      <w:r w:rsidRPr="00610197">
        <w:rPr>
          <w:rFonts w:ascii="Courier New" w:hAnsi="Courier New" w:cs="Courier New"/>
          <w:b/>
          <w:bCs/>
          <w:highlight w:val="lightGray"/>
        </w:rPr>
        <w:t>/</w:t>
      </w:r>
      <w:r w:rsidR="000C7322" w:rsidRPr="000C7322">
        <w:rPr>
          <w:rFonts w:ascii="Courier New" w:hAnsi="Courier New" w:cs="Courier New"/>
          <w:b/>
          <w:bCs/>
          <w:highlight w:val="lightGray"/>
        </w:rPr>
        <w:t>frontend-services/nfs</w:t>
      </w:r>
    </w:p>
    <w:p w14:paraId="3143FD8B" w14:textId="1052A4C9" w:rsidR="00C17033" w:rsidRDefault="002E7489" w:rsidP="000C7322">
      <w:pPr>
        <w:pStyle w:val="ListParagraph"/>
        <w:ind w:left="1080" w:firstLine="360"/>
        <w:rPr>
          <w:rFonts w:ascii="Courier New" w:hAnsi="Courier New" w:cs="Courier New"/>
          <w:b/>
          <w:bCs/>
          <w:highlight w:val="lightGray"/>
        </w:rPr>
      </w:pPr>
      <w:proofErr w:type="spellStart"/>
      <w:r w:rsidRPr="003B1082">
        <w:rPr>
          <w:rFonts w:ascii="Courier New" w:hAnsi="Courier New" w:cs="Courier New"/>
          <w:b/>
          <w:bCs/>
          <w:highlight w:val="lightGray"/>
        </w:rPr>
        <w:t>kubectl</w:t>
      </w:r>
      <w:proofErr w:type="spellEnd"/>
      <w:r w:rsidRPr="003B1082">
        <w:rPr>
          <w:rFonts w:ascii="Courier New" w:hAnsi="Courier New" w:cs="Courier New"/>
          <w:b/>
          <w:bCs/>
          <w:highlight w:val="lightGray"/>
        </w:rPr>
        <w:t xml:space="preserve"> delete -</w:t>
      </w:r>
      <w:proofErr w:type="gramStart"/>
      <w:r w:rsidRPr="003B1082">
        <w:rPr>
          <w:rFonts w:ascii="Courier New" w:hAnsi="Courier New" w:cs="Courier New"/>
          <w:b/>
          <w:bCs/>
          <w:highlight w:val="lightGray"/>
        </w:rPr>
        <w:t>k .</w:t>
      </w:r>
      <w:proofErr w:type="gramEnd"/>
    </w:p>
    <w:p w14:paraId="08DD4944" w14:textId="481E7597" w:rsidR="005B2183" w:rsidRDefault="004C5386" w:rsidP="004C5386">
      <w:pPr>
        <w:ind w:left="720"/>
        <w:rPr>
          <w:rFonts w:ascii="Courier New" w:hAnsi="Courier New" w:cs="Courier New"/>
          <w:b/>
          <w:bCs/>
          <w:highlight w:val="lightGray"/>
        </w:rPr>
      </w:pPr>
      <w:r w:rsidRPr="004C5386">
        <w:rPr>
          <w:rFonts w:ascii="Courier New" w:hAnsi="Courier New" w:cs="Courier New"/>
          <w:b/>
          <w:bCs/>
          <w:noProof/>
        </w:rPr>
        <w:drawing>
          <wp:inline distT="0" distB="0" distL="0" distR="0" wp14:anchorId="3F77237D" wp14:editId="7DFF7A7E">
            <wp:extent cx="5943600" cy="1901190"/>
            <wp:effectExtent l="0" t="0" r="0" b="3810"/>
            <wp:docPr id="64788372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3720" name="Picture 1" descr="A computer screen shot of text&#10;&#10;Description automatically generated"/>
                    <pic:cNvPicPr/>
                  </pic:nvPicPr>
                  <pic:blipFill>
                    <a:blip r:embed="rId58"/>
                    <a:stretch>
                      <a:fillRect/>
                    </a:stretch>
                  </pic:blipFill>
                  <pic:spPr>
                    <a:xfrm>
                      <a:off x="0" y="0"/>
                      <a:ext cx="5943600" cy="1901190"/>
                    </a:xfrm>
                    <a:prstGeom prst="rect">
                      <a:avLst/>
                    </a:prstGeom>
                  </pic:spPr>
                </pic:pic>
              </a:graphicData>
            </a:graphic>
          </wp:inline>
        </w:drawing>
      </w:r>
    </w:p>
    <w:p w14:paraId="60753C4A" w14:textId="31B75F90" w:rsidR="00056F0D" w:rsidRDefault="00056F0D" w:rsidP="00056F0D">
      <w:pPr>
        <w:pStyle w:val="ListParagraph"/>
        <w:ind w:left="1440"/>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proofErr w:type="spellStart"/>
      <w:r w:rsidRPr="00610197">
        <w:rPr>
          <w:rFonts w:ascii="Courier New" w:hAnsi="Courier New" w:cs="Courier New"/>
          <w:b/>
          <w:bCs/>
          <w:highlight w:val="lightGray"/>
        </w:rPr>
        <w:t>certscan-kubernetes-kustomize</w:t>
      </w:r>
      <w:proofErr w:type="spellEnd"/>
      <w:r w:rsidRPr="00610197">
        <w:rPr>
          <w:rFonts w:ascii="Courier New" w:hAnsi="Courier New" w:cs="Courier New"/>
          <w:b/>
          <w:bCs/>
          <w:highlight w:val="lightGray"/>
        </w:rPr>
        <w:t>/</w:t>
      </w:r>
      <w:r w:rsidRPr="000C7322">
        <w:rPr>
          <w:rFonts w:ascii="Courier New" w:hAnsi="Courier New" w:cs="Courier New"/>
          <w:b/>
          <w:bCs/>
          <w:highlight w:val="lightGray"/>
        </w:rPr>
        <w:t>frontend-services/</w:t>
      </w:r>
      <w:proofErr w:type="spellStart"/>
      <w:r w:rsidRPr="000C7322">
        <w:rPr>
          <w:rFonts w:ascii="Courier New" w:hAnsi="Courier New" w:cs="Courier New"/>
          <w:b/>
          <w:bCs/>
          <w:highlight w:val="lightGray"/>
        </w:rPr>
        <w:t>nfs</w:t>
      </w:r>
      <w:proofErr w:type="spellEnd"/>
    </w:p>
    <w:p w14:paraId="0C96C664" w14:textId="3DC67DAC" w:rsidR="00056F0D" w:rsidRDefault="00056F0D" w:rsidP="00056F0D">
      <w:pPr>
        <w:pStyle w:val="ListParagraph"/>
        <w:ind w:left="1080" w:firstLine="360"/>
        <w:rPr>
          <w:rFonts w:ascii="Courier New" w:hAnsi="Courier New" w:cs="Courier New"/>
          <w:b/>
          <w:bCs/>
          <w:highlight w:val="lightGray"/>
        </w:rPr>
      </w:pPr>
      <w:proofErr w:type="spellStart"/>
      <w:r w:rsidRPr="003B1082">
        <w:rPr>
          <w:rFonts w:ascii="Courier New" w:hAnsi="Courier New" w:cs="Courier New"/>
          <w:b/>
          <w:bCs/>
          <w:highlight w:val="lightGray"/>
        </w:rPr>
        <w:t>kubectl</w:t>
      </w:r>
      <w:proofErr w:type="spellEnd"/>
      <w:r w:rsidRPr="003B1082">
        <w:rPr>
          <w:rFonts w:ascii="Courier New" w:hAnsi="Courier New" w:cs="Courier New"/>
          <w:b/>
          <w:bCs/>
          <w:highlight w:val="lightGray"/>
        </w:rPr>
        <w:t xml:space="preserve"> </w:t>
      </w:r>
      <w:r>
        <w:rPr>
          <w:rFonts w:ascii="Courier New" w:hAnsi="Courier New" w:cs="Courier New"/>
          <w:b/>
          <w:bCs/>
          <w:highlight w:val="lightGray"/>
        </w:rPr>
        <w:t>apply</w:t>
      </w:r>
      <w:r w:rsidRPr="003B1082">
        <w:rPr>
          <w:rFonts w:ascii="Courier New" w:hAnsi="Courier New" w:cs="Courier New"/>
          <w:b/>
          <w:bCs/>
          <w:highlight w:val="lightGray"/>
        </w:rPr>
        <w:t xml:space="preserve"> -</w:t>
      </w:r>
      <w:proofErr w:type="gramStart"/>
      <w:r w:rsidRPr="003B1082">
        <w:rPr>
          <w:rFonts w:ascii="Courier New" w:hAnsi="Courier New" w:cs="Courier New"/>
          <w:b/>
          <w:bCs/>
          <w:highlight w:val="lightGray"/>
        </w:rPr>
        <w:t>k .</w:t>
      </w:r>
      <w:proofErr w:type="gramEnd"/>
    </w:p>
    <w:p w14:paraId="3082FC70" w14:textId="0F45A633" w:rsidR="00282BA4" w:rsidRDefault="00282BA4" w:rsidP="004C5386">
      <w:pPr>
        <w:ind w:left="720"/>
        <w:rPr>
          <w:rFonts w:ascii="Courier New" w:hAnsi="Courier New" w:cs="Courier New"/>
          <w:b/>
          <w:bCs/>
          <w:highlight w:val="lightGray"/>
        </w:rPr>
      </w:pPr>
    </w:p>
    <w:p w14:paraId="265F6A8D" w14:textId="18E59C10" w:rsidR="00282BA4" w:rsidRPr="005B2183" w:rsidRDefault="00282BA4" w:rsidP="004C5386">
      <w:pPr>
        <w:ind w:left="720"/>
        <w:rPr>
          <w:rFonts w:ascii="Courier New" w:hAnsi="Courier New" w:cs="Courier New"/>
          <w:b/>
          <w:bCs/>
          <w:highlight w:val="lightGray"/>
        </w:rPr>
      </w:pPr>
      <w:r w:rsidRPr="00282BA4">
        <w:rPr>
          <w:rFonts w:ascii="Courier New" w:hAnsi="Courier New" w:cs="Courier New"/>
          <w:b/>
          <w:bCs/>
          <w:noProof/>
        </w:rPr>
        <w:drawing>
          <wp:inline distT="0" distB="0" distL="0" distR="0" wp14:anchorId="3BA0BF85" wp14:editId="3D9ED2B8">
            <wp:extent cx="5943600" cy="1550670"/>
            <wp:effectExtent l="0" t="0" r="0" b="0"/>
            <wp:docPr id="4803888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875" name="Picture 1" descr="A screen shot of a computer code&#10;&#10;Description automatically generated"/>
                    <pic:cNvPicPr/>
                  </pic:nvPicPr>
                  <pic:blipFill>
                    <a:blip r:embed="rId59"/>
                    <a:stretch>
                      <a:fillRect/>
                    </a:stretch>
                  </pic:blipFill>
                  <pic:spPr>
                    <a:xfrm>
                      <a:off x="0" y="0"/>
                      <a:ext cx="5943600" cy="1550670"/>
                    </a:xfrm>
                    <a:prstGeom prst="rect">
                      <a:avLst/>
                    </a:prstGeom>
                  </pic:spPr>
                </pic:pic>
              </a:graphicData>
            </a:graphic>
          </wp:inline>
        </w:drawing>
      </w:r>
    </w:p>
    <w:p w14:paraId="0155873A" w14:textId="43C6AD37" w:rsidR="00B47858" w:rsidRDefault="00B47858" w:rsidP="003A3805">
      <w:pPr>
        <w:pStyle w:val="ListParagraph"/>
        <w:numPr>
          <w:ilvl w:val="6"/>
          <w:numId w:val="26"/>
        </w:numPr>
      </w:pPr>
      <w:r>
        <w:t>Check the status o</w:t>
      </w:r>
      <w:r w:rsidR="002361AA">
        <w:t>f</w:t>
      </w:r>
      <w:r>
        <w:t xml:space="preserve"> the pods</w:t>
      </w:r>
      <w:r w:rsidR="007A290B">
        <w:t xml:space="preserve">, all </w:t>
      </w:r>
      <w:r w:rsidR="002361AA">
        <w:t xml:space="preserve">pods </w:t>
      </w:r>
      <w:r w:rsidR="007A290B">
        <w:t xml:space="preserve">should be running </w:t>
      </w:r>
      <w:r w:rsidR="002361AA">
        <w:t xml:space="preserve">in </w:t>
      </w:r>
      <w:r w:rsidR="007A290B">
        <w:t>status.</w:t>
      </w:r>
    </w:p>
    <w:p w14:paraId="0E7985CF" w14:textId="7E81631C" w:rsidR="00F33EBF" w:rsidRDefault="00F33EBF" w:rsidP="00F33EBF">
      <w:pPr>
        <w:pStyle w:val="ListParagraph"/>
        <w:ind w:left="1440"/>
      </w:pPr>
      <w:r>
        <w:t xml:space="preserve"> </w:t>
      </w: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proofErr w:type="spellStart"/>
      <w:r w:rsidRPr="00610197">
        <w:rPr>
          <w:rFonts w:ascii="Courier New" w:hAnsi="Courier New" w:cs="Courier New"/>
          <w:b/>
          <w:bCs/>
          <w:highlight w:val="lightGray"/>
        </w:rPr>
        <w:t>certscan-kubernetes-kustomize</w:t>
      </w:r>
      <w:proofErr w:type="spellEnd"/>
      <w:r w:rsidRPr="00610197">
        <w:rPr>
          <w:rFonts w:ascii="Courier New" w:hAnsi="Courier New" w:cs="Courier New"/>
          <w:b/>
          <w:bCs/>
          <w:highlight w:val="lightGray"/>
        </w:rPr>
        <w:t>/</w:t>
      </w:r>
      <w:r w:rsidRPr="000C7322">
        <w:rPr>
          <w:rFonts w:ascii="Courier New" w:hAnsi="Courier New" w:cs="Courier New"/>
          <w:b/>
          <w:bCs/>
          <w:highlight w:val="lightGray"/>
        </w:rPr>
        <w:t>frontend-services/</w:t>
      </w:r>
      <w:proofErr w:type="spellStart"/>
      <w:r w:rsidRPr="000C7322">
        <w:rPr>
          <w:rFonts w:ascii="Courier New" w:hAnsi="Courier New" w:cs="Courier New"/>
          <w:b/>
          <w:bCs/>
          <w:highlight w:val="lightGray"/>
        </w:rPr>
        <w:t>nfs</w:t>
      </w:r>
      <w:proofErr w:type="spellEnd"/>
    </w:p>
    <w:p w14:paraId="670F0866" w14:textId="69026C64" w:rsidR="00F33EBF" w:rsidRDefault="00F33EBF" w:rsidP="00F33EBF">
      <w:pPr>
        <w:pStyle w:val="ListParagraph"/>
        <w:ind w:left="1080" w:firstLine="360"/>
        <w:rPr>
          <w:rFonts w:ascii="Courier New" w:hAnsi="Courier New" w:cs="Courier New"/>
          <w:b/>
          <w:bCs/>
          <w:highlight w:val="lightGray"/>
        </w:rPr>
      </w:pPr>
      <w:proofErr w:type="spellStart"/>
      <w:r w:rsidRPr="003B1082">
        <w:rPr>
          <w:rFonts w:ascii="Courier New" w:hAnsi="Courier New" w:cs="Courier New"/>
          <w:b/>
          <w:bCs/>
          <w:highlight w:val="lightGray"/>
        </w:rPr>
        <w:t>kubectl</w:t>
      </w:r>
      <w:proofErr w:type="spellEnd"/>
      <w:r w:rsidRPr="003B1082">
        <w:rPr>
          <w:rFonts w:ascii="Courier New" w:hAnsi="Courier New" w:cs="Courier New"/>
          <w:b/>
          <w:bCs/>
          <w:highlight w:val="lightGray"/>
        </w:rPr>
        <w:t xml:space="preserve"> </w:t>
      </w:r>
      <w:r>
        <w:rPr>
          <w:rFonts w:ascii="Courier New" w:hAnsi="Courier New" w:cs="Courier New"/>
          <w:b/>
          <w:bCs/>
          <w:highlight w:val="lightGray"/>
        </w:rPr>
        <w:t xml:space="preserve">get </w:t>
      </w:r>
      <w:proofErr w:type="spellStart"/>
      <w:r>
        <w:rPr>
          <w:rFonts w:ascii="Courier New" w:hAnsi="Courier New" w:cs="Courier New"/>
          <w:b/>
          <w:bCs/>
          <w:highlight w:val="lightGray"/>
        </w:rPr>
        <w:t>pogs</w:t>
      </w:r>
      <w:proofErr w:type="spellEnd"/>
      <w:r>
        <w:rPr>
          <w:rFonts w:ascii="Courier New" w:hAnsi="Courier New" w:cs="Courier New"/>
          <w:b/>
          <w:bCs/>
          <w:highlight w:val="lightGray"/>
        </w:rPr>
        <w:t xml:space="preserve"> </w:t>
      </w:r>
    </w:p>
    <w:p w14:paraId="178708AC" w14:textId="46C225B8" w:rsidR="007A290B" w:rsidRDefault="007A290B" w:rsidP="007A290B">
      <w:pPr>
        <w:pStyle w:val="ListParagraph"/>
        <w:ind w:left="785"/>
      </w:pPr>
    </w:p>
    <w:p w14:paraId="523C92F3" w14:textId="73072A31" w:rsidR="007A290B" w:rsidRDefault="008110DF" w:rsidP="007A290B">
      <w:pPr>
        <w:pStyle w:val="ListParagraph"/>
        <w:ind w:left="785"/>
      </w:pPr>
      <w:r w:rsidRPr="008110DF">
        <w:rPr>
          <w:noProof/>
        </w:rPr>
        <w:drawing>
          <wp:inline distT="0" distB="0" distL="0" distR="0" wp14:anchorId="74EA92BB" wp14:editId="7327A8C3">
            <wp:extent cx="5943600" cy="2329815"/>
            <wp:effectExtent l="0" t="0" r="0" b="0"/>
            <wp:docPr id="121439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6982" name=""/>
                    <pic:cNvPicPr/>
                  </pic:nvPicPr>
                  <pic:blipFill>
                    <a:blip r:embed="rId60"/>
                    <a:stretch>
                      <a:fillRect/>
                    </a:stretch>
                  </pic:blipFill>
                  <pic:spPr>
                    <a:xfrm>
                      <a:off x="0" y="0"/>
                      <a:ext cx="5943600" cy="2329815"/>
                    </a:xfrm>
                    <a:prstGeom prst="rect">
                      <a:avLst/>
                    </a:prstGeom>
                  </pic:spPr>
                </pic:pic>
              </a:graphicData>
            </a:graphic>
          </wp:inline>
        </w:drawing>
      </w:r>
    </w:p>
    <w:p w14:paraId="6C39CC5E" w14:textId="77777777" w:rsidR="00F33EBF" w:rsidRDefault="00F33EBF" w:rsidP="007A290B">
      <w:pPr>
        <w:pStyle w:val="ListParagraph"/>
        <w:ind w:left="785"/>
      </w:pPr>
    </w:p>
    <w:p w14:paraId="2415962C" w14:textId="28362AC8" w:rsidR="003A3805" w:rsidRDefault="009D3F1E" w:rsidP="003A3805">
      <w:pPr>
        <w:pStyle w:val="ListParagraph"/>
        <w:numPr>
          <w:ilvl w:val="6"/>
          <w:numId w:val="26"/>
        </w:numPr>
      </w:pPr>
      <w:r>
        <w:t>Login to</w:t>
      </w:r>
      <w:r w:rsidR="003A3805" w:rsidRPr="00F9131E">
        <w:t xml:space="preserve"> the </w:t>
      </w:r>
      <w:r w:rsidR="00E151B3">
        <w:t>application</w:t>
      </w:r>
      <w:r>
        <w:t xml:space="preserve"> </w:t>
      </w:r>
      <w:r w:rsidR="00D26694">
        <w:t xml:space="preserve">and check the data </w:t>
      </w:r>
      <w:r w:rsidR="00E57558">
        <w:t>displaying as expected</w:t>
      </w:r>
      <w:r w:rsidR="0072176D">
        <w:t>.</w:t>
      </w:r>
      <w:r>
        <w:t xml:space="preserve"> </w:t>
      </w:r>
      <w:r w:rsidR="00714C9B">
        <w:t xml:space="preserve">Also </w:t>
      </w:r>
      <w:r w:rsidR="00C83327">
        <w:t>perform some transactions</w:t>
      </w:r>
      <w:r w:rsidR="00714C9B">
        <w:t xml:space="preserve"> and a</w:t>
      </w:r>
      <w:r w:rsidR="00722B24">
        <w:t>l</w:t>
      </w:r>
      <w:r w:rsidR="00655A41">
        <w:t xml:space="preserve">l transactions </w:t>
      </w:r>
      <w:r w:rsidR="00840378">
        <w:t>display</w:t>
      </w:r>
      <w:r w:rsidR="00DE7707">
        <w:t>ed</w:t>
      </w:r>
      <w:r w:rsidR="00840378">
        <w:t>.</w:t>
      </w:r>
    </w:p>
    <w:p w14:paraId="590C653C" w14:textId="77777777" w:rsidR="003A3805" w:rsidRDefault="003A3805" w:rsidP="00C11594">
      <w:pPr>
        <w:pStyle w:val="ListParagraph"/>
        <w:rPr>
          <w:rFonts w:cstheme="minorHAnsi"/>
          <w:sz w:val="20"/>
          <w:szCs w:val="20"/>
        </w:rPr>
      </w:pPr>
    </w:p>
    <w:p w14:paraId="6B8FA4F3" w14:textId="3D6C0A19" w:rsidR="008365E1" w:rsidRDefault="008365E1" w:rsidP="00C11594">
      <w:pPr>
        <w:pStyle w:val="ListParagraph"/>
      </w:pPr>
      <w:r>
        <w:rPr>
          <w:rFonts w:cstheme="minorHAnsi"/>
          <w:sz w:val="20"/>
          <w:szCs w:val="20"/>
        </w:rPr>
        <w:t xml:space="preserve">url: </w:t>
      </w:r>
      <w:hyperlink r:id="rId61" w:history="1">
        <w:r w:rsidR="00EC0FD7" w:rsidRPr="003E3FE8">
          <w:rPr>
            <w:rStyle w:val="Hyperlink"/>
          </w:rPr>
          <w:t>https://failover.certscan.net/csview/saudi/</w:t>
        </w:r>
      </w:hyperlink>
    </w:p>
    <w:p w14:paraId="725E2E86" w14:textId="5AB17D1A" w:rsidR="008365E1" w:rsidRDefault="008365E1" w:rsidP="00C11594">
      <w:pPr>
        <w:pStyle w:val="ListParagraph"/>
        <w:rPr>
          <w:rFonts w:cstheme="minorHAnsi"/>
          <w:sz w:val="20"/>
          <w:szCs w:val="20"/>
        </w:rPr>
      </w:pPr>
      <w:r>
        <w:rPr>
          <w:rFonts w:cstheme="minorHAnsi"/>
          <w:sz w:val="20"/>
          <w:szCs w:val="20"/>
        </w:rPr>
        <w:t xml:space="preserve">username: </w:t>
      </w:r>
      <w:proofErr w:type="spellStart"/>
      <w:r>
        <w:rPr>
          <w:rFonts w:cstheme="minorHAnsi"/>
          <w:sz w:val="20"/>
          <w:szCs w:val="20"/>
        </w:rPr>
        <w:t>superadmin</w:t>
      </w:r>
      <w:proofErr w:type="spellEnd"/>
    </w:p>
    <w:p w14:paraId="7086EF08" w14:textId="4E34553D" w:rsidR="008365E1" w:rsidRDefault="008365E1" w:rsidP="00C11594">
      <w:pPr>
        <w:pStyle w:val="ListParagraph"/>
        <w:rPr>
          <w:rFonts w:cstheme="minorHAnsi"/>
          <w:sz w:val="20"/>
          <w:szCs w:val="20"/>
        </w:rPr>
      </w:pPr>
      <w:r>
        <w:rPr>
          <w:rFonts w:cstheme="minorHAnsi"/>
          <w:sz w:val="20"/>
          <w:szCs w:val="20"/>
        </w:rPr>
        <w:t>password: test@123</w:t>
      </w:r>
    </w:p>
    <w:p w14:paraId="3309EAC2" w14:textId="77777777" w:rsidR="00C500B0" w:rsidRDefault="00C500B0" w:rsidP="00C11594">
      <w:pPr>
        <w:pStyle w:val="ListParagraph"/>
        <w:rPr>
          <w:rFonts w:cstheme="minorHAnsi"/>
          <w:sz w:val="20"/>
          <w:szCs w:val="20"/>
        </w:rPr>
      </w:pPr>
    </w:p>
    <w:p w14:paraId="2DA7026F" w14:textId="3C6DE61C" w:rsidR="00C500B0" w:rsidRDefault="00906F7C" w:rsidP="00C11594">
      <w:pPr>
        <w:pStyle w:val="ListParagraph"/>
        <w:rPr>
          <w:rFonts w:cstheme="minorHAnsi"/>
          <w:sz w:val="20"/>
          <w:szCs w:val="20"/>
        </w:rPr>
      </w:pPr>
      <w:r w:rsidRPr="00906F7C">
        <w:rPr>
          <w:rFonts w:cstheme="minorHAnsi"/>
          <w:noProof/>
          <w:sz w:val="20"/>
          <w:szCs w:val="20"/>
        </w:rPr>
        <w:lastRenderedPageBreak/>
        <w:drawing>
          <wp:inline distT="0" distB="0" distL="0" distR="0" wp14:anchorId="5F2191C4" wp14:editId="71B0BDD0">
            <wp:extent cx="5943600" cy="2979420"/>
            <wp:effectExtent l="0" t="0" r="0" b="0"/>
            <wp:docPr id="77995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2261" name="Picture 1" descr="A screenshot of a computer&#10;&#10;Description automatically generated"/>
                    <pic:cNvPicPr/>
                  </pic:nvPicPr>
                  <pic:blipFill>
                    <a:blip r:embed="rId62"/>
                    <a:stretch>
                      <a:fillRect/>
                    </a:stretch>
                  </pic:blipFill>
                  <pic:spPr>
                    <a:xfrm>
                      <a:off x="0" y="0"/>
                      <a:ext cx="5943600" cy="2979420"/>
                    </a:xfrm>
                    <a:prstGeom prst="rect">
                      <a:avLst/>
                    </a:prstGeom>
                  </pic:spPr>
                </pic:pic>
              </a:graphicData>
            </a:graphic>
          </wp:inline>
        </w:drawing>
      </w:r>
    </w:p>
    <w:p w14:paraId="002D6136" w14:textId="77777777" w:rsidR="00BD3769" w:rsidRDefault="00BD3769" w:rsidP="00C11594">
      <w:pPr>
        <w:pStyle w:val="ListParagraph"/>
        <w:rPr>
          <w:rFonts w:cstheme="minorHAnsi"/>
          <w:sz w:val="20"/>
          <w:szCs w:val="20"/>
        </w:rPr>
      </w:pPr>
    </w:p>
    <w:p w14:paraId="6DA3D0AD" w14:textId="4266A80B" w:rsidR="00BD3769" w:rsidRDefault="00BD3769" w:rsidP="00C11594">
      <w:pPr>
        <w:pStyle w:val="ListParagraph"/>
        <w:rPr>
          <w:rFonts w:cstheme="minorHAnsi"/>
          <w:sz w:val="20"/>
          <w:szCs w:val="20"/>
        </w:rPr>
      </w:pPr>
    </w:p>
    <w:p w14:paraId="3D21BFCF" w14:textId="02D7C824" w:rsidR="00BD3769" w:rsidRDefault="00735C94" w:rsidP="00C11594">
      <w:pPr>
        <w:pStyle w:val="ListParagraph"/>
        <w:rPr>
          <w:rFonts w:cstheme="minorHAnsi"/>
          <w:sz w:val="20"/>
          <w:szCs w:val="20"/>
        </w:rPr>
      </w:pPr>
      <w:r w:rsidRPr="00735C94">
        <w:rPr>
          <w:rFonts w:cstheme="minorHAnsi"/>
          <w:noProof/>
          <w:sz w:val="20"/>
          <w:szCs w:val="20"/>
        </w:rPr>
        <w:drawing>
          <wp:inline distT="0" distB="0" distL="0" distR="0" wp14:anchorId="2B25CB32" wp14:editId="1478CB6F">
            <wp:extent cx="5943600" cy="2989580"/>
            <wp:effectExtent l="0" t="0" r="0" b="1270"/>
            <wp:docPr id="169204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6386" name=""/>
                    <pic:cNvPicPr/>
                  </pic:nvPicPr>
                  <pic:blipFill>
                    <a:blip r:embed="rId63"/>
                    <a:stretch>
                      <a:fillRect/>
                    </a:stretch>
                  </pic:blipFill>
                  <pic:spPr>
                    <a:xfrm>
                      <a:off x="0" y="0"/>
                      <a:ext cx="5943600" cy="2989580"/>
                    </a:xfrm>
                    <a:prstGeom prst="rect">
                      <a:avLst/>
                    </a:prstGeom>
                  </pic:spPr>
                </pic:pic>
              </a:graphicData>
            </a:graphic>
          </wp:inline>
        </w:drawing>
      </w:r>
    </w:p>
    <w:p w14:paraId="66CB549D" w14:textId="774983B6" w:rsidR="00BD3769" w:rsidRDefault="00BD3769" w:rsidP="00C11594">
      <w:pPr>
        <w:pStyle w:val="ListParagraph"/>
        <w:rPr>
          <w:rFonts w:cstheme="minorHAnsi"/>
          <w:sz w:val="20"/>
          <w:szCs w:val="20"/>
        </w:rPr>
      </w:pPr>
    </w:p>
    <w:p w14:paraId="41BF6A6B" w14:textId="77777777" w:rsidR="000575C0" w:rsidRDefault="000575C0" w:rsidP="00C11594">
      <w:pPr>
        <w:pStyle w:val="ListParagraph"/>
        <w:rPr>
          <w:rFonts w:cstheme="minorHAnsi"/>
          <w:sz w:val="20"/>
          <w:szCs w:val="20"/>
        </w:rPr>
      </w:pPr>
    </w:p>
    <w:p w14:paraId="34D70336" w14:textId="6FD329AE" w:rsidR="00B717C4" w:rsidRDefault="005C70BD" w:rsidP="00C11594">
      <w:pPr>
        <w:pStyle w:val="ListParagraph"/>
        <w:rPr>
          <w:rFonts w:cstheme="minorHAnsi"/>
          <w:sz w:val="20"/>
          <w:szCs w:val="20"/>
        </w:rPr>
      </w:pPr>
      <w:r w:rsidRPr="005C70BD">
        <w:rPr>
          <w:rFonts w:cstheme="minorHAnsi"/>
          <w:noProof/>
          <w:sz w:val="20"/>
          <w:szCs w:val="20"/>
        </w:rPr>
        <w:lastRenderedPageBreak/>
        <w:drawing>
          <wp:inline distT="0" distB="0" distL="0" distR="0" wp14:anchorId="12F2FB90" wp14:editId="53E6D8B3">
            <wp:extent cx="5943600" cy="2021840"/>
            <wp:effectExtent l="0" t="0" r="0" b="0"/>
            <wp:docPr id="165214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1053" name="Picture 1" descr="A screenshot of a computer&#10;&#10;Description automatically generated"/>
                    <pic:cNvPicPr/>
                  </pic:nvPicPr>
                  <pic:blipFill>
                    <a:blip r:embed="rId64"/>
                    <a:stretch>
                      <a:fillRect/>
                    </a:stretch>
                  </pic:blipFill>
                  <pic:spPr>
                    <a:xfrm>
                      <a:off x="0" y="0"/>
                      <a:ext cx="5943600" cy="2021840"/>
                    </a:xfrm>
                    <a:prstGeom prst="rect">
                      <a:avLst/>
                    </a:prstGeom>
                  </pic:spPr>
                </pic:pic>
              </a:graphicData>
            </a:graphic>
          </wp:inline>
        </w:drawing>
      </w:r>
    </w:p>
    <w:p w14:paraId="423D68A1" w14:textId="2182FE76" w:rsidR="000575C0" w:rsidRDefault="000575C0" w:rsidP="00C11594">
      <w:pPr>
        <w:pStyle w:val="ListParagraph"/>
        <w:rPr>
          <w:rFonts w:cstheme="minorHAnsi"/>
          <w:sz w:val="20"/>
          <w:szCs w:val="20"/>
        </w:rPr>
      </w:pPr>
    </w:p>
    <w:p w14:paraId="6E57C2CB" w14:textId="28E67B14" w:rsidR="001A4D4E" w:rsidRDefault="00A05766" w:rsidP="00C11594">
      <w:pPr>
        <w:pStyle w:val="ListParagraph"/>
        <w:rPr>
          <w:rFonts w:cstheme="minorHAnsi"/>
          <w:sz w:val="20"/>
          <w:szCs w:val="20"/>
        </w:rPr>
      </w:pPr>
      <w:r w:rsidRPr="00A05766">
        <w:rPr>
          <w:rFonts w:cstheme="minorHAnsi"/>
          <w:noProof/>
          <w:sz w:val="20"/>
          <w:szCs w:val="20"/>
        </w:rPr>
        <w:drawing>
          <wp:inline distT="0" distB="0" distL="0" distR="0" wp14:anchorId="2D0C7BF8" wp14:editId="528D7328">
            <wp:extent cx="5943600" cy="2881630"/>
            <wp:effectExtent l="0" t="0" r="0" b="0"/>
            <wp:docPr id="4271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31078" name=""/>
                    <pic:cNvPicPr/>
                  </pic:nvPicPr>
                  <pic:blipFill>
                    <a:blip r:embed="rId65"/>
                    <a:stretch>
                      <a:fillRect/>
                    </a:stretch>
                  </pic:blipFill>
                  <pic:spPr>
                    <a:xfrm>
                      <a:off x="0" y="0"/>
                      <a:ext cx="5943600" cy="2881630"/>
                    </a:xfrm>
                    <a:prstGeom prst="rect">
                      <a:avLst/>
                    </a:prstGeom>
                  </pic:spPr>
                </pic:pic>
              </a:graphicData>
            </a:graphic>
          </wp:inline>
        </w:drawing>
      </w:r>
    </w:p>
    <w:p w14:paraId="658EF992" w14:textId="77777777" w:rsidR="00EA021E" w:rsidRDefault="00EA021E" w:rsidP="00C11594">
      <w:pPr>
        <w:pStyle w:val="ListParagraph"/>
        <w:rPr>
          <w:rFonts w:cstheme="minorHAnsi"/>
          <w:sz w:val="20"/>
          <w:szCs w:val="20"/>
        </w:rPr>
      </w:pPr>
    </w:p>
    <w:p w14:paraId="28611D92" w14:textId="5807149E" w:rsidR="00EA021E" w:rsidRDefault="00EA021E" w:rsidP="00C11594">
      <w:pPr>
        <w:pStyle w:val="ListParagraph"/>
        <w:rPr>
          <w:rFonts w:cstheme="minorHAnsi"/>
          <w:sz w:val="20"/>
          <w:szCs w:val="20"/>
        </w:rPr>
      </w:pPr>
      <w:r w:rsidRPr="00EA021E">
        <w:rPr>
          <w:rFonts w:cstheme="minorHAnsi"/>
          <w:noProof/>
          <w:sz w:val="20"/>
          <w:szCs w:val="20"/>
        </w:rPr>
        <w:lastRenderedPageBreak/>
        <w:drawing>
          <wp:inline distT="0" distB="0" distL="0" distR="0" wp14:anchorId="22AEE4F1" wp14:editId="77E88D62">
            <wp:extent cx="5943600" cy="2977515"/>
            <wp:effectExtent l="0" t="0" r="0" b="0"/>
            <wp:docPr id="13538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7219" name=""/>
                    <pic:cNvPicPr/>
                  </pic:nvPicPr>
                  <pic:blipFill>
                    <a:blip r:embed="rId66"/>
                    <a:stretch>
                      <a:fillRect/>
                    </a:stretch>
                  </pic:blipFill>
                  <pic:spPr>
                    <a:xfrm>
                      <a:off x="0" y="0"/>
                      <a:ext cx="5943600" cy="2977515"/>
                    </a:xfrm>
                    <a:prstGeom prst="rect">
                      <a:avLst/>
                    </a:prstGeom>
                  </pic:spPr>
                </pic:pic>
              </a:graphicData>
            </a:graphic>
          </wp:inline>
        </w:drawing>
      </w:r>
    </w:p>
    <w:p w14:paraId="12CD1D23" w14:textId="3962F0D7" w:rsidR="001A4D4E" w:rsidRDefault="000E4500" w:rsidP="00C11594">
      <w:pPr>
        <w:pStyle w:val="ListParagraph"/>
        <w:rPr>
          <w:rFonts w:cstheme="minorHAnsi"/>
          <w:sz w:val="20"/>
          <w:szCs w:val="20"/>
        </w:rPr>
      </w:pPr>
      <w:r w:rsidRPr="000E4500">
        <w:rPr>
          <w:rFonts w:cstheme="minorHAnsi"/>
          <w:noProof/>
          <w:sz w:val="20"/>
          <w:szCs w:val="20"/>
        </w:rPr>
        <w:drawing>
          <wp:inline distT="0" distB="0" distL="0" distR="0" wp14:anchorId="23BE3F8D" wp14:editId="64A068A6">
            <wp:extent cx="5943600" cy="3125470"/>
            <wp:effectExtent l="0" t="0" r="0" b="0"/>
            <wp:docPr id="75899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91202" name=""/>
                    <pic:cNvPicPr/>
                  </pic:nvPicPr>
                  <pic:blipFill>
                    <a:blip r:embed="rId67"/>
                    <a:stretch>
                      <a:fillRect/>
                    </a:stretch>
                  </pic:blipFill>
                  <pic:spPr>
                    <a:xfrm>
                      <a:off x="0" y="0"/>
                      <a:ext cx="5943600" cy="3125470"/>
                    </a:xfrm>
                    <a:prstGeom prst="rect">
                      <a:avLst/>
                    </a:prstGeom>
                  </pic:spPr>
                </pic:pic>
              </a:graphicData>
            </a:graphic>
          </wp:inline>
        </w:drawing>
      </w:r>
    </w:p>
    <w:p w14:paraId="2963D84C" w14:textId="77777777" w:rsidR="005B41AB" w:rsidRDefault="005B41AB" w:rsidP="00C11594">
      <w:pPr>
        <w:pStyle w:val="ListParagraph"/>
        <w:rPr>
          <w:rFonts w:cstheme="minorHAnsi"/>
          <w:sz w:val="20"/>
          <w:szCs w:val="20"/>
        </w:rPr>
      </w:pPr>
    </w:p>
    <w:p w14:paraId="68781E3A" w14:textId="0BDDC3D5" w:rsidR="005B41AB" w:rsidRDefault="005B41AB" w:rsidP="00C11594">
      <w:pPr>
        <w:pStyle w:val="ListParagraph"/>
        <w:rPr>
          <w:rFonts w:cstheme="minorHAnsi"/>
          <w:sz w:val="20"/>
          <w:szCs w:val="20"/>
        </w:rPr>
      </w:pPr>
      <w:r w:rsidRPr="005B41AB">
        <w:rPr>
          <w:rFonts w:cstheme="minorHAnsi"/>
          <w:noProof/>
          <w:sz w:val="20"/>
          <w:szCs w:val="20"/>
        </w:rPr>
        <w:lastRenderedPageBreak/>
        <w:drawing>
          <wp:inline distT="0" distB="0" distL="0" distR="0" wp14:anchorId="55AE7541" wp14:editId="4113CD80">
            <wp:extent cx="5943600" cy="3016885"/>
            <wp:effectExtent l="0" t="0" r="0" b="0"/>
            <wp:docPr id="7143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7509" name=""/>
                    <pic:cNvPicPr/>
                  </pic:nvPicPr>
                  <pic:blipFill>
                    <a:blip r:embed="rId68"/>
                    <a:stretch>
                      <a:fillRect/>
                    </a:stretch>
                  </pic:blipFill>
                  <pic:spPr>
                    <a:xfrm>
                      <a:off x="0" y="0"/>
                      <a:ext cx="5943600" cy="3016885"/>
                    </a:xfrm>
                    <a:prstGeom prst="rect">
                      <a:avLst/>
                    </a:prstGeom>
                  </pic:spPr>
                </pic:pic>
              </a:graphicData>
            </a:graphic>
          </wp:inline>
        </w:drawing>
      </w:r>
    </w:p>
    <w:p w14:paraId="33892EFC" w14:textId="77777777" w:rsidR="000A4738" w:rsidRDefault="000A4738" w:rsidP="00C11594">
      <w:pPr>
        <w:pStyle w:val="ListParagraph"/>
        <w:rPr>
          <w:rFonts w:cstheme="minorHAnsi"/>
          <w:sz w:val="20"/>
          <w:szCs w:val="20"/>
        </w:rPr>
      </w:pPr>
    </w:p>
    <w:p w14:paraId="78893719" w14:textId="6BE66CC2" w:rsidR="005440D2" w:rsidRPr="00621113" w:rsidRDefault="00B3062E" w:rsidP="005440D2">
      <w:pPr>
        <w:pStyle w:val="RapASESubheadLevel2"/>
        <w:ind w:hanging="720"/>
      </w:pPr>
      <w:bookmarkStart w:id="7" w:name="_Toc178245419"/>
      <w:r>
        <w:t>Failback Old Primary Server</w:t>
      </w:r>
      <w:r w:rsidR="005440D2">
        <w:t xml:space="preserve"> (10.205.211.1</w:t>
      </w:r>
      <w:r>
        <w:t>07</w:t>
      </w:r>
      <w:r w:rsidR="005440D2">
        <w:t xml:space="preserve">) </w:t>
      </w:r>
      <w:r w:rsidR="00B736BC">
        <w:t>as Standby</w:t>
      </w:r>
      <w:bookmarkEnd w:id="7"/>
    </w:p>
    <w:p w14:paraId="3D7ACDEA" w14:textId="77777777" w:rsidR="000575C0" w:rsidRDefault="000575C0" w:rsidP="00C11594">
      <w:pPr>
        <w:pStyle w:val="ListParagraph"/>
        <w:rPr>
          <w:rFonts w:cstheme="minorHAnsi"/>
          <w:sz w:val="20"/>
          <w:szCs w:val="20"/>
        </w:rPr>
      </w:pPr>
    </w:p>
    <w:p w14:paraId="7C6DDE7C" w14:textId="49C75A0B" w:rsidR="009F7CB9" w:rsidRDefault="00B736BC" w:rsidP="009F7CB9">
      <w:pPr>
        <w:pStyle w:val="ListParagraph"/>
        <w:numPr>
          <w:ilvl w:val="0"/>
          <w:numId w:val="30"/>
        </w:numPr>
      </w:pPr>
      <w:r>
        <w:t xml:space="preserve">Login </w:t>
      </w:r>
      <w:r w:rsidR="009F7CB9">
        <w:t xml:space="preserve">to primary database </w:t>
      </w:r>
      <w:r w:rsidR="002B4E8A">
        <w:t xml:space="preserve">server (10.205.211.11) </w:t>
      </w:r>
      <w:r w:rsidR="009F7CB9">
        <w:t>as shown below.</w:t>
      </w:r>
    </w:p>
    <w:p w14:paraId="1DFD285F" w14:textId="00C37B93" w:rsidR="009F7CB9" w:rsidRDefault="009F7CB9" w:rsidP="002B4E8A">
      <w:pPr>
        <w:pStyle w:val="RapASEBodyCopy"/>
        <w:ind w:left="1389"/>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3DD8F58C" w14:textId="77777777" w:rsidR="009F7CB9" w:rsidRDefault="009F7CB9" w:rsidP="009F7CB9">
      <w:pPr>
        <w:pStyle w:val="RapASEBodyCopy"/>
        <w:ind w:left="720" w:firstLine="720"/>
        <w:rPr>
          <w:rFonts w:ascii="Courier New" w:hAnsi="Courier New" w:cs="Courier New"/>
          <w:b/>
          <w:bCs/>
          <w:highlight w:val="lightGray"/>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r>
        <w:rPr>
          <w:rFonts w:ascii="Courier New" w:hAnsi="Courier New" w:cs="Courier New"/>
          <w:b/>
          <w:bCs/>
          <w:highlight w:val="lightGray"/>
        </w:rPr>
        <w:t xml:space="preserve"> </w:t>
      </w:r>
    </w:p>
    <w:p w14:paraId="4750DAA5" w14:textId="77777777" w:rsidR="009F7CB9" w:rsidRDefault="009F7CB9" w:rsidP="009F7CB9">
      <w:pPr>
        <w:pStyle w:val="RapASEBodyCopy"/>
        <w:ind w:left="720" w:firstLine="720"/>
        <w:rPr>
          <w:rFonts w:ascii="Courier New" w:hAnsi="Courier New" w:cs="Courier New"/>
          <w:b/>
          <w:bCs/>
          <w:highlight w:val="lightGray"/>
        </w:rPr>
      </w:pPr>
      <w:proofErr w:type="spellStart"/>
      <w:r>
        <w:rPr>
          <w:rFonts w:ascii="Courier New" w:hAnsi="Courier New" w:cs="Courier New"/>
          <w:b/>
          <w:bCs/>
          <w:highlight w:val="lightGray"/>
        </w:rPr>
        <w:t>psql</w:t>
      </w:r>
      <w:proofErr w:type="spellEnd"/>
      <w:r>
        <w:rPr>
          <w:rFonts w:ascii="Courier New" w:hAnsi="Courier New" w:cs="Courier New"/>
          <w:b/>
          <w:bCs/>
          <w:highlight w:val="lightGray"/>
        </w:rPr>
        <w:t xml:space="preserve"> -U </w:t>
      </w:r>
      <w:proofErr w:type="spellStart"/>
      <w:r>
        <w:rPr>
          <w:rFonts w:ascii="Courier New" w:hAnsi="Courier New" w:cs="Courier New"/>
          <w:b/>
          <w:bCs/>
          <w:highlight w:val="lightGray"/>
        </w:rPr>
        <w:t>certscanuser</w:t>
      </w:r>
      <w:proofErr w:type="spellEnd"/>
      <w:r>
        <w:rPr>
          <w:rFonts w:ascii="Courier New" w:hAnsi="Courier New" w:cs="Courier New"/>
          <w:b/>
          <w:bCs/>
          <w:highlight w:val="lightGray"/>
        </w:rPr>
        <w:t xml:space="preserve"> -d </w:t>
      </w:r>
      <w:proofErr w:type="spellStart"/>
      <w:r>
        <w:rPr>
          <w:rFonts w:ascii="Courier New" w:hAnsi="Courier New" w:cs="Courier New"/>
          <w:b/>
          <w:bCs/>
          <w:highlight w:val="lightGray"/>
        </w:rPr>
        <w:t>certscandb</w:t>
      </w:r>
      <w:proofErr w:type="spellEnd"/>
    </w:p>
    <w:p w14:paraId="3A6F591B" w14:textId="77777777" w:rsidR="008F2405" w:rsidRPr="00D01FF7" w:rsidRDefault="008F2405" w:rsidP="008F2405">
      <w:pPr>
        <w:pStyle w:val="RapASEBodyCopy"/>
        <w:ind w:left="720" w:firstLine="720"/>
      </w:pPr>
      <w:r>
        <w:t>R</w:t>
      </w:r>
      <w:r w:rsidRPr="00D01FF7">
        <w:t xml:space="preserve">un the </w:t>
      </w:r>
      <w:proofErr w:type="gramStart"/>
      <w:r w:rsidRPr="00D01FF7">
        <w:t>below commands</w:t>
      </w:r>
      <w:proofErr w:type="gramEnd"/>
    </w:p>
    <w:p w14:paraId="35B1E0EC" w14:textId="77777777" w:rsidR="009F7CB9" w:rsidRPr="006B0A2F" w:rsidRDefault="009F7CB9" w:rsidP="006B0A2F">
      <w:pPr>
        <w:pStyle w:val="RapASEBodyCopy"/>
        <w:ind w:left="1389"/>
        <w:rPr>
          <w:rFonts w:ascii="Courier New" w:hAnsi="Courier New" w:cs="Courier New"/>
          <w:b/>
          <w:bCs/>
          <w:highlight w:val="lightGray"/>
        </w:rPr>
      </w:pPr>
      <w:r w:rsidRPr="006B0A2F">
        <w:rPr>
          <w:rFonts w:ascii="Courier New" w:hAnsi="Courier New" w:cs="Courier New"/>
          <w:b/>
          <w:bCs/>
          <w:highlight w:val="lightGray"/>
        </w:rPr>
        <w:t xml:space="preserve">select </w:t>
      </w:r>
      <w:proofErr w:type="spellStart"/>
      <w:r w:rsidRPr="006B0A2F">
        <w:rPr>
          <w:rFonts w:ascii="Courier New" w:hAnsi="Courier New" w:cs="Courier New"/>
          <w:b/>
          <w:bCs/>
          <w:highlight w:val="lightGray"/>
        </w:rPr>
        <w:t>pg_create_physical_replication_slot</w:t>
      </w:r>
      <w:proofErr w:type="spellEnd"/>
      <w:r w:rsidRPr="006B0A2F">
        <w:rPr>
          <w:rFonts w:ascii="Courier New" w:hAnsi="Courier New" w:cs="Courier New"/>
          <w:b/>
          <w:bCs/>
          <w:highlight w:val="lightGray"/>
        </w:rPr>
        <w:t>('replication_slot_slave1'</w:t>
      </w:r>
      <w:proofErr w:type="gramStart"/>
      <w:r w:rsidRPr="006B0A2F">
        <w:rPr>
          <w:rFonts w:ascii="Courier New" w:hAnsi="Courier New" w:cs="Courier New"/>
          <w:b/>
          <w:bCs/>
          <w:highlight w:val="lightGray"/>
        </w:rPr>
        <w:t>);</w:t>
      </w:r>
      <w:proofErr w:type="gramEnd"/>
    </w:p>
    <w:p w14:paraId="635223CA" w14:textId="1E82F014" w:rsidR="00BD4325" w:rsidRDefault="00655F0D" w:rsidP="006B0A2F">
      <w:pPr>
        <w:pStyle w:val="RapASEBodyCopy"/>
        <w:ind w:left="1389"/>
        <w:rPr>
          <w:rFonts w:ascii="Courier New" w:hAnsi="Courier New" w:cs="Courier New"/>
          <w:b/>
          <w:bCs/>
          <w:highlight w:val="lightGray"/>
        </w:rPr>
      </w:pPr>
      <w:r w:rsidRPr="006B0A2F">
        <w:rPr>
          <w:rFonts w:ascii="Courier New" w:hAnsi="Courier New" w:cs="Courier New"/>
          <w:b/>
          <w:bCs/>
          <w:highlight w:val="lightGray"/>
        </w:rPr>
        <w:t xml:space="preserve">alter system set </w:t>
      </w:r>
      <w:proofErr w:type="spellStart"/>
      <w:r w:rsidR="00EB14F4" w:rsidRPr="006B0A2F">
        <w:rPr>
          <w:rFonts w:ascii="Courier New" w:hAnsi="Courier New" w:cs="Courier New"/>
          <w:b/>
          <w:bCs/>
          <w:highlight w:val="lightGray"/>
        </w:rPr>
        <w:t>wal_log_hints</w:t>
      </w:r>
      <w:proofErr w:type="spellEnd"/>
      <w:r w:rsidR="00EB14F4" w:rsidRPr="006B0A2F">
        <w:rPr>
          <w:rFonts w:ascii="Courier New" w:hAnsi="Courier New" w:cs="Courier New"/>
          <w:b/>
          <w:bCs/>
          <w:highlight w:val="lightGray"/>
        </w:rPr>
        <w:t xml:space="preserve"> = 'on</w:t>
      </w:r>
      <w:proofErr w:type="gramStart"/>
      <w:r w:rsidR="00EB14F4" w:rsidRPr="006B0A2F">
        <w:rPr>
          <w:rFonts w:ascii="Courier New" w:hAnsi="Courier New" w:cs="Courier New"/>
          <w:b/>
          <w:bCs/>
          <w:highlight w:val="lightGray"/>
        </w:rPr>
        <w:t>'</w:t>
      </w:r>
      <w:r w:rsidR="007D4DAD">
        <w:rPr>
          <w:rFonts w:ascii="Courier New" w:hAnsi="Courier New" w:cs="Courier New"/>
          <w:b/>
          <w:bCs/>
          <w:highlight w:val="lightGray"/>
        </w:rPr>
        <w:t>;</w:t>
      </w:r>
      <w:proofErr w:type="gramEnd"/>
    </w:p>
    <w:p w14:paraId="60A5804F" w14:textId="10A13BDF" w:rsidR="0041472B" w:rsidRPr="00523A54" w:rsidRDefault="0041472B" w:rsidP="006B0A2F">
      <w:pPr>
        <w:pStyle w:val="RapASEBodyCopy"/>
        <w:ind w:left="1389"/>
        <w:rPr>
          <w:rFonts w:ascii="Courier New" w:hAnsi="Courier New" w:cs="Courier New"/>
          <w:b/>
          <w:bCs/>
          <w:highlight w:val="lightGray"/>
        </w:rPr>
      </w:pPr>
      <w:r w:rsidRPr="00523A54">
        <w:rPr>
          <w:rFonts w:ascii="Courier New" w:hAnsi="Courier New" w:cs="Courier New"/>
          <w:b/>
          <w:bCs/>
          <w:highlight w:val="lightGray"/>
        </w:rPr>
        <w:t xml:space="preserve">alter system set </w:t>
      </w:r>
      <w:proofErr w:type="spellStart"/>
      <w:r w:rsidRPr="00523A54">
        <w:rPr>
          <w:rFonts w:ascii="Courier New" w:hAnsi="Courier New" w:cs="Courier New"/>
          <w:b/>
          <w:bCs/>
          <w:highlight w:val="lightGray"/>
        </w:rPr>
        <w:t>restore_command</w:t>
      </w:r>
      <w:proofErr w:type="spellEnd"/>
      <w:r w:rsidRPr="00523A54">
        <w:rPr>
          <w:rFonts w:ascii="Courier New" w:hAnsi="Courier New" w:cs="Courier New"/>
          <w:b/>
          <w:bCs/>
          <w:highlight w:val="lightGray"/>
        </w:rPr>
        <w:t xml:space="preserve"> = 'cp /opt/</w:t>
      </w:r>
      <w:proofErr w:type="spellStart"/>
      <w:r w:rsidRPr="00523A54">
        <w:rPr>
          <w:rFonts w:ascii="Courier New" w:hAnsi="Courier New" w:cs="Courier New"/>
          <w:b/>
          <w:bCs/>
          <w:highlight w:val="lightGray"/>
        </w:rPr>
        <w:t>wal_archive</w:t>
      </w:r>
      <w:proofErr w:type="spellEnd"/>
      <w:r w:rsidRPr="00523A54">
        <w:rPr>
          <w:rFonts w:ascii="Courier New" w:hAnsi="Courier New" w:cs="Courier New"/>
          <w:b/>
          <w:bCs/>
          <w:highlight w:val="lightGray"/>
        </w:rPr>
        <w:t>/%f %p</w:t>
      </w:r>
      <w:proofErr w:type="gramStart"/>
      <w:r w:rsidRPr="00523A54">
        <w:rPr>
          <w:rFonts w:ascii="Courier New" w:hAnsi="Courier New" w:cs="Courier New"/>
          <w:b/>
          <w:bCs/>
          <w:highlight w:val="lightGray"/>
        </w:rPr>
        <w:t>';</w:t>
      </w:r>
      <w:proofErr w:type="gramEnd"/>
    </w:p>
    <w:p w14:paraId="7049BCC5" w14:textId="08105643" w:rsidR="0041472B" w:rsidRPr="006B0A2F" w:rsidRDefault="00523A54" w:rsidP="006B0A2F">
      <w:pPr>
        <w:pStyle w:val="RapASEBodyCopy"/>
        <w:ind w:left="1389"/>
        <w:rPr>
          <w:rFonts w:ascii="Courier New" w:hAnsi="Courier New" w:cs="Courier New"/>
          <w:b/>
          <w:bCs/>
          <w:highlight w:val="lightGray"/>
        </w:rPr>
      </w:pPr>
      <w:r w:rsidRPr="00523A54">
        <w:rPr>
          <w:rFonts w:ascii="Courier New" w:hAnsi="Courier New" w:cs="Courier New"/>
          <w:b/>
          <w:bCs/>
          <w:highlight w:val="lightGray"/>
        </w:rPr>
        <w:t xml:space="preserve">alter system set </w:t>
      </w:r>
      <w:proofErr w:type="spellStart"/>
      <w:r w:rsidRPr="00523A54">
        <w:rPr>
          <w:rFonts w:ascii="Courier New" w:hAnsi="Courier New" w:cs="Courier New"/>
          <w:b/>
          <w:bCs/>
          <w:highlight w:val="lightGray"/>
        </w:rPr>
        <w:t>primary_conninfo</w:t>
      </w:r>
      <w:proofErr w:type="spellEnd"/>
      <w:r w:rsidRPr="00523A54">
        <w:rPr>
          <w:rFonts w:ascii="Courier New" w:hAnsi="Courier New" w:cs="Courier New"/>
          <w:b/>
          <w:bCs/>
          <w:highlight w:val="lightGray"/>
        </w:rPr>
        <w:t xml:space="preserve"> = 'host=10.205.211.1</w:t>
      </w:r>
      <w:r w:rsidR="001A689D">
        <w:rPr>
          <w:rFonts w:ascii="Courier New" w:hAnsi="Courier New" w:cs="Courier New"/>
          <w:b/>
          <w:bCs/>
          <w:highlight w:val="lightGray"/>
        </w:rPr>
        <w:t>1</w:t>
      </w:r>
      <w:r w:rsidRPr="00523A54">
        <w:rPr>
          <w:rFonts w:ascii="Courier New" w:hAnsi="Courier New" w:cs="Courier New"/>
          <w:b/>
          <w:bCs/>
          <w:highlight w:val="lightGray"/>
        </w:rPr>
        <w:t xml:space="preserve"> port=30009 user=</w:t>
      </w:r>
      <w:proofErr w:type="spellStart"/>
      <w:r w:rsidRPr="00523A54">
        <w:rPr>
          <w:rFonts w:ascii="Courier New" w:hAnsi="Courier New" w:cs="Courier New"/>
          <w:b/>
          <w:bCs/>
          <w:highlight w:val="lightGray"/>
        </w:rPr>
        <w:t>repuser</w:t>
      </w:r>
      <w:proofErr w:type="spellEnd"/>
      <w:r w:rsidRPr="00523A54">
        <w:rPr>
          <w:rFonts w:ascii="Courier New" w:hAnsi="Courier New" w:cs="Courier New"/>
          <w:b/>
          <w:bCs/>
          <w:highlight w:val="lightGray"/>
        </w:rPr>
        <w:t xml:space="preserve"> password=password</w:t>
      </w:r>
      <w:proofErr w:type="gramStart"/>
      <w:r w:rsidRPr="00523A54">
        <w:rPr>
          <w:rFonts w:ascii="Courier New" w:hAnsi="Courier New" w:cs="Courier New"/>
          <w:b/>
          <w:bCs/>
          <w:highlight w:val="lightGray"/>
        </w:rPr>
        <w:t>';</w:t>
      </w:r>
      <w:proofErr w:type="gramEnd"/>
    </w:p>
    <w:p w14:paraId="37E0B176" w14:textId="77777777" w:rsidR="009F7CB9" w:rsidRDefault="009F7CB9" w:rsidP="004F55CA">
      <w:pPr>
        <w:pStyle w:val="RapASEBodyCopy"/>
        <w:ind w:left="720" w:firstLine="669"/>
        <w:rPr>
          <w:rFonts w:ascii="Courier New" w:hAnsi="Courier New" w:cs="Courier New"/>
          <w:b/>
          <w:bCs/>
          <w:highlight w:val="lightGray"/>
        </w:rPr>
      </w:pPr>
      <w:r>
        <w:rPr>
          <w:rFonts w:ascii="Courier New" w:hAnsi="Courier New" w:cs="Courier New"/>
          <w:b/>
          <w:bCs/>
        </w:rPr>
        <w:t>\q</w:t>
      </w:r>
    </w:p>
    <w:p w14:paraId="5504906C" w14:textId="53493670" w:rsidR="005C41AD" w:rsidRDefault="00D63E89" w:rsidP="005C41AD">
      <w:pPr>
        <w:pStyle w:val="ListParagraph"/>
        <w:numPr>
          <w:ilvl w:val="0"/>
          <w:numId w:val="30"/>
        </w:numPr>
      </w:pPr>
      <w:r>
        <w:t xml:space="preserve">Stop </w:t>
      </w:r>
      <w:r w:rsidR="00251506">
        <w:t xml:space="preserve">and start </w:t>
      </w:r>
      <w:r w:rsidR="005C41AD">
        <w:t xml:space="preserve">the </w:t>
      </w:r>
      <w:proofErr w:type="spellStart"/>
      <w:r w:rsidR="005C41AD">
        <w:t>postgres</w:t>
      </w:r>
      <w:proofErr w:type="spellEnd"/>
      <w:r w:rsidR="005C41AD">
        <w:t xml:space="preserve"> database pod </w:t>
      </w:r>
      <w:r w:rsidR="006B0A2F">
        <w:t>from primary</w:t>
      </w:r>
      <w:r w:rsidR="00251506">
        <w:t xml:space="preserve"> </w:t>
      </w:r>
      <w:r w:rsidR="006B0A2F">
        <w:t>server (10.205.211.1</w:t>
      </w:r>
      <w:r w:rsidR="00251506">
        <w:t>1</w:t>
      </w:r>
      <w:r w:rsidR="006B0A2F">
        <w:t xml:space="preserve">) </w:t>
      </w:r>
      <w:r w:rsidR="005C41AD">
        <w:t>as shown below</w:t>
      </w:r>
      <w:r w:rsidR="00251506">
        <w:t xml:space="preserve"> to effect the changes made in step1.</w:t>
      </w:r>
    </w:p>
    <w:p w14:paraId="2DB4D5E0" w14:textId="39741606" w:rsidR="00AE22E5" w:rsidRPr="004F55CA" w:rsidRDefault="00AE22E5" w:rsidP="00814C25">
      <w:pPr>
        <w:ind w:left="1440"/>
        <w:rPr>
          <w:rFonts w:ascii="Courier New" w:hAnsi="Courier New" w:cs="Courier New"/>
          <w:b/>
          <w:bCs/>
        </w:rPr>
      </w:pPr>
      <w:r w:rsidRPr="004F55CA">
        <w:rPr>
          <w:rFonts w:ascii="Courier New" w:hAnsi="Courier New" w:cs="Courier New"/>
          <w:b/>
          <w:bCs/>
          <w:highlight w:val="lightGray"/>
        </w:rPr>
        <w:t>cd ${HOME}/</w:t>
      </w:r>
      <w:proofErr w:type="spellStart"/>
      <w:r w:rsidRPr="004F55CA">
        <w:rPr>
          <w:rFonts w:ascii="Courier New" w:hAnsi="Courier New" w:cs="Courier New"/>
          <w:b/>
          <w:bCs/>
          <w:highlight w:val="lightGray"/>
        </w:rPr>
        <w:t>certscan-kubernetes-kustomize_surendra</w:t>
      </w:r>
      <w:proofErr w:type="spellEnd"/>
      <w:r w:rsidRPr="004F55CA">
        <w:rPr>
          <w:rFonts w:ascii="Courier New" w:hAnsi="Courier New" w:cs="Courier New"/>
          <w:b/>
          <w:bCs/>
          <w:highlight w:val="lightGray"/>
        </w:rPr>
        <w:t>/backend</w:t>
      </w:r>
      <w:r w:rsidR="00814C25">
        <w:rPr>
          <w:rFonts w:ascii="Courier New" w:hAnsi="Courier New" w:cs="Courier New"/>
          <w:b/>
          <w:bCs/>
          <w:highlight w:val="lightGray"/>
        </w:rPr>
        <w:t xml:space="preserve">    </w:t>
      </w:r>
      <w:r w:rsidRPr="004F55CA">
        <w:rPr>
          <w:rFonts w:ascii="Courier New" w:hAnsi="Courier New" w:cs="Courier New"/>
          <w:b/>
          <w:bCs/>
          <w:highlight w:val="lightGray"/>
        </w:rPr>
        <w:t>-services/</w:t>
      </w:r>
      <w:proofErr w:type="spellStart"/>
      <w:r w:rsidRPr="004F55CA">
        <w:rPr>
          <w:rFonts w:ascii="Courier New" w:hAnsi="Courier New" w:cs="Courier New"/>
          <w:b/>
          <w:bCs/>
          <w:highlight w:val="lightGray"/>
        </w:rPr>
        <w:t>nfs</w:t>
      </w:r>
      <w:proofErr w:type="spellEnd"/>
    </w:p>
    <w:p w14:paraId="75D95593" w14:textId="77777777" w:rsidR="00AE22E5" w:rsidRDefault="00AE22E5" w:rsidP="005C41AD">
      <w:pPr>
        <w:pStyle w:val="ListParagraph"/>
        <w:ind w:left="2160"/>
        <w:rPr>
          <w:rFonts w:ascii="Courier New" w:hAnsi="Courier New" w:cs="Courier New"/>
          <w:b/>
          <w:bCs/>
        </w:rPr>
      </w:pPr>
    </w:p>
    <w:p w14:paraId="21F5CA55" w14:textId="1687E142" w:rsidR="00BD1300" w:rsidRDefault="00BD1300" w:rsidP="005C41AD">
      <w:pPr>
        <w:pStyle w:val="ListParagraph"/>
        <w:ind w:left="2160"/>
        <w:rPr>
          <w:rFonts w:ascii="Courier New" w:hAnsi="Courier New" w:cs="Courier New"/>
          <w:b/>
          <w:bCs/>
          <w:highlight w:val="lightGray"/>
        </w:rPr>
      </w:pPr>
      <w:proofErr w:type="spellStart"/>
      <w:r w:rsidRPr="00C54F71">
        <w:rPr>
          <w:rFonts w:ascii="Courier New" w:hAnsi="Courier New" w:cs="Courier New"/>
          <w:b/>
          <w:bCs/>
          <w:highlight w:val="lightGray"/>
        </w:rPr>
        <w:lastRenderedPageBreak/>
        <w:t>kubectl</w:t>
      </w:r>
      <w:proofErr w:type="spellEnd"/>
      <w:r w:rsidRPr="00C54F71">
        <w:rPr>
          <w:rFonts w:ascii="Courier New" w:hAnsi="Courier New" w:cs="Courier New"/>
          <w:b/>
          <w:bCs/>
          <w:highlight w:val="lightGray"/>
        </w:rPr>
        <w:t xml:space="preserve"> delete </w:t>
      </w:r>
      <w:proofErr w:type="spellStart"/>
      <w:r w:rsidRPr="00C54F71">
        <w:rPr>
          <w:rFonts w:ascii="Courier New" w:hAnsi="Courier New" w:cs="Courier New"/>
          <w:b/>
          <w:bCs/>
          <w:highlight w:val="lightGray"/>
        </w:rPr>
        <w:t>statefulset</w:t>
      </w:r>
      <w:proofErr w:type="spellEnd"/>
      <w:r w:rsidRPr="00C54F71">
        <w:rPr>
          <w:rFonts w:ascii="Courier New" w:hAnsi="Courier New" w:cs="Courier New"/>
          <w:b/>
          <w:bCs/>
          <w:highlight w:val="lightGray"/>
        </w:rPr>
        <w:t xml:space="preserve"> -n </w:t>
      </w:r>
      <w:r w:rsidR="00AE22E5" w:rsidRPr="00C54F71">
        <w:rPr>
          <w:rFonts w:ascii="Courier New" w:hAnsi="Courier New" w:cs="Courier New"/>
          <w:b/>
          <w:bCs/>
          <w:highlight w:val="lightGray"/>
        </w:rPr>
        <w:t>default</w:t>
      </w:r>
      <w:r w:rsidRPr="00C54F71">
        <w:rPr>
          <w:rFonts w:ascii="Courier New" w:hAnsi="Courier New" w:cs="Courier New"/>
          <w:b/>
          <w:bCs/>
          <w:highlight w:val="lightGray"/>
        </w:rPr>
        <w:t xml:space="preserve"> postgres-statefulset-0 --force</w:t>
      </w:r>
    </w:p>
    <w:p w14:paraId="556C21D4" w14:textId="77777777" w:rsidR="005C41AD" w:rsidRPr="00C62F5B" w:rsidRDefault="005C41AD" w:rsidP="005C41AD">
      <w:pPr>
        <w:pStyle w:val="ListParagraph"/>
        <w:ind w:left="1800" w:firstLine="360"/>
        <w:rPr>
          <w:rFonts w:ascii="Courier New" w:hAnsi="Courier New" w:cs="Courier New"/>
          <w:b/>
          <w:bCs/>
          <w:highlight w:val="lightGray"/>
        </w:rPr>
      </w:pPr>
      <w:proofErr w:type="spellStart"/>
      <w:r w:rsidRPr="00C62F5B">
        <w:rPr>
          <w:rFonts w:ascii="Courier New" w:hAnsi="Courier New" w:cs="Courier New"/>
          <w:b/>
          <w:bCs/>
          <w:highlight w:val="lightGray"/>
        </w:rPr>
        <w:t>kubectl</w:t>
      </w:r>
      <w:proofErr w:type="spellEnd"/>
      <w:r w:rsidRPr="00C62F5B">
        <w:rPr>
          <w:rFonts w:ascii="Courier New" w:hAnsi="Courier New" w:cs="Courier New"/>
          <w:b/>
          <w:bCs/>
          <w:highlight w:val="lightGray"/>
        </w:rPr>
        <w:t xml:space="preserve"> </w:t>
      </w:r>
      <w:r>
        <w:rPr>
          <w:rFonts w:ascii="Courier New" w:hAnsi="Courier New" w:cs="Courier New"/>
          <w:b/>
          <w:bCs/>
          <w:highlight w:val="lightGray"/>
        </w:rPr>
        <w:t>apply</w:t>
      </w:r>
      <w:r w:rsidRPr="00C62F5B">
        <w:rPr>
          <w:rFonts w:ascii="Courier New" w:hAnsi="Courier New" w:cs="Courier New"/>
          <w:b/>
          <w:bCs/>
          <w:highlight w:val="lightGray"/>
        </w:rPr>
        <w:t xml:space="preserve"> -</w:t>
      </w:r>
      <w:proofErr w:type="gramStart"/>
      <w:r w:rsidRPr="00C62F5B">
        <w:rPr>
          <w:rFonts w:ascii="Courier New" w:hAnsi="Courier New" w:cs="Courier New"/>
          <w:b/>
          <w:bCs/>
          <w:highlight w:val="lightGray"/>
        </w:rPr>
        <w:t>k .</w:t>
      </w:r>
      <w:proofErr w:type="gramEnd"/>
    </w:p>
    <w:p w14:paraId="71EAABD6" w14:textId="5BEFB410" w:rsidR="006B0A2F" w:rsidRDefault="005C41AD" w:rsidP="006B0A2F">
      <w:pPr>
        <w:pStyle w:val="ListParagraph"/>
        <w:numPr>
          <w:ilvl w:val="0"/>
          <w:numId w:val="30"/>
        </w:numPr>
      </w:pPr>
      <w:r>
        <w:t xml:space="preserve"> </w:t>
      </w:r>
      <w:r w:rsidR="006B0A2F">
        <w:t xml:space="preserve">Stop the </w:t>
      </w:r>
      <w:proofErr w:type="spellStart"/>
      <w:r w:rsidR="006B0A2F">
        <w:t>postgres</w:t>
      </w:r>
      <w:proofErr w:type="spellEnd"/>
      <w:r w:rsidR="006B0A2F">
        <w:t xml:space="preserve"> database pod from </w:t>
      </w:r>
      <w:r w:rsidR="00251506">
        <w:t xml:space="preserve">old </w:t>
      </w:r>
      <w:r w:rsidR="006B0A2F">
        <w:t>primary server (10.205.211.1</w:t>
      </w:r>
      <w:r w:rsidR="00251506">
        <w:t>07</w:t>
      </w:r>
      <w:r w:rsidR="006B0A2F">
        <w:t>) as shown below.</w:t>
      </w:r>
    </w:p>
    <w:p w14:paraId="52CF2242" w14:textId="77777777" w:rsidR="006B0A2F" w:rsidRDefault="006B0A2F" w:rsidP="006B0A2F">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08FD70C3" w14:textId="77777777" w:rsidR="00C54F71" w:rsidRDefault="00C54F71" w:rsidP="00C54F71">
      <w:pPr>
        <w:pStyle w:val="ListParagraph"/>
        <w:ind w:left="2160"/>
        <w:rPr>
          <w:rFonts w:ascii="Courier New" w:hAnsi="Courier New" w:cs="Courier New"/>
          <w:b/>
          <w:bCs/>
          <w:highlight w:val="lightGray"/>
        </w:rPr>
      </w:pPr>
      <w:proofErr w:type="spellStart"/>
      <w:r w:rsidRPr="00C54F71">
        <w:rPr>
          <w:rFonts w:ascii="Courier New" w:hAnsi="Courier New" w:cs="Courier New"/>
          <w:b/>
          <w:bCs/>
          <w:highlight w:val="lightGray"/>
        </w:rPr>
        <w:t>kubectl</w:t>
      </w:r>
      <w:proofErr w:type="spellEnd"/>
      <w:r w:rsidRPr="00C54F71">
        <w:rPr>
          <w:rFonts w:ascii="Courier New" w:hAnsi="Courier New" w:cs="Courier New"/>
          <w:b/>
          <w:bCs/>
          <w:highlight w:val="lightGray"/>
        </w:rPr>
        <w:t xml:space="preserve"> delete </w:t>
      </w:r>
      <w:proofErr w:type="spellStart"/>
      <w:r w:rsidRPr="00C54F71">
        <w:rPr>
          <w:rFonts w:ascii="Courier New" w:hAnsi="Courier New" w:cs="Courier New"/>
          <w:b/>
          <w:bCs/>
          <w:highlight w:val="lightGray"/>
        </w:rPr>
        <w:t>statefulset</w:t>
      </w:r>
      <w:proofErr w:type="spellEnd"/>
      <w:r w:rsidRPr="00C54F71">
        <w:rPr>
          <w:rFonts w:ascii="Courier New" w:hAnsi="Courier New" w:cs="Courier New"/>
          <w:b/>
          <w:bCs/>
          <w:highlight w:val="lightGray"/>
        </w:rPr>
        <w:t xml:space="preserve"> -n default postgres-statefulset-0 --force</w:t>
      </w:r>
    </w:p>
    <w:p w14:paraId="4DC65C80" w14:textId="79F53F7C" w:rsidR="00D63E89" w:rsidRDefault="00251506" w:rsidP="008F2405">
      <w:pPr>
        <w:pStyle w:val="ListParagraph"/>
        <w:numPr>
          <w:ilvl w:val="0"/>
          <w:numId w:val="30"/>
        </w:numPr>
      </w:pPr>
      <w:r>
        <w:t xml:space="preserve">Edit </w:t>
      </w:r>
      <w:r w:rsidR="00AE7DDF">
        <w:t>the ‘</w:t>
      </w:r>
      <w:proofErr w:type="spellStart"/>
      <w:r w:rsidR="00AE7DDF" w:rsidRPr="00DD1D5B">
        <w:rPr>
          <w:b/>
          <w:bCs/>
        </w:rPr>
        <w:t>postgres-</w:t>
      </w:r>
      <w:proofErr w:type="gramStart"/>
      <w:r w:rsidR="00AE7DDF" w:rsidRPr="00DD1D5B">
        <w:rPr>
          <w:b/>
          <w:bCs/>
        </w:rPr>
        <w:t>statefulset.yaml</w:t>
      </w:r>
      <w:proofErr w:type="spellEnd"/>
      <w:proofErr w:type="gramEnd"/>
      <w:r w:rsidR="00AE7DDF" w:rsidRPr="00DD1D5B">
        <w:rPr>
          <w:b/>
          <w:bCs/>
        </w:rPr>
        <w:t>’</w:t>
      </w:r>
      <w:r w:rsidR="00AE7DDF">
        <w:t xml:space="preserve"> from old primary server(10.205.211.107) as shown below to </w:t>
      </w:r>
      <w:r w:rsidR="009050EA">
        <w:t xml:space="preserve">add sleep command </w:t>
      </w:r>
      <w:r w:rsidR="003D694E">
        <w:t xml:space="preserve">for executing </w:t>
      </w:r>
      <w:proofErr w:type="spellStart"/>
      <w:r w:rsidR="003D694E">
        <w:t>pg_rewind</w:t>
      </w:r>
      <w:proofErr w:type="spellEnd"/>
      <w:r w:rsidR="003D694E">
        <w:t xml:space="preserve"> tool for </w:t>
      </w:r>
      <w:r w:rsidR="00050653">
        <w:t xml:space="preserve">synching </w:t>
      </w:r>
      <w:r w:rsidR="00284A53">
        <w:t xml:space="preserve">data </w:t>
      </w:r>
      <w:r w:rsidR="00050653">
        <w:t xml:space="preserve">from primary to </w:t>
      </w:r>
      <w:r w:rsidR="00284A53">
        <w:t xml:space="preserve">standby </w:t>
      </w:r>
      <w:r w:rsidR="009050EA">
        <w:t>as shown below.</w:t>
      </w:r>
    </w:p>
    <w:p w14:paraId="22F79A8E" w14:textId="1053F59F" w:rsidR="009050EA" w:rsidRPr="0055279D" w:rsidRDefault="009050EA" w:rsidP="009050EA">
      <w:pPr>
        <w:pStyle w:val="ListParagraph"/>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w:t>
      </w:r>
      <w:r>
        <w:rPr>
          <w:rFonts w:ascii="Courier New" w:hAnsi="Courier New" w:cs="Courier New"/>
          <w:b/>
          <w:bCs/>
          <w:highlight w:val="lightGray"/>
        </w:rPr>
        <w:t>postgres/base</w:t>
      </w:r>
    </w:p>
    <w:p w14:paraId="7F5079E0" w14:textId="5E132A91" w:rsidR="009050EA" w:rsidRPr="0055279D" w:rsidRDefault="009050EA" w:rsidP="009050EA">
      <w:pPr>
        <w:pStyle w:val="ListParagraph"/>
        <w:ind w:left="2160"/>
        <w:rPr>
          <w:rFonts w:ascii="Courier New" w:hAnsi="Courier New" w:cs="Courier New"/>
          <w:b/>
          <w:bCs/>
          <w:highlight w:val="lightGray"/>
        </w:rPr>
      </w:pPr>
      <w:r w:rsidRPr="0055279D">
        <w:rPr>
          <w:rFonts w:ascii="Courier New" w:hAnsi="Courier New" w:cs="Courier New"/>
          <w:b/>
          <w:bCs/>
          <w:highlight w:val="lightGray"/>
        </w:rPr>
        <w:t xml:space="preserve">vi </w:t>
      </w:r>
      <w:proofErr w:type="spellStart"/>
      <w:r w:rsidRPr="0055279D">
        <w:rPr>
          <w:rFonts w:ascii="Courier New" w:hAnsi="Courier New" w:cs="Courier New"/>
          <w:b/>
          <w:bCs/>
          <w:highlight w:val="lightGray"/>
        </w:rPr>
        <w:t>postgres-</w:t>
      </w:r>
      <w:proofErr w:type="gramStart"/>
      <w:r w:rsidRPr="0055279D">
        <w:rPr>
          <w:rFonts w:ascii="Courier New" w:hAnsi="Courier New" w:cs="Courier New"/>
          <w:b/>
          <w:bCs/>
          <w:highlight w:val="lightGray"/>
        </w:rPr>
        <w:t>statefulset.yaml</w:t>
      </w:r>
      <w:proofErr w:type="spellEnd"/>
      <w:proofErr w:type="gramEnd"/>
    </w:p>
    <w:p w14:paraId="4C1A76EE" w14:textId="2212D6D7" w:rsidR="002851F4" w:rsidRPr="008408E2" w:rsidRDefault="008408E2" w:rsidP="008408E2">
      <w:pPr>
        <w:rPr>
          <w:rFonts w:ascii="Courier New" w:hAnsi="Courier New" w:cs="Courier New"/>
          <w:b/>
          <w:bCs/>
        </w:rPr>
      </w:pPr>
      <w:r>
        <w:rPr>
          <w:rFonts w:ascii="Courier New" w:hAnsi="Courier New" w:cs="Courier New"/>
          <w:b/>
          <w:bCs/>
        </w:rPr>
        <w:tab/>
      </w:r>
      <w:r w:rsidRPr="008408E2">
        <w:rPr>
          <w:rFonts w:ascii="Courier New" w:hAnsi="Courier New" w:cs="Courier New"/>
          <w:b/>
          <w:bCs/>
          <w:noProof/>
        </w:rPr>
        <w:drawing>
          <wp:inline distT="0" distB="0" distL="0" distR="0" wp14:anchorId="47C8C2FB" wp14:editId="079AE592">
            <wp:extent cx="3914922" cy="2575710"/>
            <wp:effectExtent l="0" t="0" r="0" b="0"/>
            <wp:docPr id="147453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0709" name=""/>
                    <pic:cNvPicPr/>
                  </pic:nvPicPr>
                  <pic:blipFill>
                    <a:blip r:embed="rId69"/>
                    <a:stretch>
                      <a:fillRect/>
                    </a:stretch>
                  </pic:blipFill>
                  <pic:spPr>
                    <a:xfrm>
                      <a:off x="0" y="0"/>
                      <a:ext cx="3930548" cy="2585991"/>
                    </a:xfrm>
                    <a:prstGeom prst="rect">
                      <a:avLst/>
                    </a:prstGeom>
                  </pic:spPr>
                </pic:pic>
              </a:graphicData>
            </a:graphic>
          </wp:inline>
        </w:drawing>
      </w:r>
    </w:p>
    <w:p w14:paraId="3112629B" w14:textId="6800E298" w:rsidR="00A70ADB" w:rsidRDefault="007B6DED" w:rsidP="00A70ADB">
      <w:pPr>
        <w:pStyle w:val="ListParagraph"/>
        <w:numPr>
          <w:ilvl w:val="0"/>
          <w:numId w:val="30"/>
        </w:numPr>
      </w:pPr>
      <w:r>
        <w:t xml:space="preserve"> </w:t>
      </w:r>
      <w:r w:rsidR="00A70ADB">
        <w:t xml:space="preserve">Start the </w:t>
      </w:r>
      <w:proofErr w:type="spellStart"/>
      <w:r w:rsidR="00A70ADB">
        <w:t>postgres</w:t>
      </w:r>
      <w:proofErr w:type="spellEnd"/>
      <w:r w:rsidR="00A70ADB">
        <w:t xml:space="preserve"> database pods from old primary server (10.205.211.107) as shown below.</w:t>
      </w:r>
    </w:p>
    <w:p w14:paraId="295DA77B" w14:textId="77777777" w:rsidR="00A70ADB" w:rsidRDefault="00A70ADB" w:rsidP="00A70ADB">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08EEE4FD" w14:textId="72B94248" w:rsidR="00A70ADB" w:rsidRPr="00C62F5B" w:rsidRDefault="00A70ADB" w:rsidP="00A70ADB">
      <w:pPr>
        <w:pStyle w:val="ListParagraph"/>
        <w:ind w:left="1800" w:firstLine="360"/>
        <w:rPr>
          <w:rFonts w:ascii="Courier New" w:hAnsi="Courier New" w:cs="Courier New"/>
          <w:b/>
          <w:bCs/>
          <w:highlight w:val="lightGray"/>
        </w:rPr>
      </w:pPr>
      <w:proofErr w:type="spellStart"/>
      <w:r w:rsidRPr="00C62F5B">
        <w:rPr>
          <w:rFonts w:ascii="Courier New" w:hAnsi="Courier New" w:cs="Courier New"/>
          <w:b/>
          <w:bCs/>
          <w:highlight w:val="lightGray"/>
        </w:rPr>
        <w:t>kubectl</w:t>
      </w:r>
      <w:proofErr w:type="spellEnd"/>
      <w:r w:rsidRPr="00C62F5B">
        <w:rPr>
          <w:rFonts w:ascii="Courier New" w:hAnsi="Courier New" w:cs="Courier New"/>
          <w:b/>
          <w:bCs/>
          <w:highlight w:val="lightGray"/>
        </w:rPr>
        <w:t xml:space="preserve"> </w:t>
      </w:r>
      <w:r>
        <w:rPr>
          <w:rFonts w:ascii="Courier New" w:hAnsi="Courier New" w:cs="Courier New"/>
          <w:b/>
          <w:bCs/>
          <w:highlight w:val="lightGray"/>
        </w:rPr>
        <w:t>apply</w:t>
      </w:r>
      <w:r w:rsidRPr="00C62F5B">
        <w:rPr>
          <w:rFonts w:ascii="Courier New" w:hAnsi="Courier New" w:cs="Courier New"/>
          <w:b/>
          <w:bCs/>
          <w:highlight w:val="lightGray"/>
        </w:rPr>
        <w:t xml:space="preserve"> -</w:t>
      </w:r>
      <w:proofErr w:type="gramStart"/>
      <w:r w:rsidRPr="00C62F5B">
        <w:rPr>
          <w:rFonts w:ascii="Courier New" w:hAnsi="Courier New" w:cs="Courier New"/>
          <w:b/>
          <w:bCs/>
          <w:highlight w:val="lightGray"/>
        </w:rPr>
        <w:t>k .</w:t>
      </w:r>
      <w:proofErr w:type="gramEnd"/>
    </w:p>
    <w:p w14:paraId="7D8F47AF" w14:textId="0103D97A" w:rsidR="00B736BC" w:rsidRDefault="00142FF8" w:rsidP="00A70ADB">
      <w:pPr>
        <w:pStyle w:val="ListParagraph"/>
        <w:numPr>
          <w:ilvl w:val="0"/>
          <w:numId w:val="30"/>
        </w:numPr>
      </w:pPr>
      <w:r>
        <w:t xml:space="preserve">Execute the </w:t>
      </w:r>
      <w:r w:rsidR="00C20587">
        <w:t>‘</w:t>
      </w:r>
      <w:proofErr w:type="spellStart"/>
      <w:r w:rsidR="00C20587" w:rsidRPr="00C20587">
        <w:t>pg_rewind</w:t>
      </w:r>
      <w:proofErr w:type="spellEnd"/>
      <w:r w:rsidR="00C20587">
        <w:t>’ tool from old primary server database as shown below</w:t>
      </w:r>
      <w:r w:rsidR="00106599">
        <w:t xml:space="preserve"> to synch with primary server database.</w:t>
      </w:r>
    </w:p>
    <w:p w14:paraId="4840D30B" w14:textId="77777777" w:rsidR="00106599" w:rsidRDefault="00106599" w:rsidP="00106599">
      <w:pPr>
        <w:pStyle w:val="RapASEBodyCopy"/>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79ED1E84" w14:textId="77777777" w:rsidR="00106599" w:rsidRDefault="00106599" w:rsidP="00106599">
      <w:pPr>
        <w:pStyle w:val="RapASEBodyCopy"/>
        <w:ind w:left="1440" w:firstLine="720"/>
        <w:rPr>
          <w:rFonts w:ascii="Courier New" w:hAnsi="Courier New" w:cs="Courier New"/>
          <w:b/>
          <w:bCs/>
          <w:highlight w:val="lightGray"/>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r>
        <w:rPr>
          <w:rFonts w:ascii="Courier New" w:hAnsi="Courier New" w:cs="Courier New"/>
          <w:b/>
          <w:bCs/>
          <w:highlight w:val="lightGray"/>
        </w:rPr>
        <w:t xml:space="preserve"> </w:t>
      </w:r>
    </w:p>
    <w:p w14:paraId="24E06314" w14:textId="412E516F" w:rsidR="003258FF" w:rsidRDefault="003258FF" w:rsidP="00951049">
      <w:pPr>
        <w:pStyle w:val="RapASEBodyCopy"/>
        <w:ind w:left="2160"/>
        <w:rPr>
          <w:rFonts w:ascii="Courier New" w:hAnsi="Courier New" w:cs="Courier New"/>
          <w:b/>
          <w:bCs/>
          <w:highlight w:val="lightGray"/>
        </w:rPr>
      </w:pPr>
      <w:proofErr w:type="spellStart"/>
      <w:r w:rsidRPr="00951049">
        <w:rPr>
          <w:rFonts w:ascii="Courier New" w:hAnsi="Courier New" w:cs="Courier New"/>
          <w:b/>
          <w:bCs/>
          <w:highlight w:val="lightGray"/>
        </w:rPr>
        <w:t>su</w:t>
      </w:r>
      <w:proofErr w:type="spellEnd"/>
      <w:r w:rsidRPr="00951049">
        <w:rPr>
          <w:rFonts w:ascii="Courier New" w:hAnsi="Courier New" w:cs="Courier New"/>
          <w:b/>
          <w:bCs/>
          <w:highlight w:val="lightGray"/>
        </w:rPr>
        <w:t xml:space="preserve"> </w:t>
      </w:r>
      <w:proofErr w:type="spellStart"/>
      <w:r w:rsidRPr="00951049">
        <w:rPr>
          <w:rFonts w:ascii="Courier New" w:hAnsi="Courier New" w:cs="Courier New"/>
          <w:b/>
          <w:bCs/>
          <w:highlight w:val="lightGray"/>
        </w:rPr>
        <w:t>postgres</w:t>
      </w:r>
      <w:proofErr w:type="spellEnd"/>
    </w:p>
    <w:p w14:paraId="77F7E940" w14:textId="3E5CD00E" w:rsidR="00042A39" w:rsidRDefault="00042A39" w:rsidP="00951049">
      <w:pPr>
        <w:pStyle w:val="RapASEBodyCopy"/>
        <w:ind w:left="2160"/>
        <w:rPr>
          <w:rFonts w:ascii="Courier New" w:hAnsi="Courier New" w:cs="Courier New"/>
          <w:b/>
          <w:bCs/>
          <w:highlight w:val="lightGray"/>
        </w:rPr>
      </w:pPr>
      <w:r w:rsidRPr="00951049">
        <w:rPr>
          <w:rFonts w:ascii="Courier New" w:hAnsi="Courier New" w:cs="Courier New"/>
          <w:b/>
          <w:bCs/>
          <w:highlight w:val="lightGray"/>
        </w:rPr>
        <w:t>cd /bin</w:t>
      </w:r>
    </w:p>
    <w:p w14:paraId="6656367F" w14:textId="6922BE53" w:rsidR="00106599" w:rsidRDefault="00297F92" w:rsidP="00297F92">
      <w:pPr>
        <w:pStyle w:val="RapASEBodyCopy"/>
        <w:ind w:left="2160"/>
        <w:rPr>
          <w:rFonts w:ascii="Courier New" w:hAnsi="Courier New" w:cs="Courier New"/>
          <w:b/>
          <w:bCs/>
          <w:highlight w:val="lightGray"/>
        </w:rPr>
      </w:pPr>
      <w:proofErr w:type="spellStart"/>
      <w:r w:rsidRPr="00951049">
        <w:rPr>
          <w:rFonts w:ascii="Courier New" w:hAnsi="Courier New" w:cs="Courier New"/>
          <w:b/>
          <w:bCs/>
          <w:highlight w:val="lightGray"/>
        </w:rPr>
        <w:lastRenderedPageBreak/>
        <w:t>pg_rewind</w:t>
      </w:r>
      <w:proofErr w:type="spellEnd"/>
      <w:r w:rsidRPr="00951049">
        <w:rPr>
          <w:rFonts w:ascii="Courier New" w:hAnsi="Courier New" w:cs="Courier New"/>
          <w:b/>
          <w:bCs/>
          <w:highlight w:val="lightGray"/>
        </w:rPr>
        <w:t xml:space="preserve"> --target-</w:t>
      </w:r>
      <w:proofErr w:type="spellStart"/>
      <w:r w:rsidRPr="00951049">
        <w:rPr>
          <w:rFonts w:ascii="Courier New" w:hAnsi="Courier New" w:cs="Courier New"/>
          <w:b/>
          <w:bCs/>
          <w:highlight w:val="lightGray"/>
        </w:rPr>
        <w:t>pgdata</w:t>
      </w:r>
      <w:proofErr w:type="spellEnd"/>
      <w:r w:rsidRPr="00951049">
        <w:rPr>
          <w:rFonts w:ascii="Courier New" w:hAnsi="Courier New" w:cs="Courier New"/>
          <w:b/>
          <w:bCs/>
          <w:highlight w:val="lightGray"/>
        </w:rPr>
        <w:t>=/var/lib/</w:t>
      </w:r>
      <w:proofErr w:type="spellStart"/>
      <w:r w:rsidRPr="00951049">
        <w:rPr>
          <w:rFonts w:ascii="Courier New" w:hAnsi="Courier New" w:cs="Courier New"/>
          <w:b/>
          <w:bCs/>
          <w:highlight w:val="lightGray"/>
        </w:rPr>
        <w:t>postgresql</w:t>
      </w:r>
      <w:proofErr w:type="spellEnd"/>
      <w:r w:rsidRPr="00951049">
        <w:rPr>
          <w:rFonts w:ascii="Courier New" w:hAnsi="Courier New" w:cs="Courier New"/>
          <w:b/>
          <w:bCs/>
          <w:highlight w:val="lightGray"/>
        </w:rPr>
        <w:t>/</w:t>
      </w:r>
      <w:proofErr w:type="gramStart"/>
      <w:r w:rsidRPr="00951049">
        <w:rPr>
          <w:rFonts w:ascii="Courier New" w:hAnsi="Courier New" w:cs="Courier New"/>
          <w:b/>
          <w:bCs/>
          <w:highlight w:val="lightGray"/>
        </w:rPr>
        <w:t>data  --</w:t>
      </w:r>
      <w:proofErr w:type="gramEnd"/>
      <w:r w:rsidRPr="00951049">
        <w:rPr>
          <w:rFonts w:ascii="Courier New" w:hAnsi="Courier New" w:cs="Courier New"/>
          <w:b/>
          <w:bCs/>
          <w:highlight w:val="lightGray"/>
        </w:rPr>
        <w:t>source-server="host=10.205.211.11 port=30009 user=</w:t>
      </w:r>
      <w:proofErr w:type="spellStart"/>
      <w:r w:rsidRPr="00951049">
        <w:rPr>
          <w:rFonts w:ascii="Courier New" w:hAnsi="Courier New" w:cs="Courier New"/>
          <w:b/>
          <w:bCs/>
          <w:highlight w:val="lightGray"/>
        </w:rPr>
        <w:t>repmgr</w:t>
      </w:r>
      <w:proofErr w:type="spellEnd"/>
      <w:r w:rsidRPr="00951049">
        <w:rPr>
          <w:rFonts w:ascii="Courier New" w:hAnsi="Courier New" w:cs="Courier New"/>
          <w:b/>
          <w:bCs/>
          <w:highlight w:val="lightGray"/>
        </w:rPr>
        <w:t xml:space="preserve"> password=password"</w:t>
      </w:r>
    </w:p>
    <w:p w14:paraId="16A44DE9" w14:textId="0E6DA1C8" w:rsidR="00106599" w:rsidRDefault="00351221" w:rsidP="00351221">
      <w:pPr>
        <w:ind w:left="360"/>
      </w:pPr>
      <w:r>
        <w:tab/>
      </w:r>
      <w:r w:rsidRPr="00351221">
        <w:rPr>
          <w:noProof/>
        </w:rPr>
        <w:drawing>
          <wp:inline distT="0" distB="0" distL="0" distR="0" wp14:anchorId="1EE433B3" wp14:editId="7C39DB4A">
            <wp:extent cx="5943600" cy="1537335"/>
            <wp:effectExtent l="0" t="0" r="0" b="5715"/>
            <wp:docPr id="8708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0875" name=""/>
                    <pic:cNvPicPr/>
                  </pic:nvPicPr>
                  <pic:blipFill>
                    <a:blip r:embed="rId70"/>
                    <a:stretch>
                      <a:fillRect/>
                    </a:stretch>
                  </pic:blipFill>
                  <pic:spPr>
                    <a:xfrm>
                      <a:off x="0" y="0"/>
                      <a:ext cx="5943600" cy="1537335"/>
                    </a:xfrm>
                    <a:prstGeom prst="rect">
                      <a:avLst/>
                    </a:prstGeom>
                  </pic:spPr>
                </pic:pic>
              </a:graphicData>
            </a:graphic>
          </wp:inline>
        </w:drawing>
      </w:r>
    </w:p>
    <w:p w14:paraId="22F3E566" w14:textId="7E93E02F" w:rsidR="00430E80" w:rsidRDefault="00430E80" w:rsidP="00430E80">
      <w:pPr>
        <w:pStyle w:val="ListParagraph"/>
        <w:numPr>
          <w:ilvl w:val="0"/>
          <w:numId w:val="30"/>
        </w:numPr>
      </w:pPr>
      <w:r>
        <w:t xml:space="preserve">Stop the </w:t>
      </w:r>
      <w:proofErr w:type="spellStart"/>
      <w:r>
        <w:t>postgres</w:t>
      </w:r>
      <w:proofErr w:type="spellEnd"/>
      <w:r>
        <w:t xml:space="preserve"> database pod from </w:t>
      </w:r>
      <w:r w:rsidR="00484062">
        <w:t xml:space="preserve">old </w:t>
      </w:r>
      <w:r>
        <w:t>primary server (10.205.211.1</w:t>
      </w:r>
      <w:r w:rsidR="00742F55">
        <w:t>07</w:t>
      </w:r>
      <w:r>
        <w:t xml:space="preserve">) as shown below </w:t>
      </w:r>
    </w:p>
    <w:p w14:paraId="01B432EE" w14:textId="77777777" w:rsidR="00430E80" w:rsidRDefault="00430E80" w:rsidP="00430E80">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42EF2293" w14:textId="77777777" w:rsidR="00E5082D" w:rsidRDefault="00E5082D" w:rsidP="00E5082D">
      <w:pPr>
        <w:pStyle w:val="ListParagraph"/>
        <w:ind w:left="2160"/>
        <w:rPr>
          <w:rFonts w:ascii="Courier New" w:hAnsi="Courier New" w:cs="Courier New"/>
          <w:b/>
          <w:bCs/>
          <w:highlight w:val="lightGray"/>
        </w:rPr>
      </w:pPr>
      <w:proofErr w:type="spellStart"/>
      <w:r w:rsidRPr="00C54F71">
        <w:rPr>
          <w:rFonts w:ascii="Courier New" w:hAnsi="Courier New" w:cs="Courier New"/>
          <w:b/>
          <w:bCs/>
          <w:highlight w:val="lightGray"/>
        </w:rPr>
        <w:t>kubectl</w:t>
      </w:r>
      <w:proofErr w:type="spellEnd"/>
      <w:r w:rsidRPr="00C54F71">
        <w:rPr>
          <w:rFonts w:ascii="Courier New" w:hAnsi="Courier New" w:cs="Courier New"/>
          <w:b/>
          <w:bCs/>
          <w:highlight w:val="lightGray"/>
        </w:rPr>
        <w:t xml:space="preserve"> delete </w:t>
      </w:r>
      <w:proofErr w:type="spellStart"/>
      <w:r w:rsidRPr="00C54F71">
        <w:rPr>
          <w:rFonts w:ascii="Courier New" w:hAnsi="Courier New" w:cs="Courier New"/>
          <w:b/>
          <w:bCs/>
          <w:highlight w:val="lightGray"/>
        </w:rPr>
        <w:t>statefulset</w:t>
      </w:r>
      <w:proofErr w:type="spellEnd"/>
      <w:r w:rsidRPr="00C54F71">
        <w:rPr>
          <w:rFonts w:ascii="Courier New" w:hAnsi="Courier New" w:cs="Courier New"/>
          <w:b/>
          <w:bCs/>
          <w:highlight w:val="lightGray"/>
        </w:rPr>
        <w:t xml:space="preserve"> -n default postgres-statefulset-0 --force</w:t>
      </w:r>
    </w:p>
    <w:p w14:paraId="562F7CC9" w14:textId="27306C34" w:rsidR="00430E80" w:rsidRPr="00C62F5B" w:rsidRDefault="00430E80" w:rsidP="00430E80">
      <w:pPr>
        <w:pStyle w:val="ListParagraph"/>
        <w:ind w:left="1800" w:firstLine="360"/>
        <w:rPr>
          <w:rFonts w:ascii="Courier New" w:hAnsi="Courier New" w:cs="Courier New"/>
          <w:b/>
          <w:bCs/>
          <w:highlight w:val="lightGray"/>
        </w:rPr>
      </w:pPr>
    </w:p>
    <w:p w14:paraId="586ADABA" w14:textId="3C1DAD2D" w:rsidR="000726F3" w:rsidRDefault="000726F3" w:rsidP="000726F3">
      <w:pPr>
        <w:pStyle w:val="ListParagraph"/>
        <w:numPr>
          <w:ilvl w:val="0"/>
          <w:numId w:val="30"/>
        </w:numPr>
      </w:pPr>
      <w:r>
        <w:t>Edit the ‘</w:t>
      </w:r>
      <w:proofErr w:type="spellStart"/>
      <w:r w:rsidRPr="00DD1D5B">
        <w:rPr>
          <w:b/>
          <w:bCs/>
        </w:rPr>
        <w:t>postgres-</w:t>
      </w:r>
      <w:proofErr w:type="gramStart"/>
      <w:r w:rsidRPr="00DD1D5B">
        <w:rPr>
          <w:b/>
          <w:bCs/>
        </w:rPr>
        <w:t>statefulset.yaml</w:t>
      </w:r>
      <w:proofErr w:type="spellEnd"/>
      <w:proofErr w:type="gramEnd"/>
      <w:r w:rsidRPr="00DD1D5B">
        <w:rPr>
          <w:b/>
          <w:bCs/>
        </w:rPr>
        <w:t>’</w:t>
      </w:r>
      <w:r>
        <w:t xml:space="preserve"> from old primary server(10.205.211.107) as shown below </w:t>
      </w:r>
      <w:r w:rsidR="007A3975">
        <w:t>and</w:t>
      </w:r>
      <w:r>
        <w:t xml:space="preserve"> comm</w:t>
      </w:r>
      <w:r w:rsidR="00C25A24">
        <w:t xml:space="preserve">ent </w:t>
      </w:r>
      <w:r w:rsidRPr="00C25A24">
        <w:rPr>
          <w:b/>
          <w:bCs/>
        </w:rPr>
        <w:t>sleep command</w:t>
      </w:r>
      <w:r>
        <w:t>.</w:t>
      </w:r>
    </w:p>
    <w:p w14:paraId="1655EE1C" w14:textId="77777777" w:rsidR="000726F3" w:rsidRDefault="000726F3" w:rsidP="000726F3">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w:t>
      </w:r>
      <w:r>
        <w:rPr>
          <w:rFonts w:ascii="Courier New" w:hAnsi="Courier New" w:cs="Courier New"/>
          <w:b/>
          <w:bCs/>
          <w:highlight w:val="lightGray"/>
        </w:rPr>
        <w:t>postgres/base</w:t>
      </w:r>
    </w:p>
    <w:p w14:paraId="799C6828" w14:textId="77777777" w:rsidR="000726F3" w:rsidRPr="0015043B" w:rsidRDefault="000726F3" w:rsidP="000726F3">
      <w:pPr>
        <w:pStyle w:val="ListParagraph"/>
        <w:ind w:left="2160"/>
        <w:rPr>
          <w:rFonts w:ascii="Courier New" w:hAnsi="Courier New" w:cs="Courier New"/>
          <w:b/>
          <w:bCs/>
          <w:highlight w:val="lightGray"/>
        </w:rPr>
      </w:pPr>
      <w:r w:rsidRPr="0015043B">
        <w:rPr>
          <w:rFonts w:ascii="Courier New" w:hAnsi="Courier New" w:cs="Courier New"/>
          <w:b/>
          <w:bCs/>
          <w:highlight w:val="lightGray"/>
        </w:rPr>
        <w:t xml:space="preserve">vi </w:t>
      </w:r>
      <w:proofErr w:type="spellStart"/>
      <w:r w:rsidRPr="0015043B">
        <w:rPr>
          <w:rFonts w:ascii="Courier New" w:hAnsi="Courier New" w:cs="Courier New"/>
          <w:b/>
          <w:bCs/>
          <w:highlight w:val="lightGray"/>
        </w:rPr>
        <w:t>postgres-</w:t>
      </w:r>
      <w:proofErr w:type="gramStart"/>
      <w:r w:rsidRPr="0015043B">
        <w:rPr>
          <w:rFonts w:ascii="Courier New" w:hAnsi="Courier New" w:cs="Courier New"/>
          <w:b/>
          <w:bCs/>
          <w:highlight w:val="lightGray"/>
        </w:rPr>
        <w:t>statefulset.yaml</w:t>
      </w:r>
      <w:proofErr w:type="spellEnd"/>
      <w:proofErr w:type="gramEnd"/>
    </w:p>
    <w:p w14:paraId="15981BC4" w14:textId="3B9DD06F" w:rsidR="00D848C1" w:rsidRDefault="00D848C1" w:rsidP="00D848C1">
      <w:r>
        <w:lastRenderedPageBreak/>
        <w:tab/>
      </w:r>
      <w:r w:rsidR="00184EF4" w:rsidRPr="00184EF4">
        <w:rPr>
          <w:noProof/>
        </w:rPr>
        <w:drawing>
          <wp:inline distT="0" distB="0" distL="0" distR="0" wp14:anchorId="3052062C" wp14:editId="55C38346">
            <wp:extent cx="3777442" cy="3576051"/>
            <wp:effectExtent l="0" t="0" r="0" b="5715"/>
            <wp:docPr id="4200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261" name=""/>
                    <pic:cNvPicPr/>
                  </pic:nvPicPr>
                  <pic:blipFill>
                    <a:blip r:embed="rId71"/>
                    <a:stretch>
                      <a:fillRect/>
                    </a:stretch>
                  </pic:blipFill>
                  <pic:spPr>
                    <a:xfrm>
                      <a:off x="0" y="0"/>
                      <a:ext cx="3777442" cy="3576051"/>
                    </a:xfrm>
                    <a:prstGeom prst="rect">
                      <a:avLst/>
                    </a:prstGeom>
                  </pic:spPr>
                </pic:pic>
              </a:graphicData>
            </a:graphic>
          </wp:inline>
        </w:drawing>
      </w:r>
    </w:p>
    <w:p w14:paraId="4062C6AB" w14:textId="77777777" w:rsidR="000726F3" w:rsidRDefault="000726F3" w:rsidP="0098695C">
      <w:pPr>
        <w:pStyle w:val="ListParagraph"/>
      </w:pPr>
    </w:p>
    <w:p w14:paraId="673FFF8B" w14:textId="464ED6CC" w:rsidR="006B7A2E" w:rsidRDefault="006B7A2E" w:rsidP="00742F55">
      <w:pPr>
        <w:pStyle w:val="ListParagraph"/>
        <w:numPr>
          <w:ilvl w:val="0"/>
          <w:numId w:val="30"/>
        </w:numPr>
      </w:pPr>
      <w:r>
        <w:t xml:space="preserve">Copy the required WAL files from primary server </w:t>
      </w:r>
      <w:r w:rsidR="002F6AC5">
        <w:t xml:space="preserve">(10.205.211.11) </w:t>
      </w:r>
      <w:r>
        <w:t xml:space="preserve">database </w:t>
      </w:r>
      <w:r w:rsidR="00C14572">
        <w:t>/opt/</w:t>
      </w:r>
      <w:proofErr w:type="spellStart"/>
      <w:r w:rsidR="00C14572">
        <w:t>wal_archive</w:t>
      </w:r>
      <w:proofErr w:type="spellEnd"/>
      <w:r w:rsidR="00C14572">
        <w:t xml:space="preserve"> directory </w:t>
      </w:r>
      <w:r>
        <w:t xml:space="preserve">to old primary server database </w:t>
      </w:r>
      <w:r w:rsidR="00657F8D">
        <w:t>/opt/</w:t>
      </w:r>
      <w:proofErr w:type="spellStart"/>
      <w:r w:rsidR="00657F8D">
        <w:t>wal_</w:t>
      </w:r>
      <w:proofErr w:type="gramStart"/>
      <w:r w:rsidR="00657F8D">
        <w:t>archive</w:t>
      </w:r>
      <w:proofErr w:type="spellEnd"/>
      <w:r w:rsidR="00657F8D">
        <w:t xml:space="preserve">  directory</w:t>
      </w:r>
      <w:proofErr w:type="gramEnd"/>
      <w:r w:rsidR="00657F8D">
        <w:t xml:space="preserve"> </w:t>
      </w:r>
      <w:r>
        <w:t>as shown below.</w:t>
      </w:r>
    </w:p>
    <w:p w14:paraId="68C5DAEF" w14:textId="51E8D18D" w:rsidR="00647ECE" w:rsidRDefault="009E1B27" w:rsidP="00647ECE">
      <w:pPr>
        <w:ind w:left="360"/>
      </w:pPr>
      <w:r w:rsidRPr="009E1B27">
        <w:rPr>
          <w:noProof/>
        </w:rPr>
        <w:drawing>
          <wp:inline distT="0" distB="0" distL="0" distR="0" wp14:anchorId="6BBBFA58" wp14:editId="6BADF164">
            <wp:extent cx="5943600" cy="1535430"/>
            <wp:effectExtent l="0" t="0" r="0" b="7620"/>
            <wp:docPr id="16154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6206" name=""/>
                    <pic:cNvPicPr/>
                  </pic:nvPicPr>
                  <pic:blipFill>
                    <a:blip r:embed="rId72"/>
                    <a:stretch>
                      <a:fillRect/>
                    </a:stretch>
                  </pic:blipFill>
                  <pic:spPr>
                    <a:xfrm>
                      <a:off x="0" y="0"/>
                      <a:ext cx="5943600" cy="1535430"/>
                    </a:xfrm>
                    <a:prstGeom prst="rect">
                      <a:avLst/>
                    </a:prstGeom>
                  </pic:spPr>
                </pic:pic>
              </a:graphicData>
            </a:graphic>
          </wp:inline>
        </w:drawing>
      </w:r>
    </w:p>
    <w:p w14:paraId="27CD7431" w14:textId="0E563915" w:rsidR="00E232E5" w:rsidRDefault="009E1F22" w:rsidP="00742F55">
      <w:pPr>
        <w:pStyle w:val="ListParagraph"/>
        <w:numPr>
          <w:ilvl w:val="0"/>
          <w:numId w:val="30"/>
        </w:numPr>
      </w:pPr>
      <w:r>
        <w:t>Create ‘</w:t>
      </w:r>
      <w:proofErr w:type="spellStart"/>
      <w:proofErr w:type="gramStart"/>
      <w:r w:rsidRPr="009E1F22">
        <w:t>standby.signal</w:t>
      </w:r>
      <w:proofErr w:type="spellEnd"/>
      <w:proofErr w:type="gramEnd"/>
      <w:r>
        <w:t>’ file in the data directory of the old primary and ch</w:t>
      </w:r>
      <w:r w:rsidR="00267ECE">
        <w:t>ange the owner for this file.</w:t>
      </w:r>
    </w:p>
    <w:p w14:paraId="3BE46711" w14:textId="73B0C28A" w:rsidR="00267ECE" w:rsidRPr="00F2683E" w:rsidRDefault="00F2683E" w:rsidP="00F2683E">
      <w:pPr>
        <w:pStyle w:val="ListParagraph"/>
        <w:ind w:left="2160"/>
        <w:rPr>
          <w:rFonts w:ascii="Courier New" w:hAnsi="Courier New" w:cs="Courier New"/>
          <w:b/>
          <w:bCs/>
          <w:highlight w:val="lightGray"/>
        </w:rPr>
      </w:pPr>
      <w:r w:rsidRPr="00F2683E">
        <w:rPr>
          <w:rFonts w:ascii="Courier New" w:hAnsi="Courier New" w:cs="Courier New"/>
          <w:b/>
          <w:bCs/>
          <w:highlight w:val="lightGray"/>
        </w:rPr>
        <w:t xml:space="preserve">touch </w:t>
      </w:r>
      <w:proofErr w:type="spellStart"/>
      <w:proofErr w:type="gramStart"/>
      <w:r w:rsidRPr="00F2683E">
        <w:rPr>
          <w:rFonts w:ascii="Courier New" w:hAnsi="Courier New" w:cs="Courier New"/>
          <w:b/>
          <w:bCs/>
          <w:highlight w:val="lightGray"/>
        </w:rPr>
        <w:t>standby.signal</w:t>
      </w:r>
      <w:proofErr w:type="spellEnd"/>
      <w:proofErr w:type="gramEnd"/>
    </w:p>
    <w:p w14:paraId="077D1064" w14:textId="1E298699" w:rsidR="00F2683E" w:rsidRPr="00F2683E" w:rsidRDefault="00F2683E" w:rsidP="00F2683E">
      <w:pPr>
        <w:pStyle w:val="ListParagraph"/>
        <w:ind w:left="2160"/>
        <w:rPr>
          <w:rFonts w:ascii="Courier New" w:hAnsi="Courier New" w:cs="Courier New"/>
          <w:b/>
          <w:bCs/>
          <w:highlight w:val="lightGray"/>
        </w:rPr>
      </w:pPr>
      <w:proofErr w:type="spellStart"/>
      <w:r w:rsidRPr="00F2683E">
        <w:rPr>
          <w:rFonts w:ascii="Courier New" w:hAnsi="Courier New" w:cs="Courier New"/>
          <w:b/>
          <w:bCs/>
          <w:highlight w:val="lightGray"/>
        </w:rPr>
        <w:t>chown</w:t>
      </w:r>
      <w:proofErr w:type="spellEnd"/>
      <w:r w:rsidRPr="00F2683E">
        <w:rPr>
          <w:rFonts w:ascii="Courier New" w:hAnsi="Courier New" w:cs="Courier New"/>
          <w:b/>
          <w:bCs/>
          <w:highlight w:val="lightGray"/>
        </w:rPr>
        <w:t xml:space="preserve"> </w:t>
      </w:r>
      <w:proofErr w:type="spellStart"/>
      <w:r w:rsidRPr="00F2683E">
        <w:rPr>
          <w:rFonts w:ascii="Courier New" w:hAnsi="Courier New" w:cs="Courier New"/>
          <w:b/>
          <w:bCs/>
          <w:highlight w:val="lightGray"/>
        </w:rPr>
        <w:t>systemd-coredump</w:t>
      </w:r>
      <w:proofErr w:type="spellEnd"/>
      <w:r w:rsidRPr="00F2683E">
        <w:rPr>
          <w:rFonts w:ascii="Courier New" w:hAnsi="Courier New" w:cs="Courier New"/>
          <w:b/>
          <w:bCs/>
          <w:highlight w:val="lightGray"/>
        </w:rPr>
        <w:t xml:space="preserve">: </w:t>
      </w:r>
      <w:proofErr w:type="spellStart"/>
      <w:r w:rsidRPr="00F2683E">
        <w:rPr>
          <w:rFonts w:ascii="Courier New" w:hAnsi="Courier New" w:cs="Courier New"/>
          <w:b/>
          <w:bCs/>
          <w:highlight w:val="lightGray"/>
        </w:rPr>
        <w:t>systemd-coredump</w:t>
      </w:r>
      <w:proofErr w:type="spellEnd"/>
      <w:r w:rsidRPr="00F2683E">
        <w:rPr>
          <w:rFonts w:ascii="Courier New" w:hAnsi="Courier New" w:cs="Courier New"/>
          <w:b/>
          <w:bCs/>
          <w:highlight w:val="lightGray"/>
        </w:rPr>
        <w:t xml:space="preserve"> </w:t>
      </w:r>
      <w:proofErr w:type="spellStart"/>
      <w:proofErr w:type="gramStart"/>
      <w:r w:rsidRPr="00F2683E">
        <w:rPr>
          <w:rFonts w:ascii="Courier New" w:hAnsi="Courier New" w:cs="Courier New"/>
          <w:b/>
          <w:bCs/>
          <w:highlight w:val="lightGray"/>
        </w:rPr>
        <w:t>standby.signal</w:t>
      </w:r>
      <w:proofErr w:type="spellEnd"/>
      <w:proofErr w:type="gramEnd"/>
    </w:p>
    <w:p w14:paraId="10DEF7E0" w14:textId="3D560368" w:rsidR="00742F55" w:rsidRDefault="0098695C" w:rsidP="00742F55">
      <w:pPr>
        <w:pStyle w:val="ListParagraph"/>
        <w:numPr>
          <w:ilvl w:val="0"/>
          <w:numId w:val="30"/>
        </w:numPr>
      </w:pPr>
      <w:r>
        <w:t>S</w:t>
      </w:r>
      <w:r w:rsidR="00742F55">
        <w:t xml:space="preserve">tart the </w:t>
      </w:r>
      <w:proofErr w:type="spellStart"/>
      <w:r w:rsidR="00742F55">
        <w:t>postgres</w:t>
      </w:r>
      <w:proofErr w:type="spellEnd"/>
      <w:r w:rsidR="00742F55">
        <w:t xml:space="preserve"> database pods from </w:t>
      </w:r>
      <w:r w:rsidR="0086276F">
        <w:t xml:space="preserve">old </w:t>
      </w:r>
      <w:r w:rsidR="00742F55">
        <w:t>primary server (10.205.211.1</w:t>
      </w:r>
      <w:r>
        <w:t>07</w:t>
      </w:r>
      <w:r w:rsidR="00742F55">
        <w:t>) as shown below to effect the changes made in step1.</w:t>
      </w:r>
    </w:p>
    <w:p w14:paraId="54D81342" w14:textId="77777777" w:rsidR="00742F55" w:rsidRDefault="00742F55" w:rsidP="00742F55">
      <w:pPr>
        <w:pStyle w:val="ListParagraph"/>
        <w:ind w:left="2160"/>
        <w:rPr>
          <w:rFonts w:ascii="Courier New" w:hAnsi="Courier New" w:cs="Courier New"/>
          <w:b/>
          <w:bCs/>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223382B9" w14:textId="77777777" w:rsidR="00742F55" w:rsidRDefault="00742F55" w:rsidP="00742F55">
      <w:pPr>
        <w:pStyle w:val="ListParagraph"/>
        <w:ind w:left="1800" w:firstLine="360"/>
        <w:rPr>
          <w:rFonts w:ascii="Courier New" w:hAnsi="Courier New" w:cs="Courier New"/>
          <w:b/>
          <w:bCs/>
          <w:highlight w:val="lightGray"/>
        </w:rPr>
      </w:pPr>
      <w:proofErr w:type="spellStart"/>
      <w:r w:rsidRPr="00C62F5B">
        <w:rPr>
          <w:rFonts w:ascii="Courier New" w:hAnsi="Courier New" w:cs="Courier New"/>
          <w:b/>
          <w:bCs/>
          <w:highlight w:val="lightGray"/>
        </w:rPr>
        <w:lastRenderedPageBreak/>
        <w:t>kubectl</w:t>
      </w:r>
      <w:proofErr w:type="spellEnd"/>
      <w:r w:rsidRPr="00C62F5B">
        <w:rPr>
          <w:rFonts w:ascii="Courier New" w:hAnsi="Courier New" w:cs="Courier New"/>
          <w:b/>
          <w:bCs/>
          <w:highlight w:val="lightGray"/>
        </w:rPr>
        <w:t xml:space="preserve"> </w:t>
      </w:r>
      <w:r>
        <w:rPr>
          <w:rFonts w:ascii="Courier New" w:hAnsi="Courier New" w:cs="Courier New"/>
          <w:b/>
          <w:bCs/>
          <w:highlight w:val="lightGray"/>
        </w:rPr>
        <w:t>apply</w:t>
      </w:r>
      <w:r w:rsidRPr="00C62F5B">
        <w:rPr>
          <w:rFonts w:ascii="Courier New" w:hAnsi="Courier New" w:cs="Courier New"/>
          <w:b/>
          <w:bCs/>
          <w:highlight w:val="lightGray"/>
        </w:rPr>
        <w:t xml:space="preserve"> -</w:t>
      </w:r>
      <w:proofErr w:type="gramStart"/>
      <w:r w:rsidRPr="00C62F5B">
        <w:rPr>
          <w:rFonts w:ascii="Courier New" w:hAnsi="Courier New" w:cs="Courier New"/>
          <w:b/>
          <w:bCs/>
          <w:highlight w:val="lightGray"/>
        </w:rPr>
        <w:t>k .</w:t>
      </w:r>
      <w:proofErr w:type="gramEnd"/>
    </w:p>
    <w:p w14:paraId="5EE1B0D9" w14:textId="16BF53DE" w:rsidR="0098695C" w:rsidRPr="0098695C" w:rsidRDefault="00597072" w:rsidP="00597072">
      <w:pPr>
        <w:ind w:left="720"/>
        <w:rPr>
          <w:rFonts w:ascii="Courier New" w:hAnsi="Courier New" w:cs="Courier New"/>
          <w:b/>
          <w:bCs/>
          <w:highlight w:val="lightGray"/>
        </w:rPr>
      </w:pPr>
      <w:r w:rsidRPr="00597072">
        <w:rPr>
          <w:rFonts w:ascii="Courier New" w:hAnsi="Courier New" w:cs="Courier New"/>
          <w:b/>
          <w:bCs/>
          <w:noProof/>
        </w:rPr>
        <w:drawing>
          <wp:inline distT="0" distB="0" distL="0" distR="0" wp14:anchorId="1054A804" wp14:editId="42717C6E">
            <wp:extent cx="5943600" cy="3205480"/>
            <wp:effectExtent l="0" t="0" r="0" b="0"/>
            <wp:docPr id="18556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38922" name=""/>
                    <pic:cNvPicPr/>
                  </pic:nvPicPr>
                  <pic:blipFill>
                    <a:blip r:embed="rId73"/>
                    <a:stretch>
                      <a:fillRect/>
                    </a:stretch>
                  </pic:blipFill>
                  <pic:spPr>
                    <a:xfrm>
                      <a:off x="0" y="0"/>
                      <a:ext cx="5943600" cy="3205480"/>
                    </a:xfrm>
                    <a:prstGeom prst="rect">
                      <a:avLst/>
                    </a:prstGeom>
                  </pic:spPr>
                </pic:pic>
              </a:graphicData>
            </a:graphic>
          </wp:inline>
        </w:drawing>
      </w:r>
    </w:p>
    <w:p w14:paraId="74002EA3" w14:textId="1DA49692" w:rsidR="0080721B" w:rsidRDefault="0080721B" w:rsidP="0080721B">
      <w:pPr>
        <w:pStyle w:val="ListParagraph"/>
        <w:numPr>
          <w:ilvl w:val="0"/>
          <w:numId w:val="30"/>
        </w:numPr>
      </w:pPr>
      <w:r>
        <w:t xml:space="preserve">Login to old primary database server (10.205.211.107) as shown below and check the data is </w:t>
      </w:r>
      <w:r w:rsidR="00EF3739">
        <w:t>replicated</w:t>
      </w:r>
      <w:r>
        <w:t xml:space="preserve"> as expected from primary </w:t>
      </w:r>
      <w:r w:rsidR="00EF3739">
        <w:t>database server.</w:t>
      </w:r>
    </w:p>
    <w:p w14:paraId="460A193A" w14:textId="77777777" w:rsidR="0080721B" w:rsidRDefault="0080721B" w:rsidP="0080721B">
      <w:pPr>
        <w:pStyle w:val="RapASEBodyCopy"/>
        <w:ind w:left="1389"/>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0C76A336" w14:textId="77777777" w:rsidR="0080721B" w:rsidRDefault="0080721B" w:rsidP="0080721B">
      <w:pPr>
        <w:pStyle w:val="RapASEBodyCopy"/>
        <w:ind w:left="720" w:firstLine="720"/>
        <w:rPr>
          <w:rFonts w:ascii="Courier New" w:hAnsi="Courier New" w:cs="Courier New"/>
          <w:b/>
          <w:bCs/>
          <w:highlight w:val="lightGray"/>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r>
        <w:rPr>
          <w:rFonts w:ascii="Courier New" w:hAnsi="Courier New" w:cs="Courier New"/>
          <w:b/>
          <w:bCs/>
          <w:highlight w:val="lightGray"/>
        </w:rPr>
        <w:t xml:space="preserve"> </w:t>
      </w:r>
    </w:p>
    <w:p w14:paraId="3E5FF9A0" w14:textId="77777777" w:rsidR="0080721B" w:rsidRDefault="0080721B" w:rsidP="0080721B">
      <w:pPr>
        <w:pStyle w:val="RapASEBodyCopy"/>
        <w:ind w:left="720" w:firstLine="720"/>
        <w:rPr>
          <w:rFonts w:ascii="Courier New" w:hAnsi="Courier New" w:cs="Courier New"/>
          <w:b/>
          <w:bCs/>
          <w:highlight w:val="lightGray"/>
        </w:rPr>
      </w:pPr>
      <w:proofErr w:type="spellStart"/>
      <w:r>
        <w:rPr>
          <w:rFonts w:ascii="Courier New" w:hAnsi="Courier New" w:cs="Courier New"/>
          <w:b/>
          <w:bCs/>
          <w:highlight w:val="lightGray"/>
        </w:rPr>
        <w:t>psql</w:t>
      </w:r>
      <w:proofErr w:type="spellEnd"/>
      <w:r>
        <w:rPr>
          <w:rFonts w:ascii="Courier New" w:hAnsi="Courier New" w:cs="Courier New"/>
          <w:b/>
          <w:bCs/>
          <w:highlight w:val="lightGray"/>
        </w:rPr>
        <w:t xml:space="preserve"> -U </w:t>
      </w:r>
      <w:proofErr w:type="spellStart"/>
      <w:r>
        <w:rPr>
          <w:rFonts w:ascii="Courier New" w:hAnsi="Courier New" w:cs="Courier New"/>
          <w:b/>
          <w:bCs/>
          <w:highlight w:val="lightGray"/>
        </w:rPr>
        <w:t>certscanuser</w:t>
      </w:r>
      <w:proofErr w:type="spellEnd"/>
      <w:r>
        <w:rPr>
          <w:rFonts w:ascii="Courier New" w:hAnsi="Courier New" w:cs="Courier New"/>
          <w:b/>
          <w:bCs/>
          <w:highlight w:val="lightGray"/>
        </w:rPr>
        <w:t xml:space="preserve"> -d </w:t>
      </w:r>
      <w:proofErr w:type="spellStart"/>
      <w:r>
        <w:rPr>
          <w:rFonts w:ascii="Courier New" w:hAnsi="Courier New" w:cs="Courier New"/>
          <w:b/>
          <w:bCs/>
          <w:highlight w:val="lightGray"/>
        </w:rPr>
        <w:t>certscandb</w:t>
      </w:r>
      <w:proofErr w:type="spellEnd"/>
    </w:p>
    <w:p w14:paraId="4F465998" w14:textId="73966DD6" w:rsidR="00EF3739" w:rsidRDefault="00466F30" w:rsidP="00466F30">
      <w:pPr>
        <w:pStyle w:val="RapASEBodyCopy"/>
        <w:ind w:firstLine="720"/>
        <w:rPr>
          <w:rFonts w:ascii="Courier New" w:hAnsi="Courier New" w:cs="Courier New"/>
          <w:b/>
          <w:bCs/>
          <w:highlight w:val="lightGray"/>
        </w:rPr>
      </w:pPr>
      <w:r w:rsidRPr="00466F30">
        <w:rPr>
          <w:rFonts w:ascii="Courier New" w:hAnsi="Courier New" w:cs="Courier New"/>
          <w:b/>
          <w:bCs/>
          <w:noProof/>
        </w:rPr>
        <w:drawing>
          <wp:inline distT="0" distB="0" distL="0" distR="0" wp14:anchorId="7875128A" wp14:editId="41A1B480">
            <wp:extent cx="5943600" cy="1872615"/>
            <wp:effectExtent l="0" t="0" r="0" b="0"/>
            <wp:docPr id="10645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48" name=""/>
                    <pic:cNvPicPr/>
                  </pic:nvPicPr>
                  <pic:blipFill>
                    <a:blip r:embed="rId74"/>
                    <a:stretch>
                      <a:fillRect/>
                    </a:stretch>
                  </pic:blipFill>
                  <pic:spPr>
                    <a:xfrm>
                      <a:off x="0" y="0"/>
                      <a:ext cx="5943600" cy="1872615"/>
                    </a:xfrm>
                    <a:prstGeom prst="rect">
                      <a:avLst/>
                    </a:prstGeom>
                  </pic:spPr>
                </pic:pic>
              </a:graphicData>
            </a:graphic>
          </wp:inline>
        </w:drawing>
      </w:r>
    </w:p>
    <w:p w14:paraId="56478A14" w14:textId="6D0094B0" w:rsidR="00EF3739" w:rsidRDefault="00EF3739" w:rsidP="00E33529">
      <w:pPr>
        <w:pStyle w:val="RapASEBodyCopy"/>
        <w:rPr>
          <w:rFonts w:ascii="Courier New" w:hAnsi="Courier New" w:cs="Courier New"/>
          <w:b/>
          <w:bCs/>
          <w:highlight w:val="lightGray"/>
        </w:rPr>
      </w:pPr>
    </w:p>
    <w:p w14:paraId="4B911E8B" w14:textId="2DC67E18" w:rsidR="00D63E89" w:rsidRDefault="00994244" w:rsidP="00A70ADB">
      <w:pPr>
        <w:pStyle w:val="ListParagraph"/>
        <w:numPr>
          <w:ilvl w:val="0"/>
          <w:numId w:val="30"/>
        </w:numPr>
      </w:pPr>
      <w:r>
        <w:t xml:space="preserve">Add some </w:t>
      </w:r>
      <w:r w:rsidR="00AE41CB">
        <w:t xml:space="preserve">records from primary server </w:t>
      </w:r>
      <w:r w:rsidR="00990BA5">
        <w:t xml:space="preserve">(10.205.211.11) </w:t>
      </w:r>
      <w:r w:rsidR="00AE41CB">
        <w:t>and check the data is replicated as expected in old primary server</w:t>
      </w:r>
      <w:r w:rsidR="00EC1620">
        <w:t xml:space="preserve"> </w:t>
      </w:r>
      <w:r w:rsidR="00990BA5">
        <w:t xml:space="preserve">(10.205.211.107) </w:t>
      </w:r>
      <w:r w:rsidR="00EC1620">
        <w:t>database.</w:t>
      </w:r>
    </w:p>
    <w:p w14:paraId="6C5B5AAA" w14:textId="6F1E49A5" w:rsidR="00EC1620" w:rsidRDefault="00990BA5" w:rsidP="00EC1620">
      <w:pPr>
        <w:pStyle w:val="ListParagraph"/>
      </w:pPr>
      <w:r w:rsidRPr="00990BA5">
        <w:rPr>
          <w:noProof/>
        </w:rPr>
        <w:lastRenderedPageBreak/>
        <w:drawing>
          <wp:inline distT="0" distB="0" distL="0" distR="0" wp14:anchorId="77FC2E0F" wp14:editId="0F41272A">
            <wp:extent cx="5943600" cy="2975610"/>
            <wp:effectExtent l="0" t="0" r="0" b="0"/>
            <wp:docPr id="129296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3733" name=""/>
                    <pic:cNvPicPr/>
                  </pic:nvPicPr>
                  <pic:blipFill>
                    <a:blip r:embed="rId75"/>
                    <a:stretch>
                      <a:fillRect/>
                    </a:stretch>
                  </pic:blipFill>
                  <pic:spPr>
                    <a:xfrm>
                      <a:off x="0" y="0"/>
                      <a:ext cx="5943600" cy="2975610"/>
                    </a:xfrm>
                    <a:prstGeom prst="rect">
                      <a:avLst/>
                    </a:prstGeom>
                  </pic:spPr>
                </pic:pic>
              </a:graphicData>
            </a:graphic>
          </wp:inline>
        </w:drawing>
      </w:r>
    </w:p>
    <w:p w14:paraId="5D8227A8" w14:textId="77777777" w:rsidR="00990BA5" w:rsidRDefault="00990BA5" w:rsidP="00EC1620">
      <w:pPr>
        <w:pStyle w:val="ListParagraph"/>
      </w:pPr>
    </w:p>
    <w:p w14:paraId="39A43540" w14:textId="18C1FD91" w:rsidR="00990BA5" w:rsidRDefault="00FA3749" w:rsidP="00EC1620">
      <w:pPr>
        <w:pStyle w:val="ListParagraph"/>
      </w:pPr>
      <w:r w:rsidRPr="00FA3749">
        <w:rPr>
          <w:noProof/>
        </w:rPr>
        <w:drawing>
          <wp:inline distT="0" distB="0" distL="0" distR="0" wp14:anchorId="65296529" wp14:editId="1BE702F3">
            <wp:extent cx="5943600" cy="2552700"/>
            <wp:effectExtent l="0" t="0" r="0" b="0"/>
            <wp:docPr id="138480191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1916" name="Picture 1" descr="A computer screen with text on it&#10;&#10;Description automatically generated"/>
                    <pic:cNvPicPr/>
                  </pic:nvPicPr>
                  <pic:blipFill>
                    <a:blip r:embed="rId76"/>
                    <a:stretch>
                      <a:fillRect/>
                    </a:stretch>
                  </pic:blipFill>
                  <pic:spPr>
                    <a:xfrm>
                      <a:off x="0" y="0"/>
                      <a:ext cx="5943600" cy="2552700"/>
                    </a:xfrm>
                    <a:prstGeom prst="rect">
                      <a:avLst/>
                    </a:prstGeom>
                  </pic:spPr>
                </pic:pic>
              </a:graphicData>
            </a:graphic>
          </wp:inline>
        </w:drawing>
      </w:r>
    </w:p>
    <w:p w14:paraId="70A2F37B" w14:textId="77777777" w:rsidR="009221E8" w:rsidRDefault="009221E8" w:rsidP="00EC1620">
      <w:pPr>
        <w:pStyle w:val="ListParagraph"/>
      </w:pPr>
    </w:p>
    <w:p w14:paraId="273A9A30" w14:textId="412077AE" w:rsidR="009221E8" w:rsidRDefault="009221E8" w:rsidP="00EC1620">
      <w:pPr>
        <w:pStyle w:val="ListParagraph"/>
      </w:pPr>
      <w:r w:rsidRPr="009221E8">
        <w:rPr>
          <w:noProof/>
        </w:rPr>
        <w:lastRenderedPageBreak/>
        <w:drawing>
          <wp:inline distT="0" distB="0" distL="0" distR="0" wp14:anchorId="159C2548" wp14:editId="1B64E981">
            <wp:extent cx="5943600" cy="3216275"/>
            <wp:effectExtent l="0" t="0" r="0" b="3175"/>
            <wp:docPr id="17725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7632" name=""/>
                    <pic:cNvPicPr/>
                  </pic:nvPicPr>
                  <pic:blipFill>
                    <a:blip r:embed="rId77"/>
                    <a:stretch>
                      <a:fillRect/>
                    </a:stretch>
                  </pic:blipFill>
                  <pic:spPr>
                    <a:xfrm>
                      <a:off x="0" y="0"/>
                      <a:ext cx="5943600" cy="3216275"/>
                    </a:xfrm>
                    <a:prstGeom prst="rect">
                      <a:avLst/>
                    </a:prstGeom>
                  </pic:spPr>
                </pic:pic>
              </a:graphicData>
            </a:graphic>
          </wp:inline>
        </w:drawing>
      </w:r>
    </w:p>
    <w:p w14:paraId="629D6995" w14:textId="647ADA48" w:rsidR="00055903" w:rsidRDefault="00055903" w:rsidP="00055903">
      <w:pPr>
        <w:pStyle w:val="ListParagraph"/>
        <w:numPr>
          <w:ilvl w:val="6"/>
          <w:numId w:val="26"/>
        </w:numPr>
      </w:pPr>
      <w:r>
        <w:t xml:space="preserve">Register the old primary server </w:t>
      </w:r>
      <w:r w:rsidR="00116F47">
        <w:t xml:space="preserve">(10.205.211.107) </w:t>
      </w:r>
      <w:r>
        <w:t xml:space="preserve">as </w:t>
      </w:r>
      <w:r w:rsidRPr="008217C2">
        <w:t>standby server</w:t>
      </w:r>
      <w:r>
        <w:t>.</w:t>
      </w:r>
    </w:p>
    <w:p w14:paraId="1B34A1DC" w14:textId="77777777" w:rsidR="00116F47" w:rsidRDefault="00116F47" w:rsidP="00116F47">
      <w:pPr>
        <w:pStyle w:val="RapASEBodyCopy"/>
        <w:ind w:left="2160"/>
        <w:rPr>
          <w:rFonts w:ascii="Courier New" w:hAnsi="Courier New" w:cs="Courier New"/>
          <w:b/>
          <w:bCs/>
          <w:highlight w:val="lightGray"/>
        </w:rPr>
      </w:pPr>
      <w:r>
        <w:rPr>
          <w:rFonts w:ascii="Courier New" w:hAnsi="Courier New" w:cs="Courier New"/>
          <w:b/>
          <w:bCs/>
          <w:highlight w:val="lightGray"/>
        </w:rPr>
        <w:t>cd</w:t>
      </w:r>
      <w:r w:rsidRPr="005F0D41">
        <w:rPr>
          <w:rFonts w:ascii="Courier New" w:hAnsi="Courier New" w:cs="Courier New"/>
          <w:b/>
          <w:bCs/>
          <w:highlight w:val="lightGray"/>
        </w:rPr>
        <w:t xml:space="preserve"> </w:t>
      </w:r>
      <w:r w:rsidRPr="005C4504">
        <w:rPr>
          <w:rFonts w:ascii="Courier New" w:hAnsi="Courier New" w:cs="Courier New"/>
          <w:b/>
          <w:bCs/>
          <w:highlight w:val="lightGray"/>
        </w:rPr>
        <w:t>${HOME}</w:t>
      </w:r>
      <w:r w:rsidRPr="005F0D41">
        <w:rPr>
          <w:rFonts w:ascii="Courier New" w:hAnsi="Courier New" w:cs="Courier New"/>
          <w:b/>
          <w:bCs/>
          <w:highlight w:val="lightGray"/>
        </w:rPr>
        <w:t>/</w:t>
      </w:r>
      <w:r w:rsidRPr="00610197">
        <w:rPr>
          <w:rFonts w:ascii="Courier New" w:hAnsi="Courier New" w:cs="Courier New"/>
          <w:b/>
          <w:bCs/>
          <w:highlight w:val="lightGray"/>
        </w:rPr>
        <w:t>certscan-kubernetes-kustomize</w:t>
      </w:r>
      <w:r>
        <w:rPr>
          <w:rFonts w:ascii="Courier New" w:hAnsi="Courier New" w:cs="Courier New"/>
          <w:b/>
          <w:bCs/>
          <w:highlight w:val="lightGray"/>
        </w:rPr>
        <w:t>_surendra</w:t>
      </w:r>
      <w:r w:rsidRPr="00610197">
        <w:rPr>
          <w:rFonts w:ascii="Courier New" w:hAnsi="Courier New" w:cs="Courier New"/>
          <w:b/>
          <w:bCs/>
          <w:highlight w:val="lightGray"/>
        </w:rPr>
        <w:t>/backend-services/nfs</w:t>
      </w:r>
    </w:p>
    <w:p w14:paraId="4D323B47" w14:textId="77777777" w:rsidR="00116F47" w:rsidRDefault="00116F47" w:rsidP="00116F47">
      <w:pPr>
        <w:pStyle w:val="RapASEBodyCopy"/>
        <w:ind w:left="1800" w:firstLine="360"/>
        <w:rPr>
          <w:rFonts w:ascii="Courier New" w:hAnsi="Courier New" w:cs="Courier New"/>
          <w:b/>
          <w:bCs/>
          <w:highlight w:val="lightGray"/>
        </w:rPr>
      </w:pPr>
      <w:proofErr w:type="spellStart"/>
      <w:r w:rsidRPr="00525C4B">
        <w:rPr>
          <w:rFonts w:ascii="Courier New" w:hAnsi="Courier New" w:cs="Courier New"/>
          <w:b/>
          <w:bCs/>
          <w:highlight w:val="lightGray"/>
        </w:rPr>
        <w:t>kubectl</w:t>
      </w:r>
      <w:proofErr w:type="spellEnd"/>
      <w:r w:rsidRPr="00525C4B">
        <w:rPr>
          <w:rFonts w:ascii="Courier New" w:hAnsi="Courier New" w:cs="Courier New"/>
          <w:b/>
          <w:bCs/>
          <w:highlight w:val="lightGray"/>
        </w:rPr>
        <w:t xml:space="preserve"> exec -it postgres-statefulset-0 </w:t>
      </w:r>
      <w:r>
        <w:rPr>
          <w:rFonts w:ascii="Courier New" w:hAnsi="Courier New" w:cs="Courier New"/>
          <w:b/>
          <w:bCs/>
          <w:highlight w:val="lightGray"/>
        </w:rPr>
        <w:t>-- /bin/</w:t>
      </w:r>
      <w:r w:rsidRPr="00525C4B">
        <w:rPr>
          <w:rFonts w:ascii="Courier New" w:hAnsi="Courier New" w:cs="Courier New"/>
          <w:b/>
          <w:bCs/>
          <w:highlight w:val="lightGray"/>
        </w:rPr>
        <w:t>bash</w:t>
      </w:r>
      <w:r>
        <w:rPr>
          <w:rFonts w:ascii="Courier New" w:hAnsi="Courier New" w:cs="Courier New"/>
          <w:b/>
          <w:bCs/>
          <w:highlight w:val="lightGray"/>
        </w:rPr>
        <w:t xml:space="preserve"> </w:t>
      </w:r>
    </w:p>
    <w:p w14:paraId="4BE8639A" w14:textId="5814E774" w:rsidR="00055903" w:rsidRDefault="00055903" w:rsidP="00055903">
      <w:pPr>
        <w:pStyle w:val="ListParagraph"/>
        <w:ind w:left="2160"/>
        <w:rPr>
          <w:rFonts w:ascii="Courier New" w:hAnsi="Courier New" w:cs="Courier New"/>
          <w:b/>
          <w:bCs/>
          <w:highlight w:val="lightGray"/>
        </w:rPr>
      </w:pPr>
      <w:proofErr w:type="spellStart"/>
      <w:r>
        <w:rPr>
          <w:rFonts w:ascii="Courier New" w:hAnsi="Courier New" w:cs="Courier New"/>
          <w:b/>
          <w:bCs/>
          <w:highlight w:val="lightGray"/>
        </w:rPr>
        <w:t>su</w:t>
      </w:r>
      <w:proofErr w:type="spellEnd"/>
      <w:r>
        <w:rPr>
          <w:rFonts w:ascii="Courier New" w:hAnsi="Courier New" w:cs="Courier New"/>
          <w:b/>
          <w:bCs/>
          <w:highlight w:val="lightGray"/>
        </w:rPr>
        <w:t xml:space="preserve"> </w:t>
      </w:r>
      <w:proofErr w:type="spellStart"/>
      <w:r>
        <w:rPr>
          <w:rFonts w:ascii="Courier New" w:hAnsi="Courier New" w:cs="Courier New"/>
          <w:b/>
          <w:bCs/>
          <w:highlight w:val="lightGray"/>
        </w:rPr>
        <w:t>postgres</w:t>
      </w:r>
      <w:proofErr w:type="spellEnd"/>
    </w:p>
    <w:p w14:paraId="2D41E90F" w14:textId="77777777" w:rsidR="00055903" w:rsidRDefault="00055903" w:rsidP="00055903">
      <w:pPr>
        <w:pStyle w:val="ListParagraph"/>
        <w:ind w:left="2160"/>
        <w:rPr>
          <w:rFonts w:ascii="Courier New" w:hAnsi="Courier New" w:cs="Courier New"/>
          <w:b/>
          <w:bCs/>
          <w:highlight w:val="lightGray"/>
        </w:rPr>
      </w:pPr>
      <w:r>
        <w:rPr>
          <w:rFonts w:ascii="Courier New" w:hAnsi="Courier New" w:cs="Courier New"/>
          <w:b/>
          <w:bCs/>
          <w:highlight w:val="lightGray"/>
        </w:rPr>
        <w:t>cd /</w:t>
      </w:r>
      <w:proofErr w:type="spellStart"/>
      <w:r>
        <w:rPr>
          <w:rFonts w:ascii="Courier New" w:hAnsi="Courier New" w:cs="Courier New"/>
          <w:b/>
          <w:bCs/>
          <w:highlight w:val="lightGray"/>
        </w:rPr>
        <w:t>usr</w:t>
      </w:r>
      <w:proofErr w:type="spellEnd"/>
      <w:r>
        <w:rPr>
          <w:rFonts w:ascii="Courier New" w:hAnsi="Courier New" w:cs="Courier New"/>
          <w:b/>
          <w:bCs/>
          <w:highlight w:val="lightGray"/>
        </w:rPr>
        <w:t>/bin</w:t>
      </w:r>
    </w:p>
    <w:p w14:paraId="54969D52" w14:textId="7B0C4788" w:rsidR="00055903" w:rsidRDefault="00055903" w:rsidP="00055903">
      <w:pPr>
        <w:pStyle w:val="ListParagraph"/>
        <w:ind w:left="2160"/>
        <w:rPr>
          <w:rFonts w:ascii="Courier New" w:hAnsi="Courier New" w:cs="Courier New"/>
          <w:b/>
          <w:bCs/>
          <w:highlight w:val="lightGray"/>
        </w:rPr>
      </w:pPr>
      <w:proofErr w:type="spellStart"/>
      <w:r w:rsidRPr="00D169B2">
        <w:rPr>
          <w:rFonts w:ascii="Courier New" w:hAnsi="Courier New" w:cs="Courier New"/>
          <w:b/>
          <w:bCs/>
          <w:highlight w:val="lightGray"/>
        </w:rPr>
        <w:t>repmgr</w:t>
      </w:r>
      <w:proofErr w:type="spellEnd"/>
      <w:r w:rsidRPr="00D169B2">
        <w:rPr>
          <w:rFonts w:ascii="Courier New" w:hAnsi="Courier New" w:cs="Courier New"/>
          <w:b/>
          <w:bCs/>
          <w:highlight w:val="lightGray"/>
        </w:rPr>
        <w:t xml:space="preserve"> -f /home/</w:t>
      </w:r>
      <w:proofErr w:type="spellStart"/>
      <w:r w:rsidRPr="00D17E29">
        <w:rPr>
          <w:rFonts w:ascii="Courier New" w:hAnsi="Courier New" w:cs="Courier New"/>
          <w:b/>
          <w:bCs/>
          <w:highlight w:val="lightGray"/>
        </w:rPr>
        <w:t>dbscript</w:t>
      </w:r>
      <w:proofErr w:type="spellEnd"/>
      <w:r w:rsidRPr="00D17E29">
        <w:rPr>
          <w:rFonts w:ascii="Courier New" w:hAnsi="Courier New" w:cs="Courier New"/>
          <w:b/>
          <w:bCs/>
          <w:highlight w:val="lightGray"/>
        </w:rPr>
        <w:t>/scripts/</w:t>
      </w:r>
      <w:proofErr w:type="spellStart"/>
      <w:r w:rsidRPr="00D169B2">
        <w:rPr>
          <w:rFonts w:ascii="Courier New" w:hAnsi="Courier New" w:cs="Courier New"/>
          <w:b/>
          <w:bCs/>
          <w:highlight w:val="lightGray"/>
        </w:rPr>
        <w:t>repmgr.conf</w:t>
      </w:r>
      <w:proofErr w:type="spellEnd"/>
      <w:r w:rsidRPr="00D169B2">
        <w:rPr>
          <w:rFonts w:ascii="Courier New" w:hAnsi="Courier New" w:cs="Courier New"/>
          <w:b/>
          <w:bCs/>
          <w:highlight w:val="lightGray"/>
        </w:rPr>
        <w:t xml:space="preserve"> standby register </w:t>
      </w:r>
      <w:r w:rsidR="00645514">
        <w:rPr>
          <w:rFonts w:ascii="Courier New" w:hAnsi="Courier New" w:cs="Courier New"/>
          <w:b/>
          <w:bCs/>
          <w:highlight w:val="lightGray"/>
        </w:rPr>
        <w:t>-</w:t>
      </w:r>
      <w:r w:rsidR="00BA7106">
        <w:rPr>
          <w:rFonts w:ascii="Courier New" w:hAnsi="Courier New" w:cs="Courier New"/>
          <w:b/>
          <w:bCs/>
          <w:highlight w:val="lightGray"/>
        </w:rPr>
        <w:t>–</w:t>
      </w:r>
      <w:r w:rsidRPr="00D169B2">
        <w:rPr>
          <w:rFonts w:ascii="Courier New" w:hAnsi="Courier New" w:cs="Courier New"/>
          <w:b/>
          <w:bCs/>
          <w:highlight w:val="lightGray"/>
        </w:rPr>
        <w:t>force</w:t>
      </w:r>
    </w:p>
    <w:p w14:paraId="3258F280" w14:textId="251D95E5" w:rsidR="00BA7106" w:rsidRPr="00B60386" w:rsidRDefault="00B60386" w:rsidP="00886EF3">
      <w:pPr>
        <w:ind w:left="360" w:firstLine="360"/>
        <w:rPr>
          <w:rFonts w:ascii="Courier New" w:hAnsi="Courier New" w:cs="Courier New"/>
          <w:b/>
          <w:bCs/>
          <w:highlight w:val="lightGray"/>
        </w:rPr>
      </w:pPr>
      <w:r w:rsidRPr="00B60386">
        <w:rPr>
          <w:rFonts w:ascii="Courier New" w:hAnsi="Courier New" w:cs="Courier New"/>
          <w:b/>
          <w:bCs/>
          <w:noProof/>
        </w:rPr>
        <w:drawing>
          <wp:inline distT="0" distB="0" distL="0" distR="0" wp14:anchorId="3C1243D2" wp14:editId="7E873C34">
            <wp:extent cx="5943600" cy="1847215"/>
            <wp:effectExtent l="0" t="0" r="0" b="635"/>
            <wp:docPr id="208718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7184" name=""/>
                    <pic:cNvPicPr/>
                  </pic:nvPicPr>
                  <pic:blipFill>
                    <a:blip r:embed="rId78"/>
                    <a:stretch>
                      <a:fillRect/>
                    </a:stretch>
                  </pic:blipFill>
                  <pic:spPr>
                    <a:xfrm>
                      <a:off x="0" y="0"/>
                      <a:ext cx="5943600" cy="1847215"/>
                    </a:xfrm>
                    <a:prstGeom prst="rect">
                      <a:avLst/>
                    </a:prstGeom>
                  </pic:spPr>
                </pic:pic>
              </a:graphicData>
            </a:graphic>
          </wp:inline>
        </w:drawing>
      </w:r>
    </w:p>
    <w:p w14:paraId="0AE7A270" w14:textId="77777777" w:rsidR="00C52F5A" w:rsidRPr="00C52F5A" w:rsidRDefault="00C52F5A" w:rsidP="00886EF3">
      <w:pPr>
        <w:pStyle w:val="ListParagraph"/>
        <w:numPr>
          <w:ilvl w:val="6"/>
          <w:numId w:val="26"/>
        </w:numPr>
      </w:pPr>
      <w:r w:rsidRPr="00C52F5A">
        <w:t>Check the available cluster nodes by executing the below command. It shows primary and standby server roles and status.</w:t>
      </w:r>
    </w:p>
    <w:p w14:paraId="5633F1CF" w14:textId="1CE0E8B6" w:rsidR="00EC1620" w:rsidRDefault="000F2C14" w:rsidP="000F2C14">
      <w:pPr>
        <w:ind w:left="425" w:firstLine="295"/>
      </w:pPr>
      <w:r w:rsidRPr="000F2C14">
        <w:rPr>
          <w:noProof/>
        </w:rPr>
        <w:lastRenderedPageBreak/>
        <w:drawing>
          <wp:inline distT="0" distB="0" distL="0" distR="0" wp14:anchorId="7B4C615C" wp14:editId="206D7F47">
            <wp:extent cx="5943600" cy="3132455"/>
            <wp:effectExtent l="0" t="0" r="0" b="0"/>
            <wp:docPr id="164653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8536" name=""/>
                    <pic:cNvPicPr/>
                  </pic:nvPicPr>
                  <pic:blipFill>
                    <a:blip r:embed="rId79"/>
                    <a:stretch>
                      <a:fillRect/>
                    </a:stretch>
                  </pic:blipFill>
                  <pic:spPr>
                    <a:xfrm>
                      <a:off x="0" y="0"/>
                      <a:ext cx="5943600" cy="3132455"/>
                    </a:xfrm>
                    <a:prstGeom prst="rect">
                      <a:avLst/>
                    </a:prstGeom>
                  </pic:spPr>
                </pic:pic>
              </a:graphicData>
            </a:graphic>
          </wp:inline>
        </w:drawing>
      </w:r>
    </w:p>
    <w:p w14:paraId="65DC29E0" w14:textId="7B116E60" w:rsidR="00EC1620" w:rsidRPr="00A70ADB" w:rsidRDefault="00EC1620" w:rsidP="000F2C14">
      <w:pPr>
        <w:pStyle w:val="ListParagraph"/>
      </w:pPr>
    </w:p>
    <w:p w14:paraId="046A9652" w14:textId="77777777" w:rsidR="0050104D" w:rsidRDefault="0050104D" w:rsidP="00D63E89">
      <w:pPr>
        <w:pStyle w:val="ListParagraph"/>
        <w:ind w:left="2160"/>
        <w:rPr>
          <w:rFonts w:cstheme="minorHAnsi"/>
          <w:sz w:val="20"/>
          <w:szCs w:val="20"/>
        </w:rPr>
      </w:pPr>
    </w:p>
    <w:p w14:paraId="3DCD12DB" w14:textId="153E8C5A" w:rsidR="0050104D" w:rsidRDefault="0050104D" w:rsidP="00C11594">
      <w:pPr>
        <w:pStyle w:val="ListParagraph"/>
        <w:rPr>
          <w:rFonts w:cstheme="minorHAnsi"/>
          <w:sz w:val="20"/>
          <w:szCs w:val="20"/>
        </w:rPr>
      </w:pPr>
    </w:p>
    <w:p w14:paraId="29C6EF28" w14:textId="77777777" w:rsidR="0050104D" w:rsidRDefault="0050104D" w:rsidP="00C11594">
      <w:pPr>
        <w:pStyle w:val="ListParagraph"/>
        <w:rPr>
          <w:rFonts w:cstheme="minorHAnsi"/>
          <w:sz w:val="20"/>
          <w:szCs w:val="20"/>
        </w:rPr>
      </w:pPr>
    </w:p>
    <w:p w14:paraId="638ADE88" w14:textId="77777777" w:rsidR="00C11594" w:rsidRDefault="00C11594" w:rsidP="00C11594">
      <w:pPr>
        <w:pStyle w:val="ListParagraph"/>
        <w:rPr>
          <w:rFonts w:cstheme="minorHAnsi"/>
          <w:sz w:val="20"/>
          <w:szCs w:val="20"/>
        </w:rPr>
      </w:pPr>
      <w:r>
        <w:rPr>
          <w:rFonts w:cstheme="minorHAnsi"/>
          <w:sz w:val="20"/>
          <w:szCs w:val="20"/>
        </w:rPr>
        <w:t xml:space="preserve">                                      </w:t>
      </w:r>
    </w:p>
    <w:p w14:paraId="6187FED7" w14:textId="63537215" w:rsidR="00C11594" w:rsidRDefault="00C11594" w:rsidP="00C11594">
      <w:pPr>
        <w:pStyle w:val="ListParagraph"/>
        <w:rPr>
          <w:rFonts w:cstheme="minorHAnsi"/>
          <w:sz w:val="20"/>
          <w:szCs w:val="20"/>
        </w:rPr>
      </w:pPr>
      <w:r>
        <w:rPr>
          <w:rFonts w:cstheme="minorHAnsi"/>
          <w:sz w:val="20"/>
          <w:szCs w:val="20"/>
        </w:rPr>
        <w:t xml:space="preserve">                                  </w:t>
      </w:r>
    </w:p>
    <w:sectPr w:rsidR="00C11594" w:rsidSect="00375FE4">
      <w:footerReference w:type="default" r:id="rId80"/>
      <w:pgSz w:w="12240" w:h="15840"/>
      <w:pgMar w:top="1350" w:right="1440" w:bottom="1170" w:left="1440"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A0F34" w14:textId="77777777" w:rsidR="003737B9" w:rsidRDefault="003737B9">
      <w:r>
        <w:separator/>
      </w:r>
    </w:p>
    <w:p w14:paraId="3A36140F" w14:textId="77777777" w:rsidR="003737B9" w:rsidRDefault="003737B9"/>
    <w:p w14:paraId="47AC58F1" w14:textId="77777777" w:rsidR="003737B9" w:rsidRDefault="003737B9"/>
    <w:p w14:paraId="39DCF90E" w14:textId="77777777" w:rsidR="003737B9" w:rsidRDefault="003737B9"/>
  </w:endnote>
  <w:endnote w:type="continuationSeparator" w:id="0">
    <w:p w14:paraId="0220B24A" w14:textId="77777777" w:rsidR="003737B9" w:rsidRDefault="003737B9">
      <w:r>
        <w:continuationSeparator/>
      </w:r>
    </w:p>
    <w:p w14:paraId="3B6472DC" w14:textId="77777777" w:rsidR="003737B9" w:rsidRDefault="003737B9"/>
    <w:p w14:paraId="179741AF" w14:textId="77777777" w:rsidR="003737B9" w:rsidRDefault="003737B9"/>
    <w:p w14:paraId="20BFA64D" w14:textId="77777777" w:rsidR="003737B9" w:rsidRDefault="003737B9"/>
  </w:endnote>
  <w:endnote w:type="continuationNotice" w:id="1">
    <w:p w14:paraId="1B887ADD" w14:textId="77777777" w:rsidR="003737B9" w:rsidRDefault="003737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20F57" w14:textId="56E8D829" w:rsidR="00375FE4" w:rsidRDefault="00375FE4" w:rsidP="00156D49">
    <w:pPr>
      <w:pStyle w:val="RapASEBodyCopy"/>
      <w:pBdr>
        <w:top w:val="single" w:sz="4" w:space="1" w:color="auto"/>
      </w:pBdr>
      <w:tabs>
        <w:tab w:val="center" w:pos="4680"/>
        <w:tab w:val="right" w:pos="9360"/>
      </w:tabs>
    </w:pPr>
    <w:r>
      <w:t>S2 Global Proprietary</w:t>
    </w:r>
    <w:r w:rsidR="00616182">
      <w:tab/>
    </w:r>
    <w:r>
      <w:t>Unclassified</w:t>
    </w:r>
    <w:r>
      <w:tab/>
      <w:t xml:space="preserve">Page </w:t>
    </w:r>
    <w:sdt>
      <w:sdtPr>
        <w:id w:val="19901222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47374B7" w14:textId="77777777" w:rsidR="00BF4D93" w:rsidRDefault="00BF4D93" w:rsidP="00616182">
    <w:pPr>
      <w:pStyle w:val="RapASEBodyCop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204FD" w14:textId="77777777" w:rsidR="003737B9" w:rsidRDefault="003737B9">
      <w:r>
        <w:separator/>
      </w:r>
    </w:p>
  </w:footnote>
  <w:footnote w:type="continuationSeparator" w:id="0">
    <w:p w14:paraId="0CF37B8D" w14:textId="77777777" w:rsidR="003737B9" w:rsidRDefault="003737B9">
      <w:r>
        <w:continuationSeparator/>
      </w:r>
    </w:p>
    <w:p w14:paraId="73D78964" w14:textId="77777777" w:rsidR="003737B9" w:rsidRDefault="003737B9"/>
    <w:p w14:paraId="2EBEB1DF" w14:textId="77777777" w:rsidR="003737B9" w:rsidRDefault="003737B9"/>
    <w:p w14:paraId="64BA8B41" w14:textId="77777777" w:rsidR="003737B9" w:rsidRDefault="003737B9"/>
  </w:footnote>
  <w:footnote w:type="continuationNotice" w:id="1">
    <w:p w14:paraId="55709CA9" w14:textId="77777777" w:rsidR="003737B9" w:rsidRDefault="003737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CB5F7" w14:textId="1B8EE77B" w:rsidR="00F118D1" w:rsidRPr="00E658B3" w:rsidRDefault="00E658B3" w:rsidP="00E658B3">
    <w:pPr>
      <w:spacing w:before="90" w:after="180"/>
      <w:jc w:val="right"/>
    </w:pPr>
    <w:bookmarkStart w:id="0" w:name="new_master_page_header_htm"/>
    <w:bookmarkEnd w:id="0"/>
    <w:r>
      <w:rPr>
        <w:noProof/>
      </w:rPr>
      <w:drawing>
        <wp:inline distT="0" distB="0" distL="0" distR="0" wp14:anchorId="4D88172E" wp14:editId="78EE2469">
          <wp:extent cx="758825" cy="941705"/>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825" cy="94170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96B73"/>
    <w:multiLevelType w:val="multilevel"/>
    <w:tmpl w:val="45FE82AE"/>
    <w:lvl w:ilvl="0">
      <w:start w:val="1"/>
      <w:numFmt w:val="decimal"/>
      <w:pStyle w:val="RapASESubheadLevel1"/>
      <w:lvlText w:val="%1."/>
      <w:lvlJc w:val="left"/>
      <w:pPr>
        <w:ind w:left="360" w:hanging="360"/>
      </w:pPr>
      <w:rPr>
        <w:rFonts w:hint="default"/>
      </w:rPr>
    </w:lvl>
    <w:lvl w:ilvl="1">
      <w:start w:val="1"/>
      <w:numFmt w:val="decimal"/>
      <w:pStyle w:val="RapASESubheadLevel2"/>
      <w:lvlText w:val="%1.%2"/>
      <w:lvlJc w:val="left"/>
      <w:pPr>
        <w:ind w:left="720" w:hanging="360"/>
      </w:pPr>
      <w:rPr>
        <w:rFonts w:hint="default"/>
      </w:rPr>
    </w:lvl>
    <w:lvl w:ilvl="2">
      <w:start w:val="1"/>
      <w:numFmt w:val="decimal"/>
      <w:pStyle w:val="RapASESubheadLevel3"/>
      <w:lvlText w:val="%1.%2.%3"/>
      <w:lvlJc w:val="left"/>
      <w:pPr>
        <w:ind w:left="1080" w:hanging="360"/>
      </w:pPr>
      <w:rPr>
        <w:rFonts w:hint="default"/>
      </w:rPr>
    </w:lvl>
    <w:lvl w:ilvl="3">
      <w:start w:val="1"/>
      <w:numFmt w:val="decimal"/>
      <w:pStyle w:val="RapASESubheadLevel4"/>
      <w:lvlText w:val="%1.%2.%3.%4"/>
      <w:lvlJc w:val="left"/>
      <w:pPr>
        <w:ind w:left="1440" w:hanging="360"/>
      </w:pPr>
      <w:rPr>
        <w:rFonts w:hint="default"/>
      </w:rPr>
    </w:lvl>
    <w:lvl w:ilvl="4">
      <w:start w:val="1"/>
      <w:numFmt w:val="decimal"/>
      <w:pStyle w:val="RapASESubheadLevel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BA217A"/>
    <w:multiLevelType w:val="multilevel"/>
    <w:tmpl w:val="04090023"/>
    <w:name w:val="Rap_ASE Body Numbered List222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4461A2A"/>
    <w:multiLevelType w:val="multilevel"/>
    <w:tmpl w:val="71C2C1A0"/>
    <w:styleLink w:val="RapASEBodyNumberedList"/>
    <w:lvl w:ilvl="0">
      <w:start w:val="1"/>
      <w:numFmt w:val="decimal"/>
      <w:lvlText w:val="%1."/>
      <w:lvlJc w:val="left"/>
      <w:pPr>
        <w:ind w:left="720" w:hanging="360"/>
      </w:pPr>
      <w:rPr>
        <w:rFonts w:ascii="Arial" w:hAnsi="Arial" w:hint="default"/>
        <w:b w:val="0"/>
        <w:i w:val="0"/>
        <w:color w:val="006EC7" w:themeColor="accent1"/>
        <w:sz w:val="18"/>
      </w:rPr>
    </w:lvl>
    <w:lvl w:ilvl="1">
      <w:start w:val="1"/>
      <w:numFmt w:val="lowerLetter"/>
      <w:lvlText w:val="%2."/>
      <w:lvlJc w:val="left"/>
      <w:pPr>
        <w:ind w:left="1440" w:hanging="360"/>
      </w:pPr>
      <w:rPr>
        <w:rFonts w:ascii="Arial" w:hAnsi="Arial" w:hint="default"/>
        <w:b w:val="0"/>
        <w:i w:val="0"/>
        <w:color w:val="006EC7" w:themeColor="accent1"/>
        <w:sz w:val="18"/>
      </w:rPr>
    </w:lvl>
    <w:lvl w:ilvl="2">
      <w:start w:val="1"/>
      <w:numFmt w:val="lowerRoman"/>
      <w:lvlText w:val="%3."/>
      <w:lvlJc w:val="left"/>
      <w:pPr>
        <w:ind w:left="2160" w:hanging="360"/>
      </w:pPr>
      <w:rPr>
        <w:rFonts w:ascii="Arial" w:hAnsi="Arial" w:hint="default"/>
        <w:b w:val="0"/>
        <w:i w:val="0"/>
        <w:color w:val="006EC7" w:themeColor="accent1"/>
        <w:sz w:val="18"/>
      </w:rPr>
    </w:lvl>
    <w:lvl w:ilvl="3">
      <w:start w:val="1"/>
      <w:numFmt w:val="decimal"/>
      <w:lvlText w:val="%4)"/>
      <w:lvlJc w:val="left"/>
      <w:pPr>
        <w:ind w:left="2880" w:hanging="360"/>
      </w:pPr>
      <w:rPr>
        <w:rFonts w:ascii="Arial" w:hAnsi="Arial" w:hint="default"/>
        <w:b w:val="0"/>
        <w:i w:val="0"/>
        <w:color w:val="006EC7" w:themeColor="accent1"/>
        <w:sz w:val="18"/>
      </w:rPr>
    </w:lvl>
    <w:lvl w:ilvl="4">
      <w:start w:val="1"/>
      <w:numFmt w:val="none"/>
      <w:lvlRestart w:val="0"/>
      <w:lvlText w:val=""/>
      <w:lvlJc w:val="left"/>
      <w:pPr>
        <w:ind w:left="3600" w:hanging="360"/>
      </w:pPr>
      <w:rPr>
        <w:rFonts w:ascii="Arial" w:hAnsi="Arial" w:hint="default"/>
        <w:b w:val="0"/>
        <w:i w:val="0"/>
        <w:color w:val="006EC7" w:themeColor="accent1"/>
        <w:sz w:val="18"/>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3" w15:restartNumberingAfterBreak="0">
    <w:nsid w:val="06E94D93"/>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553BB"/>
    <w:multiLevelType w:val="multilevel"/>
    <w:tmpl w:val="1A824EE6"/>
    <w:name w:val="Rap_ASE List Head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1F28E3"/>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C42BFF"/>
    <w:multiLevelType w:val="hybridMultilevel"/>
    <w:tmpl w:val="16A6212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785"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D975CE"/>
    <w:multiLevelType w:val="hybridMultilevel"/>
    <w:tmpl w:val="9CD28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3F6070"/>
    <w:multiLevelType w:val="multilevel"/>
    <w:tmpl w:val="0332E434"/>
    <w:name w:val="Rap_ASE List Head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730C30"/>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CFF5C6E"/>
    <w:multiLevelType w:val="hybridMultilevel"/>
    <w:tmpl w:val="FF46B07A"/>
    <w:lvl w:ilvl="0" w:tplc="A35818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3139149C"/>
    <w:multiLevelType w:val="multilevel"/>
    <w:tmpl w:val="04826772"/>
    <w:lvl w:ilvl="0">
      <w:start w:val="1"/>
      <w:numFmt w:val="bullet"/>
      <w:pStyle w:val="RapASEBullets"/>
      <w:lvlText w:val=""/>
      <w:lvlJc w:val="left"/>
      <w:pPr>
        <w:tabs>
          <w:tab w:val="num" w:pos="1440"/>
        </w:tabs>
        <w:ind w:left="1440" w:hanging="360"/>
      </w:pPr>
      <w:rPr>
        <w:rFonts w:ascii="Symbol" w:hAnsi="Symbol" w:hint="default"/>
        <w:b w:val="0"/>
        <w:i w:val="0"/>
        <w:sz w:val="2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Arial" w:hAnsi="Arial" w:hint="default"/>
        <w:sz w:val="16"/>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Symbol" w:hAnsi="Symbol" w:hint="default"/>
      </w:rPr>
    </w:lvl>
    <w:lvl w:ilvl="7">
      <w:start w:val="1"/>
      <w:numFmt w:val="bullet"/>
      <w:lvlText w:val="o"/>
      <w:lvlJc w:val="left"/>
      <w:pPr>
        <w:tabs>
          <w:tab w:val="num" w:pos="3960"/>
        </w:tabs>
        <w:ind w:left="3960" w:hanging="360"/>
      </w:pPr>
      <w:rPr>
        <w:rFonts w:ascii="Courier New" w:hAnsi="Courier New" w:cs="Courier New" w:hint="default"/>
      </w:rPr>
    </w:lvl>
    <w:lvl w:ilvl="8">
      <w:start w:val="1"/>
      <w:numFmt w:val="bullet"/>
      <w:lvlText w:val=""/>
      <w:lvlJc w:val="left"/>
      <w:pPr>
        <w:tabs>
          <w:tab w:val="num" w:pos="4320"/>
        </w:tabs>
        <w:ind w:left="4320" w:hanging="360"/>
      </w:pPr>
      <w:rPr>
        <w:rFonts w:ascii="Wingdings" w:hAnsi="Wingdings" w:hint="default"/>
      </w:rPr>
    </w:lvl>
  </w:abstractNum>
  <w:abstractNum w:abstractNumId="12" w15:restartNumberingAfterBreak="0">
    <w:nsid w:val="321C1A78"/>
    <w:multiLevelType w:val="hybridMultilevel"/>
    <w:tmpl w:val="62E44A4A"/>
    <w:lvl w:ilvl="0" w:tplc="F1560140">
      <w:numFmt w:val="bullet"/>
      <w:lvlText w:val=""/>
      <w:lvlJc w:val="left"/>
      <w:pPr>
        <w:ind w:left="2520" w:hanging="360"/>
      </w:pPr>
      <w:rPr>
        <w:rFonts w:ascii="Wingdings" w:eastAsiaTheme="minorHAnsi" w:hAnsi="Wingdings" w:cstheme="minorBid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3" w15:restartNumberingAfterBreak="0">
    <w:nsid w:val="34AF69C3"/>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57C12AA"/>
    <w:multiLevelType w:val="hybridMultilevel"/>
    <w:tmpl w:val="51C0B9F2"/>
    <w:lvl w:ilvl="0" w:tplc="C2A4B7CA">
      <w:start w:val="1"/>
      <w:numFmt w:val="bullet"/>
      <w:pStyle w:val="RAPASEBulletSub"/>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6D71C4E"/>
    <w:multiLevelType w:val="multilevel"/>
    <w:tmpl w:val="4FEEB9F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left"/>
      <w:pPr>
        <w:ind w:left="0" w:firstLine="0"/>
      </w:pPr>
      <w:rPr>
        <w:rFonts w:ascii="Arial Bold" w:hAnsi="Arial Bold" w:hint="default"/>
        <w:b/>
        <w:i w:val="0"/>
        <w:color w:val="006EC7"/>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C0A7FC9"/>
    <w:multiLevelType w:val="hybridMultilevel"/>
    <w:tmpl w:val="15105596"/>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3D524609"/>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792A6D"/>
    <w:multiLevelType w:val="hybridMultilevel"/>
    <w:tmpl w:val="63A8A5E4"/>
    <w:lvl w:ilvl="0" w:tplc="4009001B">
      <w:start w:val="1"/>
      <w:numFmt w:val="lowerRoman"/>
      <w:lvlText w:val="%1."/>
      <w:lvlJc w:val="righ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6654CA9"/>
    <w:multiLevelType w:val="hybridMultilevel"/>
    <w:tmpl w:val="66A077B0"/>
    <w:lvl w:ilvl="0" w:tplc="0CFA2848">
      <w:start w:val="1"/>
      <w:numFmt w:val="bullet"/>
      <w:pStyle w:val="RAPASE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723FFC"/>
    <w:multiLevelType w:val="hybridMultilevel"/>
    <w:tmpl w:val="A6DEFB14"/>
    <w:lvl w:ilvl="0" w:tplc="C2805F86">
      <w:start w:val="1"/>
      <w:numFmt w:val="upperLetter"/>
      <w:pStyle w:val="RapASEnumberingalpha"/>
      <w:lvlText w:val="%1."/>
      <w:lvlJc w:val="left"/>
      <w:pPr>
        <w:ind w:left="720" w:hanging="360"/>
      </w:pPr>
    </w:lvl>
    <w:lvl w:ilvl="1" w:tplc="B170903C">
      <w:start w:val="1"/>
      <w:numFmt w:val="lowerLetter"/>
      <w:pStyle w:val="RapASEnumberingalphasub"/>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591C86"/>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9E35AC"/>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F07AD6"/>
    <w:multiLevelType w:val="hybridMultilevel"/>
    <w:tmpl w:val="63F66790"/>
    <w:lvl w:ilvl="0" w:tplc="4009000F">
      <w:start w:val="1"/>
      <w:numFmt w:val="decimal"/>
      <w:lvlText w:val="%1."/>
      <w:lvlJc w:val="left"/>
      <w:pPr>
        <w:ind w:left="1028" w:hanging="360"/>
      </w:pPr>
    </w:lvl>
    <w:lvl w:ilvl="1" w:tplc="40090019" w:tentative="1">
      <w:start w:val="1"/>
      <w:numFmt w:val="lowerLetter"/>
      <w:lvlText w:val="%2."/>
      <w:lvlJc w:val="left"/>
      <w:pPr>
        <w:ind w:left="1748" w:hanging="360"/>
      </w:pPr>
    </w:lvl>
    <w:lvl w:ilvl="2" w:tplc="4009001B" w:tentative="1">
      <w:start w:val="1"/>
      <w:numFmt w:val="lowerRoman"/>
      <w:lvlText w:val="%3."/>
      <w:lvlJc w:val="right"/>
      <w:pPr>
        <w:ind w:left="2468" w:hanging="180"/>
      </w:pPr>
    </w:lvl>
    <w:lvl w:ilvl="3" w:tplc="4009000F" w:tentative="1">
      <w:start w:val="1"/>
      <w:numFmt w:val="decimal"/>
      <w:lvlText w:val="%4."/>
      <w:lvlJc w:val="left"/>
      <w:pPr>
        <w:ind w:left="3188" w:hanging="360"/>
      </w:pPr>
    </w:lvl>
    <w:lvl w:ilvl="4" w:tplc="40090019" w:tentative="1">
      <w:start w:val="1"/>
      <w:numFmt w:val="lowerLetter"/>
      <w:lvlText w:val="%5."/>
      <w:lvlJc w:val="left"/>
      <w:pPr>
        <w:ind w:left="3908" w:hanging="360"/>
      </w:pPr>
    </w:lvl>
    <w:lvl w:ilvl="5" w:tplc="4009001B" w:tentative="1">
      <w:start w:val="1"/>
      <w:numFmt w:val="lowerRoman"/>
      <w:lvlText w:val="%6."/>
      <w:lvlJc w:val="right"/>
      <w:pPr>
        <w:ind w:left="4628" w:hanging="180"/>
      </w:pPr>
    </w:lvl>
    <w:lvl w:ilvl="6" w:tplc="4009000F" w:tentative="1">
      <w:start w:val="1"/>
      <w:numFmt w:val="decimal"/>
      <w:lvlText w:val="%7."/>
      <w:lvlJc w:val="left"/>
      <w:pPr>
        <w:ind w:left="5348" w:hanging="360"/>
      </w:pPr>
    </w:lvl>
    <w:lvl w:ilvl="7" w:tplc="40090019" w:tentative="1">
      <w:start w:val="1"/>
      <w:numFmt w:val="lowerLetter"/>
      <w:lvlText w:val="%8."/>
      <w:lvlJc w:val="left"/>
      <w:pPr>
        <w:ind w:left="6068" w:hanging="360"/>
      </w:pPr>
    </w:lvl>
    <w:lvl w:ilvl="8" w:tplc="4009001B" w:tentative="1">
      <w:start w:val="1"/>
      <w:numFmt w:val="lowerRoman"/>
      <w:lvlText w:val="%9."/>
      <w:lvlJc w:val="right"/>
      <w:pPr>
        <w:ind w:left="6788" w:hanging="180"/>
      </w:pPr>
    </w:lvl>
  </w:abstractNum>
  <w:abstractNum w:abstractNumId="24" w15:restartNumberingAfterBreak="0">
    <w:nsid w:val="55BE21F8"/>
    <w:multiLevelType w:val="hybridMultilevel"/>
    <w:tmpl w:val="C6B24CA2"/>
    <w:lvl w:ilvl="0" w:tplc="4009001B">
      <w:start w:val="1"/>
      <w:numFmt w:val="lowerRoman"/>
      <w:lvlText w:val="%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55EC0089"/>
    <w:multiLevelType w:val="multilevel"/>
    <w:tmpl w:val="0409001D"/>
    <w:name w:val="Rap_ASE Numbered Bullets Body2222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7756EC0"/>
    <w:multiLevelType w:val="hybridMultilevel"/>
    <w:tmpl w:val="C58AF86C"/>
    <w:lvl w:ilvl="0" w:tplc="E75681D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5C126850"/>
    <w:multiLevelType w:val="multilevel"/>
    <w:tmpl w:val="2B8E3F70"/>
    <w:name w:val="Rap_ASE Body Numbered List2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FC54F63"/>
    <w:multiLevelType w:val="hybridMultilevel"/>
    <w:tmpl w:val="2BDE6384"/>
    <w:lvl w:ilvl="0" w:tplc="2A985726">
      <w:start w:val="1"/>
      <w:numFmt w:val="bullet"/>
      <w:pStyle w:val="RapASEBulletSubSub"/>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4154E7C"/>
    <w:multiLevelType w:val="hybridMultilevel"/>
    <w:tmpl w:val="5FF46D5C"/>
    <w:lvl w:ilvl="0" w:tplc="7E9CAC24">
      <w:start w:val="1"/>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6064E93"/>
    <w:multiLevelType w:val="multilevel"/>
    <w:tmpl w:val="71C2C1A0"/>
    <w:name w:val="Rap_ASE Body Numbered List22"/>
    <w:numStyleLink w:val="RapASEBodyNumberedList"/>
  </w:abstractNum>
  <w:abstractNum w:abstractNumId="31" w15:restartNumberingAfterBreak="0">
    <w:nsid w:val="67CD6229"/>
    <w:multiLevelType w:val="multilevel"/>
    <w:tmpl w:val="71C2C1A0"/>
    <w:name w:val="Rap_ASE Body Numbered List2"/>
    <w:numStyleLink w:val="RapASEBodyNumberedList"/>
  </w:abstractNum>
  <w:abstractNum w:abstractNumId="32" w15:restartNumberingAfterBreak="0">
    <w:nsid w:val="69897EE7"/>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CB0F04"/>
    <w:multiLevelType w:val="multilevel"/>
    <w:tmpl w:val="71C2C1A0"/>
    <w:name w:val="Rap_ASE Body Numbered List2"/>
    <w:numStyleLink w:val="RapASEBodyNumberedList"/>
  </w:abstractNum>
  <w:abstractNum w:abstractNumId="34" w15:restartNumberingAfterBreak="0">
    <w:nsid w:val="6FC5191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502"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22A0874"/>
    <w:multiLevelType w:val="hybridMultilevel"/>
    <w:tmpl w:val="9CD28F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AF445A6"/>
    <w:multiLevelType w:val="hybridMultilevel"/>
    <w:tmpl w:val="64F6A7C2"/>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7" w15:restartNumberingAfterBreak="0">
    <w:nsid w:val="7DE80E82"/>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785228292">
    <w:abstractNumId w:val="0"/>
  </w:num>
  <w:num w:numId="2" w16cid:durableId="1156268299">
    <w:abstractNumId w:val="2"/>
  </w:num>
  <w:num w:numId="3" w16cid:durableId="282268974">
    <w:abstractNumId w:val="1"/>
  </w:num>
  <w:num w:numId="4" w16cid:durableId="1447458868">
    <w:abstractNumId w:val="11"/>
  </w:num>
  <w:num w:numId="5" w16cid:durableId="1946034720">
    <w:abstractNumId w:val="19"/>
  </w:num>
  <w:num w:numId="6" w16cid:durableId="778377180">
    <w:abstractNumId w:val="28"/>
  </w:num>
  <w:num w:numId="7" w16cid:durableId="1076783774">
    <w:abstractNumId w:val="20"/>
  </w:num>
  <w:num w:numId="8" w16cid:durableId="1874919641">
    <w:abstractNumId w:val="14"/>
  </w:num>
  <w:num w:numId="9" w16cid:durableId="295570009">
    <w:abstractNumId w:val="15"/>
  </w:num>
  <w:num w:numId="10" w16cid:durableId="680863514">
    <w:abstractNumId w:val="13"/>
  </w:num>
  <w:num w:numId="11" w16cid:durableId="941568409">
    <w:abstractNumId w:val="10"/>
  </w:num>
  <w:num w:numId="12" w16cid:durableId="131143950">
    <w:abstractNumId w:val="26"/>
  </w:num>
  <w:num w:numId="13" w16cid:durableId="1396123786">
    <w:abstractNumId w:val="29"/>
  </w:num>
  <w:num w:numId="14" w16cid:durableId="1666013553">
    <w:abstractNumId w:val="24"/>
  </w:num>
  <w:num w:numId="15" w16cid:durableId="209540067">
    <w:abstractNumId w:val="12"/>
  </w:num>
  <w:num w:numId="16" w16cid:durableId="301816021">
    <w:abstractNumId w:val="9"/>
  </w:num>
  <w:num w:numId="17" w16cid:durableId="1924144175">
    <w:abstractNumId w:val="37"/>
  </w:num>
  <w:num w:numId="18" w16cid:durableId="1124037280">
    <w:abstractNumId w:val="18"/>
  </w:num>
  <w:num w:numId="19" w16cid:durableId="1010789898">
    <w:abstractNumId w:val="7"/>
  </w:num>
  <w:num w:numId="20" w16cid:durableId="1363163917">
    <w:abstractNumId w:val="3"/>
  </w:num>
  <w:num w:numId="21" w16cid:durableId="108356128">
    <w:abstractNumId w:val="21"/>
  </w:num>
  <w:num w:numId="22" w16cid:durableId="798956360">
    <w:abstractNumId w:val="32"/>
  </w:num>
  <w:num w:numId="23" w16cid:durableId="1345746871">
    <w:abstractNumId w:val="22"/>
  </w:num>
  <w:num w:numId="24" w16cid:durableId="1305041476">
    <w:abstractNumId w:val="5"/>
  </w:num>
  <w:num w:numId="25" w16cid:durableId="2017220482">
    <w:abstractNumId w:val="23"/>
  </w:num>
  <w:num w:numId="26" w16cid:durableId="1356420255">
    <w:abstractNumId w:val="6"/>
  </w:num>
  <w:num w:numId="27" w16cid:durableId="1023828426">
    <w:abstractNumId w:val="16"/>
  </w:num>
  <w:num w:numId="28" w16cid:durableId="1971858163">
    <w:abstractNumId w:val="34"/>
  </w:num>
  <w:num w:numId="29" w16cid:durableId="861044523">
    <w:abstractNumId w:val="36"/>
  </w:num>
  <w:num w:numId="30" w16cid:durableId="1919902288">
    <w:abstractNumId w:val="35"/>
  </w:num>
  <w:num w:numId="31" w16cid:durableId="1339097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doNotShadeFormData/>
  <w:characterSpacingControl w:val="doNotCompress"/>
  <w:hdrShapeDefaults>
    <o:shapedefaults v:ext="edit" spidmax="2050">
      <o:colormru v:ext="edit" colors="#4a5c78,#42758b"/>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Y2NzM3MzA0tLQwsDRS0lEKTi0uzszPAykwqgUAE8LCfCwAAAA="/>
  </w:docVars>
  <w:rsids>
    <w:rsidRoot w:val="001A4170"/>
    <w:rsid w:val="0000106B"/>
    <w:rsid w:val="000016CA"/>
    <w:rsid w:val="00002AF9"/>
    <w:rsid w:val="000041BB"/>
    <w:rsid w:val="00004EB6"/>
    <w:rsid w:val="0000586C"/>
    <w:rsid w:val="0000590A"/>
    <w:rsid w:val="00005A13"/>
    <w:rsid w:val="000066FB"/>
    <w:rsid w:val="0000671B"/>
    <w:rsid w:val="000069D0"/>
    <w:rsid w:val="00006AD2"/>
    <w:rsid w:val="00006ED3"/>
    <w:rsid w:val="00010D97"/>
    <w:rsid w:val="000117E7"/>
    <w:rsid w:val="00011922"/>
    <w:rsid w:val="00012633"/>
    <w:rsid w:val="00013929"/>
    <w:rsid w:val="00014766"/>
    <w:rsid w:val="000148F5"/>
    <w:rsid w:val="00014DF7"/>
    <w:rsid w:val="00015004"/>
    <w:rsid w:val="00015164"/>
    <w:rsid w:val="000152A6"/>
    <w:rsid w:val="00015BEA"/>
    <w:rsid w:val="00016191"/>
    <w:rsid w:val="000168E2"/>
    <w:rsid w:val="00016C01"/>
    <w:rsid w:val="00017296"/>
    <w:rsid w:val="00017373"/>
    <w:rsid w:val="00017AA1"/>
    <w:rsid w:val="00020934"/>
    <w:rsid w:val="00021020"/>
    <w:rsid w:val="00021B7E"/>
    <w:rsid w:val="00021FAD"/>
    <w:rsid w:val="000220AB"/>
    <w:rsid w:val="00023631"/>
    <w:rsid w:val="0002417B"/>
    <w:rsid w:val="00025B14"/>
    <w:rsid w:val="00025CDE"/>
    <w:rsid w:val="00025F2F"/>
    <w:rsid w:val="00026973"/>
    <w:rsid w:val="00026F46"/>
    <w:rsid w:val="0003029B"/>
    <w:rsid w:val="0003059B"/>
    <w:rsid w:val="00030621"/>
    <w:rsid w:val="00032EC1"/>
    <w:rsid w:val="00032F16"/>
    <w:rsid w:val="00032FEA"/>
    <w:rsid w:val="0003451D"/>
    <w:rsid w:val="00035C14"/>
    <w:rsid w:val="00036DB5"/>
    <w:rsid w:val="0004131B"/>
    <w:rsid w:val="000415CF"/>
    <w:rsid w:val="00042A39"/>
    <w:rsid w:val="00042BC6"/>
    <w:rsid w:val="00042C30"/>
    <w:rsid w:val="00043582"/>
    <w:rsid w:val="000438E0"/>
    <w:rsid w:val="0004411F"/>
    <w:rsid w:val="00044478"/>
    <w:rsid w:val="00045B54"/>
    <w:rsid w:val="00046011"/>
    <w:rsid w:val="00046F7A"/>
    <w:rsid w:val="0004783A"/>
    <w:rsid w:val="00047F94"/>
    <w:rsid w:val="00050653"/>
    <w:rsid w:val="00050A70"/>
    <w:rsid w:val="00050BA8"/>
    <w:rsid w:val="00051D56"/>
    <w:rsid w:val="00051F08"/>
    <w:rsid w:val="00052870"/>
    <w:rsid w:val="00052B15"/>
    <w:rsid w:val="00053098"/>
    <w:rsid w:val="0005523B"/>
    <w:rsid w:val="000558C3"/>
    <w:rsid w:val="00055903"/>
    <w:rsid w:val="00055958"/>
    <w:rsid w:val="00055ACD"/>
    <w:rsid w:val="000567CD"/>
    <w:rsid w:val="00056C07"/>
    <w:rsid w:val="00056F0D"/>
    <w:rsid w:val="000575C0"/>
    <w:rsid w:val="00060588"/>
    <w:rsid w:val="00060A03"/>
    <w:rsid w:val="00062190"/>
    <w:rsid w:val="0006382E"/>
    <w:rsid w:val="00063ACD"/>
    <w:rsid w:val="000654D2"/>
    <w:rsid w:val="00065B14"/>
    <w:rsid w:val="00065BB5"/>
    <w:rsid w:val="00067503"/>
    <w:rsid w:val="0006793B"/>
    <w:rsid w:val="000700C0"/>
    <w:rsid w:val="00070B0B"/>
    <w:rsid w:val="00070DF5"/>
    <w:rsid w:val="00071032"/>
    <w:rsid w:val="000715D2"/>
    <w:rsid w:val="00071950"/>
    <w:rsid w:val="00071ED6"/>
    <w:rsid w:val="0007224D"/>
    <w:rsid w:val="000726F3"/>
    <w:rsid w:val="000746C1"/>
    <w:rsid w:val="0007790D"/>
    <w:rsid w:val="00081327"/>
    <w:rsid w:val="00083C94"/>
    <w:rsid w:val="00084C11"/>
    <w:rsid w:val="000864F5"/>
    <w:rsid w:val="000866C3"/>
    <w:rsid w:val="000868E7"/>
    <w:rsid w:val="00087EC4"/>
    <w:rsid w:val="00090CEC"/>
    <w:rsid w:val="00092A50"/>
    <w:rsid w:val="00092BB9"/>
    <w:rsid w:val="00092FEF"/>
    <w:rsid w:val="00093324"/>
    <w:rsid w:val="00093DAF"/>
    <w:rsid w:val="00095506"/>
    <w:rsid w:val="0009672E"/>
    <w:rsid w:val="00096D08"/>
    <w:rsid w:val="0009793E"/>
    <w:rsid w:val="000A0504"/>
    <w:rsid w:val="000A1FD9"/>
    <w:rsid w:val="000A2739"/>
    <w:rsid w:val="000A2D12"/>
    <w:rsid w:val="000A3223"/>
    <w:rsid w:val="000A436F"/>
    <w:rsid w:val="000A4738"/>
    <w:rsid w:val="000A569F"/>
    <w:rsid w:val="000A61D0"/>
    <w:rsid w:val="000A65C3"/>
    <w:rsid w:val="000A6DCF"/>
    <w:rsid w:val="000A725F"/>
    <w:rsid w:val="000A775A"/>
    <w:rsid w:val="000A783A"/>
    <w:rsid w:val="000B06CC"/>
    <w:rsid w:val="000B1FE8"/>
    <w:rsid w:val="000B22A2"/>
    <w:rsid w:val="000B3D17"/>
    <w:rsid w:val="000B4F45"/>
    <w:rsid w:val="000B4F46"/>
    <w:rsid w:val="000B57D8"/>
    <w:rsid w:val="000B5CB2"/>
    <w:rsid w:val="000B63AA"/>
    <w:rsid w:val="000B6A54"/>
    <w:rsid w:val="000C1E42"/>
    <w:rsid w:val="000C1F55"/>
    <w:rsid w:val="000C43BD"/>
    <w:rsid w:val="000C4506"/>
    <w:rsid w:val="000C4F0C"/>
    <w:rsid w:val="000C51B1"/>
    <w:rsid w:val="000C5926"/>
    <w:rsid w:val="000C635B"/>
    <w:rsid w:val="000C676B"/>
    <w:rsid w:val="000C7322"/>
    <w:rsid w:val="000D03D4"/>
    <w:rsid w:val="000D18D5"/>
    <w:rsid w:val="000D261E"/>
    <w:rsid w:val="000D380A"/>
    <w:rsid w:val="000D4DB8"/>
    <w:rsid w:val="000D59BF"/>
    <w:rsid w:val="000D5FC7"/>
    <w:rsid w:val="000D666B"/>
    <w:rsid w:val="000D6824"/>
    <w:rsid w:val="000D73E6"/>
    <w:rsid w:val="000D7F7E"/>
    <w:rsid w:val="000E0D15"/>
    <w:rsid w:val="000E1158"/>
    <w:rsid w:val="000E132D"/>
    <w:rsid w:val="000E166E"/>
    <w:rsid w:val="000E16D5"/>
    <w:rsid w:val="000E2395"/>
    <w:rsid w:val="000E24A3"/>
    <w:rsid w:val="000E4500"/>
    <w:rsid w:val="000E4C61"/>
    <w:rsid w:val="000E4E34"/>
    <w:rsid w:val="000E6129"/>
    <w:rsid w:val="000E6DA5"/>
    <w:rsid w:val="000E7A57"/>
    <w:rsid w:val="000F0008"/>
    <w:rsid w:val="000F025C"/>
    <w:rsid w:val="000F1055"/>
    <w:rsid w:val="000F19AB"/>
    <w:rsid w:val="000F1CBA"/>
    <w:rsid w:val="000F2C14"/>
    <w:rsid w:val="000F3658"/>
    <w:rsid w:val="000F468E"/>
    <w:rsid w:val="000F47C7"/>
    <w:rsid w:val="000F4993"/>
    <w:rsid w:val="000F4D58"/>
    <w:rsid w:val="000F5952"/>
    <w:rsid w:val="000F5F26"/>
    <w:rsid w:val="000F7D2F"/>
    <w:rsid w:val="00100481"/>
    <w:rsid w:val="00100505"/>
    <w:rsid w:val="00100959"/>
    <w:rsid w:val="00100B61"/>
    <w:rsid w:val="00103057"/>
    <w:rsid w:val="001053B3"/>
    <w:rsid w:val="00106599"/>
    <w:rsid w:val="00106C66"/>
    <w:rsid w:val="001074B8"/>
    <w:rsid w:val="00107626"/>
    <w:rsid w:val="00107F38"/>
    <w:rsid w:val="00111DFE"/>
    <w:rsid w:val="00112779"/>
    <w:rsid w:val="0011358C"/>
    <w:rsid w:val="00113D2F"/>
    <w:rsid w:val="00114247"/>
    <w:rsid w:val="00114CA3"/>
    <w:rsid w:val="001160A8"/>
    <w:rsid w:val="00116F47"/>
    <w:rsid w:val="00117449"/>
    <w:rsid w:val="00120953"/>
    <w:rsid w:val="00120DC6"/>
    <w:rsid w:val="001217FC"/>
    <w:rsid w:val="001222AD"/>
    <w:rsid w:val="00122444"/>
    <w:rsid w:val="00122D8D"/>
    <w:rsid w:val="00123322"/>
    <w:rsid w:val="0012364F"/>
    <w:rsid w:val="00124D1D"/>
    <w:rsid w:val="00124F2D"/>
    <w:rsid w:val="001251C6"/>
    <w:rsid w:val="00125D36"/>
    <w:rsid w:val="001268B8"/>
    <w:rsid w:val="001268C3"/>
    <w:rsid w:val="00127AD2"/>
    <w:rsid w:val="001313D9"/>
    <w:rsid w:val="0013222E"/>
    <w:rsid w:val="00133D4F"/>
    <w:rsid w:val="00133DCE"/>
    <w:rsid w:val="00133EFE"/>
    <w:rsid w:val="001341BB"/>
    <w:rsid w:val="00134256"/>
    <w:rsid w:val="00135277"/>
    <w:rsid w:val="0013554A"/>
    <w:rsid w:val="001356B5"/>
    <w:rsid w:val="0013576E"/>
    <w:rsid w:val="001359E6"/>
    <w:rsid w:val="00136362"/>
    <w:rsid w:val="00136768"/>
    <w:rsid w:val="00141A2B"/>
    <w:rsid w:val="00141CD7"/>
    <w:rsid w:val="001426EF"/>
    <w:rsid w:val="00142719"/>
    <w:rsid w:val="00142F38"/>
    <w:rsid w:val="00142FF8"/>
    <w:rsid w:val="0014323B"/>
    <w:rsid w:val="001453CB"/>
    <w:rsid w:val="00145CFB"/>
    <w:rsid w:val="00146551"/>
    <w:rsid w:val="001474FE"/>
    <w:rsid w:val="001503AE"/>
    <w:rsid w:val="0015043B"/>
    <w:rsid w:val="0015098B"/>
    <w:rsid w:val="00151E70"/>
    <w:rsid w:val="00152A2D"/>
    <w:rsid w:val="00152AF4"/>
    <w:rsid w:val="00153347"/>
    <w:rsid w:val="0015427F"/>
    <w:rsid w:val="001555E1"/>
    <w:rsid w:val="00156225"/>
    <w:rsid w:val="00156D49"/>
    <w:rsid w:val="0015713E"/>
    <w:rsid w:val="0016031E"/>
    <w:rsid w:val="00160F26"/>
    <w:rsid w:val="00161776"/>
    <w:rsid w:val="001625DC"/>
    <w:rsid w:val="0016366F"/>
    <w:rsid w:val="001643A0"/>
    <w:rsid w:val="0016469E"/>
    <w:rsid w:val="0016533D"/>
    <w:rsid w:val="00165553"/>
    <w:rsid w:val="00165774"/>
    <w:rsid w:val="00165831"/>
    <w:rsid w:val="0016746E"/>
    <w:rsid w:val="00167729"/>
    <w:rsid w:val="00167899"/>
    <w:rsid w:val="00170063"/>
    <w:rsid w:val="0017013F"/>
    <w:rsid w:val="00170227"/>
    <w:rsid w:val="0017029B"/>
    <w:rsid w:val="00170410"/>
    <w:rsid w:val="00171702"/>
    <w:rsid w:val="00171A58"/>
    <w:rsid w:val="00172B0C"/>
    <w:rsid w:val="00173E5E"/>
    <w:rsid w:val="00174075"/>
    <w:rsid w:val="0017469B"/>
    <w:rsid w:val="00174777"/>
    <w:rsid w:val="00174AA9"/>
    <w:rsid w:val="0017591F"/>
    <w:rsid w:val="00176060"/>
    <w:rsid w:val="00176943"/>
    <w:rsid w:val="001808EA"/>
    <w:rsid w:val="00181044"/>
    <w:rsid w:val="00181437"/>
    <w:rsid w:val="00181F79"/>
    <w:rsid w:val="0018270D"/>
    <w:rsid w:val="00182A3C"/>
    <w:rsid w:val="00182E57"/>
    <w:rsid w:val="00183432"/>
    <w:rsid w:val="0018352A"/>
    <w:rsid w:val="00183B3B"/>
    <w:rsid w:val="00183FB3"/>
    <w:rsid w:val="00184128"/>
    <w:rsid w:val="00184C22"/>
    <w:rsid w:val="00184EF4"/>
    <w:rsid w:val="001860A1"/>
    <w:rsid w:val="00186310"/>
    <w:rsid w:val="00186E20"/>
    <w:rsid w:val="00186F4C"/>
    <w:rsid w:val="00187FFC"/>
    <w:rsid w:val="0019004C"/>
    <w:rsid w:val="00191044"/>
    <w:rsid w:val="001912AD"/>
    <w:rsid w:val="00191826"/>
    <w:rsid w:val="001927A2"/>
    <w:rsid w:val="001941EF"/>
    <w:rsid w:val="00194484"/>
    <w:rsid w:val="001955F6"/>
    <w:rsid w:val="001957B0"/>
    <w:rsid w:val="001A049E"/>
    <w:rsid w:val="001A0B8C"/>
    <w:rsid w:val="001A0B91"/>
    <w:rsid w:val="001A0DB4"/>
    <w:rsid w:val="001A1B75"/>
    <w:rsid w:val="001A2F0E"/>
    <w:rsid w:val="001A36DA"/>
    <w:rsid w:val="001A4170"/>
    <w:rsid w:val="001A45C9"/>
    <w:rsid w:val="001A4D4E"/>
    <w:rsid w:val="001A4FFA"/>
    <w:rsid w:val="001A5F1B"/>
    <w:rsid w:val="001A62CD"/>
    <w:rsid w:val="001A6653"/>
    <w:rsid w:val="001A684F"/>
    <w:rsid w:val="001A689D"/>
    <w:rsid w:val="001A69D9"/>
    <w:rsid w:val="001A6BDD"/>
    <w:rsid w:val="001A6DF7"/>
    <w:rsid w:val="001A7031"/>
    <w:rsid w:val="001B0949"/>
    <w:rsid w:val="001B0D11"/>
    <w:rsid w:val="001B236B"/>
    <w:rsid w:val="001B2486"/>
    <w:rsid w:val="001B24C2"/>
    <w:rsid w:val="001B2EAF"/>
    <w:rsid w:val="001B3BF7"/>
    <w:rsid w:val="001B3C91"/>
    <w:rsid w:val="001B3D32"/>
    <w:rsid w:val="001B43A1"/>
    <w:rsid w:val="001B468D"/>
    <w:rsid w:val="001B6C3E"/>
    <w:rsid w:val="001B7237"/>
    <w:rsid w:val="001B72FA"/>
    <w:rsid w:val="001B7B8E"/>
    <w:rsid w:val="001C284D"/>
    <w:rsid w:val="001C28FB"/>
    <w:rsid w:val="001C2E08"/>
    <w:rsid w:val="001C3657"/>
    <w:rsid w:val="001C39E7"/>
    <w:rsid w:val="001C3A2E"/>
    <w:rsid w:val="001C3F4D"/>
    <w:rsid w:val="001C4AA9"/>
    <w:rsid w:val="001C5017"/>
    <w:rsid w:val="001C5020"/>
    <w:rsid w:val="001C505A"/>
    <w:rsid w:val="001C5B03"/>
    <w:rsid w:val="001C6390"/>
    <w:rsid w:val="001C6987"/>
    <w:rsid w:val="001C7230"/>
    <w:rsid w:val="001C73FE"/>
    <w:rsid w:val="001D0615"/>
    <w:rsid w:val="001D0EF2"/>
    <w:rsid w:val="001D1E6E"/>
    <w:rsid w:val="001D3605"/>
    <w:rsid w:val="001D4074"/>
    <w:rsid w:val="001D593A"/>
    <w:rsid w:val="001D62E6"/>
    <w:rsid w:val="001E185D"/>
    <w:rsid w:val="001E1A0E"/>
    <w:rsid w:val="001E1CFB"/>
    <w:rsid w:val="001E2636"/>
    <w:rsid w:val="001E38FE"/>
    <w:rsid w:val="001E3FE8"/>
    <w:rsid w:val="001E4C51"/>
    <w:rsid w:val="001E57E4"/>
    <w:rsid w:val="001E5A5F"/>
    <w:rsid w:val="001E5B7F"/>
    <w:rsid w:val="001E6838"/>
    <w:rsid w:val="001E691B"/>
    <w:rsid w:val="001E6B11"/>
    <w:rsid w:val="001E6E5B"/>
    <w:rsid w:val="001E77DE"/>
    <w:rsid w:val="001F05F1"/>
    <w:rsid w:val="001F092C"/>
    <w:rsid w:val="001F2D18"/>
    <w:rsid w:val="001F39B6"/>
    <w:rsid w:val="001F4367"/>
    <w:rsid w:val="001F4E3A"/>
    <w:rsid w:val="001F55E4"/>
    <w:rsid w:val="001F5BF9"/>
    <w:rsid w:val="001F5C92"/>
    <w:rsid w:val="001F67E0"/>
    <w:rsid w:val="001F684F"/>
    <w:rsid w:val="001F6A18"/>
    <w:rsid w:val="001F77CC"/>
    <w:rsid w:val="0020119E"/>
    <w:rsid w:val="00201BC9"/>
    <w:rsid w:val="00201F02"/>
    <w:rsid w:val="0020312E"/>
    <w:rsid w:val="0020356E"/>
    <w:rsid w:val="00203B21"/>
    <w:rsid w:val="002041E1"/>
    <w:rsid w:val="0020663F"/>
    <w:rsid w:val="002067E7"/>
    <w:rsid w:val="00207855"/>
    <w:rsid w:val="00207A82"/>
    <w:rsid w:val="002100B8"/>
    <w:rsid w:val="002105A3"/>
    <w:rsid w:val="002124FD"/>
    <w:rsid w:val="00212CCE"/>
    <w:rsid w:val="00214235"/>
    <w:rsid w:val="002145CD"/>
    <w:rsid w:val="00214FA7"/>
    <w:rsid w:val="0021507B"/>
    <w:rsid w:val="00216E2B"/>
    <w:rsid w:val="0021765C"/>
    <w:rsid w:val="002202CA"/>
    <w:rsid w:val="00220A92"/>
    <w:rsid w:val="00221490"/>
    <w:rsid w:val="0022184D"/>
    <w:rsid w:val="0022246C"/>
    <w:rsid w:val="00222A8F"/>
    <w:rsid w:val="00222AF7"/>
    <w:rsid w:val="0022581F"/>
    <w:rsid w:val="00226FFF"/>
    <w:rsid w:val="002276D8"/>
    <w:rsid w:val="00232694"/>
    <w:rsid w:val="002335D0"/>
    <w:rsid w:val="002336AA"/>
    <w:rsid w:val="00233B03"/>
    <w:rsid w:val="00233B98"/>
    <w:rsid w:val="00234D2C"/>
    <w:rsid w:val="00235629"/>
    <w:rsid w:val="00235D40"/>
    <w:rsid w:val="002361AA"/>
    <w:rsid w:val="0023631B"/>
    <w:rsid w:val="002409A5"/>
    <w:rsid w:val="00242075"/>
    <w:rsid w:val="0024287C"/>
    <w:rsid w:val="00244392"/>
    <w:rsid w:val="00244AF4"/>
    <w:rsid w:val="002455EA"/>
    <w:rsid w:val="0024631E"/>
    <w:rsid w:val="00246D20"/>
    <w:rsid w:val="00250273"/>
    <w:rsid w:val="00250708"/>
    <w:rsid w:val="00250B6A"/>
    <w:rsid w:val="00251506"/>
    <w:rsid w:val="00251B26"/>
    <w:rsid w:val="00252112"/>
    <w:rsid w:val="002521E7"/>
    <w:rsid w:val="0025283E"/>
    <w:rsid w:val="00252B1B"/>
    <w:rsid w:val="0025304D"/>
    <w:rsid w:val="002542DD"/>
    <w:rsid w:val="00254BEF"/>
    <w:rsid w:val="0025559B"/>
    <w:rsid w:val="002558FB"/>
    <w:rsid w:val="00255A55"/>
    <w:rsid w:val="00255BA8"/>
    <w:rsid w:val="00255D3E"/>
    <w:rsid w:val="002568FE"/>
    <w:rsid w:val="00256EA9"/>
    <w:rsid w:val="002573DF"/>
    <w:rsid w:val="0026008B"/>
    <w:rsid w:val="00260406"/>
    <w:rsid w:val="00260F47"/>
    <w:rsid w:val="00261647"/>
    <w:rsid w:val="00261C45"/>
    <w:rsid w:val="00262773"/>
    <w:rsid w:val="002627CB"/>
    <w:rsid w:val="00262B03"/>
    <w:rsid w:val="00262B5B"/>
    <w:rsid w:val="00262D8B"/>
    <w:rsid w:val="00263514"/>
    <w:rsid w:val="0026365F"/>
    <w:rsid w:val="00263C64"/>
    <w:rsid w:val="00263E66"/>
    <w:rsid w:val="00264F40"/>
    <w:rsid w:val="0026548E"/>
    <w:rsid w:val="00267631"/>
    <w:rsid w:val="00267ECE"/>
    <w:rsid w:val="00270245"/>
    <w:rsid w:val="002707FD"/>
    <w:rsid w:val="00270A34"/>
    <w:rsid w:val="00271925"/>
    <w:rsid w:val="002721B3"/>
    <w:rsid w:val="0027273E"/>
    <w:rsid w:val="00273882"/>
    <w:rsid w:val="002760BC"/>
    <w:rsid w:val="0028005C"/>
    <w:rsid w:val="00280FF4"/>
    <w:rsid w:val="002816CB"/>
    <w:rsid w:val="00281AF4"/>
    <w:rsid w:val="00281BEF"/>
    <w:rsid w:val="00282BA4"/>
    <w:rsid w:val="00283042"/>
    <w:rsid w:val="00284A53"/>
    <w:rsid w:val="00284DC7"/>
    <w:rsid w:val="002851F4"/>
    <w:rsid w:val="00286FEB"/>
    <w:rsid w:val="0028782B"/>
    <w:rsid w:val="0029022C"/>
    <w:rsid w:val="002905DE"/>
    <w:rsid w:val="00290BD2"/>
    <w:rsid w:val="00290CC7"/>
    <w:rsid w:val="0029104A"/>
    <w:rsid w:val="00292611"/>
    <w:rsid w:val="00292AA6"/>
    <w:rsid w:val="00292C3B"/>
    <w:rsid w:val="002944C4"/>
    <w:rsid w:val="00295425"/>
    <w:rsid w:val="00296E3B"/>
    <w:rsid w:val="00297F92"/>
    <w:rsid w:val="002A05CB"/>
    <w:rsid w:val="002A07F7"/>
    <w:rsid w:val="002A0DFC"/>
    <w:rsid w:val="002A0E13"/>
    <w:rsid w:val="002A1232"/>
    <w:rsid w:val="002A2253"/>
    <w:rsid w:val="002A30EE"/>
    <w:rsid w:val="002A4EE3"/>
    <w:rsid w:val="002A6019"/>
    <w:rsid w:val="002B0015"/>
    <w:rsid w:val="002B00AD"/>
    <w:rsid w:val="002B04F3"/>
    <w:rsid w:val="002B104D"/>
    <w:rsid w:val="002B170C"/>
    <w:rsid w:val="002B2666"/>
    <w:rsid w:val="002B271E"/>
    <w:rsid w:val="002B2910"/>
    <w:rsid w:val="002B2E2F"/>
    <w:rsid w:val="002B4E8A"/>
    <w:rsid w:val="002B4FE1"/>
    <w:rsid w:val="002B5A00"/>
    <w:rsid w:val="002B5DAC"/>
    <w:rsid w:val="002B6E19"/>
    <w:rsid w:val="002B796A"/>
    <w:rsid w:val="002C1F1E"/>
    <w:rsid w:val="002C26EF"/>
    <w:rsid w:val="002C26F2"/>
    <w:rsid w:val="002C2E35"/>
    <w:rsid w:val="002C2F08"/>
    <w:rsid w:val="002C2FD5"/>
    <w:rsid w:val="002C3290"/>
    <w:rsid w:val="002C3A85"/>
    <w:rsid w:val="002C4364"/>
    <w:rsid w:val="002C563C"/>
    <w:rsid w:val="002C6873"/>
    <w:rsid w:val="002C7817"/>
    <w:rsid w:val="002D113B"/>
    <w:rsid w:val="002D1590"/>
    <w:rsid w:val="002D24A9"/>
    <w:rsid w:val="002D29B8"/>
    <w:rsid w:val="002D2BAA"/>
    <w:rsid w:val="002D441A"/>
    <w:rsid w:val="002D537C"/>
    <w:rsid w:val="002D6A58"/>
    <w:rsid w:val="002D7167"/>
    <w:rsid w:val="002E0498"/>
    <w:rsid w:val="002E0517"/>
    <w:rsid w:val="002E0C5F"/>
    <w:rsid w:val="002E1337"/>
    <w:rsid w:val="002E2DAA"/>
    <w:rsid w:val="002E602F"/>
    <w:rsid w:val="002E6195"/>
    <w:rsid w:val="002E63E0"/>
    <w:rsid w:val="002E6FBD"/>
    <w:rsid w:val="002E7489"/>
    <w:rsid w:val="002E7617"/>
    <w:rsid w:val="002E7734"/>
    <w:rsid w:val="002F0070"/>
    <w:rsid w:val="002F096A"/>
    <w:rsid w:val="002F1784"/>
    <w:rsid w:val="002F383E"/>
    <w:rsid w:val="002F4B14"/>
    <w:rsid w:val="002F50F8"/>
    <w:rsid w:val="002F5CBB"/>
    <w:rsid w:val="002F61D8"/>
    <w:rsid w:val="002F61E8"/>
    <w:rsid w:val="002F6AC5"/>
    <w:rsid w:val="002F7146"/>
    <w:rsid w:val="002F75F7"/>
    <w:rsid w:val="00300AC5"/>
    <w:rsid w:val="0030128B"/>
    <w:rsid w:val="0030144C"/>
    <w:rsid w:val="00303464"/>
    <w:rsid w:val="0030364F"/>
    <w:rsid w:val="00303AEF"/>
    <w:rsid w:val="00303B61"/>
    <w:rsid w:val="00303C75"/>
    <w:rsid w:val="00303E40"/>
    <w:rsid w:val="0030440E"/>
    <w:rsid w:val="00305307"/>
    <w:rsid w:val="00305F5E"/>
    <w:rsid w:val="003060C8"/>
    <w:rsid w:val="003061BC"/>
    <w:rsid w:val="003064B7"/>
    <w:rsid w:val="00306807"/>
    <w:rsid w:val="00306B36"/>
    <w:rsid w:val="00306F52"/>
    <w:rsid w:val="003072B1"/>
    <w:rsid w:val="003101B3"/>
    <w:rsid w:val="00310BA1"/>
    <w:rsid w:val="0031242E"/>
    <w:rsid w:val="0031261C"/>
    <w:rsid w:val="00312A9D"/>
    <w:rsid w:val="00314C4E"/>
    <w:rsid w:val="00314E62"/>
    <w:rsid w:val="00316016"/>
    <w:rsid w:val="00316126"/>
    <w:rsid w:val="00316D20"/>
    <w:rsid w:val="0031752E"/>
    <w:rsid w:val="00317B71"/>
    <w:rsid w:val="00317EF1"/>
    <w:rsid w:val="003201D9"/>
    <w:rsid w:val="00321851"/>
    <w:rsid w:val="0032207A"/>
    <w:rsid w:val="00323941"/>
    <w:rsid w:val="00323EF6"/>
    <w:rsid w:val="003247F5"/>
    <w:rsid w:val="00324A92"/>
    <w:rsid w:val="003258FF"/>
    <w:rsid w:val="00325C8D"/>
    <w:rsid w:val="00330A12"/>
    <w:rsid w:val="00330D09"/>
    <w:rsid w:val="00330D37"/>
    <w:rsid w:val="00331720"/>
    <w:rsid w:val="00332829"/>
    <w:rsid w:val="00333DA1"/>
    <w:rsid w:val="003341DE"/>
    <w:rsid w:val="003341F0"/>
    <w:rsid w:val="003358C5"/>
    <w:rsid w:val="0033627A"/>
    <w:rsid w:val="003366A0"/>
    <w:rsid w:val="00337CCF"/>
    <w:rsid w:val="00337D64"/>
    <w:rsid w:val="00341197"/>
    <w:rsid w:val="00341692"/>
    <w:rsid w:val="00343767"/>
    <w:rsid w:val="00346790"/>
    <w:rsid w:val="0034786A"/>
    <w:rsid w:val="00347BB2"/>
    <w:rsid w:val="00351221"/>
    <w:rsid w:val="00352388"/>
    <w:rsid w:val="00353B95"/>
    <w:rsid w:val="00354023"/>
    <w:rsid w:val="0035707F"/>
    <w:rsid w:val="0035726B"/>
    <w:rsid w:val="00360516"/>
    <w:rsid w:val="00360830"/>
    <w:rsid w:val="00360C48"/>
    <w:rsid w:val="00360CFE"/>
    <w:rsid w:val="00361029"/>
    <w:rsid w:val="00361498"/>
    <w:rsid w:val="00361C99"/>
    <w:rsid w:val="00363127"/>
    <w:rsid w:val="0036316A"/>
    <w:rsid w:val="00363961"/>
    <w:rsid w:val="00363BFF"/>
    <w:rsid w:val="00364373"/>
    <w:rsid w:val="0036570B"/>
    <w:rsid w:val="00365F37"/>
    <w:rsid w:val="00366187"/>
    <w:rsid w:val="00366B32"/>
    <w:rsid w:val="00366D50"/>
    <w:rsid w:val="003707BF"/>
    <w:rsid w:val="00371005"/>
    <w:rsid w:val="00371056"/>
    <w:rsid w:val="00371539"/>
    <w:rsid w:val="003727C3"/>
    <w:rsid w:val="003730C9"/>
    <w:rsid w:val="003737B9"/>
    <w:rsid w:val="003739AB"/>
    <w:rsid w:val="00373BD7"/>
    <w:rsid w:val="00375273"/>
    <w:rsid w:val="00375482"/>
    <w:rsid w:val="00375FE4"/>
    <w:rsid w:val="0037674A"/>
    <w:rsid w:val="0037695F"/>
    <w:rsid w:val="00376CA5"/>
    <w:rsid w:val="00376E74"/>
    <w:rsid w:val="00377F30"/>
    <w:rsid w:val="0038032E"/>
    <w:rsid w:val="00380459"/>
    <w:rsid w:val="00380574"/>
    <w:rsid w:val="00380DA7"/>
    <w:rsid w:val="003811EF"/>
    <w:rsid w:val="00381FB5"/>
    <w:rsid w:val="00382745"/>
    <w:rsid w:val="0038340C"/>
    <w:rsid w:val="00383932"/>
    <w:rsid w:val="00383C76"/>
    <w:rsid w:val="00384256"/>
    <w:rsid w:val="003842C0"/>
    <w:rsid w:val="003843B7"/>
    <w:rsid w:val="003843C7"/>
    <w:rsid w:val="00384742"/>
    <w:rsid w:val="00384EA1"/>
    <w:rsid w:val="003850D7"/>
    <w:rsid w:val="00385D2C"/>
    <w:rsid w:val="00385EED"/>
    <w:rsid w:val="00386626"/>
    <w:rsid w:val="00386C13"/>
    <w:rsid w:val="00387987"/>
    <w:rsid w:val="00387DAE"/>
    <w:rsid w:val="00391F22"/>
    <w:rsid w:val="0039208A"/>
    <w:rsid w:val="00392665"/>
    <w:rsid w:val="00392A1A"/>
    <w:rsid w:val="00393B01"/>
    <w:rsid w:val="003A017B"/>
    <w:rsid w:val="003A184B"/>
    <w:rsid w:val="003A1AC4"/>
    <w:rsid w:val="003A28B8"/>
    <w:rsid w:val="003A2D60"/>
    <w:rsid w:val="003A342B"/>
    <w:rsid w:val="003A3805"/>
    <w:rsid w:val="003A58D8"/>
    <w:rsid w:val="003A5CDB"/>
    <w:rsid w:val="003A63F4"/>
    <w:rsid w:val="003A64C9"/>
    <w:rsid w:val="003A6F95"/>
    <w:rsid w:val="003A799C"/>
    <w:rsid w:val="003B064A"/>
    <w:rsid w:val="003B07EE"/>
    <w:rsid w:val="003B0D32"/>
    <w:rsid w:val="003B1082"/>
    <w:rsid w:val="003B1CA4"/>
    <w:rsid w:val="003B4623"/>
    <w:rsid w:val="003B580E"/>
    <w:rsid w:val="003B7016"/>
    <w:rsid w:val="003B7058"/>
    <w:rsid w:val="003C049E"/>
    <w:rsid w:val="003C063E"/>
    <w:rsid w:val="003C10DE"/>
    <w:rsid w:val="003C1485"/>
    <w:rsid w:val="003C1844"/>
    <w:rsid w:val="003C2290"/>
    <w:rsid w:val="003C240C"/>
    <w:rsid w:val="003C3733"/>
    <w:rsid w:val="003C3A34"/>
    <w:rsid w:val="003C3ABB"/>
    <w:rsid w:val="003C4286"/>
    <w:rsid w:val="003C62A1"/>
    <w:rsid w:val="003C66FA"/>
    <w:rsid w:val="003C7B2D"/>
    <w:rsid w:val="003D0C83"/>
    <w:rsid w:val="003D3075"/>
    <w:rsid w:val="003D385E"/>
    <w:rsid w:val="003D3BBB"/>
    <w:rsid w:val="003D49E7"/>
    <w:rsid w:val="003D4EED"/>
    <w:rsid w:val="003D547B"/>
    <w:rsid w:val="003D5AAC"/>
    <w:rsid w:val="003D5CA6"/>
    <w:rsid w:val="003D694E"/>
    <w:rsid w:val="003D76CB"/>
    <w:rsid w:val="003D76E6"/>
    <w:rsid w:val="003D7F48"/>
    <w:rsid w:val="003E0F43"/>
    <w:rsid w:val="003E0FD6"/>
    <w:rsid w:val="003E19E9"/>
    <w:rsid w:val="003E2475"/>
    <w:rsid w:val="003E2D37"/>
    <w:rsid w:val="003E4C99"/>
    <w:rsid w:val="003E66C2"/>
    <w:rsid w:val="003E7DC0"/>
    <w:rsid w:val="003E7E5E"/>
    <w:rsid w:val="003E7F98"/>
    <w:rsid w:val="003F0864"/>
    <w:rsid w:val="003F1532"/>
    <w:rsid w:val="003F22AF"/>
    <w:rsid w:val="003F2BC3"/>
    <w:rsid w:val="003F32CB"/>
    <w:rsid w:val="003F336E"/>
    <w:rsid w:val="003F3653"/>
    <w:rsid w:val="003F3C25"/>
    <w:rsid w:val="003F4D52"/>
    <w:rsid w:val="003F4E69"/>
    <w:rsid w:val="003F576A"/>
    <w:rsid w:val="003F5C3D"/>
    <w:rsid w:val="003F61F6"/>
    <w:rsid w:val="003F620A"/>
    <w:rsid w:val="003F678F"/>
    <w:rsid w:val="003F69B6"/>
    <w:rsid w:val="003F6ABF"/>
    <w:rsid w:val="0040123C"/>
    <w:rsid w:val="00402402"/>
    <w:rsid w:val="004025CC"/>
    <w:rsid w:val="00403246"/>
    <w:rsid w:val="00403494"/>
    <w:rsid w:val="004035E1"/>
    <w:rsid w:val="00404016"/>
    <w:rsid w:val="00405356"/>
    <w:rsid w:val="00406CA2"/>
    <w:rsid w:val="004075B8"/>
    <w:rsid w:val="0040773F"/>
    <w:rsid w:val="004079B2"/>
    <w:rsid w:val="0041022A"/>
    <w:rsid w:val="00410FCB"/>
    <w:rsid w:val="0041113A"/>
    <w:rsid w:val="004112ED"/>
    <w:rsid w:val="00411DFE"/>
    <w:rsid w:val="00412A8B"/>
    <w:rsid w:val="004138F2"/>
    <w:rsid w:val="00413B77"/>
    <w:rsid w:val="00413DCC"/>
    <w:rsid w:val="0041472B"/>
    <w:rsid w:val="00415E41"/>
    <w:rsid w:val="004163E0"/>
    <w:rsid w:val="004176A6"/>
    <w:rsid w:val="00417E0F"/>
    <w:rsid w:val="00420750"/>
    <w:rsid w:val="00420FE0"/>
    <w:rsid w:val="00421092"/>
    <w:rsid w:val="00421258"/>
    <w:rsid w:val="004223CC"/>
    <w:rsid w:val="00422AC8"/>
    <w:rsid w:val="0042539D"/>
    <w:rsid w:val="00425B20"/>
    <w:rsid w:val="00426E69"/>
    <w:rsid w:val="00427D63"/>
    <w:rsid w:val="00430328"/>
    <w:rsid w:val="0043061E"/>
    <w:rsid w:val="00430C31"/>
    <w:rsid w:val="00430E80"/>
    <w:rsid w:val="00431BE7"/>
    <w:rsid w:val="00432B6E"/>
    <w:rsid w:val="00432C28"/>
    <w:rsid w:val="00432DA9"/>
    <w:rsid w:val="004336E1"/>
    <w:rsid w:val="004344BD"/>
    <w:rsid w:val="00434B37"/>
    <w:rsid w:val="004355D1"/>
    <w:rsid w:val="00435BCA"/>
    <w:rsid w:val="00435D47"/>
    <w:rsid w:val="00436C85"/>
    <w:rsid w:val="004374A7"/>
    <w:rsid w:val="0043779D"/>
    <w:rsid w:val="004404F3"/>
    <w:rsid w:val="00441A52"/>
    <w:rsid w:val="0044316A"/>
    <w:rsid w:val="00443CDF"/>
    <w:rsid w:val="00444101"/>
    <w:rsid w:val="00444E69"/>
    <w:rsid w:val="00445249"/>
    <w:rsid w:val="004453A6"/>
    <w:rsid w:val="0044586C"/>
    <w:rsid w:val="00445D62"/>
    <w:rsid w:val="00446498"/>
    <w:rsid w:val="00447D43"/>
    <w:rsid w:val="00447E95"/>
    <w:rsid w:val="00451671"/>
    <w:rsid w:val="004519C8"/>
    <w:rsid w:val="00452245"/>
    <w:rsid w:val="0045305A"/>
    <w:rsid w:val="00453EF1"/>
    <w:rsid w:val="00455A53"/>
    <w:rsid w:val="00455F95"/>
    <w:rsid w:val="00456C44"/>
    <w:rsid w:val="00456CC9"/>
    <w:rsid w:val="00456F46"/>
    <w:rsid w:val="00457008"/>
    <w:rsid w:val="00457ADB"/>
    <w:rsid w:val="00460269"/>
    <w:rsid w:val="004609BF"/>
    <w:rsid w:val="004609D9"/>
    <w:rsid w:val="00461346"/>
    <w:rsid w:val="00462E1A"/>
    <w:rsid w:val="0046325C"/>
    <w:rsid w:val="00464635"/>
    <w:rsid w:val="0046539F"/>
    <w:rsid w:val="00465D2A"/>
    <w:rsid w:val="0046631E"/>
    <w:rsid w:val="00466F14"/>
    <w:rsid w:val="00466F30"/>
    <w:rsid w:val="0046760B"/>
    <w:rsid w:val="00467C3C"/>
    <w:rsid w:val="00467D1E"/>
    <w:rsid w:val="004700EC"/>
    <w:rsid w:val="004701EB"/>
    <w:rsid w:val="00470A15"/>
    <w:rsid w:val="00470BBD"/>
    <w:rsid w:val="00471E78"/>
    <w:rsid w:val="004727BD"/>
    <w:rsid w:val="0047384C"/>
    <w:rsid w:val="00473DB0"/>
    <w:rsid w:val="004749A9"/>
    <w:rsid w:val="0047537F"/>
    <w:rsid w:val="0047584C"/>
    <w:rsid w:val="0047739A"/>
    <w:rsid w:val="0047772D"/>
    <w:rsid w:val="0048008B"/>
    <w:rsid w:val="00480A44"/>
    <w:rsid w:val="00481429"/>
    <w:rsid w:val="00483FEB"/>
    <w:rsid w:val="00484062"/>
    <w:rsid w:val="00484929"/>
    <w:rsid w:val="00484AA6"/>
    <w:rsid w:val="004851E8"/>
    <w:rsid w:val="004857B3"/>
    <w:rsid w:val="00485A5E"/>
    <w:rsid w:val="00485B1A"/>
    <w:rsid w:val="004862F7"/>
    <w:rsid w:val="00486962"/>
    <w:rsid w:val="004917D8"/>
    <w:rsid w:val="00491827"/>
    <w:rsid w:val="00491A13"/>
    <w:rsid w:val="00491CF3"/>
    <w:rsid w:val="00491EFA"/>
    <w:rsid w:val="00492B92"/>
    <w:rsid w:val="004939EB"/>
    <w:rsid w:val="00493D8F"/>
    <w:rsid w:val="00493E46"/>
    <w:rsid w:val="00494075"/>
    <w:rsid w:val="00494397"/>
    <w:rsid w:val="00494C06"/>
    <w:rsid w:val="00495517"/>
    <w:rsid w:val="00495B42"/>
    <w:rsid w:val="00496719"/>
    <w:rsid w:val="00497591"/>
    <w:rsid w:val="004A0AEA"/>
    <w:rsid w:val="004A18F3"/>
    <w:rsid w:val="004A19B8"/>
    <w:rsid w:val="004A2256"/>
    <w:rsid w:val="004A2D31"/>
    <w:rsid w:val="004A372D"/>
    <w:rsid w:val="004A39AC"/>
    <w:rsid w:val="004A45A0"/>
    <w:rsid w:val="004A537B"/>
    <w:rsid w:val="004A5537"/>
    <w:rsid w:val="004A64F7"/>
    <w:rsid w:val="004A6786"/>
    <w:rsid w:val="004A6797"/>
    <w:rsid w:val="004B0B3E"/>
    <w:rsid w:val="004B119F"/>
    <w:rsid w:val="004B13E1"/>
    <w:rsid w:val="004B1458"/>
    <w:rsid w:val="004B217B"/>
    <w:rsid w:val="004B246B"/>
    <w:rsid w:val="004B2817"/>
    <w:rsid w:val="004B2825"/>
    <w:rsid w:val="004B38C4"/>
    <w:rsid w:val="004B435F"/>
    <w:rsid w:val="004B4BAE"/>
    <w:rsid w:val="004B5173"/>
    <w:rsid w:val="004B51BF"/>
    <w:rsid w:val="004B63B9"/>
    <w:rsid w:val="004B6408"/>
    <w:rsid w:val="004C0190"/>
    <w:rsid w:val="004C14CA"/>
    <w:rsid w:val="004C1DC6"/>
    <w:rsid w:val="004C205D"/>
    <w:rsid w:val="004C31B1"/>
    <w:rsid w:val="004C3375"/>
    <w:rsid w:val="004C3401"/>
    <w:rsid w:val="004C40F2"/>
    <w:rsid w:val="004C46BC"/>
    <w:rsid w:val="004C4D61"/>
    <w:rsid w:val="004C50CC"/>
    <w:rsid w:val="004C51FD"/>
    <w:rsid w:val="004C5386"/>
    <w:rsid w:val="004C5F74"/>
    <w:rsid w:val="004C62E3"/>
    <w:rsid w:val="004C7208"/>
    <w:rsid w:val="004C74B2"/>
    <w:rsid w:val="004C75D9"/>
    <w:rsid w:val="004D1AE7"/>
    <w:rsid w:val="004D2960"/>
    <w:rsid w:val="004D3C1C"/>
    <w:rsid w:val="004D3C31"/>
    <w:rsid w:val="004D5111"/>
    <w:rsid w:val="004D56AB"/>
    <w:rsid w:val="004D67C4"/>
    <w:rsid w:val="004D7724"/>
    <w:rsid w:val="004D7893"/>
    <w:rsid w:val="004E01C4"/>
    <w:rsid w:val="004E0217"/>
    <w:rsid w:val="004E02B8"/>
    <w:rsid w:val="004E084A"/>
    <w:rsid w:val="004E08CE"/>
    <w:rsid w:val="004E0D6C"/>
    <w:rsid w:val="004E2472"/>
    <w:rsid w:val="004E2F14"/>
    <w:rsid w:val="004E42CC"/>
    <w:rsid w:val="004E4C2D"/>
    <w:rsid w:val="004E4CEB"/>
    <w:rsid w:val="004E55D9"/>
    <w:rsid w:val="004E6DDE"/>
    <w:rsid w:val="004E7809"/>
    <w:rsid w:val="004F1584"/>
    <w:rsid w:val="004F221E"/>
    <w:rsid w:val="004F3037"/>
    <w:rsid w:val="004F3443"/>
    <w:rsid w:val="004F545F"/>
    <w:rsid w:val="004F55CA"/>
    <w:rsid w:val="004F68D6"/>
    <w:rsid w:val="004F6B68"/>
    <w:rsid w:val="004F7849"/>
    <w:rsid w:val="0050038F"/>
    <w:rsid w:val="00500B49"/>
    <w:rsid w:val="0050104D"/>
    <w:rsid w:val="00501624"/>
    <w:rsid w:val="00501DA2"/>
    <w:rsid w:val="00501F9B"/>
    <w:rsid w:val="00502297"/>
    <w:rsid w:val="005027BA"/>
    <w:rsid w:val="00502FC2"/>
    <w:rsid w:val="00504063"/>
    <w:rsid w:val="00504BFE"/>
    <w:rsid w:val="0050594B"/>
    <w:rsid w:val="005116D3"/>
    <w:rsid w:val="00512DF4"/>
    <w:rsid w:val="005139D9"/>
    <w:rsid w:val="00513E48"/>
    <w:rsid w:val="00517934"/>
    <w:rsid w:val="005208C1"/>
    <w:rsid w:val="005209A0"/>
    <w:rsid w:val="00520F0E"/>
    <w:rsid w:val="00520FCC"/>
    <w:rsid w:val="00521E31"/>
    <w:rsid w:val="005231CD"/>
    <w:rsid w:val="00523749"/>
    <w:rsid w:val="00523A54"/>
    <w:rsid w:val="00523AA6"/>
    <w:rsid w:val="00523AA7"/>
    <w:rsid w:val="00525C4B"/>
    <w:rsid w:val="00525FF1"/>
    <w:rsid w:val="00526D6D"/>
    <w:rsid w:val="00527A56"/>
    <w:rsid w:val="00527FDF"/>
    <w:rsid w:val="0053022F"/>
    <w:rsid w:val="00530440"/>
    <w:rsid w:val="00531C29"/>
    <w:rsid w:val="00532733"/>
    <w:rsid w:val="00533488"/>
    <w:rsid w:val="00533543"/>
    <w:rsid w:val="005338A3"/>
    <w:rsid w:val="005348DC"/>
    <w:rsid w:val="00535E8C"/>
    <w:rsid w:val="005367CF"/>
    <w:rsid w:val="005368DA"/>
    <w:rsid w:val="00536917"/>
    <w:rsid w:val="00537D3C"/>
    <w:rsid w:val="0054042D"/>
    <w:rsid w:val="00541A3F"/>
    <w:rsid w:val="00542236"/>
    <w:rsid w:val="005429CF"/>
    <w:rsid w:val="00542E7D"/>
    <w:rsid w:val="0054306A"/>
    <w:rsid w:val="0054324E"/>
    <w:rsid w:val="00543AB6"/>
    <w:rsid w:val="005440D2"/>
    <w:rsid w:val="005441BA"/>
    <w:rsid w:val="005447F6"/>
    <w:rsid w:val="00544A1D"/>
    <w:rsid w:val="00544DFB"/>
    <w:rsid w:val="005458AF"/>
    <w:rsid w:val="0054753B"/>
    <w:rsid w:val="005503E8"/>
    <w:rsid w:val="005509A1"/>
    <w:rsid w:val="00550AD6"/>
    <w:rsid w:val="00550C43"/>
    <w:rsid w:val="00550D15"/>
    <w:rsid w:val="0055279D"/>
    <w:rsid w:val="00552F13"/>
    <w:rsid w:val="005530AA"/>
    <w:rsid w:val="005531C1"/>
    <w:rsid w:val="00553463"/>
    <w:rsid w:val="00554499"/>
    <w:rsid w:val="005561BF"/>
    <w:rsid w:val="00557CCC"/>
    <w:rsid w:val="00561374"/>
    <w:rsid w:val="0056166A"/>
    <w:rsid w:val="00561C0C"/>
    <w:rsid w:val="00561D14"/>
    <w:rsid w:val="00562643"/>
    <w:rsid w:val="005626A2"/>
    <w:rsid w:val="00562E77"/>
    <w:rsid w:val="00563C4D"/>
    <w:rsid w:val="00563F2E"/>
    <w:rsid w:val="0056408A"/>
    <w:rsid w:val="00565EDF"/>
    <w:rsid w:val="00566035"/>
    <w:rsid w:val="00566183"/>
    <w:rsid w:val="0056653B"/>
    <w:rsid w:val="00567034"/>
    <w:rsid w:val="00567098"/>
    <w:rsid w:val="00567543"/>
    <w:rsid w:val="005676DB"/>
    <w:rsid w:val="00567794"/>
    <w:rsid w:val="00570018"/>
    <w:rsid w:val="005701EB"/>
    <w:rsid w:val="0057353A"/>
    <w:rsid w:val="00573815"/>
    <w:rsid w:val="00574E41"/>
    <w:rsid w:val="005755CB"/>
    <w:rsid w:val="00575671"/>
    <w:rsid w:val="0057649B"/>
    <w:rsid w:val="00577168"/>
    <w:rsid w:val="00577A67"/>
    <w:rsid w:val="00577C99"/>
    <w:rsid w:val="00577E74"/>
    <w:rsid w:val="00580554"/>
    <w:rsid w:val="00580560"/>
    <w:rsid w:val="005808A8"/>
    <w:rsid w:val="005819EB"/>
    <w:rsid w:val="00582083"/>
    <w:rsid w:val="00582756"/>
    <w:rsid w:val="00582819"/>
    <w:rsid w:val="005828A5"/>
    <w:rsid w:val="00582E8F"/>
    <w:rsid w:val="00583869"/>
    <w:rsid w:val="00584DA1"/>
    <w:rsid w:val="005850B1"/>
    <w:rsid w:val="005853DB"/>
    <w:rsid w:val="00586595"/>
    <w:rsid w:val="005872F6"/>
    <w:rsid w:val="00587C05"/>
    <w:rsid w:val="00590F13"/>
    <w:rsid w:val="005923F3"/>
    <w:rsid w:val="0059295C"/>
    <w:rsid w:val="00593396"/>
    <w:rsid w:val="0059406E"/>
    <w:rsid w:val="00594C8B"/>
    <w:rsid w:val="005966A2"/>
    <w:rsid w:val="0059680C"/>
    <w:rsid w:val="00597072"/>
    <w:rsid w:val="005972BD"/>
    <w:rsid w:val="005976FA"/>
    <w:rsid w:val="005979CB"/>
    <w:rsid w:val="00597C6A"/>
    <w:rsid w:val="005A154A"/>
    <w:rsid w:val="005A15DC"/>
    <w:rsid w:val="005A1A4E"/>
    <w:rsid w:val="005A25CA"/>
    <w:rsid w:val="005A2B40"/>
    <w:rsid w:val="005A461B"/>
    <w:rsid w:val="005A50DA"/>
    <w:rsid w:val="005A5A5C"/>
    <w:rsid w:val="005A5ED3"/>
    <w:rsid w:val="005A77E3"/>
    <w:rsid w:val="005A7A78"/>
    <w:rsid w:val="005A7C9D"/>
    <w:rsid w:val="005A7DFE"/>
    <w:rsid w:val="005A7FBE"/>
    <w:rsid w:val="005B0490"/>
    <w:rsid w:val="005B0CD3"/>
    <w:rsid w:val="005B11D7"/>
    <w:rsid w:val="005B2183"/>
    <w:rsid w:val="005B2A95"/>
    <w:rsid w:val="005B3281"/>
    <w:rsid w:val="005B3C1E"/>
    <w:rsid w:val="005B41AB"/>
    <w:rsid w:val="005B49E6"/>
    <w:rsid w:val="005B4C19"/>
    <w:rsid w:val="005B6C56"/>
    <w:rsid w:val="005B7181"/>
    <w:rsid w:val="005C000E"/>
    <w:rsid w:val="005C00CF"/>
    <w:rsid w:val="005C04FE"/>
    <w:rsid w:val="005C0FB8"/>
    <w:rsid w:val="005C16E5"/>
    <w:rsid w:val="005C1E8E"/>
    <w:rsid w:val="005C295D"/>
    <w:rsid w:val="005C2EC2"/>
    <w:rsid w:val="005C2F11"/>
    <w:rsid w:val="005C2FA0"/>
    <w:rsid w:val="005C3D13"/>
    <w:rsid w:val="005C41AD"/>
    <w:rsid w:val="005C470D"/>
    <w:rsid w:val="005C4FDC"/>
    <w:rsid w:val="005C557E"/>
    <w:rsid w:val="005C5A3E"/>
    <w:rsid w:val="005C7087"/>
    <w:rsid w:val="005C70BD"/>
    <w:rsid w:val="005C73C6"/>
    <w:rsid w:val="005C749A"/>
    <w:rsid w:val="005C79B0"/>
    <w:rsid w:val="005C79CC"/>
    <w:rsid w:val="005D0123"/>
    <w:rsid w:val="005D084F"/>
    <w:rsid w:val="005D0931"/>
    <w:rsid w:val="005D0B15"/>
    <w:rsid w:val="005D2140"/>
    <w:rsid w:val="005D2E44"/>
    <w:rsid w:val="005D3985"/>
    <w:rsid w:val="005D3BAF"/>
    <w:rsid w:val="005D3DED"/>
    <w:rsid w:val="005D4A8F"/>
    <w:rsid w:val="005D4F3E"/>
    <w:rsid w:val="005D55F1"/>
    <w:rsid w:val="005D6765"/>
    <w:rsid w:val="005D6DCD"/>
    <w:rsid w:val="005E0D54"/>
    <w:rsid w:val="005E3DDB"/>
    <w:rsid w:val="005E559F"/>
    <w:rsid w:val="005E5CB9"/>
    <w:rsid w:val="005E72BA"/>
    <w:rsid w:val="005F002B"/>
    <w:rsid w:val="005F089D"/>
    <w:rsid w:val="005F0F07"/>
    <w:rsid w:val="005F2532"/>
    <w:rsid w:val="005F3FDB"/>
    <w:rsid w:val="005F45B0"/>
    <w:rsid w:val="005F4940"/>
    <w:rsid w:val="005F4EF8"/>
    <w:rsid w:val="005F5302"/>
    <w:rsid w:val="005F5B50"/>
    <w:rsid w:val="005F614F"/>
    <w:rsid w:val="005F6308"/>
    <w:rsid w:val="005F657B"/>
    <w:rsid w:val="00601991"/>
    <w:rsid w:val="00601E7E"/>
    <w:rsid w:val="006024E4"/>
    <w:rsid w:val="00602AC1"/>
    <w:rsid w:val="00603F3C"/>
    <w:rsid w:val="00605EFB"/>
    <w:rsid w:val="00606248"/>
    <w:rsid w:val="006077D3"/>
    <w:rsid w:val="006100CB"/>
    <w:rsid w:val="00610197"/>
    <w:rsid w:val="00610D01"/>
    <w:rsid w:val="00610DB0"/>
    <w:rsid w:val="006117DF"/>
    <w:rsid w:val="00612357"/>
    <w:rsid w:val="00612BA7"/>
    <w:rsid w:val="00612F93"/>
    <w:rsid w:val="00614547"/>
    <w:rsid w:val="00614C30"/>
    <w:rsid w:val="0061582F"/>
    <w:rsid w:val="00616182"/>
    <w:rsid w:val="00616FAA"/>
    <w:rsid w:val="00617FA6"/>
    <w:rsid w:val="00620CAE"/>
    <w:rsid w:val="00621113"/>
    <w:rsid w:val="006221EC"/>
    <w:rsid w:val="0062321A"/>
    <w:rsid w:val="006235FB"/>
    <w:rsid w:val="006241CE"/>
    <w:rsid w:val="006243DD"/>
    <w:rsid w:val="00624C66"/>
    <w:rsid w:val="006264A8"/>
    <w:rsid w:val="00626901"/>
    <w:rsid w:val="00627F36"/>
    <w:rsid w:val="00631547"/>
    <w:rsid w:val="00631829"/>
    <w:rsid w:val="00633517"/>
    <w:rsid w:val="006345AD"/>
    <w:rsid w:val="00634B95"/>
    <w:rsid w:val="006368F3"/>
    <w:rsid w:val="006371D9"/>
    <w:rsid w:val="00640024"/>
    <w:rsid w:val="006402B4"/>
    <w:rsid w:val="00640363"/>
    <w:rsid w:val="00640A3B"/>
    <w:rsid w:val="006410E6"/>
    <w:rsid w:val="006411D3"/>
    <w:rsid w:val="00641FA7"/>
    <w:rsid w:val="006428BE"/>
    <w:rsid w:val="00643A92"/>
    <w:rsid w:val="00643CC8"/>
    <w:rsid w:val="00644596"/>
    <w:rsid w:val="00645514"/>
    <w:rsid w:val="00645CD6"/>
    <w:rsid w:val="00646317"/>
    <w:rsid w:val="00647ECE"/>
    <w:rsid w:val="006507D2"/>
    <w:rsid w:val="006518B7"/>
    <w:rsid w:val="00652073"/>
    <w:rsid w:val="0065270E"/>
    <w:rsid w:val="00652FD9"/>
    <w:rsid w:val="0065325C"/>
    <w:rsid w:val="00654825"/>
    <w:rsid w:val="006548E5"/>
    <w:rsid w:val="00655A41"/>
    <w:rsid w:val="00655F0D"/>
    <w:rsid w:val="00656889"/>
    <w:rsid w:val="00656C1F"/>
    <w:rsid w:val="0065703E"/>
    <w:rsid w:val="00657164"/>
    <w:rsid w:val="00657C73"/>
    <w:rsid w:val="00657F8D"/>
    <w:rsid w:val="00660158"/>
    <w:rsid w:val="0066034F"/>
    <w:rsid w:val="006616EE"/>
    <w:rsid w:val="00661947"/>
    <w:rsid w:val="00663185"/>
    <w:rsid w:val="006635FA"/>
    <w:rsid w:val="00665765"/>
    <w:rsid w:val="00665A2F"/>
    <w:rsid w:val="00666699"/>
    <w:rsid w:val="0066744C"/>
    <w:rsid w:val="00667CAA"/>
    <w:rsid w:val="0067090F"/>
    <w:rsid w:val="00671BAE"/>
    <w:rsid w:val="00673F63"/>
    <w:rsid w:val="00674978"/>
    <w:rsid w:val="006763D6"/>
    <w:rsid w:val="00676691"/>
    <w:rsid w:val="00676A87"/>
    <w:rsid w:val="00677188"/>
    <w:rsid w:val="00682B10"/>
    <w:rsid w:val="006850B5"/>
    <w:rsid w:val="006853B8"/>
    <w:rsid w:val="00685494"/>
    <w:rsid w:val="00685F8E"/>
    <w:rsid w:val="00686DE5"/>
    <w:rsid w:val="00686ED7"/>
    <w:rsid w:val="006871C8"/>
    <w:rsid w:val="006903DE"/>
    <w:rsid w:val="00690D01"/>
    <w:rsid w:val="0069267B"/>
    <w:rsid w:val="00693737"/>
    <w:rsid w:val="0069398D"/>
    <w:rsid w:val="00694506"/>
    <w:rsid w:val="00696C82"/>
    <w:rsid w:val="00697AC8"/>
    <w:rsid w:val="006A148F"/>
    <w:rsid w:val="006A1AA9"/>
    <w:rsid w:val="006A1AEB"/>
    <w:rsid w:val="006A32BF"/>
    <w:rsid w:val="006A3616"/>
    <w:rsid w:val="006A4133"/>
    <w:rsid w:val="006A43BA"/>
    <w:rsid w:val="006A5105"/>
    <w:rsid w:val="006A5573"/>
    <w:rsid w:val="006A5975"/>
    <w:rsid w:val="006A5FDB"/>
    <w:rsid w:val="006A6D62"/>
    <w:rsid w:val="006A7446"/>
    <w:rsid w:val="006A7A51"/>
    <w:rsid w:val="006A7C68"/>
    <w:rsid w:val="006B00DD"/>
    <w:rsid w:val="006B0A2F"/>
    <w:rsid w:val="006B1668"/>
    <w:rsid w:val="006B399E"/>
    <w:rsid w:val="006B3A96"/>
    <w:rsid w:val="006B40F9"/>
    <w:rsid w:val="006B4698"/>
    <w:rsid w:val="006B490E"/>
    <w:rsid w:val="006B6EE6"/>
    <w:rsid w:val="006B7641"/>
    <w:rsid w:val="006B7A2E"/>
    <w:rsid w:val="006C1C66"/>
    <w:rsid w:val="006C1F24"/>
    <w:rsid w:val="006C2214"/>
    <w:rsid w:val="006C229C"/>
    <w:rsid w:val="006C26C3"/>
    <w:rsid w:val="006C3334"/>
    <w:rsid w:val="006C4670"/>
    <w:rsid w:val="006C472D"/>
    <w:rsid w:val="006C5169"/>
    <w:rsid w:val="006C51E6"/>
    <w:rsid w:val="006C6221"/>
    <w:rsid w:val="006C7295"/>
    <w:rsid w:val="006C743D"/>
    <w:rsid w:val="006C7550"/>
    <w:rsid w:val="006C7BA8"/>
    <w:rsid w:val="006D2A33"/>
    <w:rsid w:val="006D2B94"/>
    <w:rsid w:val="006D341C"/>
    <w:rsid w:val="006D3E50"/>
    <w:rsid w:val="006D42C4"/>
    <w:rsid w:val="006D43B1"/>
    <w:rsid w:val="006D67CD"/>
    <w:rsid w:val="006D67D7"/>
    <w:rsid w:val="006D6B1B"/>
    <w:rsid w:val="006D72F8"/>
    <w:rsid w:val="006D7CFA"/>
    <w:rsid w:val="006D7FC0"/>
    <w:rsid w:val="006E03AC"/>
    <w:rsid w:val="006E03C2"/>
    <w:rsid w:val="006E17C3"/>
    <w:rsid w:val="006E2D6D"/>
    <w:rsid w:val="006E3048"/>
    <w:rsid w:val="006E4319"/>
    <w:rsid w:val="006E4848"/>
    <w:rsid w:val="006E4D74"/>
    <w:rsid w:val="006E571B"/>
    <w:rsid w:val="006E5844"/>
    <w:rsid w:val="006E5D6D"/>
    <w:rsid w:val="006E6252"/>
    <w:rsid w:val="006E63F5"/>
    <w:rsid w:val="006E6F17"/>
    <w:rsid w:val="006E76F1"/>
    <w:rsid w:val="006F03F2"/>
    <w:rsid w:val="006F0BDE"/>
    <w:rsid w:val="006F29AC"/>
    <w:rsid w:val="006F2D1C"/>
    <w:rsid w:val="006F2DE1"/>
    <w:rsid w:val="006F3565"/>
    <w:rsid w:val="006F4D22"/>
    <w:rsid w:val="006F5314"/>
    <w:rsid w:val="006F53CC"/>
    <w:rsid w:val="006F56FC"/>
    <w:rsid w:val="006F5827"/>
    <w:rsid w:val="006F59B1"/>
    <w:rsid w:val="006F6B48"/>
    <w:rsid w:val="006F7F04"/>
    <w:rsid w:val="006F7F5E"/>
    <w:rsid w:val="00702922"/>
    <w:rsid w:val="00703A72"/>
    <w:rsid w:val="007045A0"/>
    <w:rsid w:val="00704E08"/>
    <w:rsid w:val="0070533C"/>
    <w:rsid w:val="0070556C"/>
    <w:rsid w:val="0070761B"/>
    <w:rsid w:val="00707DBA"/>
    <w:rsid w:val="007119D5"/>
    <w:rsid w:val="007124B9"/>
    <w:rsid w:val="007125E2"/>
    <w:rsid w:val="00712C13"/>
    <w:rsid w:val="0071326D"/>
    <w:rsid w:val="00713819"/>
    <w:rsid w:val="00713AAA"/>
    <w:rsid w:val="00713ED8"/>
    <w:rsid w:val="00714406"/>
    <w:rsid w:val="0071471F"/>
    <w:rsid w:val="00714C9B"/>
    <w:rsid w:val="00715398"/>
    <w:rsid w:val="00716045"/>
    <w:rsid w:val="0071780A"/>
    <w:rsid w:val="0072176D"/>
    <w:rsid w:val="00721A68"/>
    <w:rsid w:val="00722108"/>
    <w:rsid w:val="00722B24"/>
    <w:rsid w:val="00722F50"/>
    <w:rsid w:val="00724107"/>
    <w:rsid w:val="00724951"/>
    <w:rsid w:val="0072518E"/>
    <w:rsid w:val="007259D1"/>
    <w:rsid w:val="00725A76"/>
    <w:rsid w:val="007266CA"/>
    <w:rsid w:val="0072670E"/>
    <w:rsid w:val="007268D1"/>
    <w:rsid w:val="00726B42"/>
    <w:rsid w:val="00726E41"/>
    <w:rsid w:val="007270ED"/>
    <w:rsid w:val="0072793E"/>
    <w:rsid w:val="007305CD"/>
    <w:rsid w:val="0073131C"/>
    <w:rsid w:val="00731497"/>
    <w:rsid w:val="0073282F"/>
    <w:rsid w:val="00732942"/>
    <w:rsid w:val="0073393C"/>
    <w:rsid w:val="00733CB1"/>
    <w:rsid w:val="00733E1B"/>
    <w:rsid w:val="00734283"/>
    <w:rsid w:val="00735A55"/>
    <w:rsid w:val="00735C8C"/>
    <w:rsid w:val="00735C94"/>
    <w:rsid w:val="00735FB2"/>
    <w:rsid w:val="0073610C"/>
    <w:rsid w:val="007365D5"/>
    <w:rsid w:val="00736650"/>
    <w:rsid w:val="00736EE6"/>
    <w:rsid w:val="00737ACA"/>
    <w:rsid w:val="00737B6C"/>
    <w:rsid w:val="00742045"/>
    <w:rsid w:val="007422BD"/>
    <w:rsid w:val="007425E8"/>
    <w:rsid w:val="00742F55"/>
    <w:rsid w:val="00742FBC"/>
    <w:rsid w:val="007439EC"/>
    <w:rsid w:val="00745089"/>
    <w:rsid w:val="00746B42"/>
    <w:rsid w:val="00746BC3"/>
    <w:rsid w:val="00751606"/>
    <w:rsid w:val="00752D0D"/>
    <w:rsid w:val="0075343F"/>
    <w:rsid w:val="00753D0D"/>
    <w:rsid w:val="007548F4"/>
    <w:rsid w:val="00754B4B"/>
    <w:rsid w:val="00755B85"/>
    <w:rsid w:val="00755F22"/>
    <w:rsid w:val="007569FB"/>
    <w:rsid w:val="00756F48"/>
    <w:rsid w:val="00757A72"/>
    <w:rsid w:val="00760165"/>
    <w:rsid w:val="00761526"/>
    <w:rsid w:val="00762723"/>
    <w:rsid w:val="0076322A"/>
    <w:rsid w:val="0076340F"/>
    <w:rsid w:val="00764710"/>
    <w:rsid w:val="00764735"/>
    <w:rsid w:val="00764D0E"/>
    <w:rsid w:val="00766747"/>
    <w:rsid w:val="007672C1"/>
    <w:rsid w:val="0077044F"/>
    <w:rsid w:val="00770B92"/>
    <w:rsid w:val="00770FC2"/>
    <w:rsid w:val="007710FD"/>
    <w:rsid w:val="00772088"/>
    <w:rsid w:val="00772879"/>
    <w:rsid w:val="00772F23"/>
    <w:rsid w:val="00772FD4"/>
    <w:rsid w:val="007737B3"/>
    <w:rsid w:val="00773B6E"/>
    <w:rsid w:val="00773E83"/>
    <w:rsid w:val="0077432E"/>
    <w:rsid w:val="00774FAD"/>
    <w:rsid w:val="007755CF"/>
    <w:rsid w:val="00776D14"/>
    <w:rsid w:val="00776EAC"/>
    <w:rsid w:val="00776EF8"/>
    <w:rsid w:val="007774FB"/>
    <w:rsid w:val="0077784E"/>
    <w:rsid w:val="00780E38"/>
    <w:rsid w:val="00781815"/>
    <w:rsid w:val="007819AD"/>
    <w:rsid w:val="0078219E"/>
    <w:rsid w:val="007825EF"/>
    <w:rsid w:val="00782EEF"/>
    <w:rsid w:val="00783258"/>
    <w:rsid w:val="0078659D"/>
    <w:rsid w:val="0078708F"/>
    <w:rsid w:val="007871CF"/>
    <w:rsid w:val="00787DB2"/>
    <w:rsid w:val="007913D2"/>
    <w:rsid w:val="0079167E"/>
    <w:rsid w:val="00791AF4"/>
    <w:rsid w:val="00792421"/>
    <w:rsid w:val="00792560"/>
    <w:rsid w:val="007939EC"/>
    <w:rsid w:val="00794233"/>
    <w:rsid w:val="007969B2"/>
    <w:rsid w:val="00797A6F"/>
    <w:rsid w:val="00797F1A"/>
    <w:rsid w:val="007A074B"/>
    <w:rsid w:val="007A1412"/>
    <w:rsid w:val="007A18A1"/>
    <w:rsid w:val="007A1A0B"/>
    <w:rsid w:val="007A1B49"/>
    <w:rsid w:val="007A290B"/>
    <w:rsid w:val="007A2E09"/>
    <w:rsid w:val="007A3975"/>
    <w:rsid w:val="007A3C62"/>
    <w:rsid w:val="007A6387"/>
    <w:rsid w:val="007A6F55"/>
    <w:rsid w:val="007B11C6"/>
    <w:rsid w:val="007B175F"/>
    <w:rsid w:val="007B21E7"/>
    <w:rsid w:val="007B2422"/>
    <w:rsid w:val="007B318B"/>
    <w:rsid w:val="007B335A"/>
    <w:rsid w:val="007B3B29"/>
    <w:rsid w:val="007B587D"/>
    <w:rsid w:val="007B5FE8"/>
    <w:rsid w:val="007B6473"/>
    <w:rsid w:val="007B649F"/>
    <w:rsid w:val="007B6DED"/>
    <w:rsid w:val="007B7551"/>
    <w:rsid w:val="007C1B14"/>
    <w:rsid w:val="007C1C7F"/>
    <w:rsid w:val="007C35F8"/>
    <w:rsid w:val="007C450F"/>
    <w:rsid w:val="007C4D19"/>
    <w:rsid w:val="007C5D5D"/>
    <w:rsid w:val="007C7347"/>
    <w:rsid w:val="007D07DA"/>
    <w:rsid w:val="007D1142"/>
    <w:rsid w:val="007D1C62"/>
    <w:rsid w:val="007D29D2"/>
    <w:rsid w:val="007D2F4D"/>
    <w:rsid w:val="007D3E6A"/>
    <w:rsid w:val="007D4A88"/>
    <w:rsid w:val="007D4DAD"/>
    <w:rsid w:val="007D4EC0"/>
    <w:rsid w:val="007D6BD4"/>
    <w:rsid w:val="007D7266"/>
    <w:rsid w:val="007E005E"/>
    <w:rsid w:val="007E0B0B"/>
    <w:rsid w:val="007E1A6E"/>
    <w:rsid w:val="007E203A"/>
    <w:rsid w:val="007E22A6"/>
    <w:rsid w:val="007E4AA3"/>
    <w:rsid w:val="007E4D7D"/>
    <w:rsid w:val="007E54BA"/>
    <w:rsid w:val="007E5819"/>
    <w:rsid w:val="007E6281"/>
    <w:rsid w:val="007E6990"/>
    <w:rsid w:val="007E7009"/>
    <w:rsid w:val="007E78D9"/>
    <w:rsid w:val="007F218D"/>
    <w:rsid w:val="007F28B0"/>
    <w:rsid w:val="007F2929"/>
    <w:rsid w:val="007F308B"/>
    <w:rsid w:val="007F39C4"/>
    <w:rsid w:val="007F48CE"/>
    <w:rsid w:val="007F50DB"/>
    <w:rsid w:val="007F6CD6"/>
    <w:rsid w:val="007F75AC"/>
    <w:rsid w:val="00800129"/>
    <w:rsid w:val="00800E14"/>
    <w:rsid w:val="008015C2"/>
    <w:rsid w:val="00801C02"/>
    <w:rsid w:val="008029D7"/>
    <w:rsid w:val="00803195"/>
    <w:rsid w:val="0080328C"/>
    <w:rsid w:val="0080436E"/>
    <w:rsid w:val="00805018"/>
    <w:rsid w:val="00806566"/>
    <w:rsid w:val="0080716E"/>
    <w:rsid w:val="0080721B"/>
    <w:rsid w:val="00807D19"/>
    <w:rsid w:val="00810924"/>
    <w:rsid w:val="008110DF"/>
    <w:rsid w:val="00811616"/>
    <w:rsid w:val="00811893"/>
    <w:rsid w:val="00812559"/>
    <w:rsid w:val="008133CD"/>
    <w:rsid w:val="00814340"/>
    <w:rsid w:val="00814C25"/>
    <w:rsid w:val="00814C7B"/>
    <w:rsid w:val="00815818"/>
    <w:rsid w:val="00815B03"/>
    <w:rsid w:val="00815C76"/>
    <w:rsid w:val="00816406"/>
    <w:rsid w:val="0081725B"/>
    <w:rsid w:val="00817D8F"/>
    <w:rsid w:val="00817EF2"/>
    <w:rsid w:val="008217C2"/>
    <w:rsid w:val="00822EC0"/>
    <w:rsid w:val="00822FC8"/>
    <w:rsid w:val="00823ABD"/>
    <w:rsid w:val="00824961"/>
    <w:rsid w:val="00826B55"/>
    <w:rsid w:val="00830A82"/>
    <w:rsid w:val="008313D7"/>
    <w:rsid w:val="008323D3"/>
    <w:rsid w:val="00832DB5"/>
    <w:rsid w:val="008330A7"/>
    <w:rsid w:val="008336D4"/>
    <w:rsid w:val="00833DB7"/>
    <w:rsid w:val="0083473F"/>
    <w:rsid w:val="00834933"/>
    <w:rsid w:val="00834A44"/>
    <w:rsid w:val="00836549"/>
    <w:rsid w:val="008365E1"/>
    <w:rsid w:val="008366E3"/>
    <w:rsid w:val="00837B26"/>
    <w:rsid w:val="00840378"/>
    <w:rsid w:val="00840804"/>
    <w:rsid w:val="008408E2"/>
    <w:rsid w:val="00840C81"/>
    <w:rsid w:val="00840FAF"/>
    <w:rsid w:val="00841361"/>
    <w:rsid w:val="008423BD"/>
    <w:rsid w:val="00842519"/>
    <w:rsid w:val="0084263B"/>
    <w:rsid w:val="0084288A"/>
    <w:rsid w:val="00843433"/>
    <w:rsid w:val="008435FE"/>
    <w:rsid w:val="00844841"/>
    <w:rsid w:val="00845713"/>
    <w:rsid w:val="00845772"/>
    <w:rsid w:val="00845B26"/>
    <w:rsid w:val="008467A7"/>
    <w:rsid w:val="0084762A"/>
    <w:rsid w:val="00847766"/>
    <w:rsid w:val="0084776E"/>
    <w:rsid w:val="008502EC"/>
    <w:rsid w:val="00850A06"/>
    <w:rsid w:val="00850FB9"/>
    <w:rsid w:val="008512E6"/>
    <w:rsid w:val="008513D5"/>
    <w:rsid w:val="008517FD"/>
    <w:rsid w:val="00851CF3"/>
    <w:rsid w:val="008521AF"/>
    <w:rsid w:val="00852449"/>
    <w:rsid w:val="008537CD"/>
    <w:rsid w:val="00853AFB"/>
    <w:rsid w:val="00854646"/>
    <w:rsid w:val="00854832"/>
    <w:rsid w:val="00854B25"/>
    <w:rsid w:val="008555F7"/>
    <w:rsid w:val="00855B39"/>
    <w:rsid w:val="00855EF7"/>
    <w:rsid w:val="008563D9"/>
    <w:rsid w:val="0085648A"/>
    <w:rsid w:val="008617E5"/>
    <w:rsid w:val="008621CD"/>
    <w:rsid w:val="0086276F"/>
    <w:rsid w:val="008628E7"/>
    <w:rsid w:val="00862B12"/>
    <w:rsid w:val="0086372D"/>
    <w:rsid w:val="008648BD"/>
    <w:rsid w:val="00864A64"/>
    <w:rsid w:val="0086525D"/>
    <w:rsid w:val="008657F1"/>
    <w:rsid w:val="00865AC0"/>
    <w:rsid w:val="00866CDA"/>
    <w:rsid w:val="008671A6"/>
    <w:rsid w:val="0086728D"/>
    <w:rsid w:val="00867612"/>
    <w:rsid w:val="00867AA1"/>
    <w:rsid w:val="00867FE9"/>
    <w:rsid w:val="008715B8"/>
    <w:rsid w:val="00871DA4"/>
    <w:rsid w:val="00871F48"/>
    <w:rsid w:val="00872CDD"/>
    <w:rsid w:val="00873370"/>
    <w:rsid w:val="00873BB9"/>
    <w:rsid w:val="008742EC"/>
    <w:rsid w:val="00875094"/>
    <w:rsid w:val="00875C1C"/>
    <w:rsid w:val="0087614F"/>
    <w:rsid w:val="00876199"/>
    <w:rsid w:val="00876380"/>
    <w:rsid w:val="0087667B"/>
    <w:rsid w:val="00876D2E"/>
    <w:rsid w:val="00877747"/>
    <w:rsid w:val="00880AD9"/>
    <w:rsid w:val="00881316"/>
    <w:rsid w:val="00881706"/>
    <w:rsid w:val="00881773"/>
    <w:rsid w:val="00881EFD"/>
    <w:rsid w:val="00882C8E"/>
    <w:rsid w:val="00882F53"/>
    <w:rsid w:val="00884E17"/>
    <w:rsid w:val="00885527"/>
    <w:rsid w:val="00885C0A"/>
    <w:rsid w:val="00886898"/>
    <w:rsid w:val="00886923"/>
    <w:rsid w:val="00886EF3"/>
    <w:rsid w:val="00890F0A"/>
    <w:rsid w:val="00891098"/>
    <w:rsid w:val="00892B43"/>
    <w:rsid w:val="00892DB3"/>
    <w:rsid w:val="00892E3B"/>
    <w:rsid w:val="00893773"/>
    <w:rsid w:val="00895321"/>
    <w:rsid w:val="00895E3D"/>
    <w:rsid w:val="00896149"/>
    <w:rsid w:val="008A088A"/>
    <w:rsid w:val="008A0E3F"/>
    <w:rsid w:val="008A1254"/>
    <w:rsid w:val="008A19AE"/>
    <w:rsid w:val="008A1B29"/>
    <w:rsid w:val="008A2222"/>
    <w:rsid w:val="008A2932"/>
    <w:rsid w:val="008A3496"/>
    <w:rsid w:val="008A6BF9"/>
    <w:rsid w:val="008A7B09"/>
    <w:rsid w:val="008B25C7"/>
    <w:rsid w:val="008B27B2"/>
    <w:rsid w:val="008B30C6"/>
    <w:rsid w:val="008B3DA6"/>
    <w:rsid w:val="008B46AB"/>
    <w:rsid w:val="008B58E6"/>
    <w:rsid w:val="008B5F38"/>
    <w:rsid w:val="008B605C"/>
    <w:rsid w:val="008B6D50"/>
    <w:rsid w:val="008B6F23"/>
    <w:rsid w:val="008B714D"/>
    <w:rsid w:val="008B76AD"/>
    <w:rsid w:val="008C053C"/>
    <w:rsid w:val="008C1A10"/>
    <w:rsid w:val="008C3ADD"/>
    <w:rsid w:val="008C3CF0"/>
    <w:rsid w:val="008C47AF"/>
    <w:rsid w:val="008C5B5E"/>
    <w:rsid w:val="008C5C1F"/>
    <w:rsid w:val="008C769D"/>
    <w:rsid w:val="008D19D2"/>
    <w:rsid w:val="008D1AE7"/>
    <w:rsid w:val="008D1D87"/>
    <w:rsid w:val="008D31E1"/>
    <w:rsid w:val="008D3FEC"/>
    <w:rsid w:val="008D4613"/>
    <w:rsid w:val="008D619C"/>
    <w:rsid w:val="008D6778"/>
    <w:rsid w:val="008D70D3"/>
    <w:rsid w:val="008D766D"/>
    <w:rsid w:val="008D77B7"/>
    <w:rsid w:val="008E02E2"/>
    <w:rsid w:val="008E08E3"/>
    <w:rsid w:val="008E1695"/>
    <w:rsid w:val="008E1E08"/>
    <w:rsid w:val="008E2CB1"/>
    <w:rsid w:val="008E2D22"/>
    <w:rsid w:val="008E4774"/>
    <w:rsid w:val="008E55A3"/>
    <w:rsid w:val="008E5683"/>
    <w:rsid w:val="008E65F2"/>
    <w:rsid w:val="008E68F0"/>
    <w:rsid w:val="008E75A1"/>
    <w:rsid w:val="008E7C0F"/>
    <w:rsid w:val="008E7D35"/>
    <w:rsid w:val="008F1044"/>
    <w:rsid w:val="008F140D"/>
    <w:rsid w:val="008F180C"/>
    <w:rsid w:val="008F2405"/>
    <w:rsid w:val="008F48C6"/>
    <w:rsid w:val="008F6E07"/>
    <w:rsid w:val="00901631"/>
    <w:rsid w:val="0090194E"/>
    <w:rsid w:val="00904E18"/>
    <w:rsid w:val="009050EA"/>
    <w:rsid w:val="00905AA1"/>
    <w:rsid w:val="00906376"/>
    <w:rsid w:val="00906D79"/>
    <w:rsid w:val="00906F7C"/>
    <w:rsid w:val="00907982"/>
    <w:rsid w:val="00910972"/>
    <w:rsid w:val="00911087"/>
    <w:rsid w:val="00911A87"/>
    <w:rsid w:val="009129EC"/>
    <w:rsid w:val="0091315D"/>
    <w:rsid w:val="00913DBA"/>
    <w:rsid w:val="00914F5D"/>
    <w:rsid w:val="00914F7A"/>
    <w:rsid w:val="0091563B"/>
    <w:rsid w:val="00915CEE"/>
    <w:rsid w:val="009167BF"/>
    <w:rsid w:val="00916E89"/>
    <w:rsid w:val="00916EB1"/>
    <w:rsid w:val="00916FB9"/>
    <w:rsid w:val="0091758D"/>
    <w:rsid w:val="00917747"/>
    <w:rsid w:val="0092042A"/>
    <w:rsid w:val="0092077E"/>
    <w:rsid w:val="00920CE2"/>
    <w:rsid w:val="00920EF9"/>
    <w:rsid w:val="009212AD"/>
    <w:rsid w:val="00921A70"/>
    <w:rsid w:val="009221E8"/>
    <w:rsid w:val="00922720"/>
    <w:rsid w:val="00922D22"/>
    <w:rsid w:val="00922F66"/>
    <w:rsid w:val="00923353"/>
    <w:rsid w:val="009235E5"/>
    <w:rsid w:val="00923BBB"/>
    <w:rsid w:val="00924583"/>
    <w:rsid w:val="00924C9D"/>
    <w:rsid w:val="009254AA"/>
    <w:rsid w:val="00925820"/>
    <w:rsid w:val="00926F58"/>
    <w:rsid w:val="0093023D"/>
    <w:rsid w:val="0093037B"/>
    <w:rsid w:val="00930702"/>
    <w:rsid w:val="00930846"/>
    <w:rsid w:val="0093245E"/>
    <w:rsid w:val="00932E21"/>
    <w:rsid w:val="00933106"/>
    <w:rsid w:val="00933E23"/>
    <w:rsid w:val="00935789"/>
    <w:rsid w:val="00935798"/>
    <w:rsid w:val="00937743"/>
    <w:rsid w:val="009409D3"/>
    <w:rsid w:val="00941826"/>
    <w:rsid w:val="009425DB"/>
    <w:rsid w:val="00942620"/>
    <w:rsid w:val="009428B4"/>
    <w:rsid w:val="00942D74"/>
    <w:rsid w:val="00942ED9"/>
    <w:rsid w:val="009444BC"/>
    <w:rsid w:val="00944862"/>
    <w:rsid w:val="00944D41"/>
    <w:rsid w:val="00944ED2"/>
    <w:rsid w:val="00950284"/>
    <w:rsid w:val="009505BC"/>
    <w:rsid w:val="00951049"/>
    <w:rsid w:val="00951505"/>
    <w:rsid w:val="009525BD"/>
    <w:rsid w:val="00952A2E"/>
    <w:rsid w:val="009538EB"/>
    <w:rsid w:val="00954300"/>
    <w:rsid w:val="0095471E"/>
    <w:rsid w:val="00954CDA"/>
    <w:rsid w:val="009554B5"/>
    <w:rsid w:val="009554E4"/>
    <w:rsid w:val="00955BE5"/>
    <w:rsid w:val="00957270"/>
    <w:rsid w:val="009574CF"/>
    <w:rsid w:val="00960AE3"/>
    <w:rsid w:val="009610A0"/>
    <w:rsid w:val="0096289D"/>
    <w:rsid w:val="00963355"/>
    <w:rsid w:val="00963C45"/>
    <w:rsid w:val="0096420C"/>
    <w:rsid w:val="009642E9"/>
    <w:rsid w:val="00964A05"/>
    <w:rsid w:val="00964D39"/>
    <w:rsid w:val="00965029"/>
    <w:rsid w:val="00965287"/>
    <w:rsid w:val="00966820"/>
    <w:rsid w:val="00966F45"/>
    <w:rsid w:val="00967634"/>
    <w:rsid w:val="00970035"/>
    <w:rsid w:val="00971150"/>
    <w:rsid w:val="0097265C"/>
    <w:rsid w:val="00972EF6"/>
    <w:rsid w:val="00973C74"/>
    <w:rsid w:val="00973EC7"/>
    <w:rsid w:val="00974AC0"/>
    <w:rsid w:val="0097543D"/>
    <w:rsid w:val="009757FF"/>
    <w:rsid w:val="00975A9A"/>
    <w:rsid w:val="00977993"/>
    <w:rsid w:val="00977FF8"/>
    <w:rsid w:val="009801EE"/>
    <w:rsid w:val="0098170F"/>
    <w:rsid w:val="009817E0"/>
    <w:rsid w:val="0098277D"/>
    <w:rsid w:val="00982EB3"/>
    <w:rsid w:val="00982EC5"/>
    <w:rsid w:val="00984F74"/>
    <w:rsid w:val="00985A48"/>
    <w:rsid w:val="009864FA"/>
    <w:rsid w:val="0098695C"/>
    <w:rsid w:val="00986ED2"/>
    <w:rsid w:val="009871D6"/>
    <w:rsid w:val="00990499"/>
    <w:rsid w:val="00990BA5"/>
    <w:rsid w:val="009912C7"/>
    <w:rsid w:val="00991D12"/>
    <w:rsid w:val="009930F8"/>
    <w:rsid w:val="00993A4C"/>
    <w:rsid w:val="00994244"/>
    <w:rsid w:val="0099444E"/>
    <w:rsid w:val="0099502E"/>
    <w:rsid w:val="00995647"/>
    <w:rsid w:val="00996710"/>
    <w:rsid w:val="009967EA"/>
    <w:rsid w:val="00996D96"/>
    <w:rsid w:val="009975B8"/>
    <w:rsid w:val="009A0952"/>
    <w:rsid w:val="009A0C66"/>
    <w:rsid w:val="009A0F3A"/>
    <w:rsid w:val="009A0F75"/>
    <w:rsid w:val="009A1965"/>
    <w:rsid w:val="009A29DA"/>
    <w:rsid w:val="009A2C9E"/>
    <w:rsid w:val="009A37ED"/>
    <w:rsid w:val="009A3E93"/>
    <w:rsid w:val="009A4939"/>
    <w:rsid w:val="009A623A"/>
    <w:rsid w:val="009A69A4"/>
    <w:rsid w:val="009A6B27"/>
    <w:rsid w:val="009A70CE"/>
    <w:rsid w:val="009A75C0"/>
    <w:rsid w:val="009A782E"/>
    <w:rsid w:val="009B0DB8"/>
    <w:rsid w:val="009B1E54"/>
    <w:rsid w:val="009B2209"/>
    <w:rsid w:val="009B2653"/>
    <w:rsid w:val="009B2DDC"/>
    <w:rsid w:val="009B369C"/>
    <w:rsid w:val="009B3862"/>
    <w:rsid w:val="009B4B53"/>
    <w:rsid w:val="009B4FB2"/>
    <w:rsid w:val="009B4FCB"/>
    <w:rsid w:val="009B54B0"/>
    <w:rsid w:val="009B6926"/>
    <w:rsid w:val="009B7297"/>
    <w:rsid w:val="009B72D9"/>
    <w:rsid w:val="009C0E08"/>
    <w:rsid w:val="009C10C3"/>
    <w:rsid w:val="009C1483"/>
    <w:rsid w:val="009C1CC4"/>
    <w:rsid w:val="009C314B"/>
    <w:rsid w:val="009C34C2"/>
    <w:rsid w:val="009C3B82"/>
    <w:rsid w:val="009C4262"/>
    <w:rsid w:val="009C4B3F"/>
    <w:rsid w:val="009C6AF8"/>
    <w:rsid w:val="009C6FDE"/>
    <w:rsid w:val="009C7ACD"/>
    <w:rsid w:val="009D2251"/>
    <w:rsid w:val="009D303C"/>
    <w:rsid w:val="009D3F1E"/>
    <w:rsid w:val="009D53C4"/>
    <w:rsid w:val="009D54A3"/>
    <w:rsid w:val="009D6370"/>
    <w:rsid w:val="009D6B87"/>
    <w:rsid w:val="009D7196"/>
    <w:rsid w:val="009E015E"/>
    <w:rsid w:val="009E09CC"/>
    <w:rsid w:val="009E0C1C"/>
    <w:rsid w:val="009E197F"/>
    <w:rsid w:val="009E1B27"/>
    <w:rsid w:val="009E1F22"/>
    <w:rsid w:val="009E51D9"/>
    <w:rsid w:val="009E6663"/>
    <w:rsid w:val="009E67A8"/>
    <w:rsid w:val="009E79C1"/>
    <w:rsid w:val="009E7E32"/>
    <w:rsid w:val="009F250B"/>
    <w:rsid w:val="009F4512"/>
    <w:rsid w:val="009F4D16"/>
    <w:rsid w:val="009F5C41"/>
    <w:rsid w:val="009F7CB9"/>
    <w:rsid w:val="009F7F9F"/>
    <w:rsid w:val="00A0062B"/>
    <w:rsid w:val="00A0062E"/>
    <w:rsid w:val="00A00CBB"/>
    <w:rsid w:val="00A01686"/>
    <w:rsid w:val="00A02AEE"/>
    <w:rsid w:val="00A03409"/>
    <w:rsid w:val="00A041BF"/>
    <w:rsid w:val="00A04C2D"/>
    <w:rsid w:val="00A05222"/>
    <w:rsid w:val="00A05766"/>
    <w:rsid w:val="00A05BC6"/>
    <w:rsid w:val="00A0619E"/>
    <w:rsid w:val="00A10CB0"/>
    <w:rsid w:val="00A10F69"/>
    <w:rsid w:val="00A1109D"/>
    <w:rsid w:val="00A110B8"/>
    <w:rsid w:val="00A111AF"/>
    <w:rsid w:val="00A11567"/>
    <w:rsid w:val="00A12683"/>
    <w:rsid w:val="00A127F9"/>
    <w:rsid w:val="00A1285E"/>
    <w:rsid w:val="00A13991"/>
    <w:rsid w:val="00A14BDF"/>
    <w:rsid w:val="00A1518C"/>
    <w:rsid w:val="00A15DC2"/>
    <w:rsid w:val="00A162C7"/>
    <w:rsid w:val="00A165FB"/>
    <w:rsid w:val="00A16632"/>
    <w:rsid w:val="00A169F6"/>
    <w:rsid w:val="00A203EF"/>
    <w:rsid w:val="00A20D4F"/>
    <w:rsid w:val="00A226AC"/>
    <w:rsid w:val="00A22772"/>
    <w:rsid w:val="00A23FD5"/>
    <w:rsid w:val="00A2688F"/>
    <w:rsid w:val="00A26A2E"/>
    <w:rsid w:val="00A278EA"/>
    <w:rsid w:val="00A27F51"/>
    <w:rsid w:val="00A302AC"/>
    <w:rsid w:val="00A304BC"/>
    <w:rsid w:val="00A307BD"/>
    <w:rsid w:val="00A3123C"/>
    <w:rsid w:val="00A32217"/>
    <w:rsid w:val="00A3241C"/>
    <w:rsid w:val="00A3262F"/>
    <w:rsid w:val="00A32B24"/>
    <w:rsid w:val="00A3336A"/>
    <w:rsid w:val="00A340DE"/>
    <w:rsid w:val="00A340E7"/>
    <w:rsid w:val="00A34DCB"/>
    <w:rsid w:val="00A35D63"/>
    <w:rsid w:val="00A35F64"/>
    <w:rsid w:val="00A36799"/>
    <w:rsid w:val="00A378C6"/>
    <w:rsid w:val="00A37A87"/>
    <w:rsid w:val="00A40856"/>
    <w:rsid w:val="00A41ABF"/>
    <w:rsid w:val="00A420C4"/>
    <w:rsid w:val="00A42D44"/>
    <w:rsid w:val="00A43187"/>
    <w:rsid w:val="00A45723"/>
    <w:rsid w:val="00A46168"/>
    <w:rsid w:val="00A46B94"/>
    <w:rsid w:val="00A4712E"/>
    <w:rsid w:val="00A47212"/>
    <w:rsid w:val="00A47A3F"/>
    <w:rsid w:val="00A47F78"/>
    <w:rsid w:val="00A507D6"/>
    <w:rsid w:val="00A50A0C"/>
    <w:rsid w:val="00A52F1E"/>
    <w:rsid w:val="00A53453"/>
    <w:rsid w:val="00A535F4"/>
    <w:rsid w:val="00A53DC6"/>
    <w:rsid w:val="00A560ED"/>
    <w:rsid w:val="00A56ABF"/>
    <w:rsid w:val="00A572D5"/>
    <w:rsid w:val="00A60819"/>
    <w:rsid w:val="00A609FE"/>
    <w:rsid w:val="00A61622"/>
    <w:rsid w:val="00A62227"/>
    <w:rsid w:val="00A6397F"/>
    <w:rsid w:val="00A64828"/>
    <w:rsid w:val="00A6634B"/>
    <w:rsid w:val="00A67815"/>
    <w:rsid w:val="00A67B8A"/>
    <w:rsid w:val="00A70987"/>
    <w:rsid w:val="00A70ADB"/>
    <w:rsid w:val="00A712F8"/>
    <w:rsid w:val="00A717E1"/>
    <w:rsid w:val="00A71F8D"/>
    <w:rsid w:val="00A72467"/>
    <w:rsid w:val="00A7351D"/>
    <w:rsid w:val="00A73B00"/>
    <w:rsid w:val="00A748D7"/>
    <w:rsid w:val="00A752C7"/>
    <w:rsid w:val="00A76B26"/>
    <w:rsid w:val="00A770DB"/>
    <w:rsid w:val="00A77499"/>
    <w:rsid w:val="00A77800"/>
    <w:rsid w:val="00A81739"/>
    <w:rsid w:val="00A82C35"/>
    <w:rsid w:val="00A832F3"/>
    <w:rsid w:val="00A86487"/>
    <w:rsid w:val="00A876FD"/>
    <w:rsid w:val="00A904D8"/>
    <w:rsid w:val="00A912A3"/>
    <w:rsid w:val="00A94BB2"/>
    <w:rsid w:val="00A950D5"/>
    <w:rsid w:val="00A95893"/>
    <w:rsid w:val="00A95894"/>
    <w:rsid w:val="00A96B28"/>
    <w:rsid w:val="00A972C5"/>
    <w:rsid w:val="00AA07A2"/>
    <w:rsid w:val="00AA159C"/>
    <w:rsid w:val="00AA1F68"/>
    <w:rsid w:val="00AA2AC7"/>
    <w:rsid w:val="00AA3461"/>
    <w:rsid w:val="00AA3F1C"/>
    <w:rsid w:val="00AA5413"/>
    <w:rsid w:val="00AA6AAC"/>
    <w:rsid w:val="00AA71C5"/>
    <w:rsid w:val="00AB0D30"/>
    <w:rsid w:val="00AB1753"/>
    <w:rsid w:val="00AB18C5"/>
    <w:rsid w:val="00AB24AD"/>
    <w:rsid w:val="00AB2590"/>
    <w:rsid w:val="00AB29CF"/>
    <w:rsid w:val="00AB30CA"/>
    <w:rsid w:val="00AB4430"/>
    <w:rsid w:val="00AB4578"/>
    <w:rsid w:val="00AB721C"/>
    <w:rsid w:val="00AB7876"/>
    <w:rsid w:val="00AB7AB9"/>
    <w:rsid w:val="00AB7D3E"/>
    <w:rsid w:val="00AC0CF0"/>
    <w:rsid w:val="00AC10E5"/>
    <w:rsid w:val="00AC1962"/>
    <w:rsid w:val="00AC2B5B"/>
    <w:rsid w:val="00AC2CB7"/>
    <w:rsid w:val="00AC3160"/>
    <w:rsid w:val="00AC61AC"/>
    <w:rsid w:val="00AC6738"/>
    <w:rsid w:val="00AC6E37"/>
    <w:rsid w:val="00AC756A"/>
    <w:rsid w:val="00AC7635"/>
    <w:rsid w:val="00AC77F8"/>
    <w:rsid w:val="00AC7B68"/>
    <w:rsid w:val="00AD0026"/>
    <w:rsid w:val="00AD0A0C"/>
    <w:rsid w:val="00AD22B2"/>
    <w:rsid w:val="00AD2C65"/>
    <w:rsid w:val="00AD4230"/>
    <w:rsid w:val="00AD6265"/>
    <w:rsid w:val="00AD644D"/>
    <w:rsid w:val="00AD6FAD"/>
    <w:rsid w:val="00AD7EFE"/>
    <w:rsid w:val="00AE1BA4"/>
    <w:rsid w:val="00AE1D6F"/>
    <w:rsid w:val="00AE1D91"/>
    <w:rsid w:val="00AE22E5"/>
    <w:rsid w:val="00AE396E"/>
    <w:rsid w:val="00AE3EE5"/>
    <w:rsid w:val="00AE41CB"/>
    <w:rsid w:val="00AE42BE"/>
    <w:rsid w:val="00AE612A"/>
    <w:rsid w:val="00AE620D"/>
    <w:rsid w:val="00AE6407"/>
    <w:rsid w:val="00AE7627"/>
    <w:rsid w:val="00AE7DDF"/>
    <w:rsid w:val="00AF1C31"/>
    <w:rsid w:val="00AF264E"/>
    <w:rsid w:val="00AF2CAA"/>
    <w:rsid w:val="00AF2DC7"/>
    <w:rsid w:val="00AF386B"/>
    <w:rsid w:val="00AF4AE3"/>
    <w:rsid w:val="00AF4D82"/>
    <w:rsid w:val="00AF4F58"/>
    <w:rsid w:val="00AF5B76"/>
    <w:rsid w:val="00AF7FA3"/>
    <w:rsid w:val="00B00711"/>
    <w:rsid w:val="00B00E7C"/>
    <w:rsid w:val="00B0105D"/>
    <w:rsid w:val="00B01998"/>
    <w:rsid w:val="00B01C45"/>
    <w:rsid w:val="00B021B5"/>
    <w:rsid w:val="00B0384D"/>
    <w:rsid w:val="00B045DF"/>
    <w:rsid w:val="00B0591E"/>
    <w:rsid w:val="00B07529"/>
    <w:rsid w:val="00B11781"/>
    <w:rsid w:val="00B12495"/>
    <w:rsid w:val="00B12C3B"/>
    <w:rsid w:val="00B134A7"/>
    <w:rsid w:val="00B135E5"/>
    <w:rsid w:val="00B1577F"/>
    <w:rsid w:val="00B1628C"/>
    <w:rsid w:val="00B16DF5"/>
    <w:rsid w:val="00B1733E"/>
    <w:rsid w:val="00B17AC7"/>
    <w:rsid w:val="00B2011D"/>
    <w:rsid w:val="00B2016F"/>
    <w:rsid w:val="00B21A56"/>
    <w:rsid w:val="00B21D08"/>
    <w:rsid w:val="00B21EB0"/>
    <w:rsid w:val="00B21F25"/>
    <w:rsid w:val="00B22AD3"/>
    <w:rsid w:val="00B238DE"/>
    <w:rsid w:val="00B23DC6"/>
    <w:rsid w:val="00B23F03"/>
    <w:rsid w:val="00B257C1"/>
    <w:rsid w:val="00B25D90"/>
    <w:rsid w:val="00B26826"/>
    <w:rsid w:val="00B26C78"/>
    <w:rsid w:val="00B2763A"/>
    <w:rsid w:val="00B30533"/>
    <w:rsid w:val="00B3062E"/>
    <w:rsid w:val="00B30A29"/>
    <w:rsid w:val="00B3104F"/>
    <w:rsid w:val="00B3150E"/>
    <w:rsid w:val="00B3166A"/>
    <w:rsid w:val="00B330D7"/>
    <w:rsid w:val="00B34766"/>
    <w:rsid w:val="00B356CD"/>
    <w:rsid w:val="00B35B4F"/>
    <w:rsid w:val="00B35C31"/>
    <w:rsid w:val="00B35F16"/>
    <w:rsid w:val="00B369B0"/>
    <w:rsid w:val="00B378C1"/>
    <w:rsid w:val="00B37D4B"/>
    <w:rsid w:val="00B40398"/>
    <w:rsid w:val="00B40793"/>
    <w:rsid w:val="00B41BFA"/>
    <w:rsid w:val="00B42B7C"/>
    <w:rsid w:val="00B43785"/>
    <w:rsid w:val="00B445D6"/>
    <w:rsid w:val="00B44A01"/>
    <w:rsid w:val="00B454A4"/>
    <w:rsid w:val="00B46139"/>
    <w:rsid w:val="00B46360"/>
    <w:rsid w:val="00B46592"/>
    <w:rsid w:val="00B46648"/>
    <w:rsid w:val="00B46955"/>
    <w:rsid w:val="00B47858"/>
    <w:rsid w:val="00B50375"/>
    <w:rsid w:val="00B51251"/>
    <w:rsid w:val="00B5267D"/>
    <w:rsid w:val="00B52E4F"/>
    <w:rsid w:val="00B533A0"/>
    <w:rsid w:val="00B54C73"/>
    <w:rsid w:val="00B54ED2"/>
    <w:rsid w:val="00B55620"/>
    <w:rsid w:val="00B567CD"/>
    <w:rsid w:val="00B57EE3"/>
    <w:rsid w:val="00B60001"/>
    <w:rsid w:val="00B60181"/>
    <w:rsid w:val="00B60261"/>
    <w:rsid w:val="00B60386"/>
    <w:rsid w:val="00B60DF6"/>
    <w:rsid w:val="00B617E4"/>
    <w:rsid w:val="00B623DF"/>
    <w:rsid w:val="00B6257A"/>
    <w:rsid w:val="00B6272A"/>
    <w:rsid w:val="00B6310B"/>
    <w:rsid w:val="00B639AE"/>
    <w:rsid w:val="00B642FA"/>
    <w:rsid w:val="00B650DE"/>
    <w:rsid w:val="00B66111"/>
    <w:rsid w:val="00B66CED"/>
    <w:rsid w:val="00B676A8"/>
    <w:rsid w:val="00B67A8E"/>
    <w:rsid w:val="00B70AAA"/>
    <w:rsid w:val="00B70B24"/>
    <w:rsid w:val="00B70E02"/>
    <w:rsid w:val="00B717C4"/>
    <w:rsid w:val="00B736BC"/>
    <w:rsid w:val="00B73B30"/>
    <w:rsid w:val="00B7438A"/>
    <w:rsid w:val="00B744C8"/>
    <w:rsid w:val="00B74C24"/>
    <w:rsid w:val="00B74D7E"/>
    <w:rsid w:val="00B75871"/>
    <w:rsid w:val="00B804FE"/>
    <w:rsid w:val="00B80DE4"/>
    <w:rsid w:val="00B816B6"/>
    <w:rsid w:val="00B81C0C"/>
    <w:rsid w:val="00B81CC6"/>
    <w:rsid w:val="00B82072"/>
    <w:rsid w:val="00B83291"/>
    <w:rsid w:val="00B8396E"/>
    <w:rsid w:val="00B84574"/>
    <w:rsid w:val="00B84697"/>
    <w:rsid w:val="00B84EEC"/>
    <w:rsid w:val="00B8537C"/>
    <w:rsid w:val="00B8644B"/>
    <w:rsid w:val="00B87505"/>
    <w:rsid w:val="00B87FE2"/>
    <w:rsid w:val="00B92C89"/>
    <w:rsid w:val="00B9302D"/>
    <w:rsid w:val="00B9420C"/>
    <w:rsid w:val="00B9530C"/>
    <w:rsid w:val="00B953F8"/>
    <w:rsid w:val="00B959C5"/>
    <w:rsid w:val="00B95B2B"/>
    <w:rsid w:val="00B97654"/>
    <w:rsid w:val="00B97925"/>
    <w:rsid w:val="00BA19BC"/>
    <w:rsid w:val="00BA2C7D"/>
    <w:rsid w:val="00BA31BC"/>
    <w:rsid w:val="00BA3D1C"/>
    <w:rsid w:val="00BA43DC"/>
    <w:rsid w:val="00BA4F46"/>
    <w:rsid w:val="00BA51EF"/>
    <w:rsid w:val="00BA5FF4"/>
    <w:rsid w:val="00BA7106"/>
    <w:rsid w:val="00BA7762"/>
    <w:rsid w:val="00BA7B11"/>
    <w:rsid w:val="00BA7CEC"/>
    <w:rsid w:val="00BB140B"/>
    <w:rsid w:val="00BB3273"/>
    <w:rsid w:val="00BB3C1C"/>
    <w:rsid w:val="00BB3E0B"/>
    <w:rsid w:val="00BB4EF1"/>
    <w:rsid w:val="00BB6180"/>
    <w:rsid w:val="00BC09B9"/>
    <w:rsid w:val="00BC0A0D"/>
    <w:rsid w:val="00BC0E45"/>
    <w:rsid w:val="00BC2743"/>
    <w:rsid w:val="00BC2AF1"/>
    <w:rsid w:val="00BC2ED9"/>
    <w:rsid w:val="00BC4E24"/>
    <w:rsid w:val="00BC4F5E"/>
    <w:rsid w:val="00BC5719"/>
    <w:rsid w:val="00BC67AE"/>
    <w:rsid w:val="00BC6A3A"/>
    <w:rsid w:val="00BC6B96"/>
    <w:rsid w:val="00BC7784"/>
    <w:rsid w:val="00BD06D2"/>
    <w:rsid w:val="00BD0846"/>
    <w:rsid w:val="00BD0B8A"/>
    <w:rsid w:val="00BD1300"/>
    <w:rsid w:val="00BD22A6"/>
    <w:rsid w:val="00BD262E"/>
    <w:rsid w:val="00BD2A67"/>
    <w:rsid w:val="00BD3769"/>
    <w:rsid w:val="00BD4325"/>
    <w:rsid w:val="00BD4373"/>
    <w:rsid w:val="00BD5009"/>
    <w:rsid w:val="00BD5411"/>
    <w:rsid w:val="00BD5879"/>
    <w:rsid w:val="00BD65A8"/>
    <w:rsid w:val="00BD6670"/>
    <w:rsid w:val="00BD67A7"/>
    <w:rsid w:val="00BD750B"/>
    <w:rsid w:val="00BE0050"/>
    <w:rsid w:val="00BE0F7B"/>
    <w:rsid w:val="00BE10C9"/>
    <w:rsid w:val="00BE1C95"/>
    <w:rsid w:val="00BE2774"/>
    <w:rsid w:val="00BE33DF"/>
    <w:rsid w:val="00BE3F2C"/>
    <w:rsid w:val="00BE4E0F"/>
    <w:rsid w:val="00BE59AD"/>
    <w:rsid w:val="00BE5AA8"/>
    <w:rsid w:val="00BE5B8F"/>
    <w:rsid w:val="00BE746C"/>
    <w:rsid w:val="00BE7DD7"/>
    <w:rsid w:val="00BF2440"/>
    <w:rsid w:val="00BF27AF"/>
    <w:rsid w:val="00BF2FFC"/>
    <w:rsid w:val="00BF3F05"/>
    <w:rsid w:val="00BF4D93"/>
    <w:rsid w:val="00BF66B8"/>
    <w:rsid w:val="00BF7652"/>
    <w:rsid w:val="00C006EA"/>
    <w:rsid w:val="00C00A23"/>
    <w:rsid w:val="00C015DD"/>
    <w:rsid w:val="00C0284F"/>
    <w:rsid w:val="00C02B7C"/>
    <w:rsid w:val="00C0322A"/>
    <w:rsid w:val="00C03679"/>
    <w:rsid w:val="00C03955"/>
    <w:rsid w:val="00C03ACE"/>
    <w:rsid w:val="00C03FB9"/>
    <w:rsid w:val="00C040D0"/>
    <w:rsid w:val="00C04642"/>
    <w:rsid w:val="00C04B34"/>
    <w:rsid w:val="00C04EC8"/>
    <w:rsid w:val="00C06300"/>
    <w:rsid w:val="00C06745"/>
    <w:rsid w:val="00C07B8F"/>
    <w:rsid w:val="00C1053D"/>
    <w:rsid w:val="00C11594"/>
    <w:rsid w:val="00C11AC0"/>
    <w:rsid w:val="00C1250E"/>
    <w:rsid w:val="00C12EEB"/>
    <w:rsid w:val="00C13925"/>
    <w:rsid w:val="00C139D8"/>
    <w:rsid w:val="00C14127"/>
    <w:rsid w:val="00C14572"/>
    <w:rsid w:val="00C15267"/>
    <w:rsid w:val="00C155F9"/>
    <w:rsid w:val="00C15DF8"/>
    <w:rsid w:val="00C16855"/>
    <w:rsid w:val="00C168CF"/>
    <w:rsid w:val="00C17033"/>
    <w:rsid w:val="00C1723B"/>
    <w:rsid w:val="00C17808"/>
    <w:rsid w:val="00C20044"/>
    <w:rsid w:val="00C20587"/>
    <w:rsid w:val="00C20972"/>
    <w:rsid w:val="00C2264B"/>
    <w:rsid w:val="00C228E9"/>
    <w:rsid w:val="00C242A0"/>
    <w:rsid w:val="00C24AB7"/>
    <w:rsid w:val="00C24B33"/>
    <w:rsid w:val="00C25813"/>
    <w:rsid w:val="00C25A24"/>
    <w:rsid w:val="00C27865"/>
    <w:rsid w:val="00C27CBE"/>
    <w:rsid w:val="00C30AB2"/>
    <w:rsid w:val="00C3179E"/>
    <w:rsid w:val="00C3376A"/>
    <w:rsid w:val="00C33A7D"/>
    <w:rsid w:val="00C33D0B"/>
    <w:rsid w:val="00C34B45"/>
    <w:rsid w:val="00C36323"/>
    <w:rsid w:val="00C36B7F"/>
    <w:rsid w:val="00C36F08"/>
    <w:rsid w:val="00C36F58"/>
    <w:rsid w:val="00C37517"/>
    <w:rsid w:val="00C402F5"/>
    <w:rsid w:val="00C40A13"/>
    <w:rsid w:val="00C40B5F"/>
    <w:rsid w:val="00C40E7A"/>
    <w:rsid w:val="00C4112D"/>
    <w:rsid w:val="00C41CE2"/>
    <w:rsid w:val="00C423E5"/>
    <w:rsid w:val="00C42840"/>
    <w:rsid w:val="00C42880"/>
    <w:rsid w:val="00C43484"/>
    <w:rsid w:val="00C43BD3"/>
    <w:rsid w:val="00C43CB0"/>
    <w:rsid w:val="00C4424A"/>
    <w:rsid w:val="00C444B7"/>
    <w:rsid w:val="00C455AD"/>
    <w:rsid w:val="00C46127"/>
    <w:rsid w:val="00C467A9"/>
    <w:rsid w:val="00C475F7"/>
    <w:rsid w:val="00C478FF"/>
    <w:rsid w:val="00C47E0C"/>
    <w:rsid w:val="00C500B0"/>
    <w:rsid w:val="00C50BAA"/>
    <w:rsid w:val="00C516D4"/>
    <w:rsid w:val="00C5179F"/>
    <w:rsid w:val="00C51A8B"/>
    <w:rsid w:val="00C5206B"/>
    <w:rsid w:val="00C52B49"/>
    <w:rsid w:val="00C52DBC"/>
    <w:rsid w:val="00C52F5A"/>
    <w:rsid w:val="00C53A69"/>
    <w:rsid w:val="00C54F71"/>
    <w:rsid w:val="00C54FFA"/>
    <w:rsid w:val="00C55D6E"/>
    <w:rsid w:val="00C57338"/>
    <w:rsid w:val="00C57BCA"/>
    <w:rsid w:val="00C57EB8"/>
    <w:rsid w:val="00C60785"/>
    <w:rsid w:val="00C619DD"/>
    <w:rsid w:val="00C61AD8"/>
    <w:rsid w:val="00C62F5B"/>
    <w:rsid w:val="00C62FD9"/>
    <w:rsid w:val="00C639C6"/>
    <w:rsid w:val="00C64049"/>
    <w:rsid w:val="00C64D20"/>
    <w:rsid w:val="00C66292"/>
    <w:rsid w:val="00C66327"/>
    <w:rsid w:val="00C664CA"/>
    <w:rsid w:val="00C665D2"/>
    <w:rsid w:val="00C6666D"/>
    <w:rsid w:val="00C667A7"/>
    <w:rsid w:val="00C672EE"/>
    <w:rsid w:val="00C7077E"/>
    <w:rsid w:val="00C72473"/>
    <w:rsid w:val="00C72609"/>
    <w:rsid w:val="00C7334A"/>
    <w:rsid w:val="00C7352C"/>
    <w:rsid w:val="00C735E5"/>
    <w:rsid w:val="00C73BB9"/>
    <w:rsid w:val="00C74715"/>
    <w:rsid w:val="00C76387"/>
    <w:rsid w:val="00C7763D"/>
    <w:rsid w:val="00C777C6"/>
    <w:rsid w:val="00C77B11"/>
    <w:rsid w:val="00C80022"/>
    <w:rsid w:val="00C808E6"/>
    <w:rsid w:val="00C8151F"/>
    <w:rsid w:val="00C82B1A"/>
    <w:rsid w:val="00C83327"/>
    <w:rsid w:val="00C83ADA"/>
    <w:rsid w:val="00C83D1C"/>
    <w:rsid w:val="00C83D45"/>
    <w:rsid w:val="00C84274"/>
    <w:rsid w:val="00C84749"/>
    <w:rsid w:val="00C848D9"/>
    <w:rsid w:val="00C84903"/>
    <w:rsid w:val="00C858E6"/>
    <w:rsid w:val="00C86808"/>
    <w:rsid w:val="00C871F9"/>
    <w:rsid w:val="00C902A7"/>
    <w:rsid w:val="00C90527"/>
    <w:rsid w:val="00C9117E"/>
    <w:rsid w:val="00C9159E"/>
    <w:rsid w:val="00C917E3"/>
    <w:rsid w:val="00C91E7F"/>
    <w:rsid w:val="00C91F85"/>
    <w:rsid w:val="00C92875"/>
    <w:rsid w:val="00C92946"/>
    <w:rsid w:val="00C92C98"/>
    <w:rsid w:val="00C93887"/>
    <w:rsid w:val="00C939EB"/>
    <w:rsid w:val="00C942D8"/>
    <w:rsid w:val="00C95292"/>
    <w:rsid w:val="00C9669F"/>
    <w:rsid w:val="00CA1708"/>
    <w:rsid w:val="00CA1F7D"/>
    <w:rsid w:val="00CA21C3"/>
    <w:rsid w:val="00CA42EC"/>
    <w:rsid w:val="00CA6BEB"/>
    <w:rsid w:val="00CB0EED"/>
    <w:rsid w:val="00CB13F8"/>
    <w:rsid w:val="00CB1DE0"/>
    <w:rsid w:val="00CB1F38"/>
    <w:rsid w:val="00CB1F69"/>
    <w:rsid w:val="00CB2070"/>
    <w:rsid w:val="00CB2C57"/>
    <w:rsid w:val="00CB2F30"/>
    <w:rsid w:val="00CB47B7"/>
    <w:rsid w:val="00CB4A83"/>
    <w:rsid w:val="00CB5404"/>
    <w:rsid w:val="00CB6031"/>
    <w:rsid w:val="00CB63E4"/>
    <w:rsid w:val="00CB6DEE"/>
    <w:rsid w:val="00CB6EAB"/>
    <w:rsid w:val="00CB71E0"/>
    <w:rsid w:val="00CB7574"/>
    <w:rsid w:val="00CC04AC"/>
    <w:rsid w:val="00CC0592"/>
    <w:rsid w:val="00CC1BEC"/>
    <w:rsid w:val="00CC1D26"/>
    <w:rsid w:val="00CC1E72"/>
    <w:rsid w:val="00CC1FD8"/>
    <w:rsid w:val="00CC2B97"/>
    <w:rsid w:val="00CC2F84"/>
    <w:rsid w:val="00CC5F43"/>
    <w:rsid w:val="00CC6144"/>
    <w:rsid w:val="00CC6C99"/>
    <w:rsid w:val="00CD00E1"/>
    <w:rsid w:val="00CD05C1"/>
    <w:rsid w:val="00CD23C7"/>
    <w:rsid w:val="00CD2676"/>
    <w:rsid w:val="00CD3A99"/>
    <w:rsid w:val="00CD4364"/>
    <w:rsid w:val="00CD5573"/>
    <w:rsid w:val="00CD5C0E"/>
    <w:rsid w:val="00CD651E"/>
    <w:rsid w:val="00CD71AC"/>
    <w:rsid w:val="00CD78EA"/>
    <w:rsid w:val="00CD7C13"/>
    <w:rsid w:val="00CD7D79"/>
    <w:rsid w:val="00CD7DA7"/>
    <w:rsid w:val="00CE098C"/>
    <w:rsid w:val="00CE0B6C"/>
    <w:rsid w:val="00CE17B2"/>
    <w:rsid w:val="00CE1C8B"/>
    <w:rsid w:val="00CE3DE3"/>
    <w:rsid w:val="00CE5B3F"/>
    <w:rsid w:val="00CE5E3F"/>
    <w:rsid w:val="00CE6989"/>
    <w:rsid w:val="00CE6EE6"/>
    <w:rsid w:val="00CE76F0"/>
    <w:rsid w:val="00CF08DD"/>
    <w:rsid w:val="00CF0974"/>
    <w:rsid w:val="00CF1778"/>
    <w:rsid w:val="00CF1F94"/>
    <w:rsid w:val="00CF21C5"/>
    <w:rsid w:val="00CF28CE"/>
    <w:rsid w:val="00CF396A"/>
    <w:rsid w:val="00CF4123"/>
    <w:rsid w:val="00CF4809"/>
    <w:rsid w:val="00CF49E2"/>
    <w:rsid w:val="00CF4D81"/>
    <w:rsid w:val="00CF4D89"/>
    <w:rsid w:val="00CF568B"/>
    <w:rsid w:val="00CF6372"/>
    <w:rsid w:val="00CF63E5"/>
    <w:rsid w:val="00CF79CA"/>
    <w:rsid w:val="00D006E8"/>
    <w:rsid w:val="00D01224"/>
    <w:rsid w:val="00D01FF7"/>
    <w:rsid w:val="00D03FD9"/>
    <w:rsid w:val="00D04493"/>
    <w:rsid w:val="00D04753"/>
    <w:rsid w:val="00D06027"/>
    <w:rsid w:val="00D060E3"/>
    <w:rsid w:val="00D07811"/>
    <w:rsid w:val="00D07A19"/>
    <w:rsid w:val="00D10A74"/>
    <w:rsid w:val="00D11519"/>
    <w:rsid w:val="00D1271F"/>
    <w:rsid w:val="00D13CCC"/>
    <w:rsid w:val="00D13D31"/>
    <w:rsid w:val="00D14457"/>
    <w:rsid w:val="00D14948"/>
    <w:rsid w:val="00D15983"/>
    <w:rsid w:val="00D169B2"/>
    <w:rsid w:val="00D16A01"/>
    <w:rsid w:val="00D17E29"/>
    <w:rsid w:val="00D204E4"/>
    <w:rsid w:val="00D20585"/>
    <w:rsid w:val="00D20AA9"/>
    <w:rsid w:val="00D216A6"/>
    <w:rsid w:val="00D21AEA"/>
    <w:rsid w:val="00D22874"/>
    <w:rsid w:val="00D22A9E"/>
    <w:rsid w:val="00D23660"/>
    <w:rsid w:val="00D23FE1"/>
    <w:rsid w:val="00D2598B"/>
    <w:rsid w:val="00D25AE4"/>
    <w:rsid w:val="00D2634D"/>
    <w:rsid w:val="00D26694"/>
    <w:rsid w:val="00D27464"/>
    <w:rsid w:val="00D275DA"/>
    <w:rsid w:val="00D31145"/>
    <w:rsid w:val="00D32AB3"/>
    <w:rsid w:val="00D340C7"/>
    <w:rsid w:val="00D34162"/>
    <w:rsid w:val="00D34AD9"/>
    <w:rsid w:val="00D36051"/>
    <w:rsid w:val="00D364AB"/>
    <w:rsid w:val="00D36A0C"/>
    <w:rsid w:val="00D36A96"/>
    <w:rsid w:val="00D36BBB"/>
    <w:rsid w:val="00D37131"/>
    <w:rsid w:val="00D379DC"/>
    <w:rsid w:val="00D403C2"/>
    <w:rsid w:val="00D41C4E"/>
    <w:rsid w:val="00D427BE"/>
    <w:rsid w:val="00D42907"/>
    <w:rsid w:val="00D43795"/>
    <w:rsid w:val="00D43FCB"/>
    <w:rsid w:val="00D4409D"/>
    <w:rsid w:val="00D456A4"/>
    <w:rsid w:val="00D46F5B"/>
    <w:rsid w:val="00D4724A"/>
    <w:rsid w:val="00D477C3"/>
    <w:rsid w:val="00D47F92"/>
    <w:rsid w:val="00D516D7"/>
    <w:rsid w:val="00D517E7"/>
    <w:rsid w:val="00D5317A"/>
    <w:rsid w:val="00D535C4"/>
    <w:rsid w:val="00D548CB"/>
    <w:rsid w:val="00D54C99"/>
    <w:rsid w:val="00D54CAC"/>
    <w:rsid w:val="00D54DC0"/>
    <w:rsid w:val="00D560BD"/>
    <w:rsid w:val="00D56240"/>
    <w:rsid w:val="00D5766A"/>
    <w:rsid w:val="00D579D3"/>
    <w:rsid w:val="00D57C76"/>
    <w:rsid w:val="00D602DE"/>
    <w:rsid w:val="00D61633"/>
    <w:rsid w:val="00D61AB8"/>
    <w:rsid w:val="00D61D0C"/>
    <w:rsid w:val="00D62747"/>
    <w:rsid w:val="00D63E89"/>
    <w:rsid w:val="00D6458B"/>
    <w:rsid w:val="00D647DB"/>
    <w:rsid w:val="00D64DBD"/>
    <w:rsid w:val="00D64F35"/>
    <w:rsid w:val="00D65398"/>
    <w:rsid w:val="00D66236"/>
    <w:rsid w:val="00D66383"/>
    <w:rsid w:val="00D672CA"/>
    <w:rsid w:val="00D70315"/>
    <w:rsid w:val="00D70BD3"/>
    <w:rsid w:val="00D70CBA"/>
    <w:rsid w:val="00D70E8E"/>
    <w:rsid w:val="00D71FD5"/>
    <w:rsid w:val="00D72314"/>
    <w:rsid w:val="00D72494"/>
    <w:rsid w:val="00D72B29"/>
    <w:rsid w:val="00D72C03"/>
    <w:rsid w:val="00D72E28"/>
    <w:rsid w:val="00D73872"/>
    <w:rsid w:val="00D74775"/>
    <w:rsid w:val="00D74881"/>
    <w:rsid w:val="00D75A2F"/>
    <w:rsid w:val="00D75CA0"/>
    <w:rsid w:val="00D7612A"/>
    <w:rsid w:val="00D766DA"/>
    <w:rsid w:val="00D76F6D"/>
    <w:rsid w:val="00D7753B"/>
    <w:rsid w:val="00D8148D"/>
    <w:rsid w:val="00D822B1"/>
    <w:rsid w:val="00D83C97"/>
    <w:rsid w:val="00D840D2"/>
    <w:rsid w:val="00D84131"/>
    <w:rsid w:val="00D848C1"/>
    <w:rsid w:val="00D85033"/>
    <w:rsid w:val="00D851A0"/>
    <w:rsid w:val="00D852AE"/>
    <w:rsid w:val="00D85392"/>
    <w:rsid w:val="00D87AB6"/>
    <w:rsid w:val="00D87BF2"/>
    <w:rsid w:val="00D91A08"/>
    <w:rsid w:val="00D91F93"/>
    <w:rsid w:val="00D9206C"/>
    <w:rsid w:val="00D92F0E"/>
    <w:rsid w:val="00D95A37"/>
    <w:rsid w:val="00D9614D"/>
    <w:rsid w:val="00D963DF"/>
    <w:rsid w:val="00D96C92"/>
    <w:rsid w:val="00DA0A8F"/>
    <w:rsid w:val="00DA0D25"/>
    <w:rsid w:val="00DA0D9A"/>
    <w:rsid w:val="00DA1FA4"/>
    <w:rsid w:val="00DA26D1"/>
    <w:rsid w:val="00DA5813"/>
    <w:rsid w:val="00DA725C"/>
    <w:rsid w:val="00DA7310"/>
    <w:rsid w:val="00DA792D"/>
    <w:rsid w:val="00DB00DC"/>
    <w:rsid w:val="00DB0C0B"/>
    <w:rsid w:val="00DB0C9C"/>
    <w:rsid w:val="00DB1215"/>
    <w:rsid w:val="00DB267A"/>
    <w:rsid w:val="00DB2A5F"/>
    <w:rsid w:val="00DB30A4"/>
    <w:rsid w:val="00DB3442"/>
    <w:rsid w:val="00DB3B36"/>
    <w:rsid w:val="00DB3BCB"/>
    <w:rsid w:val="00DB3F5C"/>
    <w:rsid w:val="00DB3FDF"/>
    <w:rsid w:val="00DB4060"/>
    <w:rsid w:val="00DB4C0F"/>
    <w:rsid w:val="00DB4DA8"/>
    <w:rsid w:val="00DB56CE"/>
    <w:rsid w:val="00DB6295"/>
    <w:rsid w:val="00DB6932"/>
    <w:rsid w:val="00DB6BD2"/>
    <w:rsid w:val="00DB6F07"/>
    <w:rsid w:val="00DB7A6A"/>
    <w:rsid w:val="00DB7BC2"/>
    <w:rsid w:val="00DC12A2"/>
    <w:rsid w:val="00DC147D"/>
    <w:rsid w:val="00DC2129"/>
    <w:rsid w:val="00DC23E3"/>
    <w:rsid w:val="00DC24B9"/>
    <w:rsid w:val="00DC2C6A"/>
    <w:rsid w:val="00DC3199"/>
    <w:rsid w:val="00DC3393"/>
    <w:rsid w:val="00DC36C1"/>
    <w:rsid w:val="00DC3DA5"/>
    <w:rsid w:val="00DC40AB"/>
    <w:rsid w:val="00DC4241"/>
    <w:rsid w:val="00DC5016"/>
    <w:rsid w:val="00DC51DE"/>
    <w:rsid w:val="00DC5F4C"/>
    <w:rsid w:val="00DC612D"/>
    <w:rsid w:val="00DC63DF"/>
    <w:rsid w:val="00DC67ED"/>
    <w:rsid w:val="00DD02D3"/>
    <w:rsid w:val="00DD05E3"/>
    <w:rsid w:val="00DD072A"/>
    <w:rsid w:val="00DD0C93"/>
    <w:rsid w:val="00DD1C04"/>
    <w:rsid w:val="00DD1D5B"/>
    <w:rsid w:val="00DD1FC8"/>
    <w:rsid w:val="00DD2B9D"/>
    <w:rsid w:val="00DD2EB3"/>
    <w:rsid w:val="00DD316E"/>
    <w:rsid w:val="00DD3606"/>
    <w:rsid w:val="00DD5F81"/>
    <w:rsid w:val="00DD6BA9"/>
    <w:rsid w:val="00DD7163"/>
    <w:rsid w:val="00DD78EF"/>
    <w:rsid w:val="00DE0801"/>
    <w:rsid w:val="00DE3167"/>
    <w:rsid w:val="00DE34F7"/>
    <w:rsid w:val="00DE3739"/>
    <w:rsid w:val="00DE3C3D"/>
    <w:rsid w:val="00DE3C4F"/>
    <w:rsid w:val="00DE47A7"/>
    <w:rsid w:val="00DE4839"/>
    <w:rsid w:val="00DE62DC"/>
    <w:rsid w:val="00DE63FA"/>
    <w:rsid w:val="00DE7707"/>
    <w:rsid w:val="00DF0A67"/>
    <w:rsid w:val="00DF38BD"/>
    <w:rsid w:val="00DF3A62"/>
    <w:rsid w:val="00DF4267"/>
    <w:rsid w:val="00DF535B"/>
    <w:rsid w:val="00DF57CF"/>
    <w:rsid w:val="00DF589D"/>
    <w:rsid w:val="00DF6016"/>
    <w:rsid w:val="00DF71DA"/>
    <w:rsid w:val="00DF787E"/>
    <w:rsid w:val="00E00CD1"/>
    <w:rsid w:val="00E00F7C"/>
    <w:rsid w:val="00E01819"/>
    <w:rsid w:val="00E0253F"/>
    <w:rsid w:val="00E03324"/>
    <w:rsid w:val="00E03419"/>
    <w:rsid w:val="00E03B07"/>
    <w:rsid w:val="00E0402C"/>
    <w:rsid w:val="00E04680"/>
    <w:rsid w:val="00E046EB"/>
    <w:rsid w:val="00E0473C"/>
    <w:rsid w:val="00E04C69"/>
    <w:rsid w:val="00E056CA"/>
    <w:rsid w:val="00E057D9"/>
    <w:rsid w:val="00E06404"/>
    <w:rsid w:val="00E064D5"/>
    <w:rsid w:val="00E06A4D"/>
    <w:rsid w:val="00E0798C"/>
    <w:rsid w:val="00E07B21"/>
    <w:rsid w:val="00E1089B"/>
    <w:rsid w:val="00E1161B"/>
    <w:rsid w:val="00E15014"/>
    <w:rsid w:val="00E151B3"/>
    <w:rsid w:val="00E15FDE"/>
    <w:rsid w:val="00E2104B"/>
    <w:rsid w:val="00E2141B"/>
    <w:rsid w:val="00E22B76"/>
    <w:rsid w:val="00E22CFC"/>
    <w:rsid w:val="00E230D0"/>
    <w:rsid w:val="00E232E5"/>
    <w:rsid w:val="00E2341C"/>
    <w:rsid w:val="00E2677A"/>
    <w:rsid w:val="00E277B6"/>
    <w:rsid w:val="00E30C6B"/>
    <w:rsid w:val="00E30DB9"/>
    <w:rsid w:val="00E3168C"/>
    <w:rsid w:val="00E31BFC"/>
    <w:rsid w:val="00E3307C"/>
    <w:rsid w:val="00E33529"/>
    <w:rsid w:val="00E33A62"/>
    <w:rsid w:val="00E34688"/>
    <w:rsid w:val="00E34825"/>
    <w:rsid w:val="00E34AC0"/>
    <w:rsid w:val="00E3531A"/>
    <w:rsid w:val="00E357BB"/>
    <w:rsid w:val="00E35A15"/>
    <w:rsid w:val="00E37606"/>
    <w:rsid w:val="00E37673"/>
    <w:rsid w:val="00E40CF9"/>
    <w:rsid w:val="00E41AE1"/>
    <w:rsid w:val="00E42411"/>
    <w:rsid w:val="00E42E6E"/>
    <w:rsid w:val="00E4302A"/>
    <w:rsid w:val="00E43A9F"/>
    <w:rsid w:val="00E43CAA"/>
    <w:rsid w:val="00E449DB"/>
    <w:rsid w:val="00E44F75"/>
    <w:rsid w:val="00E45382"/>
    <w:rsid w:val="00E463F4"/>
    <w:rsid w:val="00E469ED"/>
    <w:rsid w:val="00E46A76"/>
    <w:rsid w:val="00E46B5F"/>
    <w:rsid w:val="00E46E22"/>
    <w:rsid w:val="00E47D80"/>
    <w:rsid w:val="00E5021C"/>
    <w:rsid w:val="00E506B4"/>
    <w:rsid w:val="00E506F7"/>
    <w:rsid w:val="00E5082D"/>
    <w:rsid w:val="00E508D1"/>
    <w:rsid w:val="00E50DF7"/>
    <w:rsid w:val="00E51245"/>
    <w:rsid w:val="00E5262A"/>
    <w:rsid w:val="00E52C2D"/>
    <w:rsid w:val="00E52E49"/>
    <w:rsid w:val="00E53C2C"/>
    <w:rsid w:val="00E547D0"/>
    <w:rsid w:val="00E5490F"/>
    <w:rsid w:val="00E5538B"/>
    <w:rsid w:val="00E555D5"/>
    <w:rsid w:val="00E555E0"/>
    <w:rsid w:val="00E56C3E"/>
    <w:rsid w:val="00E57558"/>
    <w:rsid w:val="00E57D96"/>
    <w:rsid w:val="00E60853"/>
    <w:rsid w:val="00E6097D"/>
    <w:rsid w:val="00E60FC4"/>
    <w:rsid w:val="00E61800"/>
    <w:rsid w:val="00E62878"/>
    <w:rsid w:val="00E632AD"/>
    <w:rsid w:val="00E638BA"/>
    <w:rsid w:val="00E658B3"/>
    <w:rsid w:val="00E67723"/>
    <w:rsid w:val="00E67C59"/>
    <w:rsid w:val="00E701E9"/>
    <w:rsid w:val="00E704A7"/>
    <w:rsid w:val="00E71E74"/>
    <w:rsid w:val="00E72895"/>
    <w:rsid w:val="00E72C1F"/>
    <w:rsid w:val="00E733E7"/>
    <w:rsid w:val="00E74792"/>
    <w:rsid w:val="00E74D4F"/>
    <w:rsid w:val="00E7532F"/>
    <w:rsid w:val="00E75D8B"/>
    <w:rsid w:val="00E76403"/>
    <w:rsid w:val="00E773C2"/>
    <w:rsid w:val="00E80113"/>
    <w:rsid w:val="00E80B9D"/>
    <w:rsid w:val="00E81BF4"/>
    <w:rsid w:val="00E81C24"/>
    <w:rsid w:val="00E81C9E"/>
    <w:rsid w:val="00E82F42"/>
    <w:rsid w:val="00E831F0"/>
    <w:rsid w:val="00E83661"/>
    <w:rsid w:val="00E83938"/>
    <w:rsid w:val="00E83F8E"/>
    <w:rsid w:val="00E842A5"/>
    <w:rsid w:val="00E8446E"/>
    <w:rsid w:val="00E8556A"/>
    <w:rsid w:val="00E86101"/>
    <w:rsid w:val="00E86F92"/>
    <w:rsid w:val="00E87005"/>
    <w:rsid w:val="00E8779F"/>
    <w:rsid w:val="00E901D5"/>
    <w:rsid w:val="00E902BA"/>
    <w:rsid w:val="00E90A1E"/>
    <w:rsid w:val="00E90A3B"/>
    <w:rsid w:val="00E91185"/>
    <w:rsid w:val="00E924BD"/>
    <w:rsid w:val="00E92A0A"/>
    <w:rsid w:val="00E9463B"/>
    <w:rsid w:val="00E94F46"/>
    <w:rsid w:val="00E96D3C"/>
    <w:rsid w:val="00E9749A"/>
    <w:rsid w:val="00EA021E"/>
    <w:rsid w:val="00EA0224"/>
    <w:rsid w:val="00EA03A8"/>
    <w:rsid w:val="00EA1C54"/>
    <w:rsid w:val="00EA2A35"/>
    <w:rsid w:val="00EA2C62"/>
    <w:rsid w:val="00EA2DF5"/>
    <w:rsid w:val="00EA349E"/>
    <w:rsid w:val="00EA3930"/>
    <w:rsid w:val="00EA3C74"/>
    <w:rsid w:val="00EA5826"/>
    <w:rsid w:val="00EA5F0F"/>
    <w:rsid w:val="00EA60D0"/>
    <w:rsid w:val="00EA694A"/>
    <w:rsid w:val="00EA7018"/>
    <w:rsid w:val="00EA7C10"/>
    <w:rsid w:val="00EB0CF3"/>
    <w:rsid w:val="00EB0EFA"/>
    <w:rsid w:val="00EB14F4"/>
    <w:rsid w:val="00EB1F32"/>
    <w:rsid w:val="00EB2505"/>
    <w:rsid w:val="00EB2A99"/>
    <w:rsid w:val="00EB2F31"/>
    <w:rsid w:val="00EB3556"/>
    <w:rsid w:val="00EB3C5F"/>
    <w:rsid w:val="00EB3DBD"/>
    <w:rsid w:val="00EB4143"/>
    <w:rsid w:val="00EB5023"/>
    <w:rsid w:val="00EB5549"/>
    <w:rsid w:val="00EB561C"/>
    <w:rsid w:val="00EB5BF3"/>
    <w:rsid w:val="00EB661B"/>
    <w:rsid w:val="00EB74A4"/>
    <w:rsid w:val="00EB75D7"/>
    <w:rsid w:val="00EB78A7"/>
    <w:rsid w:val="00EC0224"/>
    <w:rsid w:val="00EC08D6"/>
    <w:rsid w:val="00EC0945"/>
    <w:rsid w:val="00EC0FD7"/>
    <w:rsid w:val="00EC1620"/>
    <w:rsid w:val="00EC1660"/>
    <w:rsid w:val="00EC1908"/>
    <w:rsid w:val="00EC2B65"/>
    <w:rsid w:val="00EC3480"/>
    <w:rsid w:val="00EC392F"/>
    <w:rsid w:val="00EC3B5E"/>
    <w:rsid w:val="00EC4536"/>
    <w:rsid w:val="00EC4FA3"/>
    <w:rsid w:val="00EC588B"/>
    <w:rsid w:val="00EC5A5C"/>
    <w:rsid w:val="00EC63AD"/>
    <w:rsid w:val="00EC6B65"/>
    <w:rsid w:val="00EC7123"/>
    <w:rsid w:val="00EC7D15"/>
    <w:rsid w:val="00EC7EB5"/>
    <w:rsid w:val="00EC7F02"/>
    <w:rsid w:val="00ED0112"/>
    <w:rsid w:val="00ED028E"/>
    <w:rsid w:val="00ED0B8D"/>
    <w:rsid w:val="00ED16AB"/>
    <w:rsid w:val="00ED205B"/>
    <w:rsid w:val="00ED20D3"/>
    <w:rsid w:val="00ED24B6"/>
    <w:rsid w:val="00ED2A28"/>
    <w:rsid w:val="00ED2FE5"/>
    <w:rsid w:val="00ED3D8B"/>
    <w:rsid w:val="00ED43C3"/>
    <w:rsid w:val="00ED4F63"/>
    <w:rsid w:val="00ED51A6"/>
    <w:rsid w:val="00ED5225"/>
    <w:rsid w:val="00ED52C4"/>
    <w:rsid w:val="00ED5612"/>
    <w:rsid w:val="00ED5685"/>
    <w:rsid w:val="00ED6258"/>
    <w:rsid w:val="00ED7DD8"/>
    <w:rsid w:val="00ED7EE7"/>
    <w:rsid w:val="00ED7F50"/>
    <w:rsid w:val="00EE085E"/>
    <w:rsid w:val="00EE0AB5"/>
    <w:rsid w:val="00EE2380"/>
    <w:rsid w:val="00EE2642"/>
    <w:rsid w:val="00EE32F7"/>
    <w:rsid w:val="00EE3448"/>
    <w:rsid w:val="00EE386F"/>
    <w:rsid w:val="00EE4156"/>
    <w:rsid w:val="00EE49F5"/>
    <w:rsid w:val="00EE4FD7"/>
    <w:rsid w:val="00EE50F4"/>
    <w:rsid w:val="00EE5D29"/>
    <w:rsid w:val="00EE66D9"/>
    <w:rsid w:val="00EE69F9"/>
    <w:rsid w:val="00EE6CB9"/>
    <w:rsid w:val="00EF05E4"/>
    <w:rsid w:val="00EF0873"/>
    <w:rsid w:val="00EF11F3"/>
    <w:rsid w:val="00EF158B"/>
    <w:rsid w:val="00EF175E"/>
    <w:rsid w:val="00EF1BA1"/>
    <w:rsid w:val="00EF246C"/>
    <w:rsid w:val="00EF2606"/>
    <w:rsid w:val="00EF2B7E"/>
    <w:rsid w:val="00EF36A8"/>
    <w:rsid w:val="00EF3739"/>
    <w:rsid w:val="00EF650D"/>
    <w:rsid w:val="00EF6833"/>
    <w:rsid w:val="00EF6C37"/>
    <w:rsid w:val="00EF75EA"/>
    <w:rsid w:val="00F00246"/>
    <w:rsid w:val="00F00E23"/>
    <w:rsid w:val="00F01055"/>
    <w:rsid w:val="00F011B9"/>
    <w:rsid w:val="00F014B4"/>
    <w:rsid w:val="00F017A5"/>
    <w:rsid w:val="00F01827"/>
    <w:rsid w:val="00F02847"/>
    <w:rsid w:val="00F0460B"/>
    <w:rsid w:val="00F05239"/>
    <w:rsid w:val="00F06515"/>
    <w:rsid w:val="00F0711E"/>
    <w:rsid w:val="00F0772C"/>
    <w:rsid w:val="00F07C3B"/>
    <w:rsid w:val="00F10EE4"/>
    <w:rsid w:val="00F1110A"/>
    <w:rsid w:val="00F1179C"/>
    <w:rsid w:val="00F118D1"/>
    <w:rsid w:val="00F119B2"/>
    <w:rsid w:val="00F11F63"/>
    <w:rsid w:val="00F13A21"/>
    <w:rsid w:val="00F15060"/>
    <w:rsid w:val="00F15572"/>
    <w:rsid w:val="00F158DA"/>
    <w:rsid w:val="00F15966"/>
    <w:rsid w:val="00F1684D"/>
    <w:rsid w:val="00F20940"/>
    <w:rsid w:val="00F20CA3"/>
    <w:rsid w:val="00F21149"/>
    <w:rsid w:val="00F21377"/>
    <w:rsid w:val="00F2208B"/>
    <w:rsid w:val="00F231AA"/>
    <w:rsid w:val="00F2386B"/>
    <w:rsid w:val="00F23B94"/>
    <w:rsid w:val="00F249EC"/>
    <w:rsid w:val="00F2550C"/>
    <w:rsid w:val="00F26375"/>
    <w:rsid w:val="00F2645B"/>
    <w:rsid w:val="00F26544"/>
    <w:rsid w:val="00F2683E"/>
    <w:rsid w:val="00F277EE"/>
    <w:rsid w:val="00F304D0"/>
    <w:rsid w:val="00F3050B"/>
    <w:rsid w:val="00F30D2C"/>
    <w:rsid w:val="00F30D76"/>
    <w:rsid w:val="00F311A2"/>
    <w:rsid w:val="00F32744"/>
    <w:rsid w:val="00F32AF5"/>
    <w:rsid w:val="00F33234"/>
    <w:rsid w:val="00F33457"/>
    <w:rsid w:val="00F33629"/>
    <w:rsid w:val="00F338F3"/>
    <w:rsid w:val="00F33EBF"/>
    <w:rsid w:val="00F345ED"/>
    <w:rsid w:val="00F35656"/>
    <w:rsid w:val="00F40E9D"/>
    <w:rsid w:val="00F42F14"/>
    <w:rsid w:val="00F430B4"/>
    <w:rsid w:val="00F43D83"/>
    <w:rsid w:val="00F44F7F"/>
    <w:rsid w:val="00F4644E"/>
    <w:rsid w:val="00F466DB"/>
    <w:rsid w:val="00F46B47"/>
    <w:rsid w:val="00F470A2"/>
    <w:rsid w:val="00F47B6F"/>
    <w:rsid w:val="00F47BE1"/>
    <w:rsid w:val="00F47C88"/>
    <w:rsid w:val="00F501A2"/>
    <w:rsid w:val="00F50D58"/>
    <w:rsid w:val="00F5271D"/>
    <w:rsid w:val="00F53FFB"/>
    <w:rsid w:val="00F54960"/>
    <w:rsid w:val="00F552F0"/>
    <w:rsid w:val="00F56068"/>
    <w:rsid w:val="00F57540"/>
    <w:rsid w:val="00F57E74"/>
    <w:rsid w:val="00F60154"/>
    <w:rsid w:val="00F602AD"/>
    <w:rsid w:val="00F6101E"/>
    <w:rsid w:val="00F61D5E"/>
    <w:rsid w:val="00F63495"/>
    <w:rsid w:val="00F63915"/>
    <w:rsid w:val="00F63B32"/>
    <w:rsid w:val="00F65905"/>
    <w:rsid w:val="00F65A85"/>
    <w:rsid w:val="00F65FC3"/>
    <w:rsid w:val="00F67126"/>
    <w:rsid w:val="00F678D5"/>
    <w:rsid w:val="00F67D28"/>
    <w:rsid w:val="00F70F1E"/>
    <w:rsid w:val="00F717A1"/>
    <w:rsid w:val="00F720A3"/>
    <w:rsid w:val="00F7272C"/>
    <w:rsid w:val="00F73709"/>
    <w:rsid w:val="00F73FCA"/>
    <w:rsid w:val="00F743B5"/>
    <w:rsid w:val="00F74883"/>
    <w:rsid w:val="00F7513C"/>
    <w:rsid w:val="00F75A7D"/>
    <w:rsid w:val="00F76104"/>
    <w:rsid w:val="00F7635C"/>
    <w:rsid w:val="00F769E3"/>
    <w:rsid w:val="00F775DE"/>
    <w:rsid w:val="00F77B50"/>
    <w:rsid w:val="00F80B26"/>
    <w:rsid w:val="00F8159F"/>
    <w:rsid w:val="00F818EB"/>
    <w:rsid w:val="00F821FB"/>
    <w:rsid w:val="00F832CC"/>
    <w:rsid w:val="00F83DB2"/>
    <w:rsid w:val="00F83E3D"/>
    <w:rsid w:val="00F843C7"/>
    <w:rsid w:val="00F8614B"/>
    <w:rsid w:val="00F86250"/>
    <w:rsid w:val="00F86BE7"/>
    <w:rsid w:val="00F86D72"/>
    <w:rsid w:val="00F9101C"/>
    <w:rsid w:val="00F912CC"/>
    <w:rsid w:val="00F9131E"/>
    <w:rsid w:val="00F91BDC"/>
    <w:rsid w:val="00F91F54"/>
    <w:rsid w:val="00F92733"/>
    <w:rsid w:val="00F928CC"/>
    <w:rsid w:val="00F944F1"/>
    <w:rsid w:val="00F94FE5"/>
    <w:rsid w:val="00F95E7A"/>
    <w:rsid w:val="00F967BA"/>
    <w:rsid w:val="00F968DF"/>
    <w:rsid w:val="00F96974"/>
    <w:rsid w:val="00F97443"/>
    <w:rsid w:val="00F97E91"/>
    <w:rsid w:val="00FA0E57"/>
    <w:rsid w:val="00FA120F"/>
    <w:rsid w:val="00FA2063"/>
    <w:rsid w:val="00FA2675"/>
    <w:rsid w:val="00FA30BF"/>
    <w:rsid w:val="00FA32A1"/>
    <w:rsid w:val="00FA3749"/>
    <w:rsid w:val="00FA40A0"/>
    <w:rsid w:val="00FA4429"/>
    <w:rsid w:val="00FA4C79"/>
    <w:rsid w:val="00FA5474"/>
    <w:rsid w:val="00FA5AF3"/>
    <w:rsid w:val="00FA6268"/>
    <w:rsid w:val="00FA6C3A"/>
    <w:rsid w:val="00FA6DD4"/>
    <w:rsid w:val="00FA71A0"/>
    <w:rsid w:val="00FB05EC"/>
    <w:rsid w:val="00FB14AD"/>
    <w:rsid w:val="00FB220A"/>
    <w:rsid w:val="00FB25B3"/>
    <w:rsid w:val="00FB2E91"/>
    <w:rsid w:val="00FB3216"/>
    <w:rsid w:val="00FB39AD"/>
    <w:rsid w:val="00FB3EEE"/>
    <w:rsid w:val="00FB4B05"/>
    <w:rsid w:val="00FB4D02"/>
    <w:rsid w:val="00FB4FF4"/>
    <w:rsid w:val="00FB56D8"/>
    <w:rsid w:val="00FB6C41"/>
    <w:rsid w:val="00FB7A4C"/>
    <w:rsid w:val="00FB7A99"/>
    <w:rsid w:val="00FC0131"/>
    <w:rsid w:val="00FC135F"/>
    <w:rsid w:val="00FC2B04"/>
    <w:rsid w:val="00FC3344"/>
    <w:rsid w:val="00FC4147"/>
    <w:rsid w:val="00FC45AA"/>
    <w:rsid w:val="00FC4874"/>
    <w:rsid w:val="00FC493B"/>
    <w:rsid w:val="00FC4D85"/>
    <w:rsid w:val="00FC5475"/>
    <w:rsid w:val="00FC56F6"/>
    <w:rsid w:val="00FC5D73"/>
    <w:rsid w:val="00FC6C71"/>
    <w:rsid w:val="00FC6FE0"/>
    <w:rsid w:val="00FC7C6D"/>
    <w:rsid w:val="00FD092D"/>
    <w:rsid w:val="00FD0D04"/>
    <w:rsid w:val="00FD14B3"/>
    <w:rsid w:val="00FD2EE7"/>
    <w:rsid w:val="00FD3539"/>
    <w:rsid w:val="00FD39BF"/>
    <w:rsid w:val="00FD3E93"/>
    <w:rsid w:val="00FD4191"/>
    <w:rsid w:val="00FD4EF6"/>
    <w:rsid w:val="00FD5A3A"/>
    <w:rsid w:val="00FE0D8B"/>
    <w:rsid w:val="00FE1214"/>
    <w:rsid w:val="00FE1F96"/>
    <w:rsid w:val="00FE286A"/>
    <w:rsid w:val="00FE397F"/>
    <w:rsid w:val="00FE4F2F"/>
    <w:rsid w:val="00FE51B4"/>
    <w:rsid w:val="00FE550E"/>
    <w:rsid w:val="00FE555B"/>
    <w:rsid w:val="00FE5B58"/>
    <w:rsid w:val="00FE5D54"/>
    <w:rsid w:val="00FE5E63"/>
    <w:rsid w:val="00FE6448"/>
    <w:rsid w:val="00FE6970"/>
    <w:rsid w:val="00FE6FD0"/>
    <w:rsid w:val="00FE7109"/>
    <w:rsid w:val="00FE7637"/>
    <w:rsid w:val="00FF0191"/>
    <w:rsid w:val="00FF1CAE"/>
    <w:rsid w:val="00FF1CD4"/>
    <w:rsid w:val="00FF2737"/>
    <w:rsid w:val="00FF3CC9"/>
    <w:rsid w:val="00FF3CF2"/>
    <w:rsid w:val="00FF52D4"/>
    <w:rsid w:val="00FF5D95"/>
    <w:rsid w:val="00FF647A"/>
    <w:rsid w:val="00FF6695"/>
    <w:rsid w:val="00FF6C01"/>
    <w:rsid w:val="00FF6D98"/>
    <w:rsid w:val="00FF732E"/>
    <w:rsid w:val="059C4069"/>
    <w:rsid w:val="05C8AB9F"/>
    <w:rsid w:val="0A73B3FD"/>
    <w:rsid w:val="2AEBCC97"/>
    <w:rsid w:val="2E5E8ED3"/>
    <w:rsid w:val="3FCC0D5C"/>
    <w:rsid w:val="499BD254"/>
    <w:rsid w:val="4A08A974"/>
    <w:rsid w:val="6E0EC0BA"/>
    <w:rsid w:val="724FEAD6"/>
    <w:rsid w:val="72A95D30"/>
    <w:rsid w:val="7559AD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4a5c78,#42758b"/>
    </o:shapedefaults>
    <o:shapelayout v:ext="edit">
      <o:idmap v:ext="edit" data="2"/>
    </o:shapelayout>
  </w:shapeDefaults>
  <w:decimalSymbol w:val="."/>
  <w:listSeparator w:val=","/>
  <w14:docId w14:val="2EEFC114"/>
  <w15:docId w15:val="{EDD51269-CE5E-40E2-9CD5-E47241B7A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3D31"/>
    <w:pPr>
      <w:spacing w:after="160" w:line="259" w:lineRule="auto"/>
    </w:pPr>
    <w:rPr>
      <w:rFonts w:eastAsiaTheme="minorHAnsi"/>
      <w:sz w:val="22"/>
      <w:szCs w:val="22"/>
      <w:lang w:val="en-GB"/>
    </w:rPr>
  </w:style>
  <w:style w:type="paragraph" w:styleId="Heading1">
    <w:name w:val="heading 1"/>
    <w:aliases w:val="h1,h11,h12,h111,h13,h112,h14,h113,h15,h114,h16,h115,h121,h1111,h131,h1121,h141,h1131,h151,h1141,h17,h116,h122,h1112,h132,h1122,h142,h1132,h152,h1142,heading 11,h161,h1151,h1211,h11111,h1311,h11211,h1411,h11311,h1511,h11411,h18,H1,1,Heading 1n"/>
    <w:next w:val="RapASEBodyCopy"/>
    <w:link w:val="Heading1Char"/>
    <w:uiPriority w:val="9"/>
    <w:qFormat/>
    <w:rsid w:val="00685494"/>
    <w:pPr>
      <w:keepNext/>
      <w:keepLines/>
      <w:numPr>
        <w:numId w:val="3"/>
      </w:numPr>
      <w:pBdr>
        <w:bottom w:val="single" w:sz="12" w:space="1" w:color="006EC7" w:themeColor="accent1"/>
      </w:pBdr>
      <w:spacing w:after="240" w:line="240" w:lineRule="auto"/>
      <w:outlineLvl w:val="0"/>
    </w:pPr>
    <w:rPr>
      <w:rFonts w:asciiTheme="majorHAnsi" w:eastAsiaTheme="majorEastAsia" w:hAnsiTheme="majorHAnsi" w:cstheme="majorBidi"/>
      <w:b/>
      <w:caps/>
      <w:color w:val="006EC7" w:themeColor="accent1"/>
      <w:sz w:val="34"/>
      <w:szCs w:val="36"/>
    </w:rPr>
  </w:style>
  <w:style w:type="paragraph" w:styleId="Heading2">
    <w:name w:val="heading 2"/>
    <w:aliases w:val="H2,h2,2,l2,list + change bar,T2,X,H2dex,H21,headline,h,Heading 2n,Heading 2n1,questions,Req group,Heading Two,R2,Chapter Title,Req 2,ASSET_heading2,SUITED_heading2,2H,2nd level,L2,21,Level 2 Topic Heading,título 2,GS_2,Header 2,22,ÜB2,Head_2"/>
    <w:basedOn w:val="Normal"/>
    <w:next w:val="Normal"/>
    <w:link w:val="Heading2Char"/>
    <w:uiPriority w:val="9"/>
    <w:unhideWhenUsed/>
    <w:qFormat/>
    <w:rsid w:val="00553463"/>
    <w:pPr>
      <w:keepNext/>
      <w:keepLines/>
      <w:numPr>
        <w:ilvl w:val="1"/>
        <w:numId w:val="3"/>
      </w:numPr>
      <w:spacing w:before="160" w:after="0" w:line="240" w:lineRule="auto"/>
      <w:outlineLvl w:val="1"/>
    </w:pPr>
    <w:rPr>
      <w:rFonts w:asciiTheme="majorHAnsi" w:eastAsiaTheme="majorEastAsia" w:hAnsiTheme="majorHAnsi" w:cstheme="majorBidi"/>
      <w:color w:val="005195" w:themeColor="accent1" w:themeShade="BF"/>
      <w:sz w:val="28"/>
      <w:szCs w:val="28"/>
    </w:rPr>
  </w:style>
  <w:style w:type="paragraph" w:styleId="Heading3">
    <w:name w:val="heading 3"/>
    <w:basedOn w:val="Normal"/>
    <w:next w:val="Normal"/>
    <w:link w:val="Heading3Char"/>
    <w:uiPriority w:val="9"/>
    <w:semiHidden/>
    <w:unhideWhenUsed/>
    <w:qFormat/>
    <w:rsid w:val="00553463"/>
    <w:pPr>
      <w:keepNext/>
      <w:keepLines/>
      <w:numPr>
        <w:ilvl w:val="2"/>
        <w:numId w:val="3"/>
      </w:numPr>
      <w:spacing w:before="80" w:after="0" w:line="240" w:lineRule="auto"/>
      <w:outlineLvl w:val="2"/>
    </w:pPr>
    <w:rPr>
      <w:rFonts w:asciiTheme="majorHAnsi" w:eastAsiaTheme="majorEastAsia" w:hAnsiTheme="majorHAnsi" w:cstheme="majorBidi"/>
      <w:color w:val="636363" w:themeColor="text1" w:themeTint="BF"/>
      <w:sz w:val="26"/>
      <w:szCs w:val="26"/>
    </w:rPr>
  </w:style>
  <w:style w:type="paragraph" w:styleId="Heading4">
    <w:name w:val="heading 4"/>
    <w:basedOn w:val="Normal"/>
    <w:next w:val="Normal"/>
    <w:link w:val="Heading4Char"/>
    <w:uiPriority w:val="9"/>
    <w:semiHidden/>
    <w:unhideWhenUsed/>
    <w:qFormat/>
    <w:rsid w:val="00553463"/>
    <w:pPr>
      <w:keepNext/>
      <w:keepLines/>
      <w:numPr>
        <w:ilvl w:val="3"/>
        <w:numId w:val="3"/>
      </w:numPr>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53463"/>
    <w:pPr>
      <w:keepNext/>
      <w:keepLines/>
      <w:numPr>
        <w:ilvl w:val="4"/>
        <w:numId w:val="3"/>
      </w:numPr>
      <w:spacing w:before="8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5A154A"/>
    <w:pPr>
      <w:keepNext/>
      <w:keepLines/>
      <w:spacing w:before="60" w:after="240"/>
      <w:outlineLvl w:val="5"/>
    </w:pPr>
    <w:rPr>
      <w:rFonts w:asciiTheme="majorHAnsi" w:eastAsiaTheme="majorEastAsia" w:hAnsiTheme="majorHAnsi" w:cstheme="majorBidi"/>
      <w:i/>
      <w:sz w:val="16"/>
    </w:rPr>
  </w:style>
  <w:style w:type="paragraph" w:styleId="Heading7">
    <w:name w:val="heading 7"/>
    <w:basedOn w:val="RapASESubheadLevel1Unnumbered"/>
    <w:next w:val="Normal"/>
    <w:link w:val="Heading7Char"/>
    <w:uiPriority w:val="9"/>
    <w:unhideWhenUsed/>
    <w:qFormat/>
    <w:rsid w:val="00ED24B6"/>
    <w:pPr>
      <w:numPr>
        <w:ilvl w:val="6"/>
        <w:numId w:val="9"/>
      </w:numPr>
      <w:outlineLvl w:val="6"/>
    </w:pPr>
  </w:style>
  <w:style w:type="paragraph" w:styleId="Heading8">
    <w:name w:val="heading 8"/>
    <w:basedOn w:val="Normal"/>
    <w:next w:val="Normal"/>
    <w:link w:val="Heading8Char"/>
    <w:uiPriority w:val="9"/>
    <w:semiHidden/>
    <w:unhideWhenUsed/>
    <w:qFormat/>
    <w:rsid w:val="00553463"/>
    <w:pPr>
      <w:keepNext/>
      <w:keepLines/>
      <w:numPr>
        <w:ilvl w:val="7"/>
        <w:numId w:val="3"/>
      </w:numPr>
      <w:spacing w:before="80" w:after="0"/>
      <w:outlineLvl w:val="7"/>
    </w:pPr>
    <w:rPr>
      <w:rFonts w:asciiTheme="majorHAnsi" w:eastAsiaTheme="majorEastAsia" w:hAnsiTheme="majorHAnsi" w:cstheme="majorBidi"/>
      <w:smallCaps/>
      <w:color w:val="787878" w:themeColor="text1" w:themeTint="A6"/>
    </w:rPr>
  </w:style>
  <w:style w:type="paragraph" w:styleId="Heading9">
    <w:name w:val="heading 9"/>
    <w:basedOn w:val="Normal"/>
    <w:next w:val="Normal"/>
    <w:link w:val="Heading9Char"/>
    <w:uiPriority w:val="9"/>
    <w:semiHidden/>
    <w:unhideWhenUsed/>
    <w:qFormat/>
    <w:rsid w:val="00553463"/>
    <w:pPr>
      <w:keepNext/>
      <w:keepLines/>
      <w:numPr>
        <w:ilvl w:val="8"/>
        <w:numId w:val="3"/>
      </w:numPr>
      <w:spacing w:before="80" w:after="0"/>
      <w:outlineLvl w:val="8"/>
    </w:pPr>
    <w:rPr>
      <w:rFonts w:asciiTheme="majorHAnsi" w:eastAsiaTheme="majorEastAsia" w:hAnsiTheme="majorHAnsi" w:cstheme="majorBidi"/>
      <w:i/>
      <w:iCs/>
      <w:smallCaps/>
      <w:color w:val="787878"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RapASEBodyNumberedList">
    <w:name w:val="*Rap_ASE Body Numbered List"/>
    <w:uiPriority w:val="99"/>
    <w:rsid w:val="00E2341C"/>
    <w:pPr>
      <w:numPr>
        <w:numId w:val="2"/>
      </w:numPr>
    </w:pPr>
  </w:style>
  <w:style w:type="paragraph" w:customStyle="1" w:styleId="RapASECoverpagehead">
    <w:name w:val="*Rap_ASE Cover page head"/>
    <w:qFormat/>
    <w:rsid w:val="001E5B7F"/>
    <w:pPr>
      <w:framePr w:hSpace="180" w:wrap="around" w:vAnchor="page" w:hAnchor="margin" w:y="4134"/>
      <w:spacing w:after="0"/>
      <w:jc w:val="right"/>
    </w:pPr>
    <w:rPr>
      <w:color w:val="006EC7" w:themeColor="accent1"/>
      <w:sz w:val="72"/>
      <w:szCs w:val="24"/>
    </w:rPr>
  </w:style>
  <w:style w:type="paragraph" w:styleId="TOC1">
    <w:name w:val="toc 1"/>
    <w:aliases w:val="Rap_ASE TOC 1"/>
    <w:basedOn w:val="RapASEBodyCopy"/>
    <w:next w:val="RapASEBodyCopy"/>
    <w:autoRedefine/>
    <w:uiPriority w:val="39"/>
    <w:qFormat/>
    <w:rsid w:val="00B73B30"/>
    <w:pPr>
      <w:tabs>
        <w:tab w:val="right" w:leader="dot" w:pos="9350"/>
      </w:tabs>
      <w:spacing w:before="120"/>
      <w:ind w:left="432" w:hanging="432"/>
    </w:pPr>
    <w:rPr>
      <w:b/>
      <w:noProof/>
    </w:rPr>
  </w:style>
  <w:style w:type="paragraph" w:styleId="TOC2">
    <w:name w:val="toc 2"/>
    <w:aliases w:val="Rap_ASE TOC 2"/>
    <w:basedOn w:val="RapASEBodyCopy"/>
    <w:next w:val="RapASEBodyCopy"/>
    <w:autoRedefine/>
    <w:uiPriority w:val="39"/>
    <w:qFormat/>
    <w:rsid w:val="00B73B30"/>
    <w:pPr>
      <w:tabs>
        <w:tab w:val="left" w:pos="1037"/>
        <w:tab w:val="right" w:leader="dot" w:pos="9350"/>
      </w:tabs>
      <w:spacing w:before="120"/>
      <w:ind w:left="1037" w:hanging="576"/>
    </w:pPr>
    <w:rPr>
      <w:noProof/>
    </w:rPr>
  </w:style>
  <w:style w:type="paragraph" w:styleId="TOC3">
    <w:name w:val="toc 3"/>
    <w:aliases w:val="Rap_ASE TOC 3"/>
    <w:basedOn w:val="RapASEBodyCopy"/>
    <w:next w:val="RapASEBodyCopy"/>
    <w:autoRedefine/>
    <w:uiPriority w:val="39"/>
    <w:rsid w:val="00A53453"/>
    <w:pPr>
      <w:tabs>
        <w:tab w:val="right" w:leader="dot" w:pos="9350"/>
      </w:tabs>
      <w:spacing w:after="0"/>
      <w:ind w:left="1872" w:hanging="864"/>
    </w:pPr>
    <w:rPr>
      <w:i/>
    </w:rPr>
  </w:style>
  <w:style w:type="paragraph" w:styleId="TOC4">
    <w:name w:val="toc 4"/>
    <w:aliases w:val="Rap_ASE TOC 4"/>
    <w:basedOn w:val="RapASEBodyCopy"/>
    <w:next w:val="RapASEBodyCopy"/>
    <w:autoRedefine/>
    <w:uiPriority w:val="39"/>
    <w:rsid w:val="0048008B"/>
    <w:pPr>
      <w:tabs>
        <w:tab w:val="left" w:pos="2160"/>
        <w:tab w:val="left" w:pos="2520"/>
        <w:tab w:val="right" w:leader="dot" w:pos="9350"/>
      </w:tabs>
      <w:ind w:left="2880" w:hanging="1440"/>
    </w:pPr>
    <w:rPr>
      <w:noProof/>
    </w:rPr>
  </w:style>
  <w:style w:type="paragraph" w:styleId="Footer">
    <w:name w:val="footer"/>
    <w:basedOn w:val="Normal"/>
    <w:link w:val="FooterChar"/>
    <w:uiPriority w:val="99"/>
    <w:rsid w:val="00270A34"/>
    <w:pPr>
      <w:tabs>
        <w:tab w:val="center" w:pos="4320"/>
        <w:tab w:val="right" w:pos="8640"/>
      </w:tabs>
    </w:pPr>
  </w:style>
  <w:style w:type="character" w:styleId="PageNumber">
    <w:name w:val="page number"/>
    <w:basedOn w:val="DefaultParagraphFont"/>
    <w:semiHidden/>
    <w:rsid w:val="00270A34"/>
  </w:style>
  <w:style w:type="table" w:styleId="TableGrid">
    <w:name w:val="Table Grid"/>
    <w:basedOn w:val="TableNormal"/>
    <w:uiPriority w:val="39"/>
    <w:rsid w:val="006A41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95893"/>
    <w:rPr>
      <w:rFonts w:ascii="Tahoma" w:hAnsi="Tahoma" w:cs="Tahoma"/>
      <w:sz w:val="16"/>
      <w:szCs w:val="16"/>
    </w:rPr>
  </w:style>
  <w:style w:type="paragraph" w:customStyle="1" w:styleId="RapASEBulletsBold">
    <w:name w:val="*Rap_ASE Bullets Bold"/>
    <w:basedOn w:val="RapASEBullets"/>
    <w:rsid w:val="00220A92"/>
    <w:rPr>
      <w:b/>
    </w:rPr>
  </w:style>
  <w:style w:type="paragraph" w:styleId="TOCHeading">
    <w:name w:val="TOC Heading"/>
    <w:aliases w:val="*Rap_ASE TOC Heading"/>
    <w:next w:val="RapASEBodyCopy"/>
    <w:uiPriority w:val="39"/>
    <w:unhideWhenUsed/>
    <w:qFormat/>
    <w:rsid w:val="00353B95"/>
    <w:pPr>
      <w:pBdr>
        <w:bottom w:val="single" w:sz="12" w:space="0" w:color="006EC7" w:themeColor="accent1"/>
      </w:pBdr>
      <w:spacing w:after="240"/>
    </w:pPr>
    <w:rPr>
      <w:rFonts w:asciiTheme="majorHAnsi" w:eastAsiaTheme="majorEastAsia" w:hAnsiTheme="majorHAnsi" w:cstheme="majorBidi"/>
      <w:b/>
      <w:caps/>
      <w:noProof/>
      <w:color w:val="006EC7" w:themeColor="accent1"/>
      <w:sz w:val="34"/>
      <w:szCs w:val="36"/>
    </w:rPr>
  </w:style>
  <w:style w:type="character" w:customStyle="1" w:styleId="Heading4Char">
    <w:name w:val="Heading 4 Char"/>
    <w:basedOn w:val="DefaultParagraphFont"/>
    <w:link w:val="Heading4"/>
    <w:uiPriority w:val="9"/>
    <w:semiHidden/>
    <w:rsid w:val="00553463"/>
    <w:rPr>
      <w:rFonts w:asciiTheme="majorHAnsi" w:eastAsiaTheme="majorEastAsia" w:hAnsiTheme="majorHAnsi" w:cstheme="majorBidi"/>
      <w:sz w:val="24"/>
      <w:szCs w:val="24"/>
      <w:lang w:val="en-GB"/>
    </w:rPr>
  </w:style>
  <w:style w:type="character" w:customStyle="1" w:styleId="FooterChar">
    <w:name w:val="Footer Char"/>
    <w:basedOn w:val="DefaultParagraphFont"/>
    <w:link w:val="Footer"/>
    <w:uiPriority w:val="99"/>
    <w:rsid w:val="00B617E4"/>
    <w:rPr>
      <w:sz w:val="24"/>
      <w:szCs w:val="24"/>
    </w:rPr>
  </w:style>
  <w:style w:type="paragraph" w:customStyle="1" w:styleId="RapASESubheadLevel4Unnumbered">
    <w:name w:val="*Rap_ASE Subhead Level 4 Unnumbered"/>
    <w:basedOn w:val="RapASESubheadLevel4"/>
    <w:next w:val="RapASEBodyCopy"/>
    <w:rsid w:val="005F4940"/>
    <w:pPr>
      <w:numPr>
        <w:ilvl w:val="0"/>
        <w:numId w:val="0"/>
      </w:numPr>
    </w:pPr>
  </w:style>
  <w:style w:type="character" w:styleId="Hyperlink">
    <w:name w:val="Hyperlink"/>
    <w:basedOn w:val="DefaultParagraphFont"/>
    <w:uiPriority w:val="99"/>
    <w:unhideWhenUsed/>
    <w:rsid w:val="00FB4B05"/>
    <w:rPr>
      <w:color w:val="006EC7" w:themeColor="hyperlink"/>
      <w:u w:val="single"/>
    </w:rPr>
  </w:style>
  <w:style w:type="paragraph" w:styleId="TOC5">
    <w:name w:val="toc 5"/>
    <w:aliases w:val="Rap_ASE TOC 5"/>
    <w:basedOn w:val="RapASESubheadLevel5Unnumbered"/>
    <w:next w:val="RapASEBodyCopy"/>
    <w:autoRedefine/>
    <w:uiPriority w:val="39"/>
    <w:unhideWhenUsed/>
    <w:rsid w:val="00FB4B05"/>
    <w:pPr>
      <w:spacing w:before="0"/>
      <w:ind w:left="2016"/>
    </w:pPr>
  </w:style>
  <w:style w:type="paragraph" w:styleId="TOC7">
    <w:name w:val="toc 7"/>
    <w:basedOn w:val="Normal"/>
    <w:next w:val="Normal"/>
    <w:autoRedefine/>
    <w:uiPriority w:val="39"/>
    <w:rsid w:val="00CC1FD8"/>
    <w:pPr>
      <w:spacing w:after="100" w:line="276" w:lineRule="auto"/>
      <w:ind w:left="1320"/>
    </w:pPr>
  </w:style>
  <w:style w:type="paragraph" w:styleId="TOC8">
    <w:name w:val="toc 8"/>
    <w:basedOn w:val="Normal"/>
    <w:next w:val="Normal"/>
    <w:autoRedefine/>
    <w:uiPriority w:val="39"/>
    <w:rsid w:val="00CC1FD8"/>
    <w:pPr>
      <w:spacing w:after="100" w:line="276" w:lineRule="auto"/>
      <w:ind w:left="1540"/>
    </w:pPr>
  </w:style>
  <w:style w:type="paragraph" w:customStyle="1" w:styleId="RapASESubheadLevel5Unnumbered">
    <w:name w:val="*Rap_ASE Subhead Level 5 Unnumbered"/>
    <w:basedOn w:val="RapASESubheadLevel5"/>
    <w:rsid w:val="00BA31BC"/>
    <w:pPr>
      <w:numPr>
        <w:ilvl w:val="0"/>
        <w:numId w:val="0"/>
      </w:numPr>
    </w:pPr>
  </w:style>
  <w:style w:type="paragraph" w:styleId="NormalWeb">
    <w:name w:val="Normal (Web)"/>
    <w:basedOn w:val="Normal"/>
    <w:uiPriority w:val="99"/>
    <w:rsid w:val="00A47F78"/>
    <w:pPr>
      <w:spacing w:before="100" w:beforeAutospacing="1" w:after="100" w:afterAutospacing="1"/>
    </w:pPr>
  </w:style>
  <w:style w:type="character" w:styleId="CommentReference">
    <w:name w:val="annotation reference"/>
    <w:basedOn w:val="DefaultParagraphFont"/>
    <w:semiHidden/>
    <w:rsid w:val="00F15966"/>
    <w:rPr>
      <w:sz w:val="16"/>
      <w:szCs w:val="16"/>
    </w:rPr>
  </w:style>
  <w:style w:type="paragraph" w:styleId="CommentText">
    <w:name w:val="annotation text"/>
    <w:basedOn w:val="Normal"/>
    <w:link w:val="CommentTextChar"/>
    <w:semiHidden/>
    <w:rsid w:val="00F15966"/>
  </w:style>
  <w:style w:type="character" w:customStyle="1" w:styleId="CommentTextChar">
    <w:name w:val="Comment Text Char"/>
    <w:basedOn w:val="DefaultParagraphFont"/>
    <w:link w:val="CommentText"/>
    <w:semiHidden/>
    <w:rsid w:val="00B617E4"/>
  </w:style>
  <w:style w:type="paragraph" w:styleId="CommentSubject">
    <w:name w:val="annotation subject"/>
    <w:basedOn w:val="CommentText"/>
    <w:next w:val="CommentText"/>
    <w:link w:val="CommentSubjectChar"/>
    <w:semiHidden/>
    <w:rsid w:val="00F15966"/>
    <w:rPr>
      <w:b/>
      <w:bCs/>
    </w:rPr>
  </w:style>
  <w:style w:type="character" w:customStyle="1" w:styleId="CommentSubjectChar">
    <w:name w:val="Comment Subject Char"/>
    <w:basedOn w:val="CommentTextChar"/>
    <w:link w:val="CommentSubject"/>
    <w:semiHidden/>
    <w:rsid w:val="00B617E4"/>
    <w:rPr>
      <w:b/>
      <w:bCs/>
    </w:rPr>
  </w:style>
  <w:style w:type="paragraph" w:styleId="Revision">
    <w:name w:val="Revision"/>
    <w:hidden/>
    <w:uiPriority w:val="99"/>
    <w:semiHidden/>
    <w:rsid w:val="00F15966"/>
    <w:rPr>
      <w:sz w:val="24"/>
      <w:szCs w:val="24"/>
    </w:rPr>
  </w:style>
  <w:style w:type="table" w:customStyle="1" w:styleId="TableGridLight1">
    <w:name w:val="Table Grid Light1"/>
    <w:basedOn w:val="TableNormal"/>
    <w:uiPriority w:val="40"/>
    <w:rsid w:val="007819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840C81"/>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F3050B"/>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CB6EAB"/>
    <w:rPr>
      <w:color w:val="808080"/>
    </w:rPr>
  </w:style>
  <w:style w:type="paragraph" w:customStyle="1" w:styleId="RapASECoverpagesubheadallcaps">
    <w:name w:val="*Rap_ASE Cover page subhead all caps"/>
    <w:basedOn w:val="RapASECoverpagehead"/>
    <w:rsid w:val="00445D62"/>
    <w:pPr>
      <w:framePr w:wrap="around"/>
      <w:spacing w:after="120"/>
    </w:pPr>
    <w:rPr>
      <w:smallCaps/>
      <w:color w:val="808080" w:themeColor="background1" w:themeShade="80"/>
      <w:spacing w:val="10"/>
      <w:sz w:val="32"/>
    </w:rPr>
  </w:style>
  <w:style w:type="character" w:customStyle="1" w:styleId="Heading1Char">
    <w:name w:val="Heading 1 Char"/>
    <w:aliases w:val="h1 Char,h11 Char,h12 Char,h111 Char,h13 Char,h112 Char,h14 Char,h113 Char,h15 Char,h114 Char,h16 Char,h115 Char,h121 Char,h1111 Char,h131 Char,h1121 Char,h141 Char,h1131 Char,h151 Char,h1141 Char,h17 Char,h116 Char,h122 Char,h1112 Char"/>
    <w:basedOn w:val="DefaultParagraphFont"/>
    <w:link w:val="Heading1"/>
    <w:uiPriority w:val="9"/>
    <w:rsid w:val="00D37131"/>
    <w:rPr>
      <w:rFonts w:asciiTheme="majorHAnsi" w:eastAsiaTheme="majorEastAsia" w:hAnsiTheme="majorHAnsi" w:cstheme="majorBidi"/>
      <w:b/>
      <w:caps/>
      <w:color w:val="006EC7" w:themeColor="accent1"/>
      <w:sz w:val="34"/>
      <w:szCs w:val="36"/>
    </w:rPr>
  </w:style>
  <w:style w:type="character" w:customStyle="1" w:styleId="Heading2Char">
    <w:name w:val="Heading 2 Char"/>
    <w:aliases w:val="H2 Char,h2 Char,2 Char,l2 Char,list + change bar Char,T2 Char,X Char,H2dex Char,H21 Char,headline Char,h Char,Heading 2n Char,Heading 2n1 Char,questions Char,Req group Char,Heading Two Char,R2 Char,Chapter Title Char,Req 2 Char,2H Char"/>
    <w:basedOn w:val="DefaultParagraphFont"/>
    <w:link w:val="Heading2"/>
    <w:uiPriority w:val="9"/>
    <w:rsid w:val="00553463"/>
    <w:rPr>
      <w:rFonts w:asciiTheme="majorHAnsi" w:eastAsiaTheme="majorEastAsia" w:hAnsiTheme="majorHAnsi" w:cstheme="majorBidi"/>
      <w:color w:val="005195" w:themeColor="accent1" w:themeShade="BF"/>
      <w:sz w:val="28"/>
      <w:szCs w:val="28"/>
      <w:lang w:val="en-GB"/>
    </w:rPr>
  </w:style>
  <w:style w:type="character" w:customStyle="1" w:styleId="Heading3Char">
    <w:name w:val="Heading 3 Char"/>
    <w:basedOn w:val="DefaultParagraphFont"/>
    <w:link w:val="Heading3"/>
    <w:uiPriority w:val="9"/>
    <w:semiHidden/>
    <w:rsid w:val="00553463"/>
    <w:rPr>
      <w:rFonts w:asciiTheme="majorHAnsi" w:eastAsiaTheme="majorEastAsia" w:hAnsiTheme="majorHAnsi" w:cstheme="majorBidi"/>
      <w:color w:val="636363" w:themeColor="text1" w:themeTint="BF"/>
      <w:sz w:val="26"/>
      <w:szCs w:val="26"/>
      <w:lang w:val="en-GB"/>
    </w:rPr>
  </w:style>
  <w:style w:type="character" w:customStyle="1" w:styleId="Heading5Char">
    <w:name w:val="Heading 5 Char"/>
    <w:basedOn w:val="DefaultParagraphFont"/>
    <w:link w:val="Heading5"/>
    <w:uiPriority w:val="9"/>
    <w:semiHidden/>
    <w:rsid w:val="00553463"/>
    <w:rPr>
      <w:rFonts w:asciiTheme="majorHAnsi" w:eastAsiaTheme="majorEastAsia" w:hAnsiTheme="majorHAnsi" w:cstheme="majorBidi"/>
      <w:i/>
      <w:iCs/>
      <w:sz w:val="22"/>
      <w:szCs w:val="22"/>
      <w:lang w:val="en-GB"/>
    </w:rPr>
  </w:style>
  <w:style w:type="character" w:customStyle="1" w:styleId="Heading6Char">
    <w:name w:val="Heading 6 Char"/>
    <w:basedOn w:val="DefaultParagraphFont"/>
    <w:link w:val="Heading6"/>
    <w:uiPriority w:val="9"/>
    <w:rsid w:val="005A154A"/>
    <w:rPr>
      <w:rFonts w:asciiTheme="majorHAnsi" w:eastAsiaTheme="majorEastAsia" w:hAnsiTheme="majorHAnsi" w:cstheme="majorBidi"/>
      <w:i/>
      <w:sz w:val="16"/>
      <w:szCs w:val="22"/>
      <w:lang w:val="en-GB"/>
    </w:rPr>
  </w:style>
  <w:style w:type="character" w:customStyle="1" w:styleId="Heading7Char">
    <w:name w:val="Heading 7 Char"/>
    <w:basedOn w:val="DefaultParagraphFont"/>
    <w:link w:val="Heading7"/>
    <w:uiPriority w:val="9"/>
    <w:rsid w:val="00ED24B6"/>
    <w:rPr>
      <w:rFonts w:eastAsia="Times New Roman" w:cs="Times New Roman"/>
      <w:b/>
      <w:noProof/>
      <w:color w:val="006EC7" w:themeColor="accent1"/>
      <w:sz w:val="32"/>
    </w:rPr>
  </w:style>
  <w:style w:type="character" w:customStyle="1" w:styleId="Heading8Char">
    <w:name w:val="Heading 8 Char"/>
    <w:basedOn w:val="DefaultParagraphFont"/>
    <w:link w:val="Heading8"/>
    <w:uiPriority w:val="9"/>
    <w:semiHidden/>
    <w:rsid w:val="00553463"/>
    <w:rPr>
      <w:rFonts w:asciiTheme="majorHAnsi" w:eastAsiaTheme="majorEastAsia" w:hAnsiTheme="majorHAnsi" w:cstheme="majorBidi"/>
      <w:smallCaps/>
      <w:color w:val="787878" w:themeColor="text1" w:themeTint="A6"/>
      <w:sz w:val="22"/>
      <w:szCs w:val="22"/>
      <w:lang w:val="en-GB"/>
    </w:rPr>
  </w:style>
  <w:style w:type="character" w:customStyle="1" w:styleId="Heading9Char">
    <w:name w:val="Heading 9 Char"/>
    <w:basedOn w:val="DefaultParagraphFont"/>
    <w:link w:val="Heading9"/>
    <w:uiPriority w:val="9"/>
    <w:semiHidden/>
    <w:rsid w:val="00553463"/>
    <w:rPr>
      <w:rFonts w:asciiTheme="majorHAnsi" w:eastAsiaTheme="majorEastAsia" w:hAnsiTheme="majorHAnsi" w:cstheme="majorBidi"/>
      <w:i/>
      <w:iCs/>
      <w:smallCaps/>
      <w:color w:val="787878" w:themeColor="text1" w:themeTint="A6"/>
      <w:sz w:val="22"/>
      <w:szCs w:val="22"/>
      <w:lang w:val="en-GB"/>
    </w:rPr>
  </w:style>
  <w:style w:type="paragraph" w:customStyle="1" w:styleId="RapASEBodyCopy">
    <w:name w:val="*Rap_ASE Body Copy"/>
    <w:rsid w:val="000A61D0"/>
  </w:style>
  <w:style w:type="paragraph" w:customStyle="1" w:styleId="RapASESectionHeading">
    <w:name w:val="*Rap_ASE Section Heading"/>
    <w:next w:val="RapASEBodyCopy"/>
    <w:qFormat/>
    <w:rsid w:val="006D2A33"/>
    <w:pPr>
      <w:pBdr>
        <w:bottom w:val="single" w:sz="8" w:space="1" w:color="006EC7" w:themeColor="accent1"/>
      </w:pBdr>
      <w:spacing w:after="240" w:line="240" w:lineRule="auto"/>
    </w:pPr>
    <w:rPr>
      <w:b/>
      <w:noProof/>
      <w:color w:val="006EC7" w:themeColor="accent1"/>
      <w:sz w:val="34"/>
    </w:rPr>
  </w:style>
  <w:style w:type="paragraph" w:customStyle="1" w:styleId="RapASESubheadLevel1">
    <w:name w:val="*Rap_ASE Subhead Level 1#"/>
    <w:basedOn w:val="RapASEBodyCopy"/>
    <w:next w:val="RapASEBodyCopy"/>
    <w:qFormat/>
    <w:rsid w:val="0095471E"/>
    <w:pPr>
      <w:pageBreakBefore/>
      <w:numPr>
        <w:numId w:val="1"/>
      </w:numPr>
      <w:pBdr>
        <w:bottom w:val="single" w:sz="4" w:space="0" w:color="006EC7" w:themeColor="accent1"/>
      </w:pBdr>
      <w:spacing w:after="240"/>
      <w:outlineLvl w:val="0"/>
    </w:pPr>
    <w:rPr>
      <w:b/>
      <w:noProof/>
      <w:color w:val="006EC7" w:themeColor="accent1"/>
      <w:sz w:val="32"/>
      <w:szCs w:val="24"/>
    </w:rPr>
  </w:style>
  <w:style w:type="paragraph" w:customStyle="1" w:styleId="RapASECaption">
    <w:name w:val="*Rap_ASE Caption"/>
    <w:basedOn w:val="RapASEBodyCopy"/>
    <w:next w:val="RapASEBodyCopy"/>
    <w:rsid w:val="005A25CA"/>
    <w:pPr>
      <w:spacing w:before="60" w:after="240"/>
      <w:jc w:val="center"/>
    </w:pPr>
    <w:rPr>
      <w:i/>
      <w:sz w:val="16"/>
    </w:rPr>
  </w:style>
  <w:style w:type="paragraph" w:customStyle="1" w:styleId="RapASESubheadLevel2">
    <w:name w:val="*Rap_ASE Subhead Level 2#"/>
    <w:basedOn w:val="RapASEBodyCopy"/>
    <w:next w:val="RapASEBodyCopy"/>
    <w:rsid w:val="0095471E"/>
    <w:pPr>
      <w:numPr>
        <w:ilvl w:val="1"/>
        <w:numId w:val="1"/>
      </w:numPr>
      <w:spacing w:before="240"/>
    </w:pPr>
    <w:rPr>
      <w:b/>
      <w:color w:val="006EC7" w:themeColor="accent1"/>
      <w:sz w:val="28"/>
    </w:rPr>
  </w:style>
  <w:style w:type="paragraph" w:customStyle="1" w:styleId="RapASESubheadLevel3">
    <w:name w:val="*Rap_ASE Subhead Level 3#"/>
    <w:basedOn w:val="RapASEBodyCopy"/>
    <w:next w:val="RapASEBodyCopy"/>
    <w:rsid w:val="00F7272C"/>
    <w:pPr>
      <w:numPr>
        <w:ilvl w:val="2"/>
        <w:numId w:val="1"/>
      </w:numPr>
      <w:spacing w:before="240"/>
    </w:pPr>
    <w:rPr>
      <w:color w:val="006EC7" w:themeColor="accent1"/>
      <w:sz w:val="24"/>
      <w:u w:val="single"/>
    </w:rPr>
  </w:style>
  <w:style w:type="paragraph" w:customStyle="1" w:styleId="RapASEBullets">
    <w:name w:val="*Rap_ASE Bullets"/>
    <w:basedOn w:val="RapASEBodyCopy"/>
    <w:next w:val="RapASEBodyCopy"/>
    <w:rsid w:val="00220A92"/>
    <w:pPr>
      <w:numPr>
        <w:numId w:val="4"/>
      </w:numPr>
      <w:ind w:left="720"/>
    </w:pPr>
    <w:rPr>
      <w:bCs/>
    </w:rPr>
  </w:style>
  <w:style w:type="paragraph" w:customStyle="1" w:styleId="RapASETableHeaderCenter">
    <w:name w:val="*Rap_ASE Table Header Center"/>
    <w:basedOn w:val="RapASEBodyCopy"/>
    <w:qFormat/>
    <w:rsid w:val="0031242E"/>
    <w:pPr>
      <w:spacing w:after="0"/>
      <w:jc w:val="center"/>
    </w:pPr>
    <w:rPr>
      <w:rFonts w:ascii="Arial Bold" w:hAnsi="Arial Bold"/>
      <w:b/>
      <w:bCs/>
      <w:caps/>
      <w:sz w:val="18"/>
    </w:rPr>
  </w:style>
  <w:style w:type="paragraph" w:customStyle="1" w:styleId="RapASETableHeaderLeftJustify">
    <w:name w:val="*Rap_ASE Table Header Left Justify"/>
    <w:basedOn w:val="RapASEBodyCopy"/>
    <w:qFormat/>
    <w:rsid w:val="0031242E"/>
    <w:pPr>
      <w:spacing w:after="0"/>
    </w:pPr>
    <w:rPr>
      <w:rFonts w:ascii="Arial" w:hAnsi="Arial"/>
      <w:b/>
      <w:sz w:val="18"/>
    </w:rPr>
  </w:style>
  <w:style w:type="paragraph" w:customStyle="1" w:styleId="RapASETableBodyLeftJustify">
    <w:name w:val="*Rap_ASE Table Body Left Justify"/>
    <w:basedOn w:val="RapASEBodyCopy"/>
    <w:qFormat/>
    <w:rsid w:val="00713819"/>
    <w:pPr>
      <w:spacing w:after="60"/>
    </w:pPr>
    <w:rPr>
      <w:rFonts w:ascii="Arial" w:hAnsi="Arial"/>
      <w:sz w:val="18"/>
    </w:rPr>
  </w:style>
  <w:style w:type="paragraph" w:customStyle="1" w:styleId="RapASETableBodyIndented">
    <w:name w:val="*Rap_ASE Table Body Indented"/>
    <w:basedOn w:val="RapASETableBodyLeftJustify"/>
    <w:qFormat/>
    <w:rsid w:val="0031242E"/>
    <w:pPr>
      <w:ind w:left="360"/>
    </w:pPr>
  </w:style>
  <w:style w:type="paragraph" w:customStyle="1" w:styleId="RapASEHeadertextforProductName">
    <w:name w:val="*Rap_ASE Header text for Product Name"/>
    <w:aliases w:val="Revision and Date"/>
    <w:basedOn w:val="RapASEBodyCopy"/>
    <w:qFormat/>
    <w:rsid w:val="0086525D"/>
    <w:pPr>
      <w:jc w:val="right"/>
    </w:pPr>
    <w:rPr>
      <w:caps/>
      <w:color w:val="808080" w:themeColor="background1" w:themeShade="80"/>
      <w:sz w:val="16"/>
      <w:szCs w:val="16"/>
    </w:rPr>
  </w:style>
  <w:style w:type="table" w:customStyle="1" w:styleId="RapASETable">
    <w:name w:val="*Rap_ASE Table"/>
    <w:basedOn w:val="TableNormal"/>
    <w:uiPriority w:val="99"/>
    <w:rsid w:val="00766747"/>
    <w:pPr>
      <w:spacing w:after="0" w:line="240" w:lineRule="auto"/>
    </w:pPr>
    <w:tblPr/>
  </w:style>
  <w:style w:type="paragraph" w:customStyle="1" w:styleId="RapASEBodyCopyBold">
    <w:name w:val="*Rap_ASE Body Copy Bold"/>
    <w:basedOn w:val="RapASEBodyCopy"/>
    <w:next w:val="RapASEBodyCopy"/>
    <w:rsid w:val="00657164"/>
    <w:rPr>
      <w:b/>
    </w:rPr>
  </w:style>
  <w:style w:type="paragraph" w:customStyle="1" w:styleId="RapASEBodyCopyItal">
    <w:name w:val="*Rap_ASE Body Copy Ital"/>
    <w:basedOn w:val="RapASEBodyCopy"/>
    <w:next w:val="RapASEBodyCopy"/>
    <w:rsid w:val="003A342B"/>
    <w:rPr>
      <w:i/>
    </w:rPr>
  </w:style>
  <w:style w:type="paragraph" w:customStyle="1" w:styleId="RapASETableBodyRightJustify">
    <w:name w:val="*Rap_ASE Table Body Right Justify"/>
    <w:basedOn w:val="RapASETableBodyLeftJustify"/>
    <w:rsid w:val="00186E20"/>
    <w:pPr>
      <w:jc w:val="right"/>
    </w:pPr>
    <w:rPr>
      <w:rFonts w:eastAsia="Times New Roman" w:cs="Times New Roman"/>
    </w:rPr>
  </w:style>
  <w:style w:type="paragraph" w:customStyle="1" w:styleId="RapASETableBodyCenter">
    <w:name w:val="*Rap_ASE Table Body Center"/>
    <w:basedOn w:val="RapASETableBodyLeftJustify"/>
    <w:rsid w:val="0031242E"/>
    <w:pPr>
      <w:jc w:val="center"/>
    </w:pPr>
    <w:rPr>
      <w:rFonts w:eastAsia="Times New Roman" w:cs="Times New Roman"/>
    </w:rPr>
  </w:style>
  <w:style w:type="paragraph" w:customStyle="1" w:styleId="RapASETableTitle">
    <w:name w:val="*Rap_ASE Table Title"/>
    <w:basedOn w:val="RapASEBodyCopy"/>
    <w:rsid w:val="00B92C89"/>
    <w:pPr>
      <w:spacing w:after="0"/>
    </w:pPr>
    <w:rPr>
      <w:b/>
      <w:bCs/>
      <w:caps/>
      <w:sz w:val="22"/>
    </w:rPr>
  </w:style>
  <w:style w:type="paragraph" w:customStyle="1" w:styleId="RapASESubheadLevel2Unnumbered">
    <w:name w:val="*Rap_ASE Subhead Level 2 Unnumbered"/>
    <w:basedOn w:val="RapASEBodyCopy"/>
    <w:next w:val="RapASEBodyCopy"/>
    <w:rsid w:val="00035C14"/>
    <w:pPr>
      <w:spacing w:before="240"/>
    </w:pPr>
    <w:rPr>
      <w:rFonts w:eastAsia="Times New Roman" w:cs="Times New Roman"/>
      <w:b/>
      <w:bCs/>
      <w:color w:val="006EC7" w:themeColor="accent1"/>
      <w:sz w:val="28"/>
    </w:rPr>
  </w:style>
  <w:style w:type="paragraph" w:customStyle="1" w:styleId="RapASESubheadLevel1Unnumbered">
    <w:name w:val="*Rap_ASE Subhead Level 1 Unnumbered"/>
    <w:basedOn w:val="RapASESubheadLevel1"/>
    <w:next w:val="RapASEBodyCopy"/>
    <w:rsid w:val="005B0CD3"/>
    <w:pPr>
      <w:numPr>
        <w:numId w:val="0"/>
      </w:numPr>
    </w:pPr>
    <w:rPr>
      <w:rFonts w:eastAsia="Times New Roman" w:cs="Times New Roman"/>
      <w:szCs w:val="20"/>
    </w:rPr>
  </w:style>
  <w:style w:type="paragraph" w:customStyle="1" w:styleId="RapASESubheadLevel3Unnumbered">
    <w:name w:val="*Rap_ASE Subhead Level 3 Unnumbered"/>
    <w:basedOn w:val="RapASESubheadLevel3"/>
    <w:next w:val="RapASEBodyCopy"/>
    <w:rsid w:val="00035C14"/>
    <w:pPr>
      <w:numPr>
        <w:ilvl w:val="0"/>
        <w:numId w:val="0"/>
      </w:numPr>
    </w:pPr>
    <w:rPr>
      <w:rFonts w:eastAsia="Times New Roman" w:cs="Times New Roman"/>
      <w:bCs/>
    </w:rPr>
  </w:style>
  <w:style w:type="paragraph" w:customStyle="1" w:styleId="RapASESubheadLevel4">
    <w:name w:val="*Rap_ASE Subhead Level 4#"/>
    <w:basedOn w:val="RapASEBodyCopy"/>
    <w:next w:val="RapASEBodyCopy"/>
    <w:rsid w:val="00B3166A"/>
    <w:pPr>
      <w:numPr>
        <w:ilvl w:val="3"/>
        <w:numId w:val="1"/>
      </w:numPr>
      <w:spacing w:before="240"/>
    </w:pPr>
    <w:rPr>
      <w:b/>
      <w:color w:val="303030" w:themeColor="text1"/>
      <w:sz w:val="22"/>
    </w:rPr>
  </w:style>
  <w:style w:type="paragraph" w:customStyle="1" w:styleId="RapASESubheadLevel5">
    <w:name w:val="*Rap_ASE Subhead Level 5#"/>
    <w:basedOn w:val="RapASEBodyCopy"/>
    <w:next w:val="RapASEBodyCopy"/>
    <w:rsid w:val="00353B95"/>
    <w:pPr>
      <w:numPr>
        <w:ilvl w:val="4"/>
        <w:numId w:val="1"/>
      </w:numPr>
      <w:spacing w:before="240"/>
    </w:pPr>
    <w:rPr>
      <w:u w:val="single"/>
    </w:rPr>
  </w:style>
  <w:style w:type="paragraph" w:customStyle="1" w:styleId="RapASETableHeaderWhiteCentered">
    <w:name w:val="*Rap_ASE Table Header White Centered"/>
    <w:basedOn w:val="RapASETableHeaderCenter"/>
    <w:rsid w:val="005D4A8F"/>
    <w:rPr>
      <w:color w:val="FFFFFF" w:themeColor="background1"/>
    </w:rPr>
  </w:style>
  <w:style w:type="paragraph" w:customStyle="1" w:styleId="RapASETableHeaderWhiteLeftJustify">
    <w:name w:val="*Rap_ASE Table Header White Left Justify"/>
    <w:basedOn w:val="RapASETableHeaderWhiteCentered"/>
    <w:rsid w:val="005D4A8F"/>
    <w:pPr>
      <w:jc w:val="left"/>
    </w:pPr>
    <w:rPr>
      <w:rFonts w:eastAsia="Times New Roman" w:cs="Times New Roman"/>
      <w:caps w:val="0"/>
    </w:rPr>
  </w:style>
  <w:style w:type="table" w:customStyle="1" w:styleId="RapASETableStyle">
    <w:name w:val="*Rap_ASE Table Style"/>
    <w:basedOn w:val="RapASETable"/>
    <w:uiPriority w:val="99"/>
    <w:rsid w:val="00562E77"/>
    <w:tblPr/>
  </w:style>
  <w:style w:type="paragraph" w:styleId="Caption">
    <w:name w:val="caption"/>
    <w:basedOn w:val="Normal"/>
    <w:next w:val="Normal"/>
    <w:link w:val="CaptionChar"/>
    <w:uiPriority w:val="35"/>
    <w:unhideWhenUsed/>
    <w:qFormat/>
    <w:rsid w:val="003358C5"/>
    <w:pPr>
      <w:spacing w:after="200" w:line="240" w:lineRule="auto"/>
    </w:pPr>
    <w:rPr>
      <w:i/>
      <w:iCs/>
      <w:color w:val="D21142" w:themeColor="text2"/>
      <w:sz w:val="18"/>
      <w:szCs w:val="18"/>
    </w:rPr>
  </w:style>
  <w:style w:type="paragraph" w:styleId="Header">
    <w:name w:val="header"/>
    <w:basedOn w:val="Normal"/>
    <w:link w:val="HeaderChar"/>
    <w:uiPriority w:val="99"/>
    <w:unhideWhenUsed/>
    <w:rsid w:val="00C61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9DD"/>
  </w:style>
  <w:style w:type="paragraph" w:styleId="ListParagraph">
    <w:name w:val="List Paragraph"/>
    <w:basedOn w:val="Normal"/>
    <w:link w:val="ListParagraphChar"/>
    <w:uiPriority w:val="34"/>
    <w:qFormat/>
    <w:rsid w:val="00EB2F31"/>
    <w:pPr>
      <w:ind w:left="720"/>
      <w:contextualSpacing/>
    </w:pPr>
  </w:style>
  <w:style w:type="table" w:customStyle="1" w:styleId="TableGridLight10">
    <w:name w:val="Table Grid Light10"/>
    <w:basedOn w:val="TableNormal"/>
    <w:uiPriority w:val="40"/>
    <w:rsid w:val="00F83DB2"/>
    <w:rPr>
      <w:rFonts w:eastAsia="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1">
    <w:name w:val="Table Grid Light11"/>
    <w:basedOn w:val="TableNormal"/>
    <w:uiPriority w:val="40"/>
    <w:rsid w:val="00F83D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6">
    <w:name w:val="Table Grid6"/>
    <w:basedOn w:val="TableNormal"/>
    <w:next w:val="TableGrid"/>
    <w:uiPriority w:val="59"/>
    <w:rsid w:val="00717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3CB0"/>
    <w:rPr>
      <w:color w:val="800080"/>
      <w:u w:val="single"/>
    </w:rPr>
  </w:style>
  <w:style w:type="paragraph" w:styleId="TOC6">
    <w:name w:val="toc 6"/>
    <w:basedOn w:val="Normal"/>
    <w:next w:val="Normal"/>
    <w:autoRedefine/>
    <w:uiPriority w:val="39"/>
    <w:unhideWhenUsed/>
    <w:rsid w:val="00ED5612"/>
    <w:pPr>
      <w:spacing w:after="100"/>
      <w:ind w:left="1100"/>
    </w:pPr>
  </w:style>
  <w:style w:type="paragraph" w:styleId="TOC9">
    <w:name w:val="toc 9"/>
    <w:basedOn w:val="Normal"/>
    <w:next w:val="Normal"/>
    <w:autoRedefine/>
    <w:uiPriority w:val="39"/>
    <w:unhideWhenUsed/>
    <w:rsid w:val="00ED5612"/>
    <w:pPr>
      <w:spacing w:after="100"/>
      <w:ind w:left="1760"/>
    </w:pPr>
  </w:style>
  <w:style w:type="character" w:customStyle="1" w:styleId="ListParagraphChar">
    <w:name w:val="List Paragraph Char"/>
    <w:basedOn w:val="DefaultParagraphFont"/>
    <w:link w:val="ListParagraph"/>
    <w:uiPriority w:val="34"/>
    <w:rsid w:val="007B7551"/>
    <w:rPr>
      <w:rFonts w:eastAsiaTheme="minorHAnsi"/>
      <w:sz w:val="22"/>
      <w:szCs w:val="22"/>
    </w:rPr>
  </w:style>
  <w:style w:type="character" w:customStyle="1" w:styleId="BodyTextCharChar">
    <w:name w:val="Body Text Char Char"/>
    <w:rsid w:val="002E0498"/>
    <w:rPr>
      <w:rFonts w:ascii="Arial" w:hAnsi="Arial" w:cs="Arial" w:hint="default"/>
      <w:sz w:val="24"/>
      <w:szCs w:val="24"/>
      <w:lang w:val="en-US" w:eastAsia="en-US" w:bidi="ar-SA"/>
    </w:rPr>
  </w:style>
  <w:style w:type="table" w:styleId="TableGridLight">
    <w:name w:val="Grid Table Light"/>
    <w:basedOn w:val="TableNormal"/>
    <w:uiPriority w:val="40"/>
    <w:rsid w:val="00E902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1">
    <w:name w:val="body1"/>
    <w:basedOn w:val="Normal"/>
    <w:rsid w:val="00BE0F7B"/>
    <w:pPr>
      <w:spacing w:before="120" w:after="0" w:line="240" w:lineRule="auto"/>
    </w:pPr>
    <w:rPr>
      <w:rFonts w:ascii="Calibri" w:eastAsia="Times New Roman" w:hAnsi="Calibri" w:cs="Times New Roman"/>
      <w:szCs w:val="24"/>
    </w:rPr>
  </w:style>
  <w:style w:type="paragraph" w:customStyle="1" w:styleId="RAPASEBulletSub">
    <w:name w:val="*RAP_ASE Bullet Sub"/>
    <w:basedOn w:val="RapASEBodyCopy"/>
    <w:next w:val="RapASEBodyCopy"/>
    <w:rsid w:val="00DA792D"/>
    <w:pPr>
      <w:numPr>
        <w:numId w:val="8"/>
      </w:numPr>
      <w:ind w:left="1440"/>
    </w:pPr>
    <w:rPr>
      <w:bCs/>
    </w:rPr>
  </w:style>
  <w:style w:type="paragraph" w:customStyle="1" w:styleId="RAPASETableBullet1">
    <w:name w:val="*RAP_ASE Table Bullet 1"/>
    <w:rsid w:val="00D10A74"/>
    <w:pPr>
      <w:numPr>
        <w:numId w:val="5"/>
      </w:numPr>
      <w:tabs>
        <w:tab w:val="left" w:pos="360"/>
      </w:tabs>
      <w:spacing w:after="60"/>
    </w:pPr>
    <w:rPr>
      <w:rFonts w:ascii="Arial" w:hAnsi="Arial"/>
      <w:sz w:val="18"/>
    </w:rPr>
  </w:style>
  <w:style w:type="paragraph" w:customStyle="1" w:styleId="RAPASECoversubtitle1">
    <w:name w:val="*RAP_ASE Cover subtitle 1"/>
    <w:rsid w:val="00435D47"/>
    <w:pPr>
      <w:spacing w:after="0" w:line="240" w:lineRule="auto"/>
    </w:pPr>
    <w:rPr>
      <w:b/>
      <w:color w:val="FFFFFF" w:themeColor="background1"/>
      <w:sz w:val="28"/>
    </w:rPr>
  </w:style>
  <w:style w:type="paragraph" w:customStyle="1" w:styleId="RAPASECoverText1">
    <w:name w:val="*RAP_ASE Cover Text 1"/>
    <w:rsid w:val="00435D47"/>
    <w:pPr>
      <w:spacing w:after="60" w:line="240" w:lineRule="auto"/>
    </w:pPr>
    <w:rPr>
      <w:b/>
      <w:smallCaps/>
      <w:color w:val="FFFFFF" w:themeColor="background1"/>
      <w:sz w:val="22"/>
    </w:rPr>
  </w:style>
  <w:style w:type="paragraph" w:customStyle="1" w:styleId="RAPASECoverText2">
    <w:name w:val="*RAP_ASE Cover Text 2"/>
    <w:basedOn w:val="RAPASECoverText1"/>
    <w:rsid w:val="00435D47"/>
    <w:rPr>
      <w:b w:val="0"/>
      <w:smallCaps w:val="0"/>
      <w:sz w:val="24"/>
    </w:rPr>
  </w:style>
  <w:style w:type="paragraph" w:customStyle="1" w:styleId="RAPASETableBodyLeftJustifiedBold">
    <w:name w:val="*RAP_ASE Table Body Left Justified Bold"/>
    <w:basedOn w:val="RapASETableBodyLeftJustify"/>
    <w:rsid w:val="002D537C"/>
    <w:rPr>
      <w:b/>
    </w:rPr>
  </w:style>
  <w:style w:type="paragraph" w:customStyle="1" w:styleId="RapASEBulletSubSub">
    <w:name w:val="*Rap_ASE Bullet Sub Sub"/>
    <w:basedOn w:val="RAPASEBulletSub"/>
    <w:rsid w:val="00DA792D"/>
    <w:pPr>
      <w:numPr>
        <w:numId w:val="6"/>
      </w:numPr>
      <w:ind w:left="2160"/>
    </w:pPr>
  </w:style>
  <w:style w:type="paragraph" w:customStyle="1" w:styleId="RapASEFootertext">
    <w:name w:val="*Rap_ASE Footer text"/>
    <w:basedOn w:val="Normal"/>
    <w:rsid w:val="00FB7A99"/>
    <w:pPr>
      <w:spacing w:after="0"/>
      <w:jc w:val="center"/>
    </w:pPr>
    <w:rPr>
      <w:rFonts w:eastAsia="Times New Roman" w:cs="Times New Roman"/>
      <w:caps/>
      <w:color w:val="808080" w:themeColor="background1" w:themeShade="80"/>
    </w:rPr>
  </w:style>
  <w:style w:type="paragraph" w:customStyle="1" w:styleId="StyleRapASEFootertextCentered">
    <w:name w:val="Style *Rap_ASE Footer text + Centered"/>
    <w:basedOn w:val="RapASEFootertext"/>
    <w:rsid w:val="007E78D9"/>
  </w:style>
  <w:style w:type="paragraph" w:customStyle="1" w:styleId="RapASEHeadertextleftjustify">
    <w:name w:val="*Rap_ASE Header text left justify"/>
    <w:basedOn w:val="RapASEHeadertextforProductName"/>
    <w:rsid w:val="00FB7A99"/>
    <w:pPr>
      <w:spacing w:after="0"/>
      <w:jc w:val="left"/>
    </w:pPr>
    <w:rPr>
      <w:color w:val="808080"/>
      <w:sz w:val="18"/>
    </w:rPr>
  </w:style>
  <w:style w:type="paragraph" w:customStyle="1" w:styleId="RapASEHeadertextrightjustify">
    <w:name w:val="*Rap_ASE Header text right justify"/>
    <w:basedOn w:val="RapASEHeadertextleftjustify"/>
    <w:rsid w:val="005F6308"/>
    <w:pPr>
      <w:jc w:val="right"/>
    </w:pPr>
  </w:style>
  <w:style w:type="paragraph" w:customStyle="1" w:styleId="RapASEFooterPageNumbertext">
    <w:name w:val="*Rap_ASE Footer_Page Number text"/>
    <w:basedOn w:val="RapASEFootertext"/>
    <w:rsid w:val="00FB7A99"/>
    <w:pPr>
      <w:jc w:val="right"/>
    </w:pPr>
  </w:style>
  <w:style w:type="paragraph" w:customStyle="1" w:styleId="RapASEnumberingalpha">
    <w:name w:val="*Rap_ASE numbering alpha"/>
    <w:basedOn w:val="RapASEBodyCopy"/>
    <w:rsid w:val="00F43D83"/>
    <w:pPr>
      <w:numPr>
        <w:numId w:val="7"/>
      </w:numPr>
    </w:pPr>
  </w:style>
  <w:style w:type="paragraph" w:customStyle="1" w:styleId="RapASEnumberingalphasub">
    <w:name w:val="*Rap_ASE numbering alpha sub"/>
    <w:basedOn w:val="RapASEnumberingalpha"/>
    <w:rsid w:val="00F43D83"/>
    <w:pPr>
      <w:numPr>
        <w:ilvl w:val="1"/>
      </w:numPr>
    </w:pPr>
  </w:style>
  <w:style w:type="paragraph" w:customStyle="1" w:styleId="S2coverArial36">
    <w:name w:val="*S2 cover Arial 36"/>
    <w:basedOn w:val="RapASEBodyCopy"/>
    <w:rsid w:val="001912AD"/>
    <w:rPr>
      <w:b/>
      <w:color w:val="FFFFFF" w:themeColor="background1"/>
      <w:sz w:val="72"/>
    </w:rPr>
  </w:style>
  <w:style w:type="paragraph" w:customStyle="1" w:styleId="S2coverArial22">
    <w:name w:val="*S2 cover Arial 22"/>
    <w:basedOn w:val="S2coverArial36"/>
    <w:rsid w:val="001912AD"/>
    <w:rPr>
      <w:b w:val="0"/>
      <w:sz w:val="44"/>
    </w:rPr>
  </w:style>
  <w:style w:type="paragraph" w:customStyle="1" w:styleId="S2coverArial18">
    <w:name w:val="*S2 cover Arial 18"/>
    <w:basedOn w:val="S2coverArial22"/>
    <w:rsid w:val="001912AD"/>
    <w:rPr>
      <w:sz w:val="36"/>
    </w:rPr>
  </w:style>
  <w:style w:type="paragraph" w:customStyle="1" w:styleId="S2Arial11blue">
    <w:name w:val="*S2 Arial 11 blue"/>
    <w:basedOn w:val="S2coverArial18"/>
    <w:rsid w:val="001912AD"/>
    <w:rPr>
      <w:color w:val="0070C0"/>
      <w:sz w:val="22"/>
    </w:rPr>
  </w:style>
  <w:style w:type="paragraph" w:customStyle="1" w:styleId="S2Arial16blue">
    <w:name w:val="*S2 Arial 16 blue"/>
    <w:basedOn w:val="S2Arial11blue"/>
    <w:rsid w:val="001912AD"/>
    <w:rPr>
      <w:b/>
      <w:sz w:val="32"/>
    </w:rPr>
  </w:style>
  <w:style w:type="paragraph" w:customStyle="1" w:styleId="S2Arial8">
    <w:name w:val="*S2 Arial 8"/>
    <w:basedOn w:val="S2Arial16blue"/>
    <w:rsid w:val="001912AD"/>
    <w:rPr>
      <w:b w:val="0"/>
      <w:sz w:val="16"/>
    </w:rPr>
  </w:style>
  <w:style w:type="paragraph" w:customStyle="1" w:styleId="S2Arial7gray">
    <w:name w:val="*S2 Arial 7 gray"/>
    <w:basedOn w:val="S2Arial8"/>
    <w:rsid w:val="001912AD"/>
    <w:rPr>
      <w:color w:val="787878"/>
      <w:sz w:val="14"/>
    </w:rPr>
  </w:style>
  <w:style w:type="paragraph" w:styleId="TableofFigures">
    <w:name w:val="table of figures"/>
    <w:basedOn w:val="RapASEBodyCopy"/>
    <w:next w:val="Normal"/>
    <w:uiPriority w:val="99"/>
    <w:unhideWhenUsed/>
    <w:rsid w:val="0077432E"/>
  </w:style>
  <w:style w:type="paragraph" w:customStyle="1" w:styleId="RapASEBullets12">
    <w:name w:val="*Rap_ASE Bullets 12"/>
    <w:basedOn w:val="RapASEBullets"/>
    <w:next w:val="RapASEBodyCopy"/>
    <w:rsid w:val="00DA792D"/>
    <w:pPr>
      <w:spacing w:after="240"/>
    </w:pPr>
  </w:style>
  <w:style w:type="paragraph" w:customStyle="1" w:styleId="RapASEBullets3">
    <w:name w:val="*Rap_ASE Bullets 3"/>
    <w:basedOn w:val="RapASEBullets"/>
    <w:next w:val="RapASEBodyCopy"/>
    <w:rsid w:val="00DA792D"/>
    <w:pPr>
      <w:spacing w:after="60"/>
    </w:pPr>
  </w:style>
  <w:style w:type="paragraph" w:customStyle="1" w:styleId="RapASEBodyCopy12">
    <w:name w:val="*Rap_ASE Body Copy 12"/>
    <w:basedOn w:val="RapASEBodyCopy"/>
    <w:next w:val="RapASEBodyCopy"/>
    <w:rsid w:val="00DA792D"/>
    <w:pPr>
      <w:spacing w:after="240"/>
    </w:pPr>
  </w:style>
  <w:style w:type="paragraph" w:customStyle="1" w:styleId="RapASEBulletSub3">
    <w:name w:val="*Rap_ASE Bullet Sub 3"/>
    <w:basedOn w:val="RAPASEBulletSub"/>
    <w:next w:val="RapASEBodyCopy"/>
    <w:rsid w:val="00DA792D"/>
    <w:pPr>
      <w:spacing w:after="60"/>
    </w:pPr>
  </w:style>
  <w:style w:type="paragraph" w:customStyle="1" w:styleId="RapASEBulletSub12">
    <w:name w:val="*Rap_ASE Bullet Sub 12"/>
    <w:basedOn w:val="RAPASEBulletSub"/>
    <w:next w:val="RapASEBodyCopy"/>
    <w:rsid w:val="00A12683"/>
    <w:pPr>
      <w:spacing w:after="240"/>
    </w:pPr>
  </w:style>
  <w:style w:type="paragraph" w:customStyle="1" w:styleId="RapASEBullets0">
    <w:name w:val="*Rap_ASE Bullets 0"/>
    <w:basedOn w:val="RapASEBullets"/>
    <w:next w:val="RapASEBodyCopy"/>
    <w:rsid w:val="00A12683"/>
    <w:pPr>
      <w:spacing w:after="0"/>
    </w:pPr>
  </w:style>
  <w:style w:type="paragraph" w:customStyle="1" w:styleId="RapASEBulletSub0">
    <w:name w:val="*Rap_ASE Bullet Sub 0"/>
    <w:basedOn w:val="RAPASEBulletSub"/>
    <w:next w:val="RapASEBodyCopy"/>
    <w:rsid w:val="00A12683"/>
    <w:pPr>
      <w:spacing w:after="0"/>
    </w:pPr>
  </w:style>
  <w:style w:type="paragraph" w:styleId="FootnoteText">
    <w:name w:val="footnote text"/>
    <w:link w:val="FootnoteTextChar"/>
    <w:unhideWhenUsed/>
    <w:rsid w:val="00B07529"/>
    <w:pPr>
      <w:spacing w:after="0" w:line="240" w:lineRule="auto"/>
    </w:pPr>
  </w:style>
  <w:style w:type="character" w:customStyle="1" w:styleId="FootnoteTextChar">
    <w:name w:val="Footnote Text Char"/>
    <w:basedOn w:val="DefaultParagraphFont"/>
    <w:link w:val="FootnoteText"/>
    <w:rsid w:val="00B07529"/>
  </w:style>
  <w:style w:type="character" w:styleId="FootnoteReference">
    <w:name w:val="footnote reference"/>
    <w:basedOn w:val="DefaultParagraphFont"/>
    <w:semiHidden/>
    <w:unhideWhenUsed/>
    <w:rsid w:val="00B07529"/>
    <w:rPr>
      <w:vertAlign w:val="superscript"/>
    </w:rPr>
  </w:style>
  <w:style w:type="paragraph" w:customStyle="1" w:styleId="RapASETableBodyRightJustify0">
    <w:name w:val="Rap_ASE Table Body Right Justify"/>
    <w:basedOn w:val="Normal"/>
    <w:rsid w:val="00862B12"/>
    <w:pPr>
      <w:tabs>
        <w:tab w:val="left" w:pos="360"/>
      </w:tabs>
      <w:spacing w:after="60"/>
      <w:jc w:val="right"/>
    </w:pPr>
    <w:rPr>
      <w:rFonts w:ascii="Arial" w:eastAsia="Times New Roman" w:hAnsi="Arial" w:cs="Times New Roman"/>
      <w:sz w:val="18"/>
    </w:rPr>
  </w:style>
  <w:style w:type="paragraph" w:styleId="NoSpacing">
    <w:name w:val="No Spacing"/>
    <w:uiPriority w:val="1"/>
    <w:qFormat/>
    <w:rsid w:val="00F0460B"/>
    <w:pPr>
      <w:spacing w:after="0" w:line="240" w:lineRule="auto"/>
    </w:pPr>
    <w:rPr>
      <w:rFonts w:eastAsiaTheme="minorHAnsi"/>
      <w:sz w:val="22"/>
      <w:szCs w:val="22"/>
      <w:lang w:val="en-GB"/>
    </w:rPr>
  </w:style>
  <w:style w:type="paragraph" w:customStyle="1" w:styleId="TableLeft">
    <w:name w:val="Table Left"/>
    <w:qFormat/>
    <w:rsid w:val="00F0460B"/>
    <w:pPr>
      <w:spacing w:before="20" w:after="20" w:line="240" w:lineRule="auto"/>
    </w:pPr>
    <w:rPr>
      <w:rFonts w:ascii="Arial" w:eastAsia="Times New Roman" w:hAnsi="Arial" w:cs="Arial"/>
      <w:snapToGrid w:val="0"/>
      <w:szCs w:val="22"/>
    </w:rPr>
  </w:style>
  <w:style w:type="paragraph" w:customStyle="1" w:styleId="TableCentered">
    <w:name w:val="Table Centered"/>
    <w:qFormat/>
    <w:rsid w:val="00F0460B"/>
    <w:pPr>
      <w:spacing w:before="20" w:after="20" w:line="240" w:lineRule="auto"/>
      <w:jc w:val="center"/>
    </w:pPr>
    <w:rPr>
      <w:rFonts w:ascii="Arial" w:eastAsia="Times New Roman" w:hAnsi="Arial" w:cs="Arial"/>
      <w:snapToGrid w:val="0"/>
      <w:szCs w:val="22"/>
    </w:rPr>
  </w:style>
  <w:style w:type="paragraph" w:customStyle="1" w:styleId="TableHeader">
    <w:name w:val="Table Header"/>
    <w:qFormat/>
    <w:rsid w:val="00F0460B"/>
    <w:pPr>
      <w:keepNext/>
      <w:spacing w:before="60" w:after="60" w:line="240" w:lineRule="auto"/>
      <w:jc w:val="center"/>
    </w:pPr>
    <w:rPr>
      <w:rFonts w:ascii="Arial" w:eastAsia="Times New Roman" w:hAnsi="Arial" w:cs="Arial"/>
      <w:b/>
      <w:snapToGrid w:val="0"/>
      <w:szCs w:val="22"/>
    </w:rPr>
  </w:style>
  <w:style w:type="paragraph" w:customStyle="1" w:styleId="TableText">
    <w:name w:val="Table_Text"/>
    <w:basedOn w:val="Normal"/>
    <w:link w:val="TableTextChar"/>
    <w:qFormat/>
    <w:rsid w:val="00F0460B"/>
    <w:pPr>
      <w:spacing w:after="0" w:line="240" w:lineRule="auto"/>
      <w:jc w:val="both"/>
    </w:pPr>
    <w:rPr>
      <w:rFonts w:cs="Times New Roman"/>
      <w:color w:val="232323" w:themeColor="text1" w:themeShade="BF"/>
      <w:lang w:val="en-US"/>
    </w:rPr>
  </w:style>
  <w:style w:type="table" w:customStyle="1" w:styleId="StandardStyle">
    <w:name w:val="Standard Style"/>
    <w:basedOn w:val="TableNormal"/>
    <w:uiPriority w:val="99"/>
    <w:rsid w:val="00F0460B"/>
    <w:pPr>
      <w:spacing w:after="0" w:line="240" w:lineRule="auto"/>
    </w:pPr>
    <w:rPr>
      <w:rFonts w:eastAsiaTheme="minorHAnsi"/>
      <w:sz w:val="22"/>
      <w:szCs w:val="22"/>
    </w:rPr>
    <w:tblPr>
      <w:tblStyleRowBandSize w:val="1"/>
      <w:tblBorders>
        <w:bottom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jc w:val="left"/>
      </w:pPr>
      <w:rPr>
        <w:rFonts w:asciiTheme="majorHAnsi" w:hAnsiTheme="majorHAnsi"/>
        <w:b/>
      </w:rPr>
      <w:tblPr/>
      <w:trPr>
        <w:tblHeader/>
      </w:trPr>
      <w:tcPr>
        <w:tcBorders>
          <w:top w:val="nil"/>
          <w:left w:val="nil"/>
          <w:bottom w:val="nil"/>
          <w:right w:val="nil"/>
          <w:insideH w:val="nil"/>
          <w:insideV w:val="nil"/>
          <w:tl2br w:val="nil"/>
          <w:tr2bl w:val="nil"/>
        </w:tcBorders>
        <w:shd w:val="clear" w:color="auto" w:fill="BFBFBF" w:themeFill="background1" w:themeFillShade="BF"/>
        <w:vAlign w:val="bottom"/>
      </w:tcPr>
    </w:tblStylePr>
    <w:tblStylePr w:type="firstCol">
      <w:rPr>
        <w:rFonts w:asciiTheme="minorHAnsi" w:hAnsiTheme="minorHAnsi"/>
      </w:rPr>
    </w:tblStylePr>
    <w:tblStylePr w:type="lastCol">
      <w:rPr>
        <w:rFonts w:asciiTheme="minorHAnsi" w:hAnsiTheme="minorHAnsi"/>
      </w:rPr>
    </w:tblStylePr>
    <w:tblStylePr w:type="band1Horz">
      <w:rPr>
        <w:rFonts w:asciiTheme="minorHAnsi" w:hAnsiTheme="minorHAnsi"/>
      </w:rPr>
    </w:tblStylePr>
    <w:tblStylePr w:type="band2Horz">
      <w:rPr>
        <w:rFonts w:asciiTheme="minorHAnsi" w:hAnsiTheme="minorHAnsi"/>
      </w:rPr>
    </w:tblStylePr>
  </w:style>
  <w:style w:type="character" w:customStyle="1" w:styleId="TableTextChar">
    <w:name w:val="Table_Text Char"/>
    <w:basedOn w:val="DefaultParagraphFont"/>
    <w:link w:val="TableText"/>
    <w:rsid w:val="00F0460B"/>
    <w:rPr>
      <w:rFonts w:eastAsiaTheme="minorHAnsi" w:cs="Times New Roman"/>
      <w:color w:val="232323" w:themeColor="text1" w:themeShade="BF"/>
      <w:sz w:val="22"/>
      <w:szCs w:val="22"/>
    </w:rPr>
  </w:style>
  <w:style w:type="character" w:customStyle="1" w:styleId="CaptionChar">
    <w:name w:val="Caption Char"/>
    <w:basedOn w:val="DefaultParagraphFont"/>
    <w:link w:val="Caption"/>
    <w:uiPriority w:val="35"/>
    <w:rsid w:val="00F0460B"/>
    <w:rPr>
      <w:i/>
      <w:iCs/>
      <w:color w:val="D21142" w:themeColor="text2"/>
      <w:sz w:val="18"/>
      <w:szCs w:val="18"/>
    </w:rPr>
  </w:style>
  <w:style w:type="character" w:styleId="UnresolvedMention">
    <w:name w:val="Unresolved Mention"/>
    <w:basedOn w:val="DefaultParagraphFont"/>
    <w:uiPriority w:val="99"/>
    <w:semiHidden/>
    <w:unhideWhenUsed/>
    <w:rsid w:val="00FB14AD"/>
    <w:rPr>
      <w:color w:val="605E5C"/>
      <w:shd w:val="clear" w:color="auto" w:fill="E1DFDD"/>
    </w:rPr>
  </w:style>
  <w:style w:type="character" w:customStyle="1" w:styleId="ui-provider">
    <w:name w:val="ui-provider"/>
    <w:basedOn w:val="DefaultParagraphFont"/>
    <w:rsid w:val="00267631"/>
  </w:style>
  <w:style w:type="paragraph" w:styleId="PlainText">
    <w:name w:val="Plain Text"/>
    <w:basedOn w:val="Normal"/>
    <w:link w:val="PlainTextChar"/>
    <w:uiPriority w:val="99"/>
    <w:unhideWhenUsed/>
    <w:rsid w:val="009C6AF8"/>
    <w:pPr>
      <w:spacing w:after="0" w:line="240" w:lineRule="auto"/>
    </w:pPr>
    <w:rPr>
      <w:rFonts w:ascii="Consolas" w:hAnsi="Consolas"/>
      <w:sz w:val="21"/>
      <w:szCs w:val="21"/>
      <w:lang w:val="en-IN"/>
    </w:rPr>
  </w:style>
  <w:style w:type="character" w:customStyle="1" w:styleId="PlainTextChar">
    <w:name w:val="Plain Text Char"/>
    <w:basedOn w:val="DefaultParagraphFont"/>
    <w:link w:val="PlainText"/>
    <w:uiPriority w:val="99"/>
    <w:rsid w:val="009C6AF8"/>
    <w:rPr>
      <w:rFonts w:ascii="Consolas" w:eastAsiaTheme="minorHAnsi" w:hAnsi="Consolas"/>
      <w:sz w:val="21"/>
      <w:szCs w:val="21"/>
      <w:lang w:val="en-IN"/>
    </w:rPr>
  </w:style>
  <w:style w:type="character" w:styleId="Emphasis">
    <w:name w:val="Emphasis"/>
    <w:basedOn w:val="DefaultParagraphFont"/>
    <w:uiPriority w:val="20"/>
    <w:qFormat/>
    <w:rsid w:val="00621113"/>
    <w:rPr>
      <w:i/>
      <w:iCs/>
    </w:rPr>
  </w:style>
  <w:style w:type="character" w:styleId="HTMLCode">
    <w:name w:val="HTML Code"/>
    <w:basedOn w:val="DefaultParagraphFont"/>
    <w:uiPriority w:val="99"/>
    <w:semiHidden/>
    <w:unhideWhenUsed/>
    <w:rsid w:val="000D73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4272">
      <w:bodyDiv w:val="1"/>
      <w:marLeft w:val="0"/>
      <w:marRight w:val="0"/>
      <w:marTop w:val="0"/>
      <w:marBottom w:val="0"/>
      <w:divBdr>
        <w:top w:val="none" w:sz="0" w:space="0" w:color="auto"/>
        <w:left w:val="none" w:sz="0" w:space="0" w:color="auto"/>
        <w:bottom w:val="none" w:sz="0" w:space="0" w:color="auto"/>
        <w:right w:val="none" w:sz="0" w:space="0" w:color="auto"/>
      </w:divBdr>
    </w:div>
    <w:div w:id="61562855">
      <w:bodyDiv w:val="1"/>
      <w:marLeft w:val="0"/>
      <w:marRight w:val="0"/>
      <w:marTop w:val="0"/>
      <w:marBottom w:val="0"/>
      <w:divBdr>
        <w:top w:val="none" w:sz="0" w:space="0" w:color="auto"/>
        <w:left w:val="none" w:sz="0" w:space="0" w:color="auto"/>
        <w:bottom w:val="none" w:sz="0" w:space="0" w:color="auto"/>
        <w:right w:val="none" w:sz="0" w:space="0" w:color="auto"/>
      </w:divBdr>
    </w:div>
    <w:div w:id="127087478">
      <w:bodyDiv w:val="1"/>
      <w:marLeft w:val="0"/>
      <w:marRight w:val="0"/>
      <w:marTop w:val="0"/>
      <w:marBottom w:val="0"/>
      <w:divBdr>
        <w:top w:val="none" w:sz="0" w:space="0" w:color="auto"/>
        <w:left w:val="none" w:sz="0" w:space="0" w:color="auto"/>
        <w:bottom w:val="none" w:sz="0" w:space="0" w:color="auto"/>
        <w:right w:val="none" w:sz="0" w:space="0" w:color="auto"/>
      </w:divBdr>
    </w:div>
    <w:div w:id="161437495">
      <w:bodyDiv w:val="1"/>
      <w:marLeft w:val="0"/>
      <w:marRight w:val="0"/>
      <w:marTop w:val="0"/>
      <w:marBottom w:val="0"/>
      <w:divBdr>
        <w:top w:val="none" w:sz="0" w:space="0" w:color="auto"/>
        <w:left w:val="none" w:sz="0" w:space="0" w:color="auto"/>
        <w:bottom w:val="none" w:sz="0" w:space="0" w:color="auto"/>
        <w:right w:val="none" w:sz="0" w:space="0" w:color="auto"/>
      </w:divBdr>
    </w:div>
    <w:div w:id="181210226">
      <w:bodyDiv w:val="1"/>
      <w:marLeft w:val="0"/>
      <w:marRight w:val="0"/>
      <w:marTop w:val="0"/>
      <w:marBottom w:val="0"/>
      <w:divBdr>
        <w:top w:val="none" w:sz="0" w:space="0" w:color="auto"/>
        <w:left w:val="none" w:sz="0" w:space="0" w:color="auto"/>
        <w:bottom w:val="none" w:sz="0" w:space="0" w:color="auto"/>
        <w:right w:val="none" w:sz="0" w:space="0" w:color="auto"/>
      </w:divBdr>
    </w:div>
    <w:div w:id="289828471">
      <w:bodyDiv w:val="1"/>
      <w:marLeft w:val="0"/>
      <w:marRight w:val="0"/>
      <w:marTop w:val="0"/>
      <w:marBottom w:val="0"/>
      <w:divBdr>
        <w:top w:val="none" w:sz="0" w:space="0" w:color="auto"/>
        <w:left w:val="none" w:sz="0" w:space="0" w:color="auto"/>
        <w:bottom w:val="none" w:sz="0" w:space="0" w:color="auto"/>
        <w:right w:val="none" w:sz="0" w:space="0" w:color="auto"/>
      </w:divBdr>
    </w:div>
    <w:div w:id="331027294">
      <w:bodyDiv w:val="1"/>
      <w:marLeft w:val="0"/>
      <w:marRight w:val="0"/>
      <w:marTop w:val="0"/>
      <w:marBottom w:val="0"/>
      <w:divBdr>
        <w:top w:val="none" w:sz="0" w:space="0" w:color="auto"/>
        <w:left w:val="none" w:sz="0" w:space="0" w:color="auto"/>
        <w:bottom w:val="none" w:sz="0" w:space="0" w:color="auto"/>
        <w:right w:val="none" w:sz="0" w:space="0" w:color="auto"/>
      </w:divBdr>
    </w:div>
    <w:div w:id="397241218">
      <w:bodyDiv w:val="1"/>
      <w:marLeft w:val="0"/>
      <w:marRight w:val="0"/>
      <w:marTop w:val="0"/>
      <w:marBottom w:val="0"/>
      <w:divBdr>
        <w:top w:val="none" w:sz="0" w:space="0" w:color="auto"/>
        <w:left w:val="none" w:sz="0" w:space="0" w:color="auto"/>
        <w:bottom w:val="none" w:sz="0" w:space="0" w:color="auto"/>
        <w:right w:val="none" w:sz="0" w:space="0" w:color="auto"/>
      </w:divBdr>
    </w:div>
    <w:div w:id="510223779">
      <w:bodyDiv w:val="1"/>
      <w:marLeft w:val="0"/>
      <w:marRight w:val="0"/>
      <w:marTop w:val="0"/>
      <w:marBottom w:val="0"/>
      <w:divBdr>
        <w:top w:val="none" w:sz="0" w:space="0" w:color="auto"/>
        <w:left w:val="none" w:sz="0" w:space="0" w:color="auto"/>
        <w:bottom w:val="none" w:sz="0" w:space="0" w:color="auto"/>
        <w:right w:val="none" w:sz="0" w:space="0" w:color="auto"/>
      </w:divBdr>
    </w:div>
    <w:div w:id="511797659">
      <w:bodyDiv w:val="1"/>
      <w:marLeft w:val="0"/>
      <w:marRight w:val="0"/>
      <w:marTop w:val="0"/>
      <w:marBottom w:val="0"/>
      <w:divBdr>
        <w:top w:val="none" w:sz="0" w:space="0" w:color="auto"/>
        <w:left w:val="none" w:sz="0" w:space="0" w:color="auto"/>
        <w:bottom w:val="none" w:sz="0" w:space="0" w:color="auto"/>
        <w:right w:val="none" w:sz="0" w:space="0" w:color="auto"/>
      </w:divBdr>
    </w:div>
    <w:div w:id="534469621">
      <w:bodyDiv w:val="1"/>
      <w:marLeft w:val="0"/>
      <w:marRight w:val="0"/>
      <w:marTop w:val="0"/>
      <w:marBottom w:val="0"/>
      <w:divBdr>
        <w:top w:val="none" w:sz="0" w:space="0" w:color="auto"/>
        <w:left w:val="none" w:sz="0" w:space="0" w:color="auto"/>
        <w:bottom w:val="none" w:sz="0" w:space="0" w:color="auto"/>
        <w:right w:val="none" w:sz="0" w:space="0" w:color="auto"/>
      </w:divBdr>
    </w:div>
    <w:div w:id="535317390">
      <w:bodyDiv w:val="1"/>
      <w:marLeft w:val="0"/>
      <w:marRight w:val="0"/>
      <w:marTop w:val="0"/>
      <w:marBottom w:val="0"/>
      <w:divBdr>
        <w:top w:val="none" w:sz="0" w:space="0" w:color="auto"/>
        <w:left w:val="none" w:sz="0" w:space="0" w:color="auto"/>
        <w:bottom w:val="none" w:sz="0" w:space="0" w:color="auto"/>
        <w:right w:val="none" w:sz="0" w:space="0" w:color="auto"/>
      </w:divBdr>
    </w:div>
    <w:div w:id="577789911">
      <w:bodyDiv w:val="1"/>
      <w:marLeft w:val="0"/>
      <w:marRight w:val="0"/>
      <w:marTop w:val="0"/>
      <w:marBottom w:val="0"/>
      <w:divBdr>
        <w:top w:val="none" w:sz="0" w:space="0" w:color="auto"/>
        <w:left w:val="none" w:sz="0" w:space="0" w:color="auto"/>
        <w:bottom w:val="none" w:sz="0" w:space="0" w:color="auto"/>
        <w:right w:val="none" w:sz="0" w:space="0" w:color="auto"/>
      </w:divBdr>
    </w:div>
    <w:div w:id="582373591">
      <w:bodyDiv w:val="1"/>
      <w:marLeft w:val="0"/>
      <w:marRight w:val="0"/>
      <w:marTop w:val="0"/>
      <w:marBottom w:val="0"/>
      <w:divBdr>
        <w:top w:val="none" w:sz="0" w:space="0" w:color="auto"/>
        <w:left w:val="none" w:sz="0" w:space="0" w:color="auto"/>
        <w:bottom w:val="none" w:sz="0" w:space="0" w:color="auto"/>
        <w:right w:val="none" w:sz="0" w:space="0" w:color="auto"/>
      </w:divBdr>
    </w:div>
    <w:div w:id="630550009">
      <w:bodyDiv w:val="1"/>
      <w:marLeft w:val="0"/>
      <w:marRight w:val="0"/>
      <w:marTop w:val="0"/>
      <w:marBottom w:val="0"/>
      <w:divBdr>
        <w:top w:val="none" w:sz="0" w:space="0" w:color="auto"/>
        <w:left w:val="none" w:sz="0" w:space="0" w:color="auto"/>
        <w:bottom w:val="none" w:sz="0" w:space="0" w:color="auto"/>
        <w:right w:val="none" w:sz="0" w:space="0" w:color="auto"/>
      </w:divBdr>
    </w:div>
    <w:div w:id="660349571">
      <w:bodyDiv w:val="1"/>
      <w:marLeft w:val="0"/>
      <w:marRight w:val="0"/>
      <w:marTop w:val="0"/>
      <w:marBottom w:val="0"/>
      <w:divBdr>
        <w:top w:val="none" w:sz="0" w:space="0" w:color="auto"/>
        <w:left w:val="none" w:sz="0" w:space="0" w:color="auto"/>
        <w:bottom w:val="none" w:sz="0" w:space="0" w:color="auto"/>
        <w:right w:val="none" w:sz="0" w:space="0" w:color="auto"/>
      </w:divBdr>
    </w:div>
    <w:div w:id="672680354">
      <w:bodyDiv w:val="1"/>
      <w:marLeft w:val="0"/>
      <w:marRight w:val="0"/>
      <w:marTop w:val="0"/>
      <w:marBottom w:val="0"/>
      <w:divBdr>
        <w:top w:val="none" w:sz="0" w:space="0" w:color="auto"/>
        <w:left w:val="none" w:sz="0" w:space="0" w:color="auto"/>
        <w:bottom w:val="none" w:sz="0" w:space="0" w:color="auto"/>
        <w:right w:val="none" w:sz="0" w:space="0" w:color="auto"/>
      </w:divBdr>
    </w:div>
    <w:div w:id="687222536">
      <w:bodyDiv w:val="1"/>
      <w:marLeft w:val="0"/>
      <w:marRight w:val="0"/>
      <w:marTop w:val="0"/>
      <w:marBottom w:val="0"/>
      <w:divBdr>
        <w:top w:val="none" w:sz="0" w:space="0" w:color="auto"/>
        <w:left w:val="none" w:sz="0" w:space="0" w:color="auto"/>
        <w:bottom w:val="none" w:sz="0" w:space="0" w:color="auto"/>
        <w:right w:val="none" w:sz="0" w:space="0" w:color="auto"/>
      </w:divBdr>
    </w:div>
    <w:div w:id="738212806">
      <w:bodyDiv w:val="1"/>
      <w:marLeft w:val="0"/>
      <w:marRight w:val="0"/>
      <w:marTop w:val="0"/>
      <w:marBottom w:val="0"/>
      <w:divBdr>
        <w:top w:val="none" w:sz="0" w:space="0" w:color="auto"/>
        <w:left w:val="none" w:sz="0" w:space="0" w:color="auto"/>
        <w:bottom w:val="none" w:sz="0" w:space="0" w:color="auto"/>
        <w:right w:val="none" w:sz="0" w:space="0" w:color="auto"/>
      </w:divBdr>
    </w:div>
    <w:div w:id="781076763">
      <w:bodyDiv w:val="1"/>
      <w:marLeft w:val="0"/>
      <w:marRight w:val="0"/>
      <w:marTop w:val="0"/>
      <w:marBottom w:val="0"/>
      <w:divBdr>
        <w:top w:val="none" w:sz="0" w:space="0" w:color="auto"/>
        <w:left w:val="none" w:sz="0" w:space="0" w:color="auto"/>
        <w:bottom w:val="none" w:sz="0" w:space="0" w:color="auto"/>
        <w:right w:val="none" w:sz="0" w:space="0" w:color="auto"/>
      </w:divBdr>
    </w:div>
    <w:div w:id="841896212">
      <w:bodyDiv w:val="1"/>
      <w:marLeft w:val="0"/>
      <w:marRight w:val="0"/>
      <w:marTop w:val="0"/>
      <w:marBottom w:val="0"/>
      <w:divBdr>
        <w:top w:val="none" w:sz="0" w:space="0" w:color="auto"/>
        <w:left w:val="none" w:sz="0" w:space="0" w:color="auto"/>
        <w:bottom w:val="none" w:sz="0" w:space="0" w:color="auto"/>
        <w:right w:val="none" w:sz="0" w:space="0" w:color="auto"/>
      </w:divBdr>
    </w:div>
    <w:div w:id="859902374">
      <w:bodyDiv w:val="1"/>
      <w:marLeft w:val="0"/>
      <w:marRight w:val="0"/>
      <w:marTop w:val="0"/>
      <w:marBottom w:val="0"/>
      <w:divBdr>
        <w:top w:val="none" w:sz="0" w:space="0" w:color="auto"/>
        <w:left w:val="none" w:sz="0" w:space="0" w:color="auto"/>
        <w:bottom w:val="none" w:sz="0" w:space="0" w:color="auto"/>
        <w:right w:val="none" w:sz="0" w:space="0" w:color="auto"/>
      </w:divBdr>
    </w:div>
    <w:div w:id="888997319">
      <w:bodyDiv w:val="1"/>
      <w:marLeft w:val="0"/>
      <w:marRight w:val="0"/>
      <w:marTop w:val="0"/>
      <w:marBottom w:val="0"/>
      <w:divBdr>
        <w:top w:val="none" w:sz="0" w:space="0" w:color="auto"/>
        <w:left w:val="none" w:sz="0" w:space="0" w:color="auto"/>
        <w:bottom w:val="none" w:sz="0" w:space="0" w:color="auto"/>
        <w:right w:val="none" w:sz="0" w:space="0" w:color="auto"/>
      </w:divBdr>
    </w:div>
    <w:div w:id="945625332">
      <w:bodyDiv w:val="1"/>
      <w:marLeft w:val="0"/>
      <w:marRight w:val="0"/>
      <w:marTop w:val="0"/>
      <w:marBottom w:val="0"/>
      <w:divBdr>
        <w:top w:val="none" w:sz="0" w:space="0" w:color="auto"/>
        <w:left w:val="none" w:sz="0" w:space="0" w:color="auto"/>
        <w:bottom w:val="none" w:sz="0" w:space="0" w:color="auto"/>
        <w:right w:val="none" w:sz="0" w:space="0" w:color="auto"/>
      </w:divBdr>
    </w:div>
    <w:div w:id="990210249">
      <w:bodyDiv w:val="1"/>
      <w:marLeft w:val="0"/>
      <w:marRight w:val="0"/>
      <w:marTop w:val="0"/>
      <w:marBottom w:val="0"/>
      <w:divBdr>
        <w:top w:val="none" w:sz="0" w:space="0" w:color="auto"/>
        <w:left w:val="none" w:sz="0" w:space="0" w:color="auto"/>
        <w:bottom w:val="none" w:sz="0" w:space="0" w:color="auto"/>
        <w:right w:val="none" w:sz="0" w:space="0" w:color="auto"/>
      </w:divBdr>
    </w:div>
    <w:div w:id="990787678">
      <w:bodyDiv w:val="1"/>
      <w:marLeft w:val="0"/>
      <w:marRight w:val="0"/>
      <w:marTop w:val="0"/>
      <w:marBottom w:val="0"/>
      <w:divBdr>
        <w:top w:val="none" w:sz="0" w:space="0" w:color="auto"/>
        <w:left w:val="none" w:sz="0" w:space="0" w:color="auto"/>
        <w:bottom w:val="none" w:sz="0" w:space="0" w:color="auto"/>
        <w:right w:val="none" w:sz="0" w:space="0" w:color="auto"/>
      </w:divBdr>
    </w:div>
    <w:div w:id="995260230">
      <w:bodyDiv w:val="1"/>
      <w:marLeft w:val="0"/>
      <w:marRight w:val="0"/>
      <w:marTop w:val="0"/>
      <w:marBottom w:val="0"/>
      <w:divBdr>
        <w:top w:val="none" w:sz="0" w:space="0" w:color="auto"/>
        <w:left w:val="none" w:sz="0" w:space="0" w:color="auto"/>
        <w:bottom w:val="none" w:sz="0" w:space="0" w:color="auto"/>
        <w:right w:val="none" w:sz="0" w:space="0" w:color="auto"/>
      </w:divBdr>
    </w:div>
    <w:div w:id="1031416701">
      <w:bodyDiv w:val="1"/>
      <w:marLeft w:val="0"/>
      <w:marRight w:val="0"/>
      <w:marTop w:val="0"/>
      <w:marBottom w:val="0"/>
      <w:divBdr>
        <w:top w:val="none" w:sz="0" w:space="0" w:color="auto"/>
        <w:left w:val="none" w:sz="0" w:space="0" w:color="auto"/>
        <w:bottom w:val="none" w:sz="0" w:space="0" w:color="auto"/>
        <w:right w:val="none" w:sz="0" w:space="0" w:color="auto"/>
      </w:divBdr>
    </w:div>
    <w:div w:id="1038746724">
      <w:bodyDiv w:val="1"/>
      <w:marLeft w:val="0"/>
      <w:marRight w:val="0"/>
      <w:marTop w:val="0"/>
      <w:marBottom w:val="0"/>
      <w:divBdr>
        <w:top w:val="none" w:sz="0" w:space="0" w:color="auto"/>
        <w:left w:val="none" w:sz="0" w:space="0" w:color="auto"/>
        <w:bottom w:val="none" w:sz="0" w:space="0" w:color="auto"/>
        <w:right w:val="none" w:sz="0" w:space="0" w:color="auto"/>
      </w:divBdr>
    </w:div>
    <w:div w:id="1040546412">
      <w:bodyDiv w:val="1"/>
      <w:marLeft w:val="0"/>
      <w:marRight w:val="0"/>
      <w:marTop w:val="0"/>
      <w:marBottom w:val="0"/>
      <w:divBdr>
        <w:top w:val="none" w:sz="0" w:space="0" w:color="auto"/>
        <w:left w:val="none" w:sz="0" w:space="0" w:color="auto"/>
        <w:bottom w:val="none" w:sz="0" w:space="0" w:color="auto"/>
        <w:right w:val="none" w:sz="0" w:space="0" w:color="auto"/>
      </w:divBdr>
    </w:div>
    <w:div w:id="1052968454">
      <w:bodyDiv w:val="1"/>
      <w:marLeft w:val="0"/>
      <w:marRight w:val="0"/>
      <w:marTop w:val="0"/>
      <w:marBottom w:val="0"/>
      <w:divBdr>
        <w:top w:val="none" w:sz="0" w:space="0" w:color="auto"/>
        <w:left w:val="none" w:sz="0" w:space="0" w:color="auto"/>
        <w:bottom w:val="none" w:sz="0" w:space="0" w:color="auto"/>
        <w:right w:val="none" w:sz="0" w:space="0" w:color="auto"/>
      </w:divBdr>
    </w:div>
    <w:div w:id="1061371789">
      <w:bodyDiv w:val="1"/>
      <w:marLeft w:val="0"/>
      <w:marRight w:val="0"/>
      <w:marTop w:val="0"/>
      <w:marBottom w:val="0"/>
      <w:divBdr>
        <w:top w:val="none" w:sz="0" w:space="0" w:color="auto"/>
        <w:left w:val="none" w:sz="0" w:space="0" w:color="auto"/>
        <w:bottom w:val="none" w:sz="0" w:space="0" w:color="auto"/>
        <w:right w:val="none" w:sz="0" w:space="0" w:color="auto"/>
      </w:divBdr>
    </w:div>
    <w:div w:id="1089422913">
      <w:bodyDiv w:val="1"/>
      <w:marLeft w:val="0"/>
      <w:marRight w:val="0"/>
      <w:marTop w:val="0"/>
      <w:marBottom w:val="0"/>
      <w:divBdr>
        <w:top w:val="none" w:sz="0" w:space="0" w:color="auto"/>
        <w:left w:val="none" w:sz="0" w:space="0" w:color="auto"/>
        <w:bottom w:val="none" w:sz="0" w:space="0" w:color="auto"/>
        <w:right w:val="none" w:sz="0" w:space="0" w:color="auto"/>
      </w:divBdr>
    </w:div>
    <w:div w:id="1228373364">
      <w:bodyDiv w:val="1"/>
      <w:marLeft w:val="0"/>
      <w:marRight w:val="0"/>
      <w:marTop w:val="0"/>
      <w:marBottom w:val="0"/>
      <w:divBdr>
        <w:top w:val="none" w:sz="0" w:space="0" w:color="auto"/>
        <w:left w:val="none" w:sz="0" w:space="0" w:color="auto"/>
        <w:bottom w:val="none" w:sz="0" w:space="0" w:color="auto"/>
        <w:right w:val="none" w:sz="0" w:space="0" w:color="auto"/>
      </w:divBdr>
    </w:div>
    <w:div w:id="1228612511">
      <w:bodyDiv w:val="1"/>
      <w:marLeft w:val="0"/>
      <w:marRight w:val="0"/>
      <w:marTop w:val="0"/>
      <w:marBottom w:val="0"/>
      <w:divBdr>
        <w:top w:val="none" w:sz="0" w:space="0" w:color="auto"/>
        <w:left w:val="none" w:sz="0" w:space="0" w:color="auto"/>
        <w:bottom w:val="none" w:sz="0" w:space="0" w:color="auto"/>
        <w:right w:val="none" w:sz="0" w:space="0" w:color="auto"/>
      </w:divBdr>
      <w:divsChild>
        <w:div w:id="1027145884">
          <w:marLeft w:val="0"/>
          <w:marRight w:val="0"/>
          <w:marTop w:val="30"/>
          <w:marBottom w:val="30"/>
          <w:divBdr>
            <w:top w:val="none" w:sz="0" w:space="0" w:color="auto"/>
            <w:left w:val="none" w:sz="0" w:space="0" w:color="auto"/>
            <w:bottom w:val="none" w:sz="0" w:space="0" w:color="auto"/>
            <w:right w:val="none" w:sz="0" w:space="0" w:color="auto"/>
          </w:divBdr>
        </w:div>
        <w:div w:id="1347369893">
          <w:marLeft w:val="0"/>
          <w:marRight w:val="0"/>
          <w:marTop w:val="0"/>
          <w:marBottom w:val="0"/>
          <w:divBdr>
            <w:top w:val="none" w:sz="0" w:space="0" w:color="auto"/>
            <w:left w:val="none" w:sz="0" w:space="0" w:color="auto"/>
            <w:bottom w:val="none" w:sz="0" w:space="0" w:color="auto"/>
            <w:right w:val="none" w:sz="0" w:space="0" w:color="auto"/>
          </w:divBdr>
          <w:divsChild>
            <w:div w:id="1727143346">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271429071">
      <w:bodyDiv w:val="1"/>
      <w:marLeft w:val="0"/>
      <w:marRight w:val="0"/>
      <w:marTop w:val="0"/>
      <w:marBottom w:val="0"/>
      <w:divBdr>
        <w:top w:val="none" w:sz="0" w:space="0" w:color="auto"/>
        <w:left w:val="none" w:sz="0" w:space="0" w:color="auto"/>
        <w:bottom w:val="none" w:sz="0" w:space="0" w:color="auto"/>
        <w:right w:val="none" w:sz="0" w:space="0" w:color="auto"/>
      </w:divBdr>
    </w:div>
    <w:div w:id="1271819520">
      <w:bodyDiv w:val="1"/>
      <w:marLeft w:val="0"/>
      <w:marRight w:val="0"/>
      <w:marTop w:val="0"/>
      <w:marBottom w:val="0"/>
      <w:divBdr>
        <w:top w:val="none" w:sz="0" w:space="0" w:color="auto"/>
        <w:left w:val="none" w:sz="0" w:space="0" w:color="auto"/>
        <w:bottom w:val="none" w:sz="0" w:space="0" w:color="auto"/>
        <w:right w:val="none" w:sz="0" w:space="0" w:color="auto"/>
      </w:divBdr>
    </w:div>
    <w:div w:id="1274821768">
      <w:bodyDiv w:val="1"/>
      <w:marLeft w:val="0"/>
      <w:marRight w:val="0"/>
      <w:marTop w:val="0"/>
      <w:marBottom w:val="0"/>
      <w:divBdr>
        <w:top w:val="none" w:sz="0" w:space="0" w:color="auto"/>
        <w:left w:val="none" w:sz="0" w:space="0" w:color="auto"/>
        <w:bottom w:val="none" w:sz="0" w:space="0" w:color="auto"/>
        <w:right w:val="none" w:sz="0" w:space="0" w:color="auto"/>
      </w:divBdr>
    </w:div>
    <w:div w:id="1283801176">
      <w:bodyDiv w:val="1"/>
      <w:marLeft w:val="0"/>
      <w:marRight w:val="0"/>
      <w:marTop w:val="0"/>
      <w:marBottom w:val="0"/>
      <w:divBdr>
        <w:top w:val="none" w:sz="0" w:space="0" w:color="auto"/>
        <w:left w:val="none" w:sz="0" w:space="0" w:color="auto"/>
        <w:bottom w:val="none" w:sz="0" w:space="0" w:color="auto"/>
        <w:right w:val="none" w:sz="0" w:space="0" w:color="auto"/>
      </w:divBdr>
    </w:div>
    <w:div w:id="1296911005">
      <w:bodyDiv w:val="1"/>
      <w:marLeft w:val="0"/>
      <w:marRight w:val="0"/>
      <w:marTop w:val="0"/>
      <w:marBottom w:val="0"/>
      <w:divBdr>
        <w:top w:val="none" w:sz="0" w:space="0" w:color="auto"/>
        <w:left w:val="none" w:sz="0" w:space="0" w:color="auto"/>
        <w:bottom w:val="none" w:sz="0" w:space="0" w:color="auto"/>
        <w:right w:val="none" w:sz="0" w:space="0" w:color="auto"/>
      </w:divBdr>
    </w:div>
    <w:div w:id="1324699784">
      <w:bodyDiv w:val="1"/>
      <w:marLeft w:val="0"/>
      <w:marRight w:val="0"/>
      <w:marTop w:val="0"/>
      <w:marBottom w:val="0"/>
      <w:divBdr>
        <w:top w:val="none" w:sz="0" w:space="0" w:color="auto"/>
        <w:left w:val="none" w:sz="0" w:space="0" w:color="auto"/>
        <w:bottom w:val="none" w:sz="0" w:space="0" w:color="auto"/>
        <w:right w:val="none" w:sz="0" w:space="0" w:color="auto"/>
      </w:divBdr>
    </w:div>
    <w:div w:id="1334257890">
      <w:bodyDiv w:val="1"/>
      <w:marLeft w:val="0"/>
      <w:marRight w:val="0"/>
      <w:marTop w:val="0"/>
      <w:marBottom w:val="0"/>
      <w:divBdr>
        <w:top w:val="none" w:sz="0" w:space="0" w:color="auto"/>
        <w:left w:val="none" w:sz="0" w:space="0" w:color="auto"/>
        <w:bottom w:val="none" w:sz="0" w:space="0" w:color="auto"/>
        <w:right w:val="none" w:sz="0" w:space="0" w:color="auto"/>
      </w:divBdr>
    </w:div>
    <w:div w:id="1344089421">
      <w:bodyDiv w:val="1"/>
      <w:marLeft w:val="0"/>
      <w:marRight w:val="0"/>
      <w:marTop w:val="0"/>
      <w:marBottom w:val="0"/>
      <w:divBdr>
        <w:top w:val="none" w:sz="0" w:space="0" w:color="auto"/>
        <w:left w:val="none" w:sz="0" w:space="0" w:color="auto"/>
        <w:bottom w:val="none" w:sz="0" w:space="0" w:color="auto"/>
        <w:right w:val="none" w:sz="0" w:space="0" w:color="auto"/>
      </w:divBdr>
    </w:div>
    <w:div w:id="1397439128">
      <w:bodyDiv w:val="1"/>
      <w:marLeft w:val="0"/>
      <w:marRight w:val="0"/>
      <w:marTop w:val="0"/>
      <w:marBottom w:val="0"/>
      <w:divBdr>
        <w:top w:val="none" w:sz="0" w:space="0" w:color="auto"/>
        <w:left w:val="none" w:sz="0" w:space="0" w:color="auto"/>
        <w:bottom w:val="none" w:sz="0" w:space="0" w:color="auto"/>
        <w:right w:val="none" w:sz="0" w:space="0" w:color="auto"/>
      </w:divBdr>
    </w:div>
    <w:div w:id="1420562938">
      <w:bodyDiv w:val="1"/>
      <w:marLeft w:val="0"/>
      <w:marRight w:val="0"/>
      <w:marTop w:val="0"/>
      <w:marBottom w:val="0"/>
      <w:divBdr>
        <w:top w:val="none" w:sz="0" w:space="0" w:color="auto"/>
        <w:left w:val="none" w:sz="0" w:space="0" w:color="auto"/>
        <w:bottom w:val="none" w:sz="0" w:space="0" w:color="auto"/>
        <w:right w:val="none" w:sz="0" w:space="0" w:color="auto"/>
      </w:divBdr>
    </w:div>
    <w:div w:id="1433089623">
      <w:bodyDiv w:val="1"/>
      <w:marLeft w:val="0"/>
      <w:marRight w:val="0"/>
      <w:marTop w:val="0"/>
      <w:marBottom w:val="0"/>
      <w:divBdr>
        <w:top w:val="none" w:sz="0" w:space="0" w:color="auto"/>
        <w:left w:val="none" w:sz="0" w:space="0" w:color="auto"/>
        <w:bottom w:val="none" w:sz="0" w:space="0" w:color="auto"/>
        <w:right w:val="none" w:sz="0" w:space="0" w:color="auto"/>
      </w:divBdr>
    </w:div>
    <w:div w:id="1490246987">
      <w:bodyDiv w:val="1"/>
      <w:marLeft w:val="0"/>
      <w:marRight w:val="0"/>
      <w:marTop w:val="0"/>
      <w:marBottom w:val="0"/>
      <w:divBdr>
        <w:top w:val="none" w:sz="0" w:space="0" w:color="auto"/>
        <w:left w:val="none" w:sz="0" w:space="0" w:color="auto"/>
        <w:bottom w:val="none" w:sz="0" w:space="0" w:color="auto"/>
        <w:right w:val="none" w:sz="0" w:space="0" w:color="auto"/>
      </w:divBdr>
    </w:div>
    <w:div w:id="1523468679">
      <w:bodyDiv w:val="1"/>
      <w:marLeft w:val="0"/>
      <w:marRight w:val="0"/>
      <w:marTop w:val="0"/>
      <w:marBottom w:val="0"/>
      <w:divBdr>
        <w:top w:val="none" w:sz="0" w:space="0" w:color="auto"/>
        <w:left w:val="none" w:sz="0" w:space="0" w:color="auto"/>
        <w:bottom w:val="none" w:sz="0" w:space="0" w:color="auto"/>
        <w:right w:val="none" w:sz="0" w:space="0" w:color="auto"/>
      </w:divBdr>
    </w:div>
    <w:div w:id="1523665990">
      <w:bodyDiv w:val="1"/>
      <w:marLeft w:val="0"/>
      <w:marRight w:val="0"/>
      <w:marTop w:val="0"/>
      <w:marBottom w:val="0"/>
      <w:divBdr>
        <w:top w:val="none" w:sz="0" w:space="0" w:color="auto"/>
        <w:left w:val="none" w:sz="0" w:space="0" w:color="auto"/>
        <w:bottom w:val="none" w:sz="0" w:space="0" w:color="auto"/>
        <w:right w:val="none" w:sz="0" w:space="0" w:color="auto"/>
      </w:divBdr>
    </w:div>
    <w:div w:id="1529220336">
      <w:bodyDiv w:val="1"/>
      <w:marLeft w:val="0"/>
      <w:marRight w:val="0"/>
      <w:marTop w:val="0"/>
      <w:marBottom w:val="0"/>
      <w:divBdr>
        <w:top w:val="none" w:sz="0" w:space="0" w:color="auto"/>
        <w:left w:val="none" w:sz="0" w:space="0" w:color="auto"/>
        <w:bottom w:val="none" w:sz="0" w:space="0" w:color="auto"/>
        <w:right w:val="none" w:sz="0" w:space="0" w:color="auto"/>
      </w:divBdr>
    </w:div>
    <w:div w:id="1530021897">
      <w:bodyDiv w:val="1"/>
      <w:marLeft w:val="0"/>
      <w:marRight w:val="0"/>
      <w:marTop w:val="0"/>
      <w:marBottom w:val="0"/>
      <w:divBdr>
        <w:top w:val="none" w:sz="0" w:space="0" w:color="auto"/>
        <w:left w:val="none" w:sz="0" w:space="0" w:color="auto"/>
        <w:bottom w:val="none" w:sz="0" w:space="0" w:color="auto"/>
        <w:right w:val="none" w:sz="0" w:space="0" w:color="auto"/>
      </w:divBdr>
    </w:div>
    <w:div w:id="1538817071">
      <w:bodyDiv w:val="1"/>
      <w:marLeft w:val="0"/>
      <w:marRight w:val="0"/>
      <w:marTop w:val="0"/>
      <w:marBottom w:val="0"/>
      <w:divBdr>
        <w:top w:val="none" w:sz="0" w:space="0" w:color="auto"/>
        <w:left w:val="none" w:sz="0" w:space="0" w:color="auto"/>
        <w:bottom w:val="none" w:sz="0" w:space="0" w:color="auto"/>
        <w:right w:val="none" w:sz="0" w:space="0" w:color="auto"/>
      </w:divBdr>
      <w:divsChild>
        <w:div w:id="1676035991">
          <w:marLeft w:val="0"/>
          <w:marRight w:val="0"/>
          <w:marTop w:val="30"/>
          <w:marBottom w:val="30"/>
          <w:divBdr>
            <w:top w:val="none" w:sz="0" w:space="0" w:color="auto"/>
            <w:left w:val="none" w:sz="0" w:space="0" w:color="auto"/>
            <w:bottom w:val="none" w:sz="0" w:space="0" w:color="auto"/>
            <w:right w:val="none" w:sz="0" w:space="0" w:color="auto"/>
          </w:divBdr>
        </w:div>
        <w:div w:id="1531450789">
          <w:marLeft w:val="0"/>
          <w:marRight w:val="0"/>
          <w:marTop w:val="0"/>
          <w:marBottom w:val="0"/>
          <w:divBdr>
            <w:top w:val="none" w:sz="0" w:space="0" w:color="auto"/>
            <w:left w:val="none" w:sz="0" w:space="0" w:color="auto"/>
            <w:bottom w:val="none" w:sz="0" w:space="0" w:color="auto"/>
            <w:right w:val="none" w:sz="0" w:space="0" w:color="auto"/>
          </w:divBdr>
          <w:divsChild>
            <w:div w:id="2080979501">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553888408">
      <w:bodyDiv w:val="1"/>
      <w:marLeft w:val="0"/>
      <w:marRight w:val="0"/>
      <w:marTop w:val="0"/>
      <w:marBottom w:val="0"/>
      <w:divBdr>
        <w:top w:val="none" w:sz="0" w:space="0" w:color="auto"/>
        <w:left w:val="none" w:sz="0" w:space="0" w:color="auto"/>
        <w:bottom w:val="none" w:sz="0" w:space="0" w:color="auto"/>
        <w:right w:val="none" w:sz="0" w:space="0" w:color="auto"/>
      </w:divBdr>
    </w:div>
    <w:div w:id="1598754863">
      <w:bodyDiv w:val="1"/>
      <w:marLeft w:val="0"/>
      <w:marRight w:val="0"/>
      <w:marTop w:val="0"/>
      <w:marBottom w:val="0"/>
      <w:divBdr>
        <w:top w:val="none" w:sz="0" w:space="0" w:color="auto"/>
        <w:left w:val="none" w:sz="0" w:space="0" w:color="auto"/>
        <w:bottom w:val="none" w:sz="0" w:space="0" w:color="auto"/>
        <w:right w:val="none" w:sz="0" w:space="0" w:color="auto"/>
      </w:divBdr>
    </w:div>
    <w:div w:id="1651446766">
      <w:bodyDiv w:val="1"/>
      <w:marLeft w:val="0"/>
      <w:marRight w:val="0"/>
      <w:marTop w:val="0"/>
      <w:marBottom w:val="0"/>
      <w:divBdr>
        <w:top w:val="none" w:sz="0" w:space="0" w:color="auto"/>
        <w:left w:val="none" w:sz="0" w:space="0" w:color="auto"/>
        <w:bottom w:val="none" w:sz="0" w:space="0" w:color="auto"/>
        <w:right w:val="none" w:sz="0" w:space="0" w:color="auto"/>
      </w:divBdr>
    </w:div>
    <w:div w:id="1672637006">
      <w:bodyDiv w:val="1"/>
      <w:marLeft w:val="0"/>
      <w:marRight w:val="0"/>
      <w:marTop w:val="0"/>
      <w:marBottom w:val="0"/>
      <w:divBdr>
        <w:top w:val="none" w:sz="0" w:space="0" w:color="auto"/>
        <w:left w:val="none" w:sz="0" w:space="0" w:color="auto"/>
        <w:bottom w:val="none" w:sz="0" w:space="0" w:color="auto"/>
        <w:right w:val="none" w:sz="0" w:space="0" w:color="auto"/>
      </w:divBdr>
    </w:div>
    <w:div w:id="1712268753">
      <w:bodyDiv w:val="1"/>
      <w:marLeft w:val="0"/>
      <w:marRight w:val="0"/>
      <w:marTop w:val="0"/>
      <w:marBottom w:val="0"/>
      <w:divBdr>
        <w:top w:val="none" w:sz="0" w:space="0" w:color="auto"/>
        <w:left w:val="none" w:sz="0" w:space="0" w:color="auto"/>
        <w:bottom w:val="none" w:sz="0" w:space="0" w:color="auto"/>
        <w:right w:val="none" w:sz="0" w:space="0" w:color="auto"/>
      </w:divBdr>
    </w:div>
    <w:div w:id="1738161712">
      <w:bodyDiv w:val="1"/>
      <w:marLeft w:val="0"/>
      <w:marRight w:val="0"/>
      <w:marTop w:val="0"/>
      <w:marBottom w:val="0"/>
      <w:divBdr>
        <w:top w:val="none" w:sz="0" w:space="0" w:color="auto"/>
        <w:left w:val="none" w:sz="0" w:space="0" w:color="auto"/>
        <w:bottom w:val="none" w:sz="0" w:space="0" w:color="auto"/>
        <w:right w:val="none" w:sz="0" w:space="0" w:color="auto"/>
      </w:divBdr>
      <w:divsChild>
        <w:div w:id="1890218278">
          <w:marLeft w:val="0"/>
          <w:marRight w:val="0"/>
          <w:marTop w:val="30"/>
          <w:marBottom w:val="30"/>
          <w:divBdr>
            <w:top w:val="none" w:sz="0" w:space="0" w:color="auto"/>
            <w:left w:val="none" w:sz="0" w:space="0" w:color="auto"/>
            <w:bottom w:val="none" w:sz="0" w:space="0" w:color="auto"/>
            <w:right w:val="none" w:sz="0" w:space="0" w:color="auto"/>
          </w:divBdr>
        </w:div>
        <w:div w:id="2061636825">
          <w:marLeft w:val="0"/>
          <w:marRight w:val="0"/>
          <w:marTop w:val="0"/>
          <w:marBottom w:val="0"/>
          <w:divBdr>
            <w:top w:val="none" w:sz="0" w:space="0" w:color="auto"/>
            <w:left w:val="none" w:sz="0" w:space="0" w:color="auto"/>
            <w:bottom w:val="none" w:sz="0" w:space="0" w:color="auto"/>
            <w:right w:val="none" w:sz="0" w:space="0" w:color="auto"/>
          </w:divBdr>
          <w:divsChild>
            <w:div w:id="1954288408">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774593616">
      <w:bodyDiv w:val="1"/>
      <w:marLeft w:val="0"/>
      <w:marRight w:val="0"/>
      <w:marTop w:val="0"/>
      <w:marBottom w:val="0"/>
      <w:divBdr>
        <w:top w:val="none" w:sz="0" w:space="0" w:color="auto"/>
        <w:left w:val="none" w:sz="0" w:space="0" w:color="auto"/>
        <w:bottom w:val="none" w:sz="0" w:space="0" w:color="auto"/>
        <w:right w:val="none" w:sz="0" w:space="0" w:color="auto"/>
      </w:divBdr>
    </w:div>
    <w:div w:id="1779719324">
      <w:bodyDiv w:val="1"/>
      <w:marLeft w:val="0"/>
      <w:marRight w:val="0"/>
      <w:marTop w:val="0"/>
      <w:marBottom w:val="0"/>
      <w:divBdr>
        <w:top w:val="none" w:sz="0" w:space="0" w:color="auto"/>
        <w:left w:val="none" w:sz="0" w:space="0" w:color="auto"/>
        <w:bottom w:val="none" w:sz="0" w:space="0" w:color="auto"/>
        <w:right w:val="none" w:sz="0" w:space="0" w:color="auto"/>
      </w:divBdr>
    </w:div>
    <w:div w:id="1784037812">
      <w:bodyDiv w:val="1"/>
      <w:marLeft w:val="0"/>
      <w:marRight w:val="0"/>
      <w:marTop w:val="0"/>
      <w:marBottom w:val="0"/>
      <w:divBdr>
        <w:top w:val="none" w:sz="0" w:space="0" w:color="auto"/>
        <w:left w:val="none" w:sz="0" w:space="0" w:color="auto"/>
        <w:bottom w:val="none" w:sz="0" w:space="0" w:color="auto"/>
        <w:right w:val="none" w:sz="0" w:space="0" w:color="auto"/>
      </w:divBdr>
      <w:divsChild>
        <w:div w:id="1264415647">
          <w:marLeft w:val="0"/>
          <w:marRight w:val="0"/>
          <w:marTop w:val="30"/>
          <w:marBottom w:val="30"/>
          <w:divBdr>
            <w:top w:val="none" w:sz="0" w:space="0" w:color="auto"/>
            <w:left w:val="none" w:sz="0" w:space="0" w:color="auto"/>
            <w:bottom w:val="none" w:sz="0" w:space="0" w:color="auto"/>
            <w:right w:val="none" w:sz="0" w:space="0" w:color="auto"/>
          </w:divBdr>
        </w:div>
        <w:div w:id="1124882050">
          <w:marLeft w:val="0"/>
          <w:marRight w:val="0"/>
          <w:marTop w:val="0"/>
          <w:marBottom w:val="0"/>
          <w:divBdr>
            <w:top w:val="none" w:sz="0" w:space="0" w:color="auto"/>
            <w:left w:val="none" w:sz="0" w:space="0" w:color="auto"/>
            <w:bottom w:val="none" w:sz="0" w:space="0" w:color="auto"/>
            <w:right w:val="none" w:sz="0" w:space="0" w:color="auto"/>
          </w:divBdr>
          <w:divsChild>
            <w:div w:id="1453328753">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798790588">
      <w:bodyDiv w:val="1"/>
      <w:marLeft w:val="0"/>
      <w:marRight w:val="0"/>
      <w:marTop w:val="0"/>
      <w:marBottom w:val="0"/>
      <w:divBdr>
        <w:top w:val="none" w:sz="0" w:space="0" w:color="auto"/>
        <w:left w:val="none" w:sz="0" w:space="0" w:color="auto"/>
        <w:bottom w:val="none" w:sz="0" w:space="0" w:color="auto"/>
        <w:right w:val="none" w:sz="0" w:space="0" w:color="auto"/>
      </w:divBdr>
    </w:div>
    <w:div w:id="1845128729">
      <w:bodyDiv w:val="1"/>
      <w:marLeft w:val="0"/>
      <w:marRight w:val="0"/>
      <w:marTop w:val="0"/>
      <w:marBottom w:val="0"/>
      <w:divBdr>
        <w:top w:val="none" w:sz="0" w:space="0" w:color="auto"/>
        <w:left w:val="none" w:sz="0" w:space="0" w:color="auto"/>
        <w:bottom w:val="none" w:sz="0" w:space="0" w:color="auto"/>
        <w:right w:val="none" w:sz="0" w:space="0" w:color="auto"/>
      </w:divBdr>
    </w:div>
    <w:div w:id="1882203536">
      <w:bodyDiv w:val="1"/>
      <w:marLeft w:val="0"/>
      <w:marRight w:val="0"/>
      <w:marTop w:val="0"/>
      <w:marBottom w:val="0"/>
      <w:divBdr>
        <w:top w:val="none" w:sz="0" w:space="0" w:color="auto"/>
        <w:left w:val="none" w:sz="0" w:space="0" w:color="auto"/>
        <w:bottom w:val="none" w:sz="0" w:space="0" w:color="auto"/>
        <w:right w:val="none" w:sz="0" w:space="0" w:color="auto"/>
      </w:divBdr>
    </w:div>
    <w:div w:id="1898278068">
      <w:bodyDiv w:val="1"/>
      <w:marLeft w:val="0"/>
      <w:marRight w:val="0"/>
      <w:marTop w:val="0"/>
      <w:marBottom w:val="0"/>
      <w:divBdr>
        <w:top w:val="none" w:sz="0" w:space="0" w:color="auto"/>
        <w:left w:val="none" w:sz="0" w:space="0" w:color="auto"/>
        <w:bottom w:val="none" w:sz="0" w:space="0" w:color="auto"/>
        <w:right w:val="none" w:sz="0" w:space="0" w:color="auto"/>
      </w:divBdr>
    </w:div>
    <w:div w:id="1997999682">
      <w:bodyDiv w:val="1"/>
      <w:marLeft w:val="0"/>
      <w:marRight w:val="0"/>
      <w:marTop w:val="0"/>
      <w:marBottom w:val="0"/>
      <w:divBdr>
        <w:top w:val="none" w:sz="0" w:space="0" w:color="auto"/>
        <w:left w:val="none" w:sz="0" w:space="0" w:color="auto"/>
        <w:bottom w:val="none" w:sz="0" w:space="0" w:color="auto"/>
        <w:right w:val="none" w:sz="0" w:space="0" w:color="auto"/>
      </w:divBdr>
    </w:div>
    <w:div w:id="2005206971">
      <w:bodyDiv w:val="1"/>
      <w:marLeft w:val="0"/>
      <w:marRight w:val="0"/>
      <w:marTop w:val="0"/>
      <w:marBottom w:val="0"/>
      <w:divBdr>
        <w:top w:val="none" w:sz="0" w:space="0" w:color="auto"/>
        <w:left w:val="none" w:sz="0" w:space="0" w:color="auto"/>
        <w:bottom w:val="none" w:sz="0" w:space="0" w:color="auto"/>
        <w:right w:val="none" w:sz="0" w:space="0" w:color="auto"/>
      </w:divBdr>
    </w:div>
    <w:div w:id="2081127504">
      <w:bodyDiv w:val="1"/>
      <w:marLeft w:val="0"/>
      <w:marRight w:val="0"/>
      <w:marTop w:val="0"/>
      <w:marBottom w:val="0"/>
      <w:divBdr>
        <w:top w:val="none" w:sz="0" w:space="0" w:color="auto"/>
        <w:left w:val="none" w:sz="0" w:space="0" w:color="auto"/>
        <w:bottom w:val="none" w:sz="0" w:space="0" w:color="auto"/>
        <w:right w:val="none" w:sz="0" w:space="0" w:color="auto"/>
      </w:divBdr>
    </w:div>
    <w:div w:id="2092506520">
      <w:bodyDiv w:val="1"/>
      <w:marLeft w:val="0"/>
      <w:marRight w:val="0"/>
      <w:marTop w:val="0"/>
      <w:marBottom w:val="0"/>
      <w:divBdr>
        <w:top w:val="none" w:sz="0" w:space="0" w:color="auto"/>
        <w:left w:val="none" w:sz="0" w:space="0" w:color="auto"/>
        <w:bottom w:val="none" w:sz="0" w:space="0" w:color="auto"/>
        <w:right w:val="none" w:sz="0" w:space="0" w:color="auto"/>
      </w:divBdr>
    </w:div>
    <w:div w:id="2117288074">
      <w:bodyDiv w:val="1"/>
      <w:marLeft w:val="0"/>
      <w:marRight w:val="0"/>
      <w:marTop w:val="0"/>
      <w:marBottom w:val="0"/>
      <w:divBdr>
        <w:top w:val="none" w:sz="0" w:space="0" w:color="auto"/>
        <w:left w:val="none" w:sz="0" w:space="0" w:color="auto"/>
        <w:bottom w:val="none" w:sz="0" w:space="0" w:color="auto"/>
        <w:right w:val="none" w:sz="0" w:space="0" w:color="auto"/>
      </w:divBdr>
    </w:div>
    <w:div w:id="213355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mailto:nfsserver@10.205.211.7:/"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hyperlink" Target="https://failover.certscan.net/csview/saudi/"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portal.certscan.net/csview/cbp/"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CertScan_Documentation\CertScan_Core\S2%20Global%20Application%20Release%20Notes%20Template%20rv.1.dotx" TargetMode="External"/></Relationships>
</file>

<file path=word/theme/theme1.xml><?xml version="1.0" encoding="utf-8"?>
<a:theme xmlns:a="http://schemas.openxmlformats.org/drawingml/2006/main" name="Office Theme">
  <a:themeElements>
    <a:clrScheme name="Custom 7">
      <a:dk1>
        <a:srgbClr val="303030"/>
      </a:dk1>
      <a:lt1>
        <a:srgbClr val="FFFFFF"/>
      </a:lt1>
      <a:dk2>
        <a:srgbClr val="D21142"/>
      </a:dk2>
      <a:lt2>
        <a:srgbClr val="D5DAE1"/>
      </a:lt2>
      <a:accent1>
        <a:srgbClr val="006EC7"/>
      </a:accent1>
      <a:accent2>
        <a:srgbClr val="4A3049"/>
      </a:accent2>
      <a:accent3>
        <a:srgbClr val="4A4D54"/>
      </a:accent3>
      <a:accent4>
        <a:srgbClr val="D21142"/>
      </a:accent4>
      <a:accent5>
        <a:srgbClr val="96BB33"/>
      </a:accent5>
      <a:accent6>
        <a:srgbClr val="F79646"/>
      </a:accent6>
      <a:hlink>
        <a:srgbClr val="006EC7"/>
      </a:hlink>
      <a:folHlink>
        <a:srgbClr val="D5DAE1"/>
      </a:folHlink>
    </a:clrScheme>
    <a:fontScheme name="Custom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99336655-0844-461e-ac30-786fc2d5eb17" xsi:nil="true"/>
    <lcf76f155ced4ddcb4097134ff3c332f xmlns="430c8bf0-c5eb-4650-857b-9381b835130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230BA3017C77419F0EF506E8ECA055" ma:contentTypeVersion="16" ma:contentTypeDescription="Create a new document." ma:contentTypeScope="" ma:versionID="fe1eace880176e00a3c95e47217b39d7">
  <xsd:schema xmlns:xsd="http://www.w3.org/2001/XMLSchema" xmlns:xs="http://www.w3.org/2001/XMLSchema" xmlns:p="http://schemas.microsoft.com/office/2006/metadata/properties" xmlns:ns2="430c8bf0-c5eb-4650-857b-9381b8351302" xmlns:ns3="99336655-0844-461e-ac30-786fc2d5eb17" targetNamespace="http://schemas.microsoft.com/office/2006/metadata/properties" ma:root="true" ma:fieldsID="7a48ff3df514cd4dfd2065c30125a56f" ns2:_="" ns3:_="">
    <xsd:import namespace="430c8bf0-c5eb-4650-857b-9381b8351302"/>
    <xsd:import namespace="99336655-0844-461e-ac30-786fc2d5eb17"/>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0c8bf0-c5eb-4650-857b-9381b83513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01a152a2-46f1-4633-9e60-d9d6f094ede1"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336655-0844-461e-ac30-786fc2d5eb1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1621a98c-7c5e-4ffd-a20a-ab667c2ef29d}" ma:internalName="TaxCatchAll" ma:showField="CatchAllData" ma:web="99336655-0844-461e-ac30-786fc2d5eb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EDA07D-A08D-4531-97A9-1488B7DF351D}">
  <ds:schemaRefs>
    <ds:schemaRef ds:uri="http://schemas.openxmlformats.org/officeDocument/2006/bibliography"/>
  </ds:schemaRefs>
</ds:datastoreItem>
</file>

<file path=customXml/itemProps2.xml><?xml version="1.0" encoding="utf-8"?>
<ds:datastoreItem xmlns:ds="http://schemas.openxmlformats.org/officeDocument/2006/customXml" ds:itemID="{4E91BF19-6B3C-48BB-921B-EA7EF0E8F22D}">
  <ds:schemaRefs>
    <ds:schemaRef ds:uri="http://schemas.microsoft.com/office/2006/metadata/properties"/>
    <ds:schemaRef ds:uri="http://schemas.microsoft.com/office/infopath/2007/PartnerControls"/>
    <ds:schemaRef ds:uri="99336655-0844-461e-ac30-786fc2d5eb17"/>
    <ds:schemaRef ds:uri="430c8bf0-c5eb-4650-857b-9381b8351302"/>
  </ds:schemaRefs>
</ds:datastoreItem>
</file>

<file path=customXml/itemProps3.xml><?xml version="1.0" encoding="utf-8"?>
<ds:datastoreItem xmlns:ds="http://schemas.openxmlformats.org/officeDocument/2006/customXml" ds:itemID="{B0F53344-40D4-4061-A661-243CE19E1BBA}">
  <ds:schemaRefs>
    <ds:schemaRef ds:uri="http://schemas.microsoft.com/sharepoint/v3/contenttype/forms"/>
  </ds:schemaRefs>
</ds:datastoreItem>
</file>

<file path=customXml/itemProps4.xml><?xml version="1.0" encoding="utf-8"?>
<ds:datastoreItem xmlns:ds="http://schemas.openxmlformats.org/officeDocument/2006/customXml" ds:itemID="{26AEE6D2-F109-4EE5-9B52-6D2135FA1F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0c8bf0-c5eb-4650-857b-9381b8351302"/>
    <ds:schemaRef ds:uri="99336655-0844-461e-ac30-786fc2d5eb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eca912ff-64f4-4d25-bf79-65e64764cf15}" enabled="1" method="Standard" siteId="{8e37def4-5f01-4057-b7a1-fc15c444cb8f}" removed="0"/>
</clbl:labelList>
</file>

<file path=docProps/app.xml><?xml version="1.0" encoding="utf-8"?>
<Properties xmlns="http://schemas.openxmlformats.org/officeDocument/2006/extended-properties" xmlns:vt="http://schemas.openxmlformats.org/officeDocument/2006/docPropsVTypes">
  <Template>S2 Global Application Release Notes Template rv.1.dotx</Template>
  <TotalTime>5768</TotalTime>
  <Pages>37</Pages>
  <Words>2002</Words>
  <Characters>14598</Characters>
  <Application>Microsoft Office Word</Application>
  <DocSecurity>0</DocSecurity>
  <Lines>121</Lines>
  <Paragraphs>33</Paragraphs>
  <ScaleCrop>false</ScaleCrop>
  <HeadingPairs>
    <vt:vector size="2" baseType="variant">
      <vt:variant>
        <vt:lpstr>Title</vt:lpstr>
      </vt:variant>
      <vt:variant>
        <vt:i4>1</vt:i4>
      </vt:variant>
    </vt:vector>
  </HeadingPairs>
  <TitlesOfParts>
    <vt:vector size="1" baseType="lpstr">
      <vt:lpstr>S2 Global</vt:lpstr>
    </vt:vector>
  </TitlesOfParts>
  <Company>American Science and Engineering Inc</Company>
  <LinksUpToDate>false</LinksUpToDate>
  <CharactersWithSpaces>16567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S2 Global</dc:title>
  <dc:creator>Maruthi Amaravathi</dc:creator>
  <cp:lastModifiedBy>Surendra Reddy Erraguntla</cp:lastModifiedBy>
  <cp:revision>895</cp:revision>
  <cp:lastPrinted>2019-07-14T02:33:00Z</cp:lastPrinted>
  <dcterms:created xsi:type="dcterms:W3CDTF">2023-04-20T10:21:00Z</dcterms:created>
  <dcterms:modified xsi:type="dcterms:W3CDTF">2024-09-27T05:46:00Z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0x010100DC230BA3017C77419F0EF506E8ECA055</vt:lpwstr>
  </property>
  <property fmtid="{D5CDD505-2E9C-101B-9397-08002B2CF9AE}" pid="3" name="_dlc_DocIdItemGuid">
    <vt:lpwstr>c341dec1-09fb-4f29-af39-e228cc506a5a</vt:lpwstr>
  </property>
  <property fmtid="{D5CDD505-2E9C-101B-9397-08002B2CF9AE}" pid="4" name="MediaServiceImageTags">
    <vt:lpwstr/>
  </property>
  <property fmtid="{D5CDD505-2E9C-101B-9397-08002B2CF9AE}" pid="5" name="GrammarlyDocumentId">
    <vt:lpwstr>82efcf7a0cd212cc0cac435b9cca78a7f83ce3a0a6bc4edd6bd0147aaf0164bf</vt:lpwstr>
  </property>
</Properties>
</file>