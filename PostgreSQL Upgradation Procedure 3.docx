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730551" w14:textId="77777777" w:rsidR="00862B12" w:rsidRPr="00CC5672" w:rsidRDefault="00862B12" w:rsidP="00862B12">
      <w:pPr>
        <w:pStyle w:val="RapASEBodyCopy"/>
        <w:rPr>
          <w:rFonts w:eastAsia="Times New Roman"/>
        </w:rPr>
      </w:pPr>
      <w:bookmarkStart w:id="0" w:name="_top"/>
      <w:bookmarkEnd w:id="0"/>
      <w:r w:rsidRPr="00CC5672">
        <w:rPr>
          <w:rFonts w:eastAsia="Times New Roman"/>
          <w:noProof/>
        </w:rPr>
        <w:drawing>
          <wp:anchor distT="0" distB="0" distL="114300" distR="114300" simplePos="0" relativeHeight="251656192" behindDoc="1" locked="0" layoutInCell="1" allowOverlap="1" wp14:anchorId="40D4A578" wp14:editId="30D2D94E">
            <wp:simplePos x="0" y="0"/>
            <wp:positionH relativeFrom="column">
              <wp:posOffset>-1047750</wp:posOffset>
            </wp:positionH>
            <wp:positionV relativeFrom="paragraph">
              <wp:posOffset>-6438900</wp:posOffset>
            </wp:positionV>
            <wp:extent cx="8485217" cy="10396220"/>
            <wp:effectExtent l="0" t="0" r="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2_Proposal Front Pg.png"/>
                    <pic:cNvPicPr/>
                  </pic:nvPicPr>
                  <pic:blipFill>
                    <a:blip r:embed="rId12" cstate="print">
                      <a:extLst>
                        <a:ext uri="{28A0092B-C50C-407E-A947-70E740481C1C}">
                          <a14:useLocalDpi xmlns:a14="http://schemas.microsoft.com/office/drawing/2010/main" val="0"/>
                        </a:ext>
                      </a:extLst>
                    </a:blip>
                    <a:srcRect t="-51124" b="51124"/>
                    <a:stretch>
                      <a:fillRect/>
                    </a:stretch>
                  </pic:blipFill>
                  <pic:spPr bwMode="auto">
                    <a:xfrm>
                      <a:off x="0" y="0"/>
                      <a:ext cx="8485217" cy="10396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5672">
        <w:rPr>
          <w:rFonts w:eastAsia="Times New Roman"/>
        </w:rPr>
        <w:tab/>
      </w:r>
    </w:p>
    <w:p w14:paraId="649FF72C" w14:textId="77777777" w:rsidR="00862B12" w:rsidRPr="00CC5672" w:rsidRDefault="00862B12" w:rsidP="00862B12">
      <w:pPr>
        <w:pStyle w:val="RapASEBodyCopy"/>
        <w:rPr>
          <w:rFonts w:eastAsia="Times New Roman"/>
        </w:rPr>
      </w:pPr>
    </w:p>
    <w:p w14:paraId="67DA51D6" w14:textId="77777777" w:rsidR="00862B12" w:rsidRPr="00CC5672" w:rsidRDefault="00862B12" w:rsidP="00862B12">
      <w:pPr>
        <w:pStyle w:val="RapASEBodyCopy"/>
        <w:rPr>
          <w:rFonts w:eastAsia="Times New Roman"/>
        </w:rPr>
      </w:pPr>
    </w:p>
    <w:p w14:paraId="3D826C70" w14:textId="77777777" w:rsidR="00862B12" w:rsidRPr="00CC5672" w:rsidRDefault="00862B12" w:rsidP="00862B12">
      <w:pPr>
        <w:pStyle w:val="RapASEBodyCopy"/>
        <w:rPr>
          <w:rFonts w:eastAsia="Times New Roman"/>
        </w:rPr>
      </w:pPr>
    </w:p>
    <w:p w14:paraId="4F86DB87" w14:textId="77777777" w:rsidR="00862B12" w:rsidRPr="00CC5672" w:rsidRDefault="00862B12" w:rsidP="00862B12">
      <w:pPr>
        <w:pStyle w:val="RapASEBodyCopy"/>
        <w:rPr>
          <w:rFonts w:eastAsia="Times New Roman"/>
        </w:rPr>
      </w:pPr>
    </w:p>
    <w:p w14:paraId="03A0B7E4" w14:textId="77777777" w:rsidR="00862B12" w:rsidRPr="00CC5672" w:rsidRDefault="00862B12" w:rsidP="00862B12">
      <w:pPr>
        <w:pStyle w:val="RapASEBodyCopy"/>
        <w:rPr>
          <w:rFonts w:eastAsia="Times New Roman"/>
        </w:rPr>
      </w:pPr>
    </w:p>
    <w:p w14:paraId="47BB643E" w14:textId="26F34B60" w:rsidR="00862B12" w:rsidRPr="00CC5672" w:rsidRDefault="00862B12" w:rsidP="00862B12">
      <w:pPr>
        <w:pStyle w:val="RapASEBodyCopy"/>
        <w:rPr>
          <w:rFonts w:eastAsia="Times New Roman"/>
        </w:rPr>
      </w:pPr>
    </w:p>
    <w:p w14:paraId="7B01841F" w14:textId="0F53DFAF" w:rsidR="00862B12" w:rsidRPr="00CC5672" w:rsidRDefault="00862B12" w:rsidP="00862B12">
      <w:pPr>
        <w:pStyle w:val="RapASEBodyCopy"/>
        <w:rPr>
          <w:rFonts w:eastAsia="Times New Roman"/>
        </w:rPr>
      </w:pPr>
    </w:p>
    <w:p w14:paraId="0436A528" w14:textId="12C65782" w:rsidR="00862B12" w:rsidRPr="00CC5672" w:rsidRDefault="00924124" w:rsidP="00862B12">
      <w:pPr>
        <w:pStyle w:val="RapASEBodyCopy"/>
        <w:rPr>
          <w:rFonts w:eastAsia="Times New Roman"/>
        </w:rPr>
      </w:pPr>
      <w:r>
        <w:rPr>
          <w:noProof/>
        </w:rPr>
        <w:pict w14:anchorId="36257158">
          <v:shapetype id="_x0000_t202" coordsize="21600,21600" o:spt="202" path="m,l,21600r21600,l21600,xe">
            <v:stroke joinstyle="miter"/>
            <v:path gradientshapeok="t" o:connecttype="rect"/>
          </v:shapetype>
          <v:shape id="Text Box 95" o:spid="_x0000_s2052" type="#_x0000_t202" style="position:absolute;margin-left:132.6pt;margin-top:259.2pt;width:384.5pt;height:113.45pt;z-index:251658752;visibility:visible;mso-wrap-distance-left:9pt;mso-wrap-distance-top:0;mso-wrap-distance-right:9pt;mso-wrap-distance-bottom:0;mso-position-horizontal-relative:text;mso-position-vertical-relative:page;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" filled="f" stroked="f" strokeweight=".5pt">
            <v:textbox style="mso-next-textbox:#Text Box 95">
              <w:txbxContent>
                <w:p w14:paraId="05239FE0" w14:textId="6955D053" w:rsidR="00862B12" w:rsidRPr="00EE7E6F" w:rsidRDefault="00EE7E6F" w:rsidP="00862B12">
                  <w:pPr>
                    <w:spacing w:before="120"/>
                    <w:rPr>
                      <w:rFonts w:cs="Arial"/>
                      <w:b/>
                      <w:bCs/>
                      <w:color w:val="FFFFFF"/>
                      <w:sz w:val="56"/>
                      <w:szCs w:val="56"/>
                      <w:lang w:val="en-IN"/>
                    </w:rPr>
                  </w:pPr>
                  <w:r>
                    <w:rPr>
                      <w:rFonts w:cs="Arial"/>
                      <w:b/>
                      <w:bCs/>
                      <w:color w:val="FFFFFF"/>
                      <w:sz w:val="56"/>
                      <w:szCs w:val="56"/>
                      <w:lang w:val="en-IN"/>
                    </w:rPr>
                    <w:t>PostgreSQL Upgradation Procedure Documentation</w:t>
                  </w:r>
                </w:p>
              </w:txbxContent>
            </v:textbox>
            <w10:wrap anchory="page"/>
          </v:shape>
        </w:pict>
      </w:r>
    </w:p>
    <w:p w14:paraId="3F6AA7CE" w14:textId="36812071" w:rsidR="00862B12" w:rsidRPr="00CC5672" w:rsidRDefault="00862B12" w:rsidP="00862B12">
      <w:pPr>
        <w:pStyle w:val="RapASEBodyCopy"/>
        <w:rPr>
          <w:rFonts w:eastAsia="Times New Roman"/>
        </w:rPr>
      </w:pPr>
    </w:p>
    <w:p w14:paraId="79B44D1E" w14:textId="49ACDE4C" w:rsidR="00862B12" w:rsidRPr="00CC5672" w:rsidRDefault="00862B12" w:rsidP="00862B12">
      <w:pPr>
        <w:pStyle w:val="RapASEBodyCopy"/>
        <w:rPr>
          <w:rFonts w:eastAsia="Times New Roman"/>
        </w:rPr>
      </w:pPr>
    </w:p>
    <w:p w14:paraId="14FF7C73" w14:textId="5A6B0AD9" w:rsidR="00862B12" w:rsidRPr="00CC5672" w:rsidRDefault="00862B12" w:rsidP="00862B12">
      <w:pPr>
        <w:pStyle w:val="RapASEBodyCopy"/>
        <w:rPr>
          <w:rFonts w:eastAsia="Times New Roman"/>
        </w:rPr>
      </w:pPr>
    </w:p>
    <w:p w14:paraId="285607B1" w14:textId="77777777" w:rsidR="00862B12" w:rsidRPr="00CC5672" w:rsidRDefault="00862B12" w:rsidP="00862B12">
      <w:pPr>
        <w:pStyle w:val="RapASEBodyCopy"/>
        <w:rPr>
          <w:rFonts w:eastAsia="Times New Roman"/>
        </w:rPr>
      </w:pPr>
    </w:p>
    <w:p w14:paraId="13893D05" w14:textId="1EFB171C" w:rsidR="00862B12" w:rsidRPr="003917B2" w:rsidRDefault="00924124" w:rsidP="00862B12">
      <w:pPr>
        <w:pStyle w:val="RapASEBodyCopy"/>
      </w:pPr>
      <w:r>
        <w:rPr>
          <w:noProof/>
        </w:rPr>
        <w:pict w14:anchorId="0C05ACC2">
          <v:shape id="Text Box 94" o:spid="_x0000_s2051" type="#_x0000_t202" style="position:absolute;margin-left:247.5pt;margin-top:13pt;width:284pt;height:138.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" filled="f" stroked="f" strokeweight=".5pt">
            <v:textbox>
              <w:txbxContent>
                <w:p w14:paraId="4DB17BEA" w14:textId="77777777" w:rsidR="00862B12" w:rsidRPr="005A09EA" w:rsidRDefault="00862B12" w:rsidP="00862B12">
                  <w:pPr>
                    <w:pStyle w:val="RapASETableBodyRightJustify0"/>
                    <w:jc w:val="left"/>
                    <w:rPr>
                      <w:rFonts w:cs="Arial"/>
                      <w:b/>
                      <w:smallCaps/>
                      <w:color w:val="0070C0"/>
                    </w:rPr>
                  </w:pPr>
                  <w:r>
                    <w:t xml:space="preserve"> </w:t>
                  </w:r>
                </w:p>
                <w:p w14:paraId="2CEB8BFD" w14:textId="75235F35" w:rsidR="00862B12" w:rsidRPr="005A0097" w:rsidRDefault="0043061E" w:rsidP="00862B12">
                  <w:pPr>
                    <w:pStyle w:val="S2Arial11blue"/>
                    <w:rPr>
                      <w:caps/>
                      <w:sz w:val="24"/>
                      <w:szCs w:val="22"/>
                    </w:rPr>
                  </w:pPr>
                  <w:r>
                    <w:rPr>
                      <w:sz w:val="24"/>
                      <w:szCs w:val="22"/>
                    </w:rPr>
                    <w:t>Manual</w:t>
                  </w:r>
                  <w:r w:rsidR="00862B12" w:rsidRPr="005A0097">
                    <w:rPr>
                      <w:sz w:val="24"/>
                      <w:szCs w:val="22"/>
                    </w:rPr>
                    <w:t xml:space="preserve"> prepared for:</w:t>
                  </w:r>
                </w:p>
                <w:p w14:paraId="606A077A" w14:textId="29325B39" w:rsidR="00862B12" w:rsidRPr="00317142" w:rsidRDefault="000469FD" w:rsidP="00317142">
                  <w:pPr>
                    <w:pStyle w:val="S2Arial16blue"/>
                  </w:pPr>
                  <w:r>
                    <w:t xml:space="preserve">S2 </w:t>
                  </w:r>
                  <w:r w:rsidR="008C6CFE">
                    <w:t xml:space="preserve">Global </w:t>
                  </w:r>
                  <w:r w:rsidR="00FB4331">
                    <w:t xml:space="preserve">Support and </w:t>
                  </w:r>
                  <w:r w:rsidR="008C6CFE">
                    <w:t>IT</w:t>
                  </w:r>
                  <w:r w:rsidR="00FB4331">
                    <w:t xml:space="preserve"> Team</w:t>
                  </w:r>
                </w:p>
                <w:p w14:paraId="5EADCF53" w14:textId="193AA9FB" w:rsidR="00862B12" w:rsidRPr="005A0097" w:rsidRDefault="00862B12" w:rsidP="00862B12">
                  <w:pPr>
                    <w:pStyle w:val="S2Arial11blue"/>
                    <w:rPr>
                      <w:b/>
                      <w:sz w:val="24"/>
                      <w:szCs w:val="22"/>
                    </w:rPr>
                  </w:pPr>
                  <w:r w:rsidRPr="005A0097">
                    <w:rPr>
                      <w:sz w:val="24"/>
                      <w:szCs w:val="22"/>
                    </w:rPr>
                    <w:t xml:space="preserve">Submitted on: </w:t>
                  </w:r>
                  <w:r w:rsidR="00EE7E6F">
                    <w:rPr>
                      <w:b/>
                      <w:sz w:val="24"/>
                      <w:szCs w:val="22"/>
                    </w:rPr>
                    <w:t>Sep</w:t>
                  </w:r>
                  <w:r w:rsidRPr="005A0097">
                    <w:rPr>
                      <w:b/>
                      <w:sz w:val="24"/>
                      <w:szCs w:val="22"/>
                    </w:rPr>
                    <w:t xml:space="preserve"> 202</w:t>
                  </w:r>
                  <w:r w:rsidR="002030F8">
                    <w:rPr>
                      <w:b/>
                      <w:sz w:val="24"/>
                      <w:szCs w:val="22"/>
                    </w:rPr>
                    <w:t>4</w:t>
                  </w:r>
                </w:p>
                <w:p w14:paraId="4CF79498" w14:textId="59524A2C" w:rsidR="00862B12" w:rsidRPr="005A0097" w:rsidRDefault="00862B12" w:rsidP="00862B12">
                  <w:pPr>
                    <w:pStyle w:val="S2Arial11blue"/>
                    <w:rPr>
                      <w:sz w:val="24"/>
                      <w:szCs w:val="22"/>
                    </w:rPr>
                  </w:pPr>
                </w:p>
                <w:p w14:paraId="510C6535" w14:textId="77777777" w:rsidR="00862B12" w:rsidRPr="00750BCA" w:rsidRDefault="00862B12" w:rsidP="00862B12">
                  <w:pPr>
                    <w:rPr>
                      <w:rFonts w:ascii="Calibri" w:hAnsi="Calibri"/>
                      <w:szCs w:val="21"/>
                    </w:rPr>
                  </w:pPr>
                </w:p>
                <w:p w14:paraId="639381DC" w14:textId="77777777" w:rsidR="00862B12" w:rsidRPr="0013192E" w:rsidRDefault="00862B12" w:rsidP="00862B12">
                  <w:pPr>
                    <w:spacing w:after="60"/>
                    <w:rPr>
                      <w:rFonts w:cs="Arial"/>
                      <w:color w:val="0070C0"/>
                    </w:rPr>
                  </w:pPr>
                </w:p>
                <w:p w14:paraId="2CE9CC6F" w14:textId="77777777" w:rsidR="00862B12" w:rsidRPr="00FD5189" w:rsidRDefault="00862B12" w:rsidP="00862B12">
                  <w:pPr>
                    <w:spacing w:after="60"/>
                    <w:rPr>
                      <w:rFonts w:cs="Arial"/>
                      <w:color w:val="0070C0"/>
                      <w:sz w:val="28"/>
                    </w:rPr>
                  </w:pPr>
                  <w:r>
                    <w:rPr>
                      <w:rFonts w:cs="Arial"/>
                      <w:color w:val="0070C0"/>
                      <w:sz w:val="28"/>
                    </w:rPr>
                    <w:t xml:space="preserve"> </w:t>
                  </w:r>
                </w:p>
              </w:txbxContent>
            </v:textbox>
          </v:shape>
        </w:pict>
      </w:r>
    </w:p>
    <w:p w14:paraId="12F6AEA7" w14:textId="77777777" w:rsidR="00862B12" w:rsidRPr="00CC5672" w:rsidRDefault="00862B12" w:rsidP="00862B12">
      <w:pPr>
        <w:pStyle w:val="RapASEBodyCopy"/>
        <w:rPr>
          <w:rFonts w:eastAsia="Times New Roman"/>
        </w:rPr>
      </w:pPr>
    </w:p>
    <w:p w14:paraId="1C96FB3C" w14:textId="77777777" w:rsidR="00862B12" w:rsidRPr="00CC5672" w:rsidRDefault="00862B12" w:rsidP="00862B12">
      <w:pPr>
        <w:pStyle w:val="RapASEBodyCopy"/>
        <w:rPr>
          <w:rFonts w:eastAsia="Times New Roman"/>
        </w:rPr>
      </w:pPr>
    </w:p>
    <w:p w14:paraId="6730F9F9" w14:textId="77777777" w:rsidR="00862B12" w:rsidRPr="00CC5672" w:rsidRDefault="00862B12" w:rsidP="00862B12">
      <w:pPr>
        <w:pStyle w:val="RapASEBodyCopy"/>
        <w:rPr>
          <w:rFonts w:eastAsia="Times New Roman"/>
        </w:rPr>
      </w:pPr>
    </w:p>
    <w:p w14:paraId="5CF2A2BE" w14:textId="77777777" w:rsidR="00862B12" w:rsidRPr="00CC5672" w:rsidRDefault="00862B12" w:rsidP="00862B12">
      <w:pPr>
        <w:pStyle w:val="RapASEBodyCopy"/>
        <w:rPr>
          <w:rFonts w:eastAsia="Times New Roman"/>
        </w:rPr>
      </w:pPr>
    </w:p>
    <w:p w14:paraId="26B8216A" w14:textId="67E576E3" w:rsidR="00862B12" w:rsidRDefault="00862B12" w:rsidP="00862B12">
      <w:pPr>
        <w:pStyle w:val="RapASEBodyCopy"/>
        <w:rPr>
          <w:rFonts w:eastAsia="Times New Roman"/>
        </w:rPr>
      </w:pPr>
    </w:p>
    <w:p w14:paraId="690EBFC0" w14:textId="77777777" w:rsidR="00317142" w:rsidRPr="00CC5672" w:rsidRDefault="00317142" w:rsidP="00862B12">
      <w:pPr>
        <w:pStyle w:val="RapASEBodyCopy"/>
        <w:rPr>
          <w:rFonts w:eastAsia="Times New Roman"/>
        </w:rPr>
      </w:pPr>
    </w:p>
    <w:p w14:paraId="00E6A2B9" w14:textId="77777777" w:rsidR="00862B12" w:rsidRPr="00CC5672" w:rsidRDefault="00862B12" w:rsidP="00862B12">
      <w:pPr>
        <w:pStyle w:val="RapASEBodyCopy"/>
        <w:rPr>
          <w:rFonts w:eastAsia="Times New Roman"/>
        </w:rPr>
      </w:pPr>
      <w:r>
        <w:rPr>
          <w:noProof/>
        </w:rPr>
        <w:drawing>
          <wp:anchor distT="0" distB="0" distL="114300" distR="114300" simplePos="0" relativeHeight="251662336" behindDoc="0" locked="0" layoutInCell="1" allowOverlap="1" wp14:anchorId="2036676E" wp14:editId="23E74C38">
            <wp:simplePos x="0" y="0"/>
            <wp:positionH relativeFrom="column">
              <wp:posOffset>3204210</wp:posOffset>
            </wp:positionH>
            <wp:positionV relativeFrom="paragraph">
              <wp:posOffset>74930</wp:posOffset>
            </wp:positionV>
            <wp:extent cx="1005840" cy="1243584"/>
            <wp:effectExtent l="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005840" cy="1243584"/>
                    </a:xfrm>
                    <a:prstGeom prst="rect">
                      <a:avLst/>
                    </a:prstGeom>
                    <a:noFill/>
                  </pic:spPr>
                </pic:pic>
              </a:graphicData>
            </a:graphic>
            <wp14:sizeRelH relativeFrom="margin">
              <wp14:pctWidth>0</wp14:pctWidth>
            </wp14:sizeRelH>
            <wp14:sizeRelV relativeFrom="margin">
              <wp14:pctHeight>0</wp14:pctHeight>
            </wp14:sizeRelV>
          </wp:anchor>
        </w:drawing>
      </w:r>
    </w:p>
    <w:p w14:paraId="2AFD4410" w14:textId="77777777" w:rsidR="00862B12" w:rsidRPr="00CC5672" w:rsidRDefault="00862B12" w:rsidP="00862B12">
      <w:pPr>
        <w:pStyle w:val="RapASEBodyCopy"/>
        <w:rPr>
          <w:rFonts w:eastAsia="Times New Roman"/>
        </w:rPr>
      </w:pPr>
    </w:p>
    <w:p w14:paraId="5128DDC6" w14:textId="77777777" w:rsidR="00862B12" w:rsidRPr="00CC5672" w:rsidRDefault="00862B12" w:rsidP="00862B12">
      <w:pPr>
        <w:pStyle w:val="RapASEBodyCopy"/>
        <w:rPr>
          <w:rFonts w:eastAsia="Times New Roman"/>
        </w:rPr>
      </w:pPr>
    </w:p>
    <w:p w14:paraId="27D0D09B" w14:textId="77777777" w:rsidR="00862B12" w:rsidRPr="00CC5672" w:rsidRDefault="00862B12" w:rsidP="00862B12">
      <w:pPr>
        <w:pStyle w:val="RapASEBodyCopy"/>
        <w:rPr>
          <w:rFonts w:eastAsia="Times New Roman"/>
        </w:rPr>
      </w:pPr>
    </w:p>
    <w:p w14:paraId="10DF9A09" w14:textId="77777777" w:rsidR="00862B12" w:rsidRPr="00CC5672" w:rsidRDefault="00862B12" w:rsidP="00862B12">
      <w:pPr>
        <w:pStyle w:val="RapASEBodyCopy"/>
        <w:rPr>
          <w:rFonts w:eastAsia="Times New Roman"/>
        </w:rPr>
      </w:pPr>
    </w:p>
    <w:p w14:paraId="6D2508EF" w14:textId="63887B1D" w:rsidR="00862B12" w:rsidRPr="00CC5672" w:rsidRDefault="00924124" w:rsidP="00862B12">
      <w:pPr>
        <w:pStyle w:val="RapASEBodyCopy"/>
        <w:rPr>
          <w:rFonts w:eastAsia="Times New Roman"/>
        </w:rPr>
      </w:pPr>
      <w:r>
        <w:rPr>
          <w:noProof/>
        </w:rPr>
        <w:pict w14:anchorId="1FB193DA">
          <v:shape id="Text Box 2" o:spid="_x0000_s2050" type="#_x0000_t202" style="position:absolute;margin-left:234.75pt;margin-top:13.75pt;width:246.75pt;height:60.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" stroked="f">
            <v:textbox>
              <w:txbxContent>
                <w:tbl>
                  <w:tblPr>
                    <w:tblStyle w:val="TableGrid"/>
                    <w:tblW w:w="0" w:type="auto"/>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3"/>
                    <w:gridCol w:w="2675"/>
                  </w:tblGrid>
                  <w:tr w:rsidR="00AF7E37" w14:paraId="539DCBCA" w14:textId="77777777" w:rsidTr="00346626">
                    <w:trPr>
                      <w:trHeight w:val="1478"/>
                    </w:trPr>
                    <w:tc>
                      <w:tcPr>
                        <w:tcW w:w="2486" w:type="dxa"/>
                      </w:tcPr>
                      <w:p w14:paraId="66BD87AE" w14:textId="77777777" w:rsidR="00862B12" w:rsidRDefault="00862B12" w:rsidP="00346626">
                        <w:pPr>
                          <w:pStyle w:val="S2Arial8"/>
                          <w:spacing w:after="0"/>
                        </w:pPr>
                        <w:r w:rsidRPr="00F51AC0">
                          <w:t>S2 Global, Inc</w:t>
                        </w:r>
                        <w:r w:rsidRPr="00D6305F">
                          <w:t>.</w:t>
                        </w:r>
                      </w:p>
                      <w:p w14:paraId="100B0DB5" w14:textId="77777777" w:rsidR="00862B12" w:rsidRPr="00C73E2D" w:rsidRDefault="00862B12" w:rsidP="00346626">
                        <w:pPr>
                          <w:pStyle w:val="S2Arial7gray"/>
                          <w:spacing w:after="0"/>
                          <w:rPr>
                            <w:color w:val="0070C0"/>
                            <w:sz w:val="16"/>
                          </w:rPr>
                        </w:pPr>
                        <w:r w:rsidRPr="00EF646B">
                          <w:t>1800 Eller Drive, Suite 400</w:t>
                        </w:r>
                      </w:p>
                      <w:p w14:paraId="13199706" w14:textId="77777777" w:rsidR="00862B12" w:rsidRPr="00F51AC0" w:rsidRDefault="00862B12" w:rsidP="00346626">
                        <w:pPr>
                          <w:pStyle w:val="S2Arial7gray"/>
                          <w:rPr>
                            <w:lang w:val="fr-FR"/>
                          </w:rPr>
                        </w:pPr>
                        <w:r w:rsidRPr="00F51AC0">
                          <w:rPr>
                            <w:lang w:val="fr-FR"/>
                          </w:rPr>
                          <w:t>Fort Lauderdale, Florida 33316</w:t>
                        </w:r>
                        <w:r>
                          <w:rPr>
                            <w:lang w:val="fr-FR"/>
                          </w:rPr>
                          <w:t xml:space="preserve"> </w:t>
                        </w:r>
                        <w:r w:rsidRPr="00F51AC0">
                          <w:rPr>
                            <w:lang w:val="fr-FR"/>
                          </w:rPr>
                          <w:t>USA</w:t>
                        </w:r>
                      </w:p>
                      <w:p w14:paraId="57C3727B" w14:textId="77777777" w:rsidR="00862B12" w:rsidRPr="00F51AC0" w:rsidRDefault="00862B12" w:rsidP="00346626">
                        <w:pPr>
                          <w:ind w:right="26"/>
                          <w:jc w:val="right"/>
                          <w:rPr>
                            <w:rFonts w:cs="Arial"/>
                            <w:bCs/>
                            <w:color w:val="787878" w:themeColor="text1" w:themeTint="A6"/>
                            <w:sz w:val="14"/>
                            <w:szCs w:val="16"/>
                            <w:lang w:val="fr-FR"/>
                          </w:rPr>
                        </w:pPr>
                      </w:p>
                    </w:tc>
                    <w:tc>
                      <w:tcPr>
                        <w:tcW w:w="3652" w:type="dxa"/>
                      </w:tcPr>
                      <w:p w14:paraId="000BC675" w14:textId="77777777" w:rsidR="00862B12" w:rsidRPr="00F51AC0" w:rsidRDefault="00862B12" w:rsidP="00346626">
                        <w:pPr>
                          <w:spacing w:after="60"/>
                          <w:rPr>
                            <w:rFonts w:cs="Arial"/>
                            <w:bCs/>
                            <w:color w:val="006EC7"/>
                            <w:sz w:val="16"/>
                            <w:szCs w:val="16"/>
                          </w:rPr>
                        </w:pPr>
                      </w:p>
                      <w:p w14:paraId="5EC92DF3" w14:textId="77777777" w:rsidR="00862B12" w:rsidRDefault="00862B12" w:rsidP="00346626">
                        <w:pPr>
                          <w:ind w:left="180" w:right="26"/>
                          <w:jc w:val="right"/>
                          <w:rPr>
                            <w:rFonts w:cs="Arial"/>
                            <w:bCs/>
                            <w:color w:val="787878" w:themeColor="text1" w:themeTint="A6"/>
                            <w:sz w:val="14"/>
                            <w:szCs w:val="16"/>
                          </w:rPr>
                        </w:pPr>
                        <w:r>
                          <w:rPr>
                            <w:rFonts w:cs="Arial"/>
                            <w:bCs/>
                            <w:color w:val="787878" w:themeColor="text1" w:themeTint="A6"/>
                            <w:sz w:val="14"/>
                            <w:szCs w:val="16"/>
                          </w:rPr>
                          <w:t xml:space="preserve"> </w:t>
                        </w:r>
                      </w:p>
                      <w:p w14:paraId="66F4AD00" w14:textId="77777777" w:rsidR="00862B12" w:rsidRPr="00F51AC0" w:rsidRDefault="00862B12" w:rsidP="00346626">
                        <w:pPr>
                          <w:ind w:right="26"/>
                          <w:jc w:val="right"/>
                          <w:rPr>
                            <w:rFonts w:cs="Arial"/>
                            <w:bCs/>
                            <w:color w:val="787878" w:themeColor="text1" w:themeTint="A6"/>
                            <w:sz w:val="14"/>
                            <w:szCs w:val="16"/>
                            <w:lang w:val="fr-FR"/>
                          </w:rPr>
                        </w:pPr>
                      </w:p>
                    </w:tc>
                  </w:tr>
                </w:tbl>
                <w:p w14:paraId="679FE8B6" w14:textId="77777777" w:rsidR="00862B12" w:rsidRPr="00F51AC0" w:rsidRDefault="00862B12" w:rsidP="00862B12">
                  <w:pPr>
                    <w:ind w:left="180" w:right="26"/>
                    <w:jc w:val="right"/>
                    <w:rPr>
                      <w:rFonts w:cs="Arial"/>
                      <w:bCs/>
                      <w:color w:val="787878" w:themeColor="text1" w:themeTint="A6"/>
                      <w:sz w:val="14"/>
                      <w:szCs w:val="16"/>
                    </w:rPr>
                  </w:pPr>
                </w:p>
              </w:txbxContent>
            </v:textbox>
          </v:shape>
        </w:pict>
      </w:r>
    </w:p>
    <w:p w14:paraId="13084AD4" w14:textId="77777777" w:rsidR="00F7513C" w:rsidRDefault="00F7513C" w:rsidP="00F7513C">
      <w:pPr>
        <w:pStyle w:val="RapASEBodyCopy"/>
      </w:pPr>
    </w:p>
    <w:p w14:paraId="0F7D8E34" w14:textId="77777777" w:rsidR="002E15DF" w:rsidRDefault="002E15DF" w:rsidP="00E15014">
      <w:pPr>
        <w:pStyle w:val="RapASESectionHeading"/>
      </w:pPr>
    </w:p>
    <w:p w14:paraId="49DC099F" w14:textId="77777777" w:rsidR="002E15DF" w:rsidRDefault="002E15DF" w:rsidP="00E15014">
      <w:pPr>
        <w:pStyle w:val="RapASESectionHeading"/>
      </w:pPr>
    </w:p>
    <w:p w14:paraId="57558E36" w14:textId="5EC515A3" w:rsidR="00F0460B" w:rsidRDefault="00E15014" w:rsidP="00E15014">
      <w:pPr>
        <w:pStyle w:val="RapASESectionHeading"/>
      </w:pPr>
      <w:r>
        <w:lastRenderedPageBreak/>
        <w:t>Information Statement</w:t>
      </w:r>
    </w:p>
    <w:p w14:paraId="4C6FC7AB" w14:textId="77777777" w:rsidR="006473AC" w:rsidRPr="006473AC" w:rsidRDefault="006473AC" w:rsidP="006473AC">
      <w:pPr>
        <w:pStyle w:val="RapASEBodyCopy"/>
        <w:rPr>
          <w:b/>
          <w:bCs/>
        </w:rPr>
      </w:pPr>
      <w:r w:rsidRPr="006473AC">
        <w:rPr>
          <w:b/>
          <w:bCs/>
        </w:rPr>
        <w:t>Copyright Notice</w:t>
      </w:r>
    </w:p>
    <w:p w14:paraId="31B018F4" w14:textId="3DB8A4B1" w:rsidR="006473AC" w:rsidRDefault="006473AC" w:rsidP="006473AC">
      <w:pPr>
        <w:pStyle w:val="RapASEBodyCopy"/>
      </w:pPr>
      <w:r>
        <w:t>Copyright © 202</w:t>
      </w:r>
      <w:r w:rsidR="002030F8">
        <w:t>4</w:t>
      </w:r>
      <w:r>
        <w:t xml:space="preserve"> S2 Global.  All rights reserved.  No part of this document may be reproduced, transmitted, transferred, </w:t>
      </w:r>
      <w:r w:rsidR="00317142">
        <w:t>modified</w:t>
      </w:r>
      <w:r>
        <w:t xml:space="preserve"> or translated, in any form or by any means, without the express written permission of S2 Global.</w:t>
      </w:r>
    </w:p>
    <w:p w14:paraId="3030B451" w14:textId="45B551E9" w:rsidR="006473AC" w:rsidRPr="006473AC" w:rsidRDefault="006473AC" w:rsidP="006473AC">
      <w:pPr>
        <w:pStyle w:val="RapASEBodyCopy"/>
        <w:rPr>
          <w:b/>
          <w:bCs/>
        </w:rPr>
      </w:pPr>
      <w:r w:rsidRPr="006473AC">
        <w:rPr>
          <w:b/>
          <w:bCs/>
        </w:rPr>
        <w:t>Proprietary Information Notification</w:t>
      </w:r>
    </w:p>
    <w:p w14:paraId="57825773" w14:textId="77777777" w:rsidR="006473AC" w:rsidRDefault="006473AC" w:rsidP="006473AC">
      <w:pPr>
        <w:pStyle w:val="RapASEBodyCopy"/>
      </w:pPr>
      <w:r>
        <w:t>This document and the information contained herein proprietary to S2 Global and is protected by all applicable laws throughout the world.  Any use, disclosure or duplication of this document or any information contained herein is strictly prohibited, except to the extent expressly agreed to in writing in advance, in each instance, by S2 Global.</w:t>
      </w:r>
    </w:p>
    <w:p w14:paraId="12B5375E" w14:textId="58142EA3" w:rsidR="006473AC" w:rsidRPr="006473AC" w:rsidRDefault="006473AC" w:rsidP="006473AC">
      <w:pPr>
        <w:pStyle w:val="RapASEBodyCopy"/>
        <w:rPr>
          <w:b/>
          <w:bCs/>
        </w:rPr>
      </w:pPr>
      <w:r w:rsidRPr="006473AC">
        <w:rPr>
          <w:b/>
          <w:bCs/>
        </w:rPr>
        <w:t>Trademark Notice</w:t>
      </w:r>
    </w:p>
    <w:p w14:paraId="4D19DDE0" w14:textId="77777777" w:rsidR="006473AC" w:rsidRDefault="006473AC" w:rsidP="006473AC">
      <w:pPr>
        <w:pStyle w:val="RapASEBodyCopy"/>
      </w:pPr>
      <w:r>
        <w:t>S2 Global, CertScan®, Rapiscan®, AS&amp;E®, Eagle® and other trademarks that may appear throughout this document are owned by S2 Global or its affiliates and are used to distinguish its/their products in the United States and other countries throughout the world. Unauthorized use of any such trademarks is strictly prohibited.</w:t>
      </w:r>
    </w:p>
    <w:p w14:paraId="634B73A7" w14:textId="77777777" w:rsidR="006473AC" w:rsidRPr="006473AC" w:rsidRDefault="006473AC" w:rsidP="006473AC">
      <w:pPr>
        <w:pStyle w:val="RapASEBodyCopy"/>
        <w:rPr>
          <w:b/>
          <w:bCs/>
        </w:rPr>
      </w:pPr>
      <w:r w:rsidRPr="006473AC">
        <w:rPr>
          <w:b/>
          <w:bCs/>
        </w:rPr>
        <w:t>Content of this Document Statement</w:t>
      </w:r>
    </w:p>
    <w:p w14:paraId="1AA600F4" w14:textId="3D7E0106" w:rsidR="00E15014" w:rsidRDefault="006473AC" w:rsidP="006473AC">
      <w:pPr>
        <w:pStyle w:val="RapASEBodyCopy"/>
      </w:pPr>
      <w:r>
        <w:t xml:space="preserve">S2 Global has endeavored to ensure that the information in this document is accurate and complete as of the date of creation. Through its provision of this document, S2 Global provides no warranties of any kind, and to the maximum extent permitted by applicable law disclaims all warranties, express, </w:t>
      </w:r>
      <w:r w:rsidR="00317142">
        <w:t>implied</w:t>
      </w:r>
      <w:r>
        <w:t xml:space="preserve"> or statutory, including, without limitation, any implied warranties of merchantability, fitness for a particular purpose, title, non-infringement or accuracy, and any warranties that may arise from course of dealing or performance or usage of trade.</w:t>
      </w:r>
    </w:p>
    <w:p w14:paraId="2260FCB9" w14:textId="29F524BF" w:rsidR="00E15014" w:rsidRDefault="00E15014">
      <w:pPr>
        <w:spacing w:after="120" w:line="264" w:lineRule="auto"/>
      </w:pPr>
      <w:r>
        <w:br w:type="page"/>
      </w:r>
    </w:p>
    <w:p w14:paraId="3C8F6AE9" w14:textId="74034561" w:rsidR="00F0460B" w:rsidRDefault="00E15014" w:rsidP="00375FE4">
      <w:pPr>
        <w:pStyle w:val="RapASESectionHeading"/>
      </w:pPr>
      <w:r>
        <w:lastRenderedPageBreak/>
        <w:t>Table of Contents</w:t>
      </w:r>
    </w:p>
    <w:p w14:paraId="51406CAE" w14:textId="7220C630" w:rsidR="00924124" w:rsidRDefault="00CB534B">
      <w:pPr>
        <w:pStyle w:val="TOC1"/>
        <w:rPr>
          <w:b w:val="0"/>
          <w:kern w:val="2"/>
          <w:sz w:val="24"/>
          <w:szCs w:val="24"/>
          <w:lang w:val="en-IN" w:eastAsia="en-IN"/>
          <w14:ligatures w14:val="standardContextual"/>
        </w:rPr>
      </w:pPr>
      <w:r>
        <w:fldChar w:fldCharType="begin"/>
      </w:r>
      <w:r>
        <w:instrText xml:space="preserve"> TOC \h \z \t "*Rap_ASE Subhead Level 1#,1,*Rap_ASE Subhead Level 2#,2,*Rap_ASE Subhead Level 3#,3" </w:instrText>
      </w:r>
      <w:r>
        <w:fldChar w:fldCharType="separate"/>
      </w:r>
      <w:hyperlink w:anchor="_Toc177378301" w:history="1">
        <w:r w:rsidR="00924124" w:rsidRPr="00232D20">
          <w:rPr>
            <w:rStyle w:val="Hyperlink"/>
          </w:rPr>
          <w:t>1.</w:t>
        </w:r>
        <w:r w:rsidR="00924124">
          <w:rPr>
            <w:b w:val="0"/>
            <w:kern w:val="2"/>
            <w:sz w:val="24"/>
            <w:szCs w:val="24"/>
            <w:lang w:val="en-IN" w:eastAsia="en-IN"/>
            <w14:ligatures w14:val="standardContextual"/>
          </w:rPr>
          <w:tab/>
        </w:r>
        <w:r w:rsidR="00924124" w:rsidRPr="00232D20">
          <w:rPr>
            <w:rStyle w:val="Hyperlink"/>
          </w:rPr>
          <w:t>General Support Information</w:t>
        </w:r>
        <w:r w:rsidR="00924124">
          <w:rPr>
            <w:webHidden/>
          </w:rPr>
          <w:tab/>
        </w:r>
        <w:r w:rsidR="00924124">
          <w:rPr>
            <w:webHidden/>
          </w:rPr>
          <w:fldChar w:fldCharType="begin"/>
        </w:r>
        <w:r w:rsidR="00924124">
          <w:rPr>
            <w:webHidden/>
          </w:rPr>
          <w:instrText xml:space="preserve"> PAGEREF _Toc177378301 \h </w:instrText>
        </w:r>
        <w:r w:rsidR="00924124">
          <w:rPr>
            <w:webHidden/>
          </w:rPr>
        </w:r>
        <w:r w:rsidR="00924124">
          <w:rPr>
            <w:webHidden/>
          </w:rPr>
          <w:fldChar w:fldCharType="separate"/>
        </w:r>
        <w:r w:rsidR="00924124">
          <w:rPr>
            <w:webHidden/>
          </w:rPr>
          <w:t>5</w:t>
        </w:r>
        <w:r w:rsidR="00924124">
          <w:rPr>
            <w:webHidden/>
          </w:rPr>
          <w:fldChar w:fldCharType="end"/>
        </w:r>
      </w:hyperlink>
    </w:p>
    <w:p w14:paraId="2F963078" w14:textId="4DC5E5D1" w:rsidR="00924124" w:rsidRDefault="00924124">
      <w:pPr>
        <w:pStyle w:val="TOC2"/>
        <w:tabs>
          <w:tab w:val="left" w:pos="1037"/>
        </w:tabs>
        <w:rPr>
          <w:kern w:val="2"/>
          <w:sz w:val="24"/>
          <w:szCs w:val="24"/>
          <w:lang w:val="en-IN" w:eastAsia="en-IN"/>
          <w14:ligatures w14:val="standardContextual"/>
        </w:rPr>
      </w:pPr>
      <w:hyperlink w:anchor="_Toc177378302" w:history="1">
        <w:r w:rsidRPr="00232D20">
          <w:rPr>
            <w:rStyle w:val="Hyperlink"/>
          </w:rPr>
          <w:t>1.1</w:t>
        </w:r>
        <w:r>
          <w:rPr>
            <w:kern w:val="2"/>
            <w:sz w:val="24"/>
            <w:szCs w:val="24"/>
            <w:lang w:val="en-IN" w:eastAsia="en-IN"/>
            <w14:ligatures w14:val="standardContextual"/>
          </w:rPr>
          <w:tab/>
        </w:r>
        <w:r w:rsidRPr="00232D20">
          <w:rPr>
            <w:rStyle w:val="Hyperlink"/>
          </w:rPr>
          <w:t>Overview</w:t>
        </w:r>
        <w:r>
          <w:rPr>
            <w:webHidden/>
          </w:rPr>
          <w:tab/>
        </w:r>
        <w:r>
          <w:rPr>
            <w:webHidden/>
          </w:rPr>
          <w:fldChar w:fldCharType="begin"/>
        </w:r>
        <w:r>
          <w:rPr>
            <w:webHidden/>
          </w:rPr>
          <w:instrText xml:space="preserve"> PAGEREF _Toc177378302 \h </w:instrText>
        </w:r>
        <w:r>
          <w:rPr>
            <w:webHidden/>
          </w:rPr>
        </w:r>
        <w:r>
          <w:rPr>
            <w:webHidden/>
          </w:rPr>
          <w:fldChar w:fldCharType="separate"/>
        </w:r>
        <w:r>
          <w:rPr>
            <w:webHidden/>
          </w:rPr>
          <w:t>5</w:t>
        </w:r>
        <w:r>
          <w:rPr>
            <w:webHidden/>
          </w:rPr>
          <w:fldChar w:fldCharType="end"/>
        </w:r>
      </w:hyperlink>
    </w:p>
    <w:p w14:paraId="2FCE3C98" w14:textId="1F70BE46" w:rsidR="00924124" w:rsidRDefault="00924124">
      <w:pPr>
        <w:pStyle w:val="TOC2"/>
        <w:tabs>
          <w:tab w:val="left" w:pos="1037"/>
        </w:tabs>
        <w:rPr>
          <w:kern w:val="2"/>
          <w:sz w:val="24"/>
          <w:szCs w:val="24"/>
          <w:lang w:val="en-IN" w:eastAsia="en-IN"/>
          <w14:ligatures w14:val="standardContextual"/>
        </w:rPr>
      </w:pPr>
      <w:hyperlink w:anchor="_Toc177378303" w:history="1">
        <w:r w:rsidRPr="00232D20">
          <w:rPr>
            <w:rStyle w:val="Hyperlink"/>
          </w:rPr>
          <w:t>1.2</w:t>
        </w:r>
        <w:r>
          <w:rPr>
            <w:kern w:val="2"/>
            <w:sz w:val="24"/>
            <w:szCs w:val="24"/>
            <w:lang w:val="en-IN" w:eastAsia="en-IN"/>
            <w14:ligatures w14:val="standardContextual"/>
          </w:rPr>
          <w:tab/>
        </w:r>
        <w:r w:rsidRPr="00232D20">
          <w:rPr>
            <w:rStyle w:val="Hyperlink"/>
          </w:rPr>
          <w:t>Intended Audience</w:t>
        </w:r>
        <w:r>
          <w:rPr>
            <w:webHidden/>
          </w:rPr>
          <w:tab/>
        </w:r>
        <w:r>
          <w:rPr>
            <w:webHidden/>
          </w:rPr>
          <w:fldChar w:fldCharType="begin"/>
        </w:r>
        <w:r>
          <w:rPr>
            <w:webHidden/>
          </w:rPr>
          <w:instrText xml:space="preserve"> PAGEREF _Toc177378303 \h </w:instrText>
        </w:r>
        <w:r>
          <w:rPr>
            <w:webHidden/>
          </w:rPr>
        </w:r>
        <w:r>
          <w:rPr>
            <w:webHidden/>
          </w:rPr>
          <w:fldChar w:fldCharType="separate"/>
        </w:r>
        <w:r>
          <w:rPr>
            <w:webHidden/>
          </w:rPr>
          <w:t>5</w:t>
        </w:r>
        <w:r>
          <w:rPr>
            <w:webHidden/>
          </w:rPr>
          <w:fldChar w:fldCharType="end"/>
        </w:r>
      </w:hyperlink>
    </w:p>
    <w:p w14:paraId="15F75442" w14:textId="2D7A5180" w:rsidR="00924124" w:rsidRDefault="00924124">
      <w:pPr>
        <w:pStyle w:val="TOC2"/>
        <w:tabs>
          <w:tab w:val="left" w:pos="1037"/>
        </w:tabs>
        <w:rPr>
          <w:kern w:val="2"/>
          <w:sz w:val="24"/>
          <w:szCs w:val="24"/>
          <w:lang w:val="en-IN" w:eastAsia="en-IN"/>
          <w14:ligatures w14:val="standardContextual"/>
        </w:rPr>
      </w:pPr>
      <w:hyperlink w:anchor="_Toc177378304" w:history="1">
        <w:r w:rsidRPr="00232D20">
          <w:rPr>
            <w:rStyle w:val="Hyperlink"/>
          </w:rPr>
          <w:t>1.3</w:t>
        </w:r>
        <w:r>
          <w:rPr>
            <w:kern w:val="2"/>
            <w:sz w:val="24"/>
            <w:szCs w:val="24"/>
            <w:lang w:val="en-IN" w:eastAsia="en-IN"/>
            <w14:ligatures w14:val="standardContextual"/>
          </w:rPr>
          <w:tab/>
        </w:r>
        <w:r w:rsidRPr="00232D20">
          <w:rPr>
            <w:rStyle w:val="Hyperlink"/>
          </w:rPr>
          <w:t>Pre-requisites</w:t>
        </w:r>
        <w:r>
          <w:rPr>
            <w:webHidden/>
          </w:rPr>
          <w:tab/>
        </w:r>
        <w:r>
          <w:rPr>
            <w:webHidden/>
          </w:rPr>
          <w:fldChar w:fldCharType="begin"/>
        </w:r>
        <w:r>
          <w:rPr>
            <w:webHidden/>
          </w:rPr>
          <w:instrText xml:space="preserve"> PAGEREF _Toc177378304 \h </w:instrText>
        </w:r>
        <w:r>
          <w:rPr>
            <w:webHidden/>
          </w:rPr>
        </w:r>
        <w:r>
          <w:rPr>
            <w:webHidden/>
          </w:rPr>
          <w:fldChar w:fldCharType="separate"/>
        </w:r>
        <w:r>
          <w:rPr>
            <w:webHidden/>
          </w:rPr>
          <w:t>5</w:t>
        </w:r>
        <w:r>
          <w:rPr>
            <w:webHidden/>
          </w:rPr>
          <w:fldChar w:fldCharType="end"/>
        </w:r>
      </w:hyperlink>
    </w:p>
    <w:p w14:paraId="4C6834ED" w14:textId="1EC58E68" w:rsidR="00924124" w:rsidRDefault="00924124">
      <w:pPr>
        <w:pStyle w:val="TOC1"/>
        <w:rPr>
          <w:b w:val="0"/>
          <w:kern w:val="2"/>
          <w:sz w:val="24"/>
          <w:szCs w:val="24"/>
          <w:lang w:val="en-IN" w:eastAsia="en-IN"/>
          <w14:ligatures w14:val="standardContextual"/>
        </w:rPr>
      </w:pPr>
      <w:hyperlink w:anchor="_Toc177378305" w:history="1">
        <w:r w:rsidRPr="00232D20">
          <w:rPr>
            <w:rStyle w:val="Hyperlink"/>
          </w:rPr>
          <w:t>2.</w:t>
        </w:r>
        <w:r>
          <w:rPr>
            <w:b w:val="0"/>
            <w:kern w:val="2"/>
            <w:sz w:val="24"/>
            <w:szCs w:val="24"/>
            <w:lang w:val="en-IN" w:eastAsia="en-IN"/>
            <w14:ligatures w14:val="standardContextual"/>
          </w:rPr>
          <w:tab/>
        </w:r>
        <w:r w:rsidRPr="00232D20">
          <w:rPr>
            <w:rStyle w:val="Hyperlink"/>
          </w:rPr>
          <w:t>PostgreSQL Version Upgrade in Docker</w:t>
        </w:r>
        <w:r>
          <w:rPr>
            <w:webHidden/>
          </w:rPr>
          <w:tab/>
        </w:r>
        <w:r>
          <w:rPr>
            <w:webHidden/>
          </w:rPr>
          <w:fldChar w:fldCharType="begin"/>
        </w:r>
        <w:r>
          <w:rPr>
            <w:webHidden/>
          </w:rPr>
          <w:instrText xml:space="preserve"> PAGEREF _Toc177378305 \h </w:instrText>
        </w:r>
        <w:r>
          <w:rPr>
            <w:webHidden/>
          </w:rPr>
        </w:r>
        <w:r>
          <w:rPr>
            <w:webHidden/>
          </w:rPr>
          <w:fldChar w:fldCharType="separate"/>
        </w:r>
        <w:r>
          <w:rPr>
            <w:webHidden/>
          </w:rPr>
          <w:t>6</w:t>
        </w:r>
        <w:r>
          <w:rPr>
            <w:webHidden/>
          </w:rPr>
          <w:fldChar w:fldCharType="end"/>
        </w:r>
      </w:hyperlink>
    </w:p>
    <w:p w14:paraId="54C356D7" w14:textId="32CBAEC0" w:rsidR="00924124" w:rsidRDefault="00924124">
      <w:pPr>
        <w:pStyle w:val="TOC2"/>
        <w:tabs>
          <w:tab w:val="left" w:pos="1037"/>
        </w:tabs>
        <w:rPr>
          <w:kern w:val="2"/>
          <w:sz w:val="24"/>
          <w:szCs w:val="24"/>
          <w:lang w:val="en-IN" w:eastAsia="en-IN"/>
          <w14:ligatures w14:val="standardContextual"/>
        </w:rPr>
      </w:pPr>
      <w:hyperlink w:anchor="_Toc177378306" w:history="1">
        <w:r w:rsidRPr="00232D20">
          <w:rPr>
            <w:rStyle w:val="Hyperlink"/>
          </w:rPr>
          <w:t>2.1</w:t>
        </w:r>
        <w:r>
          <w:rPr>
            <w:kern w:val="2"/>
            <w:sz w:val="24"/>
            <w:szCs w:val="24"/>
            <w:lang w:val="en-IN" w:eastAsia="en-IN"/>
            <w14:ligatures w14:val="standardContextual"/>
          </w:rPr>
          <w:tab/>
        </w:r>
        <w:r w:rsidRPr="00232D20">
          <w:rPr>
            <w:rStyle w:val="Hyperlink"/>
          </w:rPr>
          <w:t>Backup Database</w:t>
        </w:r>
        <w:r>
          <w:rPr>
            <w:webHidden/>
          </w:rPr>
          <w:tab/>
        </w:r>
        <w:r>
          <w:rPr>
            <w:webHidden/>
          </w:rPr>
          <w:fldChar w:fldCharType="begin"/>
        </w:r>
        <w:r>
          <w:rPr>
            <w:webHidden/>
          </w:rPr>
          <w:instrText xml:space="preserve"> PAGEREF _Toc177378306 \h </w:instrText>
        </w:r>
        <w:r>
          <w:rPr>
            <w:webHidden/>
          </w:rPr>
        </w:r>
        <w:r>
          <w:rPr>
            <w:webHidden/>
          </w:rPr>
          <w:fldChar w:fldCharType="separate"/>
        </w:r>
        <w:r>
          <w:rPr>
            <w:webHidden/>
          </w:rPr>
          <w:t>6</w:t>
        </w:r>
        <w:r>
          <w:rPr>
            <w:webHidden/>
          </w:rPr>
          <w:fldChar w:fldCharType="end"/>
        </w:r>
      </w:hyperlink>
    </w:p>
    <w:p w14:paraId="64E761C7" w14:textId="69C99F9A" w:rsidR="00924124" w:rsidRDefault="00924124">
      <w:pPr>
        <w:pStyle w:val="TOC2"/>
        <w:tabs>
          <w:tab w:val="left" w:pos="1037"/>
        </w:tabs>
        <w:rPr>
          <w:kern w:val="2"/>
          <w:sz w:val="24"/>
          <w:szCs w:val="24"/>
          <w:lang w:val="en-IN" w:eastAsia="en-IN"/>
          <w14:ligatures w14:val="standardContextual"/>
        </w:rPr>
      </w:pPr>
      <w:hyperlink w:anchor="_Toc177378307" w:history="1">
        <w:r w:rsidRPr="00232D20">
          <w:rPr>
            <w:rStyle w:val="Hyperlink"/>
          </w:rPr>
          <w:t>2.2</w:t>
        </w:r>
        <w:r>
          <w:rPr>
            <w:kern w:val="2"/>
            <w:sz w:val="24"/>
            <w:szCs w:val="24"/>
            <w:lang w:val="en-IN" w:eastAsia="en-IN"/>
            <w14:ligatures w14:val="standardContextual"/>
          </w:rPr>
          <w:tab/>
        </w:r>
        <w:r w:rsidRPr="00232D20">
          <w:rPr>
            <w:rStyle w:val="Hyperlink"/>
          </w:rPr>
          <w:t>Upgrade PostgreSQL &amp; Restore Database</w:t>
        </w:r>
        <w:r>
          <w:rPr>
            <w:webHidden/>
          </w:rPr>
          <w:tab/>
        </w:r>
        <w:r>
          <w:rPr>
            <w:webHidden/>
          </w:rPr>
          <w:fldChar w:fldCharType="begin"/>
        </w:r>
        <w:r>
          <w:rPr>
            <w:webHidden/>
          </w:rPr>
          <w:instrText xml:space="preserve"> PAGEREF _Toc177378307 \h </w:instrText>
        </w:r>
        <w:r>
          <w:rPr>
            <w:webHidden/>
          </w:rPr>
        </w:r>
        <w:r>
          <w:rPr>
            <w:webHidden/>
          </w:rPr>
          <w:fldChar w:fldCharType="separate"/>
        </w:r>
        <w:r>
          <w:rPr>
            <w:webHidden/>
          </w:rPr>
          <w:t>6</w:t>
        </w:r>
        <w:r>
          <w:rPr>
            <w:webHidden/>
          </w:rPr>
          <w:fldChar w:fldCharType="end"/>
        </w:r>
      </w:hyperlink>
    </w:p>
    <w:p w14:paraId="1B9EE9CF" w14:textId="7B9BFFAB" w:rsidR="00924124" w:rsidRDefault="00924124">
      <w:pPr>
        <w:pStyle w:val="TOC2"/>
        <w:tabs>
          <w:tab w:val="left" w:pos="1037"/>
        </w:tabs>
        <w:rPr>
          <w:kern w:val="2"/>
          <w:sz w:val="24"/>
          <w:szCs w:val="24"/>
          <w:lang w:val="en-IN" w:eastAsia="en-IN"/>
          <w14:ligatures w14:val="standardContextual"/>
        </w:rPr>
      </w:pPr>
      <w:hyperlink w:anchor="_Toc177378308" w:history="1">
        <w:r w:rsidRPr="00232D20">
          <w:rPr>
            <w:rStyle w:val="Hyperlink"/>
          </w:rPr>
          <w:t>2.3</w:t>
        </w:r>
        <w:r>
          <w:rPr>
            <w:kern w:val="2"/>
            <w:sz w:val="24"/>
            <w:szCs w:val="24"/>
            <w:lang w:val="en-IN" w:eastAsia="en-IN"/>
            <w14:ligatures w14:val="standardContextual"/>
          </w:rPr>
          <w:tab/>
        </w:r>
        <w:r w:rsidRPr="00232D20">
          <w:rPr>
            <w:rStyle w:val="Hyperlink"/>
          </w:rPr>
          <w:t>Rollback to Previous Version</w:t>
        </w:r>
        <w:r>
          <w:rPr>
            <w:webHidden/>
          </w:rPr>
          <w:tab/>
        </w:r>
        <w:r>
          <w:rPr>
            <w:webHidden/>
          </w:rPr>
          <w:fldChar w:fldCharType="begin"/>
        </w:r>
        <w:r>
          <w:rPr>
            <w:webHidden/>
          </w:rPr>
          <w:instrText xml:space="preserve"> PAGEREF _Toc177378308 \h </w:instrText>
        </w:r>
        <w:r>
          <w:rPr>
            <w:webHidden/>
          </w:rPr>
        </w:r>
        <w:r>
          <w:rPr>
            <w:webHidden/>
          </w:rPr>
          <w:fldChar w:fldCharType="separate"/>
        </w:r>
        <w:r>
          <w:rPr>
            <w:webHidden/>
          </w:rPr>
          <w:t>7</w:t>
        </w:r>
        <w:r>
          <w:rPr>
            <w:webHidden/>
          </w:rPr>
          <w:fldChar w:fldCharType="end"/>
        </w:r>
      </w:hyperlink>
    </w:p>
    <w:p w14:paraId="3A7C6DDC" w14:textId="2DD9EA03" w:rsidR="00924124" w:rsidRDefault="00924124">
      <w:pPr>
        <w:pStyle w:val="TOC1"/>
        <w:rPr>
          <w:b w:val="0"/>
          <w:kern w:val="2"/>
          <w:sz w:val="24"/>
          <w:szCs w:val="24"/>
          <w:lang w:val="en-IN" w:eastAsia="en-IN"/>
          <w14:ligatures w14:val="standardContextual"/>
        </w:rPr>
      </w:pPr>
      <w:hyperlink w:anchor="_Toc177378309" w:history="1">
        <w:r w:rsidRPr="00232D20">
          <w:rPr>
            <w:rStyle w:val="Hyperlink"/>
          </w:rPr>
          <w:t>3.</w:t>
        </w:r>
        <w:r>
          <w:rPr>
            <w:b w:val="0"/>
            <w:kern w:val="2"/>
            <w:sz w:val="24"/>
            <w:szCs w:val="24"/>
            <w:lang w:val="en-IN" w:eastAsia="en-IN"/>
            <w14:ligatures w14:val="standardContextual"/>
          </w:rPr>
          <w:tab/>
        </w:r>
        <w:r w:rsidRPr="00232D20">
          <w:rPr>
            <w:rStyle w:val="Hyperlink"/>
          </w:rPr>
          <w:t>PostgreSQL Version Upgrade in Kubernetes</w:t>
        </w:r>
        <w:r>
          <w:rPr>
            <w:webHidden/>
          </w:rPr>
          <w:tab/>
        </w:r>
        <w:r>
          <w:rPr>
            <w:webHidden/>
          </w:rPr>
          <w:fldChar w:fldCharType="begin"/>
        </w:r>
        <w:r>
          <w:rPr>
            <w:webHidden/>
          </w:rPr>
          <w:instrText xml:space="preserve"> PAGEREF _Toc177378309 \h </w:instrText>
        </w:r>
        <w:r>
          <w:rPr>
            <w:webHidden/>
          </w:rPr>
        </w:r>
        <w:r>
          <w:rPr>
            <w:webHidden/>
          </w:rPr>
          <w:fldChar w:fldCharType="separate"/>
        </w:r>
        <w:r>
          <w:rPr>
            <w:webHidden/>
          </w:rPr>
          <w:t>9</w:t>
        </w:r>
        <w:r>
          <w:rPr>
            <w:webHidden/>
          </w:rPr>
          <w:fldChar w:fldCharType="end"/>
        </w:r>
      </w:hyperlink>
    </w:p>
    <w:p w14:paraId="528F6B96" w14:textId="710C91E3" w:rsidR="00924124" w:rsidRDefault="00924124">
      <w:pPr>
        <w:pStyle w:val="TOC2"/>
        <w:tabs>
          <w:tab w:val="left" w:pos="1037"/>
        </w:tabs>
        <w:rPr>
          <w:kern w:val="2"/>
          <w:sz w:val="24"/>
          <w:szCs w:val="24"/>
          <w:lang w:val="en-IN" w:eastAsia="en-IN"/>
          <w14:ligatures w14:val="standardContextual"/>
        </w:rPr>
      </w:pPr>
      <w:hyperlink w:anchor="_Toc177378310" w:history="1">
        <w:r w:rsidRPr="00232D20">
          <w:rPr>
            <w:rStyle w:val="Hyperlink"/>
          </w:rPr>
          <w:t>3.1</w:t>
        </w:r>
        <w:r>
          <w:rPr>
            <w:kern w:val="2"/>
            <w:sz w:val="24"/>
            <w:szCs w:val="24"/>
            <w:lang w:val="en-IN" w:eastAsia="en-IN"/>
            <w14:ligatures w14:val="standardContextual"/>
          </w:rPr>
          <w:tab/>
        </w:r>
        <w:r w:rsidRPr="00232D20">
          <w:rPr>
            <w:rStyle w:val="Hyperlink"/>
          </w:rPr>
          <w:t>Backup Database</w:t>
        </w:r>
        <w:r>
          <w:rPr>
            <w:webHidden/>
          </w:rPr>
          <w:tab/>
        </w:r>
        <w:r>
          <w:rPr>
            <w:webHidden/>
          </w:rPr>
          <w:fldChar w:fldCharType="begin"/>
        </w:r>
        <w:r>
          <w:rPr>
            <w:webHidden/>
          </w:rPr>
          <w:instrText xml:space="preserve"> PAGEREF _Toc177378310 \h </w:instrText>
        </w:r>
        <w:r>
          <w:rPr>
            <w:webHidden/>
          </w:rPr>
        </w:r>
        <w:r>
          <w:rPr>
            <w:webHidden/>
          </w:rPr>
          <w:fldChar w:fldCharType="separate"/>
        </w:r>
        <w:r>
          <w:rPr>
            <w:webHidden/>
          </w:rPr>
          <w:t>9</w:t>
        </w:r>
        <w:r>
          <w:rPr>
            <w:webHidden/>
          </w:rPr>
          <w:fldChar w:fldCharType="end"/>
        </w:r>
      </w:hyperlink>
    </w:p>
    <w:p w14:paraId="631F2B16" w14:textId="0D0D2C9E" w:rsidR="00924124" w:rsidRDefault="00924124">
      <w:pPr>
        <w:pStyle w:val="TOC2"/>
        <w:tabs>
          <w:tab w:val="left" w:pos="1037"/>
        </w:tabs>
        <w:rPr>
          <w:kern w:val="2"/>
          <w:sz w:val="24"/>
          <w:szCs w:val="24"/>
          <w:lang w:val="en-IN" w:eastAsia="en-IN"/>
          <w14:ligatures w14:val="standardContextual"/>
        </w:rPr>
      </w:pPr>
      <w:hyperlink w:anchor="_Toc177378311" w:history="1">
        <w:r w:rsidRPr="00232D20">
          <w:rPr>
            <w:rStyle w:val="Hyperlink"/>
          </w:rPr>
          <w:t>3.2</w:t>
        </w:r>
        <w:r>
          <w:rPr>
            <w:kern w:val="2"/>
            <w:sz w:val="24"/>
            <w:szCs w:val="24"/>
            <w:lang w:val="en-IN" w:eastAsia="en-IN"/>
            <w14:ligatures w14:val="standardContextual"/>
          </w:rPr>
          <w:tab/>
        </w:r>
        <w:r w:rsidRPr="00232D20">
          <w:rPr>
            <w:rStyle w:val="Hyperlink"/>
          </w:rPr>
          <w:t>Upgrade PostgreSQL</w:t>
        </w:r>
        <w:r>
          <w:rPr>
            <w:webHidden/>
          </w:rPr>
          <w:tab/>
        </w:r>
        <w:r>
          <w:rPr>
            <w:webHidden/>
          </w:rPr>
          <w:fldChar w:fldCharType="begin"/>
        </w:r>
        <w:r>
          <w:rPr>
            <w:webHidden/>
          </w:rPr>
          <w:instrText xml:space="preserve"> PAGEREF _Toc177378311 \h </w:instrText>
        </w:r>
        <w:r>
          <w:rPr>
            <w:webHidden/>
          </w:rPr>
        </w:r>
        <w:r>
          <w:rPr>
            <w:webHidden/>
          </w:rPr>
          <w:fldChar w:fldCharType="separate"/>
        </w:r>
        <w:r>
          <w:rPr>
            <w:webHidden/>
          </w:rPr>
          <w:t>9</w:t>
        </w:r>
        <w:r>
          <w:rPr>
            <w:webHidden/>
          </w:rPr>
          <w:fldChar w:fldCharType="end"/>
        </w:r>
      </w:hyperlink>
    </w:p>
    <w:p w14:paraId="3DC4E3C7" w14:textId="506AE467" w:rsidR="00924124" w:rsidRDefault="00924124">
      <w:pPr>
        <w:pStyle w:val="TOC2"/>
        <w:tabs>
          <w:tab w:val="left" w:pos="1037"/>
        </w:tabs>
        <w:rPr>
          <w:kern w:val="2"/>
          <w:sz w:val="24"/>
          <w:szCs w:val="24"/>
          <w:lang w:val="en-IN" w:eastAsia="en-IN"/>
          <w14:ligatures w14:val="standardContextual"/>
        </w:rPr>
      </w:pPr>
      <w:hyperlink w:anchor="_Toc177378312" w:history="1">
        <w:r w:rsidRPr="00232D20">
          <w:rPr>
            <w:rStyle w:val="Hyperlink"/>
          </w:rPr>
          <w:t>3.3</w:t>
        </w:r>
        <w:r>
          <w:rPr>
            <w:kern w:val="2"/>
            <w:sz w:val="24"/>
            <w:szCs w:val="24"/>
            <w:lang w:val="en-IN" w:eastAsia="en-IN"/>
            <w14:ligatures w14:val="standardContextual"/>
          </w:rPr>
          <w:tab/>
        </w:r>
        <w:r w:rsidRPr="00232D20">
          <w:rPr>
            <w:rStyle w:val="Hyperlink"/>
          </w:rPr>
          <w:t>Restore Steps</w:t>
        </w:r>
        <w:r>
          <w:rPr>
            <w:webHidden/>
          </w:rPr>
          <w:tab/>
        </w:r>
        <w:r>
          <w:rPr>
            <w:webHidden/>
          </w:rPr>
          <w:fldChar w:fldCharType="begin"/>
        </w:r>
        <w:r>
          <w:rPr>
            <w:webHidden/>
          </w:rPr>
          <w:instrText xml:space="preserve"> PAGEREF _Toc177378312 \h </w:instrText>
        </w:r>
        <w:r>
          <w:rPr>
            <w:webHidden/>
          </w:rPr>
        </w:r>
        <w:r>
          <w:rPr>
            <w:webHidden/>
          </w:rPr>
          <w:fldChar w:fldCharType="separate"/>
        </w:r>
        <w:r>
          <w:rPr>
            <w:webHidden/>
          </w:rPr>
          <w:t>10</w:t>
        </w:r>
        <w:r>
          <w:rPr>
            <w:webHidden/>
          </w:rPr>
          <w:fldChar w:fldCharType="end"/>
        </w:r>
      </w:hyperlink>
    </w:p>
    <w:p w14:paraId="45631BA4" w14:textId="778124ED" w:rsidR="00924124" w:rsidRDefault="00924124">
      <w:pPr>
        <w:pStyle w:val="TOC2"/>
        <w:tabs>
          <w:tab w:val="left" w:pos="1037"/>
        </w:tabs>
        <w:rPr>
          <w:kern w:val="2"/>
          <w:sz w:val="24"/>
          <w:szCs w:val="24"/>
          <w:lang w:val="en-IN" w:eastAsia="en-IN"/>
          <w14:ligatures w14:val="standardContextual"/>
        </w:rPr>
      </w:pPr>
      <w:hyperlink w:anchor="_Toc177378313" w:history="1">
        <w:r w:rsidRPr="00232D20">
          <w:rPr>
            <w:rStyle w:val="Hyperlink"/>
          </w:rPr>
          <w:t>3.4</w:t>
        </w:r>
        <w:r>
          <w:rPr>
            <w:kern w:val="2"/>
            <w:sz w:val="24"/>
            <w:szCs w:val="24"/>
            <w:lang w:val="en-IN" w:eastAsia="en-IN"/>
            <w14:ligatures w14:val="standardContextual"/>
          </w:rPr>
          <w:tab/>
        </w:r>
        <w:r w:rsidRPr="00232D20">
          <w:rPr>
            <w:rStyle w:val="Hyperlink"/>
          </w:rPr>
          <w:t>Rollback to Previous Version</w:t>
        </w:r>
        <w:r>
          <w:rPr>
            <w:webHidden/>
          </w:rPr>
          <w:tab/>
        </w:r>
        <w:r>
          <w:rPr>
            <w:webHidden/>
          </w:rPr>
          <w:fldChar w:fldCharType="begin"/>
        </w:r>
        <w:r>
          <w:rPr>
            <w:webHidden/>
          </w:rPr>
          <w:instrText xml:space="preserve"> PAGEREF _Toc177378313 \h </w:instrText>
        </w:r>
        <w:r>
          <w:rPr>
            <w:webHidden/>
          </w:rPr>
        </w:r>
        <w:r>
          <w:rPr>
            <w:webHidden/>
          </w:rPr>
          <w:fldChar w:fldCharType="separate"/>
        </w:r>
        <w:r>
          <w:rPr>
            <w:webHidden/>
          </w:rPr>
          <w:t>12</w:t>
        </w:r>
        <w:r>
          <w:rPr>
            <w:webHidden/>
          </w:rPr>
          <w:fldChar w:fldCharType="end"/>
        </w:r>
      </w:hyperlink>
    </w:p>
    <w:p w14:paraId="06282DF6" w14:textId="6BB33752" w:rsidR="00924124" w:rsidRDefault="00924124">
      <w:pPr>
        <w:pStyle w:val="TOC1"/>
        <w:rPr>
          <w:b w:val="0"/>
          <w:kern w:val="2"/>
          <w:sz w:val="24"/>
          <w:szCs w:val="24"/>
          <w:lang w:val="en-IN" w:eastAsia="en-IN"/>
          <w14:ligatures w14:val="standardContextual"/>
        </w:rPr>
      </w:pPr>
      <w:hyperlink w:anchor="_Toc177378314" w:history="1">
        <w:r w:rsidRPr="00232D20">
          <w:rPr>
            <w:rStyle w:val="Hyperlink"/>
          </w:rPr>
          <w:t>4.</w:t>
        </w:r>
        <w:r>
          <w:rPr>
            <w:b w:val="0"/>
            <w:kern w:val="2"/>
            <w:sz w:val="24"/>
            <w:szCs w:val="24"/>
            <w:lang w:val="en-IN" w:eastAsia="en-IN"/>
            <w14:ligatures w14:val="standardContextual"/>
          </w:rPr>
          <w:tab/>
        </w:r>
        <w:r w:rsidRPr="00232D20">
          <w:rPr>
            <w:rStyle w:val="Hyperlink"/>
          </w:rPr>
          <w:t>PostgreSQL Version Upgrade in AWS RDS</w:t>
        </w:r>
        <w:r>
          <w:rPr>
            <w:webHidden/>
          </w:rPr>
          <w:tab/>
        </w:r>
        <w:r>
          <w:rPr>
            <w:webHidden/>
          </w:rPr>
          <w:fldChar w:fldCharType="begin"/>
        </w:r>
        <w:r>
          <w:rPr>
            <w:webHidden/>
          </w:rPr>
          <w:instrText xml:space="preserve"> PAGEREF _Toc177378314 \h </w:instrText>
        </w:r>
        <w:r>
          <w:rPr>
            <w:webHidden/>
          </w:rPr>
        </w:r>
        <w:r>
          <w:rPr>
            <w:webHidden/>
          </w:rPr>
          <w:fldChar w:fldCharType="separate"/>
        </w:r>
        <w:r>
          <w:rPr>
            <w:webHidden/>
          </w:rPr>
          <w:t>13</w:t>
        </w:r>
        <w:r>
          <w:rPr>
            <w:webHidden/>
          </w:rPr>
          <w:fldChar w:fldCharType="end"/>
        </w:r>
      </w:hyperlink>
    </w:p>
    <w:p w14:paraId="4E77DF81" w14:textId="0755DAC3" w:rsidR="00924124" w:rsidRDefault="00924124">
      <w:pPr>
        <w:pStyle w:val="TOC2"/>
        <w:tabs>
          <w:tab w:val="left" w:pos="1037"/>
        </w:tabs>
        <w:rPr>
          <w:kern w:val="2"/>
          <w:sz w:val="24"/>
          <w:szCs w:val="24"/>
          <w:lang w:val="en-IN" w:eastAsia="en-IN"/>
          <w14:ligatures w14:val="standardContextual"/>
        </w:rPr>
      </w:pPr>
      <w:hyperlink w:anchor="_Toc177378315" w:history="1">
        <w:r w:rsidRPr="00232D20">
          <w:rPr>
            <w:rStyle w:val="Hyperlink"/>
          </w:rPr>
          <w:t>4.1</w:t>
        </w:r>
        <w:r>
          <w:rPr>
            <w:kern w:val="2"/>
            <w:sz w:val="24"/>
            <w:szCs w:val="24"/>
            <w:lang w:val="en-IN" w:eastAsia="en-IN"/>
            <w14:ligatures w14:val="standardContextual"/>
          </w:rPr>
          <w:tab/>
        </w:r>
        <w:r w:rsidRPr="00232D20">
          <w:rPr>
            <w:rStyle w:val="Hyperlink"/>
          </w:rPr>
          <w:t>Upgrade PostgreSQL</w:t>
        </w:r>
        <w:r>
          <w:rPr>
            <w:webHidden/>
          </w:rPr>
          <w:tab/>
        </w:r>
        <w:r>
          <w:rPr>
            <w:webHidden/>
          </w:rPr>
          <w:fldChar w:fldCharType="begin"/>
        </w:r>
        <w:r>
          <w:rPr>
            <w:webHidden/>
          </w:rPr>
          <w:instrText xml:space="preserve"> PAGEREF _Toc177378315 \h </w:instrText>
        </w:r>
        <w:r>
          <w:rPr>
            <w:webHidden/>
          </w:rPr>
        </w:r>
        <w:r>
          <w:rPr>
            <w:webHidden/>
          </w:rPr>
          <w:fldChar w:fldCharType="separate"/>
        </w:r>
        <w:r>
          <w:rPr>
            <w:webHidden/>
          </w:rPr>
          <w:t>13</w:t>
        </w:r>
        <w:r>
          <w:rPr>
            <w:webHidden/>
          </w:rPr>
          <w:fldChar w:fldCharType="end"/>
        </w:r>
      </w:hyperlink>
    </w:p>
    <w:p w14:paraId="67C626FC" w14:textId="42875167" w:rsidR="00924124" w:rsidRDefault="00924124">
      <w:pPr>
        <w:pStyle w:val="TOC2"/>
        <w:tabs>
          <w:tab w:val="left" w:pos="1037"/>
        </w:tabs>
        <w:rPr>
          <w:kern w:val="2"/>
          <w:sz w:val="24"/>
          <w:szCs w:val="24"/>
          <w:lang w:val="en-IN" w:eastAsia="en-IN"/>
          <w14:ligatures w14:val="standardContextual"/>
        </w:rPr>
      </w:pPr>
      <w:hyperlink w:anchor="_Toc177378316" w:history="1">
        <w:r w:rsidRPr="00232D20">
          <w:rPr>
            <w:rStyle w:val="Hyperlink"/>
          </w:rPr>
          <w:t>4.2</w:t>
        </w:r>
        <w:r>
          <w:rPr>
            <w:kern w:val="2"/>
            <w:sz w:val="24"/>
            <w:szCs w:val="24"/>
            <w:lang w:val="en-IN" w:eastAsia="en-IN"/>
            <w14:ligatures w14:val="standardContextual"/>
          </w:rPr>
          <w:tab/>
        </w:r>
        <w:r w:rsidRPr="00232D20">
          <w:rPr>
            <w:rStyle w:val="Hyperlink"/>
          </w:rPr>
          <w:t>How to install extensions in RDS DB Instance</w:t>
        </w:r>
        <w:r>
          <w:rPr>
            <w:webHidden/>
          </w:rPr>
          <w:tab/>
        </w:r>
        <w:r>
          <w:rPr>
            <w:webHidden/>
          </w:rPr>
          <w:fldChar w:fldCharType="begin"/>
        </w:r>
        <w:r>
          <w:rPr>
            <w:webHidden/>
          </w:rPr>
          <w:instrText xml:space="preserve"> PAGEREF _Toc177378316 \h </w:instrText>
        </w:r>
        <w:r>
          <w:rPr>
            <w:webHidden/>
          </w:rPr>
        </w:r>
        <w:r>
          <w:rPr>
            <w:webHidden/>
          </w:rPr>
          <w:fldChar w:fldCharType="separate"/>
        </w:r>
        <w:r>
          <w:rPr>
            <w:webHidden/>
          </w:rPr>
          <w:t>13</w:t>
        </w:r>
        <w:r>
          <w:rPr>
            <w:webHidden/>
          </w:rPr>
          <w:fldChar w:fldCharType="end"/>
        </w:r>
      </w:hyperlink>
    </w:p>
    <w:p w14:paraId="37D28A8F" w14:textId="440B0F3A" w:rsidR="00924124" w:rsidRDefault="00924124">
      <w:pPr>
        <w:pStyle w:val="TOC3"/>
        <w:tabs>
          <w:tab w:val="left" w:pos="1872"/>
        </w:tabs>
        <w:rPr>
          <w:i w:val="0"/>
          <w:noProof/>
          <w:kern w:val="2"/>
          <w:sz w:val="24"/>
          <w:szCs w:val="24"/>
          <w:lang w:val="en-IN" w:eastAsia="en-IN"/>
          <w14:ligatures w14:val="standardContextual"/>
        </w:rPr>
      </w:pPr>
      <w:hyperlink w:anchor="_Toc177378317" w:history="1">
        <w:r w:rsidRPr="00232D20">
          <w:rPr>
            <w:rStyle w:val="Hyperlink"/>
            <w:noProof/>
          </w:rPr>
          <w:t>4.2.1</w:t>
        </w:r>
        <w:r>
          <w:rPr>
            <w:i w:val="0"/>
            <w:noProof/>
            <w:kern w:val="2"/>
            <w:sz w:val="24"/>
            <w:szCs w:val="24"/>
            <w:lang w:val="en-IN" w:eastAsia="en-IN"/>
            <w14:ligatures w14:val="standardContextual"/>
          </w:rPr>
          <w:tab/>
        </w:r>
        <w:r w:rsidRPr="00232D20">
          <w:rPr>
            <w:rStyle w:val="Hyperlink"/>
            <w:noProof/>
          </w:rPr>
          <w:t>Create DB Parameter Group</w:t>
        </w:r>
        <w:r>
          <w:rPr>
            <w:noProof/>
            <w:webHidden/>
          </w:rPr>
          <w:tab/>
        </w:r>
        <w:r>
          <w:rPr>
            <w:noProof/>
            <w:webHidden/>
          </w:rPr>
          <w:fldChar w:fldCharType="begin"/>
        </w:r>
        <w:r>
          <w:rPr>
            <w:noProof/>
            <w:webHidden/>
          </w:rPr>
          <w:instrText xml:space="preserve"> PAGEREF _Toc177378317 \h </w:instrText>
        </w:r>
        <w:r>
          <w:rPr>
            <w:noProof/>
            <w:webHidden/>
          </w:rPr>
        </w:r>
        <w:r>
          <w:rPr>
            <w:noProof/>
            <w:webHidden/>
          </w:rPr>
          <w:fldChar w:fldCharType="separate"/>
        </w:r>
        <w:r>
          <w:rPr>
            <w:noProof/>
            <w:webHidden/>
          </w:rPr>
          <w:t>13</w:t>
        </w:r>
        <w:r>
          <w:rPr>
            <w:noProof/>
            <w:webHidden/>
          </w:rPr>
          <w:fldChar w:fldCharType="end"/>
        </w:r>
      </w:hyperlink>
    </w:p>
    <w:p w14:paraId="231A50D7" w14:textId="73343980" w:rsidR="00924124" w:rsidRDefault="00924124">
      <w:pPr>
        <w:pStyle w:val="TOC3"/>
        <w:tabs>
          <w:tab w:val="left" w:pos="1872"/>
        </w:tabs>
        <w:rPr>
          <w:i w:val="0"/>
          <w:noProof/>
          <w:kern w:val="2"/>
          <w:sz w:val="24"/>
          <w:szCs w:val="24"/>
          <w:lang w:val="en-IN" w:eastAsia="en-IN"/>
          <w14:ligatures w14:val="standardContextual"/>
        </w:rPr>
      </w:pPr>
      <w:hyperlink w:anchor="_Toc177378318" w:history="1">
        <w:r w:rsidRPr="00232D20">
          <w:rPr>
            <w:rStyle w:val="Hyperlink"/>
            <w:noProof/>
          </w:rPr>
          <w:t>4.2.2</w:t>
        </w:r>
        <w:r>
          <w:rPr>
            <w:i w:val="0"/>
            <w:noProof/>
            <w:kern w:val="2"/>
            <w:sz w:val="24"/>
            <w:szCs w:val="24"/>
            <w:lang w:val="en-IN" w:eastAsia="en-IN"/>
            <w14:ligatures w14:val="standardContextual"/>
          </w:rPr>
          <w:tab/>
        </w:r>
        <w:r w:rsidRPr="00232D20">
          <w:rPr>
            <w:rStyle w:val="Hyperlink"/>
            <w:noProof/>
          </w:rPr>
          <w:t>Modify DB Parameter Group Configurations</w:t>
        </w:r>
        <w:r>
          <w:rPr>
            <w:noProof/>
            <w:webHidden/>
          </w:rPr>
          <w:tab/>
        </w:r>
        <w:r>
          <w:rPr>
            <w:noProof/>
            <w:webHidden/>
          </w:rPr>
          <w:fldChar w:fldCharType="begin"/>
        </w:r>
        <w:r>
          <w:rPr>
            <w:noProof/>
            <w:webHidden/>
          </w:rPr>
          <w:instrText xml:space="preserve"> PAGEREF _Toc177378318 \h </w:instrText>
        </w:r>
        <w:r>
          <w:rPr>
            <w:noProof/>
            <w:webHidden/>
          </w:rPr>
        </w:r>
        <w:r>
          <w:rPr>
            <w:noProof/>
            <w:webHidden/>
          </w:rPr>
          <w:fldChar w:fldCharType="separate"/>
        </w:r>
        <w:r>
          <w:rPr>
            <w:noProof/>
            <w:webHidden/>
          </w:rPr>
          <w:t>13</w:t>
        </w:r>
        <w:r>
          <w:rPr>
            <w:noProof/>
            <w:webHidden/>
          </w:rPr>
          <w:fldChar w:fldCharType="end"/>
        </w:r>
      </w:hyperlink>
    </w:p>
    <w:p w14:paraId="439C071F" w14:textId="117B8FCA" w:rsidR="00924124" w:rsidRDefault="00924124">
      <w:pPr>
        <w:pStyle w:val="TOC3"/>
        <w:tabs>
          <w:tab w:val="left" w:pos="1872"/>
        </w:tabs>
        <w:rPr>
          <w:i w:val="0"/>
          <w:noProof/>
          <w:kern w:val="2"/>
          <w:sz w:val="24"/>
          <w:szCs w:val="24"/>
          <w:lang w:val="en-IN" w:eastAsia="en-IN"/>
          <w14:ligatures w14:val="standardContextual"/>
        </w:rPr>
      </w:pPr>
      <w:hyperlink w:anchor="_Toc177378319" w:history="1">
        <w:r w:rsidRPr="00232D20">
          <w:rPr>
            <w:rStyle w:val="Hyperlink"/>
            <w:noProof/>
          </w:rPr>
          <w:t>4.2.3</w:t>
        </w:r>
        <w:r>
          <w:rPr>
            <w:i w:val="0"/>
            <w:noProof/>
            <w:kern w:val="2"/>
            <w:sz w:val="24"/>
            <w:szCs w:val="24"/>
            <w:lang w:val="en-IN" w:eastAsia="en-IN"/>
            <w14:ligatures w14:val="standardContextual"/>
          </w:rPr>
          <w:tab/>
        </w:r>
        <w:r w:rsidRPr="00232D20">
          <w:rPr>
            <w:rStyle w:val="Hyperlink"/>
            <w:noProof/>
          </w:rPr>
          <w:t>Associate DB Parameter Group to a DB Instance</w:t>
        </w:r>
        <w:r>
          <w:rPr>
            <w:noProof/>
            <w:webHidden/>
          </w:rPr>
          <w:tab/>
        </w:r>
        <w:r>
          <w:rPr>
            <w:noProof/>
            <w:webHidden/>
          </w:rPr>
          <w:fldChar w:fldCharType="begin"/>
        </w:r>
        <w:r>
          <w:rPr>
            <w:noProof/>
            <w:webHidden/>
          </w:rPr>
          <w:instrText xml:space="preserve"> PAGEREF _Toc177378319 \h </w:instrText>
        </w:r>
        <w:r>
          <w:rPr>
            <w:noProof/>
            <w:webHidden/>
          </w:rPr>
        </w:r>
        <w:r>
          <w:rPr>
            <w:noProof/>
            <w:webHidden/>
          </w:rPr>
          <w:fldChar w:fldCharType="separate"/>
        </w:r>
        <w:r>
          <w:rPr>
            <w:noProof/>
            <w:webHidden/>
          </w:rPr>
          <w:t>14</w:t>
        </w:r>
        <w:r>
          <w:rPr>
            <w:noProof/>
            <w:webHidden/>
          </w:rPr>
          <w:fldChar w:fldCharType="end"/>
        </w:r>
      </w:hyperlink>
    </w:p>
    <w:p w14:paraId="53CA00E2" w14:textId="29B02D2F" w:rsidR="00924124" w:rsidRDefault="00924124">
      <w:pPr>
        <w:pStyle w:val="TOC3"/>
        <w:tabs>
          <w:tab w:val="left" w:pos="1872"/>
        </w:tabs>
        <w:rPr>
          <w:i w:val="0"/>
          <w:noProof/>
          <w:kern w:val="2"/>
          <w:sz w:val="24"/>
          <w:szCs w:val="24"/>
          <w:lang w:val="en-IN" w:eastAsia="en-IN"/>
          <w14:ligatures w14:val="standardContextual"/>
        </w:rPr>
      </w:pPr>
      <w:hyperlink w:anchor="_Toc177378320" w:history="1">
        <w:r w:rsidRPr="00232D20">
          <w:rPr>
            <w:rStyle w:val="Hyperlink"/>
            <w:noProof/>
          </w:rPr>
          <w:t>4.2.4</w:t>
        </w:r>
        <w:r>
          <w:rPr>
            <w:i w:val="0"/>
            <w:noProof/>
            <w:kern w:val="2"/>
            <w:sz w:val="24"/>
            <w:szCs w:val="24"/>
            <w:lang w:val="en-IN" w:eastAsia="en-IN"/>
            <w14:ligatures w14:val="standardContextual"/>
          </w:rPr>
          <w:tab/>
        </w:r>
        <w:r w:rsidRPr="00232D20">
          <w:rPr>
            <w:rStyle w:val="Hyperlink"/>
            <w:noProof/>
          </w:rPr>
          <w:t>Verify Extension from PG Admin</w:t>
        </w:r>
        <w:r>
          <w:rPr>
            <w:noProof/>
            <w:webHidden/>
          </w:rPr>
          <w:tab/>
        </w:r>
        <w:r>
          <w:rPr>
            <w:noProof/>
            <w:webHidden/>
          </w:rPr>
          <w:fldChar w:fldCharType="begin"/>
        </w:r>
        <w:r>
          <w:rPr>
            <w:noProof/>
            <w:webHidden/>
          </w:rPr>
          <w:instrText xml:space="preserve"> PAGEREF _Toc177378320 \h </w:instrText>
        </w:r>
        <w:r>
          <w:rPr>
            <w:noProof/>
            <w:webHidden/>
          </w:rPr>
        </w:r>
        <w:r>
          <w:rPr>
            <w:noProof/>
            <w:webHidden/>
          </w:rPr>
          <w:fldChar w:fldCharType="separate"/>
        </w:r>
        <w:r>
          <w:rPr>
            <w:noProof/>
            <w:webHidden/>
          </w:rPr>
          <w:t>14</w:t>
        </w:r>
        <w:r>
          <w:rPr>
            <w:noProof/>
            <w:webHidden/>
          </w:rPr>
          <w:fldChar w:fldCharType="end"/>
        </w:r>
      </w:hyperlink>
    </w:p>
    <w:p w14:paraId="550CE183" w14:textId="0790C907" w:rsidR="004025CC" w:rsidRPr="000469FD" w:rsidRDefault="00CB534B" w:rsidP="00B76860">
      <w:r>
        <w:rPr>
          <w:rFonts w:eastAsiaTheme="minorEastAsia"/>
          <w:noProof/>
          <w:sz w:val="20"/>
          <w:szCs w:val="20"/>
          <w:lang w:val="en-US"/>
        </w:rPr>
        <w:fldChar w:fldCharType="end"/>
      </w:r>
      <w:bookmarkStart w:id="1" w:name="_Toc31728297"/>
      <w:bookmarkStart w:id="2" w:name="_Toc75943444"/>
      <w:r w:rsidR="004025CC">
        <w:br w:type="page"/>
      </w:r>
    </w:p>
    <w:p w14:paraId="5E4AA8C8" w14:textId="54AFB8D3" w:rsidR="004025CC" w:rsidRDefault="004025CC" w:rsidP="00616182">
      <w:pPr>
        <w:pStyle w:val="RapASESectionHeading"/>
      </w:pPr>
      <w:r>
        <w:lastRenderedPageBreak/>
        <w:t>Revision Record</w:t>
      </w:r>
    </w:p>
    <w:tbl>
      <w:tblPr>
        <w:tblW w:w="9335" w:type="dxa"/>
        <w:tblInd w:w="11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115" w:type="dxa"/>
          <w:right w:w="115" w:type="dxa"/>
        </w:tblCellMar>
        <w:tblLook w:val="0000" w:firstRow="0" w:lastRow="0" w:firstColumn="0" w:lastColumn="0" w:noHBand="0" w:noVBand="0"/>
      </w:tblPr>
      <w:tblGrid>
        <w:gridCol w:w="720"/>
        <w:gridCol w:w="4860"/>
        <w:gridCol w:w="1800"/>
        <w:gridCol w:w="1955"/>
      </w:tblGrid>
      <w:tr w:rsidR="00616182" w:rsidRPr="001E65A9" w14:paraId="6B1E7A8C" w14:textId="77777777" w:rsidTr="00616182">
        <w:trPr>
          <w:cantSplit/>
          <w:trHeight w:val="288"/>
          <w:tblHeader/>
        </w:trPr>
        <w:tc>
          <w:tcPr>
            <w:tcW w:w="720" w:type="dxa"/>
            <w:tcBorders>
              <w:top w:val="single" w:sz="4" w:space="0" w:color="auto"/>
              <w:bottom w:val="single" w:sz="4" w:space="0" w:color="auto"/>
              <w:right w:val="single" w:sz="4" w:space="0" w:color="auto"/>
            </w:tcBorders>
            <w:shd w:val="clear" w:color="auto" w:fill="D9D9D9" w:themeFill="background1" w:themeFillShade="D9"/>
            <w:vAlign w:val="center"/>
          </w:tcPr>
          <w:p w14:paraId="6F4369E5" w14:textId="77777777" w:rsidR="00616182" w:rsidRPr="00DA7A8E" w:rsidRDefault="00616182" w:rsidP="00616182">
            <w:pPr>
              <w:pStyle w:val="RAPASETableBodyLeftJustifiedBold"/>
              <w:jc w:val="center"/>
              <w:rPr>
                <w:sz w:val="20"/>
              </w:rPr>
            </w:pPr>
            <w:r w:rsidRPr="00DA7A8E">
              <w:rPr>
                <w:sz w:val="20"/>
              </w:rPr>
              <w:t>Rev.</w:t>
            </w:r>
          </w:p>
        </w:tc>
        <w:tc>
          <w:tcPr>
            <w:tcW w:w="48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8425DAC" w14:textId="77777777" w:rsidR="00616182" w:rsidRPr="00DA7A8E" w:rsidRDefault="00616182" w:rsidP="00616182">
            <w:pPr>
              <w:pStyle w:val="RAPASETableBodyLeftJustifiedBold"/>
              <w:jc w:val="center"/>
              <w:rPr>
                <w:sz w:val="20"/>
              </w:rPr>
            </w:pPr>
            <w:r w:rsidRPr="00DA7A8E">
              <w:rPr>
                <w:sz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5103D1D" w14:textId="77777777" w:rsidR="00616182" w:rsidRPr="00DA7A8E" w:rsidRDefault="00616182" w:rsidP="00616182">
            <w:pPr>
              <w:pStyle w:val="RAPASETableBodyLeftJustifiedBold"/>
              <w:jc w:val="center"/>
              <w:rPr>
                <w:sz w:val="20"/>
              </w:rPr>
            </w:pPr>
            <w:r w:rsidRPr="00DA7A8E">
              <w:rPr>
                <w:sz w:val="20"/>
              </w:rPr>
              <w:t>Author</w:t>
            </w:r>
          </w:p>
        </w:tc>
        <w:tc>
          <w:tcPr>
            <w:tcW w:w="1955" w:type="dxa"/>
            <w:tcBorders>
              <w:top w:val="single" w:sz="4" w:space="0" w:color="auto"/>
              <w:left w:val="single" w:sz="4" w:space="0" w:color="auto"/>
              <w:bottom w:val="single" w:sz="4" w:space="0" w:color="auto"/>
            </w:tcBorders>
            <w:shd w:val="clear" w:color="auto" w:fill="D9D9D9" w:themeFill="background1" w:themeFillShade="D9"/>
            <w:vAlign w:val="center"/>
          </w:tcPr>
          <w:p w14:paraId="0B057321" w14:textId="77777777" w:rsidR="00616182" w:rsidRPr="00DA7A8E" w:rsidRDefault="00616182" w:rsidP="00616182">
            <w:pPr>
              <w:pStyle w:val="RAPASETableBodyLeftJustifiedBold"/>
              <w:jc w:val="center"/>
              <w:rPr>
                <w:sz w:val="20"/>
              </w:rPr>
            </w:pPr>
            <w:r w:rsidRPr="00DA7A8E">
              <w:rPr>
                <w:sz w:val="20"/>
              </w:rPr>
              <w:t>Date</w:t>
            </w:r>
          </w:p>
        </w:tc>
      </w:tr>
      <w:tr w:rsidR="00616182" w:rsidRPr="00E67FF1" w14:paraId="01C185FE" w14:textId="77777777" w:rsidTr="000469FD">
        <w:trPr>
          <w:cantSplit/>
          <w:trHeight w:val="288"/>
        </w:trPr>
        <w:tc>
          <w:tcPr>
            <w:tcW w:w="720" w:type="dxa"/>
            <w:tcBorders>
              <w:top w:val="single" w:sz="4" w:space="0" w:color="auto"/>
              <w:bottom w:val="single" w:sz="4" w:space="0" w:color="auto"/>
              <w:right w:val="single" w:sz="4" w:space="0" w:color="auto"/>
            </w:tcBorders>
            <w:vAlign w:val="center"/>
          </w:tcPr>
          <w:p w14:paraId="0B504A98" w14:textId="62BE8D53" w:rsidR="00616182" w:rsidRPr="00DA7A8E" w:rsidRDefault="00317142" w:rsidP="000469FD">
            <w:pPr>
              <w:pStyle w:val="RapASETableBodyLeftJustify"/>
              <w:jc w:val="center"/>
              <w:rPr>
                <w:sz w:val="20"/>
              </w:rPr>
            </w:pPr>
            <w:r>
              <w:rPr>
                <w:sz w:val="20"/>
              </w:rPr>
              <w:t>1.0</w:t>
            </w:r>
          </w:p>
        </w:tc>
        <w:tc>
          <w:tcPr>
            <w:tcW w:w="4860" w:type="dxa"/>
            <w:tcBorders>
              <w:top w:val="single" w:sz="4" w:space="0" w:color="auto"/>
              <w:left w:val="single" w:sz="4" w:space="0" w:color="auto"/>
              <w:bottom w:val="single" w:sz="4" w:space="0" w:color="auto"/>
              <w:right w:val="single" w:sz="4" w:space="0" w:color="auto"/>
            </w:tcBorders>
            <w:vAlign w:val="center"/>
          </w:tcPr>
          <w:p w14:paraId="224A54E7" w14:textId="77777777" w:rsidR="00616182" w:rsidRPr="00DA7A8E" w:rsidRDefault="00616182" w:rsidP="000469FD">
            <w:pPr>
              <w:pStyle w:val="RapASETableBodyLeftJustify"/>
              <w:jc w:val="center"/>
              <w:rPr>
                <w:sz w:val="20"/>
              </w:rPr>
            </w:pPr>
            <w:r w:rsidRPr="00DA7A8E">
              <w:rPr>
                <w:sz w:val="20"/>
              </w:rPr>
              <w:t>Draft Release</w:t>
            </w:r>
          </w:p>
        </w:tc>
        <w:tc>
          <w:tcPr>
            <w:tcW w:w="1800" w:type="dxa"/>
            <w:tcBorders>
              <w:top w:val="single" w:sz="4" w:space="0" w:color="auto"/>
              <w:left w:val="single" w:sz="4" w:space="0" w:color="auto"/>
              <w:bottom w:val="single" w:sz="4" w:space="0" w:color="auto"/>
              <w:right w:val="single" w:sz="4" w:space="0" w:color="auto"/>
            </w:tcBorders>
            <w:vAlign w:val="center"/>
          </w:tcPr>
          <w:p w14:paraId="18A7F7CA" w14:textId="181511E0" w:rsidR="00616182" w:rsidRPr="00DA7A8E" w:rsidRDefault="00CC75B0" w:rsidP="000469FD">
            <w:pPr>
              <w:pStyle w:val="RapASETableBodyLeftJustify"/>
              <w:jc w:val="center"/>
              <w:rPr>
                <w:sz w:val="20"/>
              </w:rPr>
            </w:pPr>
            <w:r>
              <w:rPr>
                <w:sz w:val="20"/>
              </w:rPr>
              <w:t>Maruthi</w:t>
            </w:r>
          </w:p>
        </w:tc>
        <w:tc>
          <w:tcPr>
            <w:tcW w:w="1955" w:type="dxa"/>
            <w:tcBorders>
              <w:top w:val="single" w:sz="4" w:space="0" w:color="auto"/>
              <w:left w:val="single" w:sz="4" w:space="0" w:color="auto"/>
              <w:bottom w:val="single" w:sz="4" w:space="0" w:color="auto"/>
            </w:tcBorders>
            <w:vAlign w:val="center"/>
          </w:tcPr>
          <w:p w14:paraId="7ED9BA00" w14:textId="13D97A0D" w:rsidR="00616182" w:rsidRPr="00CC75B0" w:rsidRDefault="00123CAD" w:rsidP="000469FD">
            <w:pPr>
              <w:pStyle w:val="RapASETableBodyLeftJustify"/>
              <w:jc w:val="center"/>
              <w:rPr>
                <w:sz w:val="20"/>
                <w:lang w:val="en-IN"/>
              </w:rPr>
            </w:pPr>
            <w:r>
              <w:rPr>
                <w:sz w:val="20"/>
              </w:rPr>
              <w:t>1</w:t>
            </w:r>
            <w:r w:rsidR="009E4CEE">
              <w:rPr>
                <w:sz w:val="20"/>
              </w:rPr>
              <w:t>6</w:t>
            </w:r>
            <w:r w:rsidRPr="00123CAD">
              <w:rPr>
                <w:sz w:val="20"/>
                <w:vertAlign w:val="superscript"/>
              </w:rPr>
              <w:t>th</w:t>
            </w:r>
            <w:r>
              <w:rPr>
                <w:sz w:val="20"/>
              </w:rPr>
              <w:t xml:space="preserve"> Sep</w:t>
            </w:r>
            <w:r w:rsidR="00022787">
              <w:rPr>
                <w:sz w:val="20"/>
              </w:rPr>
              <w:t xml:space="preserve"> 202</w:t>
            </w:r>
            <w:r w:rsidR="00446FE4">
              <w:rPr>
                <w:sz w:val="20"/>
              </w:rPr>
              <w:t>4</w:t>
            </w:r>
          </w:p>
        </w:tc>
      </w:tr>
      <w:tr w:rsidR="00616182" w:rsidRPr="00E67FF1" w14:paraId="4BE162CC" w14:textId="77777777" w:rsidTr="000469FD">
        <w:trPr>
          <w:cantSplit/>
          <w:trHeight w:val="288"/>
        </w:trPr>
        <w:tc>
          <w:tcPr>
            <w:tcW w:w="720" w:type="dxa"/>
            <w:tcBorders>
              <w:top w:val="single" w:sz="4" w:space="0" w:color="auto"/>
              <w:bottom w:val="single" w:sz="4" w:space="0" w:color="auto"/>
              <w:right w:val="single" w:sz="4" w:space="0" w:color="auto"/>
            </w:tcBorders>
            <w:vAlign w:val="center"/>
          </w:tcPr>
          <w:p w14:paraId="783E1BA4" w14:textId="3993CA35" w:rsidR="00616182" w:rsidRPr="00DA7A8E" w:rsidRDefault="00616182" w:rsidP="000469FD">
            <w:pPr>
              <w:pStyle w:val="RapASETableBodyLeftJustify"/>
              <w:jc w:val="center"/>
              <w:rPr>
                <w:sz w:val="20"/>
              </w:rPr>
            </w:pPr>
          </w:p>
        </w:tc>
        <w:tc>
          <w:tcPr>
            <w:tcW w:w="4860" w:type="dxa"/>
            <w:tcBorders>
              <w:top w:val="single" w:sz="4" w:space="0" w:color="auto"/>
              <w:left w:val="single" w:sz="4" w:space="0" w:color="auto"/>
              <w:bottom w:val="single" w:sz="4" w:space="0" w:color="auto"/>
              <w:right w:val="single" w:sz="4" w:space="0" w:color="auto"/>
            </w:tcBorders>
            <w:vAlign w:val="center"/>
          </w:tcPr>
          <w:p w14:paraId="01B74F88" w14:textId="59374D0D" w:rsidR="00616182" w:rsidRPr="00DA7A8E" w:rsidRDefault="00616182" w:rsidP="000469FD">
            <w:pPr>
              <w:pStyle w:val="RapASETableBodyLeftJustify"/>
              <w:jc w:val="center"/>
              <w:rPr>
                <w:sz w:val="20"/>
              </w:rPr>
            </w:pPr>
          </w:p>
        </w:tc>
        <w:tc>
          <w:tcPr>
            <w:tcW w:w="1800" w:type="dxa"/>
            <w:tcBorders>
              <w:top w:val="single" w:sz="4" w:space="0" w:color="auto"/>
              <w:left w:val="single" w:sz="4" w:space="0" w:color="auto"/>
              <w:bottom w:val="single" w:sz="4" w:space="0" w:color="auto"/>
              <w:right w:val="single" w:sz="4" w:space="0" w:color="auto"/>
            </w:tcBorders>
            <w:vAlign w:val="center"/>
          </w:tcPr>
          <w:p w14:paraId="7072BCA4" w14:textId="658FD04F" w:rsidR="00616182" w:rsidRPr="00DA7A8E" w:rsidRDefault="00616182" w:rsidP="000469FD">
            <w:pPr>
              <w:pStyle w:val="RapASETableBodyLeftJustify"/>
              <w:jc w:val="center"/>
              <w:rPr>
                <w:sz w:val="20"/>
              </w:rPr>
            </w:pPr>
          </w:p>
        </w:tc>
        <w:tc>
          <w:tcPr>
            <w:tcW w:w="1955" w:type="dxa"/>
            <w:tcBorders>
              <w:top w:val="single" w:sz="4" w:space="0" w:color="auto"/>
              <w:left w:val="single" w:sz="4" w:space="0" w:color="auto"/>
              <w:bottom w:val="single" w:sz="4" w:space="0" w:color="auto"/>
            </w:tcBorders>
            <w:vAlign w:val="center"/>
          </w:tcPr>
          <w:p w14:paraId="7CBBCE2C" w14:textId="4ECB3A7E" w:rsidR="00616182" w:rsidRPr="00DA7A8E" w:rsidRDefault="00616182" w:rsidP="000469FD">
            <w:pPr>
              <w:pStyle w:val="RapASETableBodyLeftJustify"/>
              <w:jc w:val="center"/>
              <w:rPr>
                <w:sz w:val="20"/>
              </w:rPr>
            </w:pPr>
          </w:p>
        </w:tc>
      </w:tr>
      <w:tr w:rsidR="00616182" w:rsidRPr="00E67FF1" w14:paraId="48835508" w14:textId="77777777" w:rsidTr="000469FD">
        <w:trPr>
          <w:cantSplit/>
          <w:trHeight w:val="288"/>
        </w:trPr>
        <w:tc>
          <w:tcPr>
            <w:tcW w:w="720" w:type="dxa"/>
            <w:tcBorders>
              <w:top w:val="single" w:sz="4" w:space="0" w:color="auto"/>
              <w:bottom w:val="single" w:sz="4" w:space="0" w:color="auto"/>
              <w:right w:val="single" w:sz="4" w:space="0" w:color="auto"/>
            </w:tcBorders>
            <w:vAlign w:val="center"/>
          </w:tcPr>
          <w:p w14:paraId="20980CD8" w14:textId="5B50B651" w:rsidR="00616182" w:rsidRPr="00DA7A8E" w:rsidRDefault="00616182" w:rsidP="000469FD">
            <w:pPr>
              <w:pStyle w:val="RapASETableBodyLeftJustify"/>
              <w:jc w:val="center"/>
              <w:rPr>
                <w:sz w:val="20"/>
              </w:rPr>
            </w:pPr>
          </w:p>
        </w:tc>
        <w:tc>
          <w:tcPr>
            <w:tcW w:w="4860" w:type="dxa"/>
            <w:tcBorders>
              <w:top w:val="single" w:sz="4" w:space="0" w:color="auto"/>
              <w:left w:val="single" w:sz="4" w:space="0" w:color="auto"/>
              <w:bottom w:val="single" w:sz="4" w:space="0" w:color="auto"/>
              <w:right w:val="single" w:sz="4" w:space="0" w:color="auto"/>
            </w:tcBorders>
            <w:vAlign w:val="center"/>
          </w:tcPr>
          <w:p w14:paraId="0431810E" w14:textId="661C78CB" w:rsidR="00616182" w:rsidRPr="00DA7A8E" w:rsidRDefault="00616182" w:rsidP="000469FD">
            <w:pPr>
              <w:pStyle w:val="RapASETableBodyLeftJustify"/>
              <w:jc w:val="center"/>
              <w:rPr>
                <w:sz w:val="20"/>
              </w:rPr>
            </w:pPr>
          </w:p>
        </w:tc>
        <w:tc>
          <w:tcPr>
            <w:tcW w:w="1800" w:type="dxa"/>
            <w:tcBorders>
              <w:top w:val="single" w:sz="4" w:space="0" w:color="auto"/>
              <w:left w:val="single" w:sz="4" w:space="0" w:color="auto"/>
              <w:bottom w:val="single" w:sz="4" w:space="0" w:color="auto"/>
              <w:right w:val="single" w:sz="4" w:space="0" w:color="auto"/>
            </w:tcBorders>
            <w:vAlign w:val="center"/>
          </w:tcPr>
          <w:p w14:paraId="7A30AD9B" w14:textId="77777777" w:rsidR="00616182" w:rsidRPr="00DA7A8E" w:rsidRDefault="00616182" w:rsidP="000469FD">
            <w:pPr>
              <w:pStyle w:val="RapASETableBodyLeftJustify"/>
              <w:jc w:val="center"/>
              <w:rPr>
                <w:sz w:val="20"/>
              </w:rPr>
            </w:pPr>
          </w:p>
        </w:tc>
        <w:tc>
          <w:tcPr>
            <w:tcW w:w="1955" w:type="dxa"/>
            <w:tcBorders>
              <w:top w:val="single" w:sz="4" w:space="0" w:color="auto"/>
              <w:left w:val="single" w:sz="4" w:space="0" w:color="auto"/>
              <w:bottom w:val="single" w:sz="4" w:space="0" w:color="auto"/>
            </w:tcBorders>
            <w:vAlign w:val="center"/>
          </w:tcPr>
          <w:p w14:paraId="38810400" w14:textId="77777777" w:rsidR="00616182" w:rsidRPr="00DA7A8E" w:rsidRDefault="00616182" w:rsidP="000469FD">
            <w:pPr>
              <w:pStyle w:val="RapASETableBodyLeftJustify"/>
              <w:jc w:val="center"/>
              <w:rPr>
                <w:sz w:val="20"/>
              </w:rPr>
            </w:pPr>
          </w:p>
        </w:tc>
      </w:tr>
    </w:tbl>
    <w:p w14:paraId="2749C154" w14:textId="77777777" w:rsidR="00616182" w:rsidRDefault="00616182">
      <w:pPr>
        <w:spacing w:after="120" w:line="264" w:lineRule="auto"/>
      </w:pPr>
    </w:p>
    <w:p w14:paraId="573426E3" w14:textId="77777777" w:rsidR="00391F22" w:rsidRDefault="00391F22">
      <w:pPr>
        <w:spacing w:after="120" w:line="264" w:lineRule="auto"/>
      </w:pPr>
      <w:r>
        <w:br w:type="page"/>
      </w:r>
    </w:p>
    <w:p w14:paraId="669E9E29" w14:textId="31D4E99B" w:rsidR="00F0460B" w:rsidRPr="00FF0ED0" w:rsidRDefault="00AC704A" w:rsidP="0095471E">
      <w:pPr>
        <w:pStyle w:val="RapASESubheadLevel1"/>
      </w:pPr>
      <w:bookmarkStart w:id="3" w:name="_Toc177378301"/>
      <w:bookmarkEnd w:id="1"/>
      <w:bookmarkEnd w:id="2"/>
      <w:r>
        <w:lastRenderedPageBreak/>
        <w:t>General</w:t>
      </w:r>
      <w:r w:rsidR="00D438EF">
        <w:t xml:space="preserve"> Support</w:t>
      </w:r>
      <w:r>
        <w:t xml:space="preserve"> Information</w:t>
      </w:r>
      <w:bookmarkEnd w:id="3"/>
    </w:p>
    <w:p w14:paraId="7719AE9E" w14:textId="6638A3D7" w:rsidR="00581FF6" w:rsidRDefault="002E15DF" w:rsidP="00581FF6">
      <w:pPr>
        <w:pStyle w:val="RapASESubheadLevel2"/>
      </w:pPr>
      <w:bookmarkStart w:id="4" w:name="_Toc177378302"/>
      <w:r>
        <w:t>Overview</w:t>
      </w:r>
      <w:bookmarkEnd w:id="4"/>
    </w:p>
    <w:p w14:paraId="040A4C28" w14:textId="21B74D8B" w:rsidR="00F014D7" w:rsidRDefault="00215079" w:rsidP="00581FF6">
      <w:pPr>
        <w:pStyle w:val="RapASEBodyCopy"/>
        <w:ind w:firstLine="720"/>
      </w:pPr>
      <w:r>
        <w:t xml:space="preserve">This document </w:t>
      </w:r>
      <w:r w:rsidR="00C56D0E">
        <w:t xml:space="preserve">briefly </w:t>
      </w:r>
      <w:r w:rsidR="00E803B0">
        <w:t>describes</w:t>
      </w:r>
      <w:r>
        <w:t xml:space="preserve"> the procedure of </w:t>
      </w:r>
      <w:r w:rsidR="00F014D7">
        <w:t xml:space="preserve">upgrading PostgreSQL v16 in different environments such as Docker, </w:t>
      </w:r>
      <w:r w:rsidR="00AF7E37">
        <w:t>Kubernetes</w:t>
      </w:r>
      <w:r w:rsidR="00F014D7">
        <w:t xml:space="preserve">, and Docker with AWS RDS. </w:t>
      </w:r>
    </w:p>
    <w:p w14:paraId="4C41A770" w14:textId="1241D6DE" w:rsidR="00845ED9" w:rsidRPr="00845ED9" w:rsidRDefault="00845ED9" w:rsidP="0095471E">
      <w:pPr>
        <w:pStyle w:val="RapASEBodyCopy"/>
        <w:rPr>
          <w:b/>
          <w:bCs/>
        </w:rPr>
      </w:pPr>
      <w:r w:rsidRPr="00845ED9">
        <w:rPr>
          <w:b/>
          <w:bCs/>
        </w:rPr>
        <w:t>IMPORTANT:</w:t>
      </w:r>
      <w:r>
        <w:t xml:space="preserve"> T</w:t>
      </w:r>
      <w:r w:rsidRPr="00F95F43">
        <w:t xml:space="preserve">his document is for internal use only and not for </w:t>
      </w:r>
      <w:r w:rsidR="00E803B0" w:rsidRPr="00F95F43">
        <w:t>external</w:t>
      </w:r>
      <w:r w:rsidRPr="00F95F43">
        <w:t xml:space="preserve"> </w:t>
      </w:r>
      <w:r>
        <w:t>use</w:t>
      </w:r>
      <w:r>
        <w:rPr>
          <w:b/>
          <w:bCs/>
        </w:rPr>
        <w:t>.</w:t>
      </w:r>
    </w:p>
    <w:p w14:paraId="79F3A133" w14:textId="0E679C06" w:rsidR="00F0460B" w:rsidRPr="00FF0ED0" w:rsidRDefault="00845ED9" w:rsidP="00AE7031">
      <w:pPr>
        <w:pStyle w:val="RapASESubheadLevel2"/>
      </w:pPr>
      <w:bookmarkStart w:id="5" w:name="_Toc177378303"/>
      <w:r>
        <w:t>Intended Audience</w:t>
      </w:r>
      <w:bookmarkEnd w:id="5"/>
    </w:p>
    <w:p w14:paraId="726DF21A" w14:textId="6FBDE08B" w:rsidR="0085449A" w:rsidRDefault="00BB774F" w:rsidP="00581FF6">
      <w:pPr>
        <w:pStyle w:val="RapASEBodyCopy"/>
        <w:ind w:firstLine="720"/>
      </w:pPr>
      <w:r>
        <w:t xml:space="preserve">This document is intended </w:t>
      </w:r>
      <w:r w:rsidR="009976A7">
        <w:t xml:space="preserve">especially </w:t>
      </w:r>
      <w:r>
        <w:t xml:space="preserve">for </w:t>
      </w:r>
      <w:r w:rsidR="00BA7A94">
        <w:t>the</w:t>
      </w:r>
      <w:r w:rsidR="00A45AAD">
        <w:t xml:space="preserve"> internal user</w:t>
      </w:r>
      <w:r w:rsidR="004F6BB0">
        <w:t>(s)</w:t>
      </w:r>
      <w:r>
        <w:t xml:space="preserve"> </w:t>
      </w:r>
      <w:r w:rsidR="009976A7">
        <w:t>of</w:t>
      </w:r>
      <w:r w:rsidR="00BA7A94">
        <w:t xml:space="preserve"> </w:t>
      </w:r>
      <w:r w:rsidR="00BA7A94" w:rsidRPr="00581FF6">
        <w:rPr>
          <w:b/>
          <w:bCs/>
        </w:rPr>
        <w:t xml:space="preserve">S2 Global </w:t>
      </w:r>
      <w:r w:rsidR="009976A7" w:rsidRPr="00581FF6">
        <w:rPr>
          <w:b/>
          <w:bCs/>
        </w:rPr>
        <w:t>Support</w:t>
      </w:r>
      <w:r w:rsidR="009976A7" w:rsidRPr="00581FF6">
        <w:t xml:space="preserve"> and </w:t>
      </w:r>
      <w:r w:rsidR="00BA7A94" w:rsidRPr="00581FF6">
        <w:rPr>
          <w:b/>
          <w:bCs/>
        </w:rPr>
        <w:t xml:space="preserve">IT Team </w:t>
      </w:r>
      <w:r w:rsidR="00504179">
        <w:t>to upgrade PostgreSQL v16 in various environments</w:t>
      </w:r>
      <w:r w:rsidR="00C56D0E">
        <w:t>.</w:t>
      </w:r>
    </w:p>
    <w:p w14:paraId="7DF380C9" w14:textId="0FA9EB2E" w:rsidR="00942A3F" w:rsidRPr="00942A3F" w:rsidRDefault="00942A3F" w:rsidP="00942A3F">
      <w:pPr>
        <w:pStyle w:val="RapASESubheadLevel2"/>
      </w:pPr>
      <w:bookmarkStart w:id="6" w:name="_Toc177378304"/>
      <w:r>
        <w:t>Pre-requisites</w:t>
      </w:r>
      <w:bookmarkEnd w:id="6"/>
    </w:p>
    <w:p w14:paraId="694E9702" w14:textId="3480F9C0" w:rsidR="00942A3F" w:rsidRPr="00CE2789" w:rsidRDefault="00942A3F" w:rsidP="00942A3F">
      <w:pPr>
        <w:pStyle w:val="RapASEBodyCopy"/>
        <w:rPr>
          <w:rFonts w:ascii="Segoe UI" w:eastAsia="Times New Roman" w:hAnsi="Segoe UI" w:cs="Segoe UI"/>
          <w:sz w:val="21"/>
          <w:szCs w:val="21"/>
          <w:lang w:val="en-IN" w:eastAsia="en-IN"/>
        </w:rPr>
      </w:pPr>
      <w:bookmarkStart w:id="7" w:name="_Hlk176793688"/>
      <w:r>
        <w:t xml:space="preserve">Before performing the </w:t>
      </w:r>
      <w:r w:rsidR="004A5C8C">
        <w:t>PostgreSQL</w:t>
      </w:r>
      <w:r>
        <w:t xml:space="preserve"> </w:t>
      </w:r>
      <w:r w:rsidR="004A5C8C">
        <w:t>upgradation</w:t>
      </w:r>
      <w:r>
        <w:t xml:space="preserve"> procedure, </w:t>
      </w:r>
      <w:r w:rsidRPr="004F7327">
        <w:t>ensure the following pre</w:t>
      </w:r>
      <w:r>
        <w:t>-</w:t>
      </w:r>
      <w:r w:rsidRPr="004F7327">
        <w:t>requisites are met:</w:t>
      </w:r>
    </w:p>
    <w:bookmarkEnd w:id="7"/>
    <w:p w14:paraId="04E860F3" w14:textId="0383D034" w:rsidR="00721447" w:rsidRDefault="00875264" w:rsidP="00942A3F">
      <w:pPr>
        <w:pStyle w:val="RapASEBodyCopy"/>
        <w:numPr>
          <w:ilvl w:val="0"/>
          <w:numId w:val="10"/>
        </w:numPr>
      </w:pPr>
      <w:r>
        <w:t xml:space="preserve">Download </w:t>
      </w:r>
      <w:r w:rsidR="00C3159F">
        <w:t xml:space="preserve">the </w:t>
      </w:r>
      <w:r w:rsidR="00942A3F">
        <w:t>Deploy</w:t>
      </w:r>
      <w:r>
        <w:t>ment</w:t>
      </w:r>
      <w:r w:rsidR="00942A3F">
        <w:t xml:space="preserve"> Bundle</w:t>
      </w:r>
      <w:r w:rsidR="00FD0D07">
        <w:t xml:space="preserve"> to Server</w:t>
      </w:r>
    </w:p>
    <w:p w14:paraId="70C47485" w14:textId="2C17B139" w:rsidR="00942A3F" w:rsidRDefault="00721447" w:rsidP="00020678">
      <w:pPr>
        <w:pStyle w:val="RapASEBodyCopy"/>
        <w:numPr>
          <w:ilvl w:val="1"/>
          <w:numId w:val="10"/>
        </w:numPr>
      </w:pPr>
      <w:r>
        <w:t xml:space="preserve">Before copying the </w:t>
      </w:r>
      <w:r w:rsidR="00020678">
        <w:t xml:space="preserve">latest </w:t>
      </w:r>
      <w:r w:rsidR="00172C9E">
        <w:t xml:space="preserve">release </w:t>
      </w:r>
      <w:r>
        <w:t xml:space="preserve">bundle to your server, rename </w:t>
      </w:r>
      <w:r w:rsidR="00AF391C">
        <w:t xml:space="preserve">your existing </w:t>
      </w:r>
      <w:r>
        <w:t>“</w:t>
      </w:r>
      <w:r>
        <w:rPr>
          <w:b/>
          <w:bCs/>
          <w:lang w:eastAsia="en-IN"/>
        </w:rPr>
        <w:t>db-init-compose.yml</w:t>
      </w:r>
      <w:r>
        <w:t xml:space="preserve">” </w:t>
      </w:r>
      <w:r w:rsidR="00020678">
        <w:t xml:space="preserve">file </w:t>
      </w:r>
      <w:r w:rsidR="00172C9E">
        <w:t>as</w:t>
      </w:r>
      <w:r w:rsidR="006C43A4">
        <w:t xml:space="preserve"> </w:t>
      </w:r>
      <w:r>
        <w:t>“</w:t>
      </w:r>
      <w:r>
        <w:rPr>
          <w:b/>
          <w:bCs/>
          <w:lang w:eastAsia="en-IN"/>
        </w:rPr>
        <w:t>db-init-compose</w:t>
      </w:r>
      <w:r w:rsidR="009022D9">
        <w:rPr>
          <w:b/>
          <w:bCs/>
          <w:lang w:eastAsia="en-IN"/>
        </w:rPr>
        <w:t>_12</w:t>
      </w:r>
      <w:r>
        <w:rPr>
          <w:b/>
          <w:bCs/>
          <w:lang w:eastAsia="en-IN"/>
        </w:rPr>
        <w:t>.yml</w:t>
      </w:r>
      <w:r>
        <w:t>”</w:t>
      </w:r>
      <w:r w:rsidR="006C43A4">
        <w:t>.</w:t>
      </w:r>
      <w:r w:rsidR="00BF00CD">
        <w:t xml:space="preserve"> </w:t>
      </w:r>
      <w:r w:rsidR="00C3159F">
        <w:t>(</w:t>
      </w:r>
      <w:r w:rsidR="00012A3D">
        <w:t xml:space="preserve">applicable only for </w:t>
      </w:r>
      <w:r w:rsidR="00C3159F">
        <w:t>Docker environment)</w:t>
      </w:r>
    </w:p>
    <w:p w14:paraId="44245EA6" w14:textId="2CB41454" w:rsidR="00BB462A" w:rsidRDefault="00BB462A" w:rsidP="00C3159F">
      <w:pPr>
        <w:pStyle w:val="RapASEBodyCopy"/>
        <w:numPr>
          <w:ilvl w:val="1"/>
          <w:numId w:val="10"/>
        </w:numPr>
      </w:pPr>
      <w:r>
        <w:t xml:space="preserve">Before copying the </w:t>
      </w:r>
      <w:r w:rsidR="00020678">
        <w:t xml:space="preserve">latest </w:t>
      </w:r>
      <w:r>
        <w:t xml:space="preserve">release bundle to your server, rename </w:t>
      </w:r>
      <w:r w:rsidR="00AF391C">
        <w:t xml:space="preserve">your </w:t>
      </w:r>
      <w:r>
        <w:t xml:space="preserve">existing release bundle folder as </w:t>
      </w:r>
      <w:r w:rsidRPr="00BB462A">
        <w:rPr>
          <w:b/>
          <w:bCs/>
        </w:rPr>
        <w:t>“certscan-kubernetes-kustomize_backup”</w:t>
      </w:r>
      <w:r>
        <w:t xml:space="preserve"> (applicable for Kubernetes environment)</w:t>
      </w:r>
    </w:p>
    <w:p w14:paraId="656A24B9" w14:textId="5EA8425D" w:rsidR="00942A3F" w:rsidRDefault="00942A3F" w:rsidP="00942A3F">
      <w:pPr>
        <w:pStyle w:val="RapASEBodyCopy"/>
        <w:numPr>
          <w:ilvl w:val="0"/>
          <w:numId w:val="10"/>
        </w:numPr>
      </w:pPr>
      <w:r>
        <w:t>Install AWS CLI and Configure</w:t>
      </w:r>
    </w:p>
    <w:p w14:paraId="5C444757" w14:textId="77777777" w:rsidR="00BE3BB5" w:rsidRDefault="00942A3F" w:rsidP="00875264">
      <w:pPr>
        <w:pStyle w:val="RapASEBodyCopy"/>
        <w:numPr>
          <w:ilvl w:val="0"/>
          <w:numId w:val="10"/>
        </w:numPr>
      </w:pPr>
      <w:r>
        <w:t>Login to AWS ECR</w:t>
      </w:r>
      <w:bookmarkStart w:id="8" w:name="_Toc77075682"/>
      <w:bookmarkStart w:id="9" w:name="_Hlk77065765"/>
    </w:p>
    <w:p w14:paraId="02B55911" w14:textId="70471F10" w:rsidR="00EE7E6F" w:rsidRDefault="00BE3BB5" w:rsidP="00BF00CD">
      <w:pPr>
        <w:pStyle w:val="RapASEBodyCopy"/>
        <w:numPr>
          <w:ilvl w:val="0"/>
          <w:numId w:val="10"/>
        </w:numPr>
      </w:pPr>
      <w:r>
        <w:t xml:space="preserve">Down all the </w:t>
      </w:r>
      <w:r w:rsidR="001E7528">
        <w:t>A</w:t>
      </w:r>
      <w:r>
        <w:t xml:space="preserve">pplication services except </w:t>
      </w:r>
      <w:r w:rsidR="004C72B1">
        <w:t xml:space="preserve">the </w:t>
      </w:r>
      <w:r w:rsidR="004907FE">
        <w:t>d</w:t>
      </w:r>
      <w:r>
        <w:t>atabase</w:t>
      </w:r>
      <w:r w:rsidR="00EE7E6F" w:rsidRPr="00EE7E6F">
        <w:br/>
      </w:r>
    </w:p>
    <w:p w14:paraId="5D69724B" w14:textId="77777777" w:rsidR="009E276F" w:rsidRPr="00582EE9" w:rsidRDefault="009E276F" w:rsidP="009E276F">
      <w:pPr>
        <w:pStyle w:val="RapASEBodyCopy"/>
      </w:pPr>
      <w:r w:rsidRPr="00D913F9">
        <w:rPr>
          <w:b/>
          <w:bCs/>
        </w:rPr>
        <w:t>NOTE:</w:t>
      </w:r>
      <w:r w:rsidRPr="00D913F9">
        <w:t xml:space="preserve"> All the commands in this document are represented in </w:t>
      </w:r>
      <w:r w:rsidRPr="00D913F9">
        <w:rPr>
          <w:b/>
          <w:bCs/>
        </w:rPr>
        <w:t>‘</w:t>
      </w:r>
      <w:r w:rsidRPr="00D913F9">
        <w:rPr>
          <w:rFonts w:ascii="Courier New" w:hAnsi="Courier New" w:cs="Courier New"/>
          <w:b/>
          <w:bCs/>
        </w:rPr>
        <w:t>Courier New</w:t>
      </w:r>
      <w:r w:rsidRPr="00D913F9">
        <w:rPr>
          <w:b/>
          <w:bCs/>
        </w:rPr>
        <w:t xml:space="preserve">’ </w:t>
      </w:r>
      <w:r w:rsidRPr="00D913F9">
        <w:t xml:space="preserve">font. If any of the commands doesn’t work as expected (i.e., as shown in the screenshots), then please add </w:t>
      </w:r>
      <w:r w:rsidRPr="00D913F9">
        <w:rPr>
          <w:b/>
          <w:bCs/>
        </w:rPr>
        <w:t>sudo</w:t>
      </w:r>
      <w:r w:rsidRPr="00D913F9">
        <w:t xml:space="preserve"> as a prefix to the command and execute them again.</w:t>
      </w:r>
    </w:p>
    <w:p w14:paraId="5AC47163" w14:textId="77777777" w:rsidR="009E276F" w:rsidRDefault="009E276F" w:rsidP="009E276F">
      <w:pPr>
        <w:pStyle w:val="RapASEBodyCopy"/>
      </w:pPr>
    </w:p>
    <w:p w14:paraId="35B3A755" w14:textId="0C1FC1A5" w:rsidR="00991057" w:rsidRDefault="00EE7E6F" w:rsidP="003235F8">
      <w:pPr>
        <w:pStyle w:val="RapASESubheadLevel1"/>
      </w:pPr>
      <w:bookmarkStart w:id="10" w:name="_Toc177378305"/>
      <w:r>
        <w:lastRenderedPageBreak/>
        <w:t>PostgreSQL Version Upgrade in Docker</w:t>
      </w:r>
      <w:bookmarkEnd w:id="10"/>
    </w:p>
    <w:p w14:paraId="59E831F3" w14:textId="20E0A9C6" w:rsidR="00EE7E6F" w:rsidRPr="003B4430" w:rsidRDefault="00E065E3" w:rsidP="00EE7E6F">
      <w:pPr>
        <w:pStyle w:val="RapASESubheadLevel2"/>
      </w:pPr>
      <w:bookmarkStart w:id="11" w:name="_Toc177378306"/>
      <w:r>
        <w:t>Backup Database</w:t>
      </w:r>
      <w:bookmarkEnd w:id="11"/>
    </w:p>
    <w:p w14:paraId="6CC3A5E8" w14:textId="2301DAC2" w:rsidR="00CC37E1" w:rsidRDefault="00CC37E1" w:rsidP="00F05ADF">
      <w:pPr>
        <w:pStyle w:val="RapASEBodyCopy"/>
        <w:numPr>
          <w:ilvl w:val="0"/>
          <w:numId w:val="11"/>
        </w:numPr>
      </w:pPr>
      <w:r>
        <w:t xml:space="preserve">Run </w:t>
      </w:r>
      <w:r w:rsidRPr="00F05ADF">
        <w:rPr>
          <w:rFonts w:ascii="Courier New" w:eastAsia="Roboto" w:hAnsi="Courier New" w:cs="Courier New"/>
          <w:b/>
          <w:bCs/>
          <w:color w:val="16191F"/>
          <w:lang w:val="en-IN"/>
        </w:rPr>
        <w:t>cd ${HOME}/certscan-docker</w:t>
      </w:r>
      <w:r>
        <w:t xml:space="preserve"> command to navigate to the certscan-docker folder. </w:t>
      </w:r>
    </w:p>
    <w:p w14:paraId="0DBAEDF7" w14:textId="1E563C7B" w:rsidR="00CC37E1" w:rsidRDefault="00CC37E1" w:rsidP="00CC37E1">
      <w:pPr>
        <w:pStyle w:val="RapASEBodyCopy"/>
        <w:numPr>
          <w:ilvl w:val="0"/>
          <w:numId w:val="11"/>
        </w:numPr>
      </w:pPr>
      <w:r>
        <w:t xml:space="preserve">Run </w:t>
      </w:r>
      <w:r w:rsidRPr="00CC37E1">
        <w:rPr>
          <w:rFonts w:ascii="Courier New" w:eastAsia="Roboto" w:hAnsi="Courier New" w:cs="Courier New"/>
          <w:b/>
          <w:bCs/>
          <w:color w:val="16191F"/>
          <w:lang w:val="en-IN"/>
        </w:rPr>
        <w:t>mkdir db_dump</w:t>
      </w:r>
      <w:r>
        <w:rPr>
          <w:rFonts w:ascii="Courier New" w:eastAsia="Roboto" w:hAnsi="Courier New" w:cs="Courier New"/>
          <w:b/>
          <w:bCs/>
          <w:color w:val="16191F"/>
          <w:lang w:val="en-IN"/>
        </w:rPr>
        <w:t xml:space="preserve"> </w:t>
      </w:r>
      <w:r>
        <w:t>command to create a directory named “db_dump”.</w:t>
      </w:r>
    </w:p>
    <w:p w14:paraId="72C5CE8D" w14:textId="3494F59F" w:rsidR="00CC37E1" w:rsidRDefault="00CC37E1" w:rsidP="00CC37E1">
      <w:pPr>
        <w:pStyle w:val="RapASEBodyCopy"/>
        <w:numPr>
          <w:ilvl w:val="0"/>
          <w:numId w:val="11"/>
        </w:numPr>
      </w:pPr>
      <w:r>
        <w:t xml:space="preserve">Run </w:t>
      </w:r>
      <w:r w:rsidRPr="00CC37E1">
        <w:rPr>
          <w:rFonts w:ascii="Courier New" w:eastAsia="Roboto" w:hAnsi="Courier New" w:cs="Courier New"/>
          <w:b/>
          <w:bCs/>
          <w:color w:val="16191F"/>
          <w:lang w:val="en-IN"/>
        </w:rPr>
        <w:t>docker exec -it postgres pg_dumpall -U postgres &gt; /${HOME}/certscan-docker/</w:t>
      </w:r>
      <w:r w:rsidR="005D7678" w:rsidRPr="00CC37E1">
        <w:rPr>
          <w:rFonts w:ascii="Courier New" w:eastAsia="Roboto" w:hAnsi="Courier New" w:cs="Courier New"/>
          <w:b/>
          <w:bCs/>
          <w:color w:val="16191F"/>
          <w:lang w:val="en-IN"/>
        </w:rPr>
        <w:t>db_dump</w:t>
      </w:r>
      <w:r w:rsidR="005D7678">
        <w:rPr>
          <w:rFonts w:ascii="Courier New" w:eastAsia="Roboto" w:hAnsi="Courier New" w:cs="Courier New"/>
          <w:b/>
          <w:bCs/>
          <w:color w:val="16191F"/>
          <w:lang w:val="en-IN"/>
        </w:rPr>
        <w:t>/</w:t>
      </w:r>
      <w:r w:rsidRPr="00CC37E1">
        <w:rPr>
          <w:rFonts w:ascii="Courier New" w:eastAsia="Roboto" w:hAnsi="Courier New" w:cs="Courier New"/>
          <w:b/>
          <w:bCs/>
          <w:color w:val="16191F"/>
          <w:lang w:val="en-IN"/>
        </w:rPr>
        <w:t>db_dump_v12.sql</w:t>
      </w:r>
      <w:r>
        <w:t xml:space="preserve"> command to take the backup of current running database. It is used for restoration after upgrading the PostgreSQL.</w:t>
      </w:r>
    </w:p>
    <w:p w14:paraId="322ED035" w14:textId="4AA206DB" w:rsidR="005D7678" w:rsidRDefault="005D7678" w:rsidP="005D7678">
      <w:pPr>
        <w:pStyle w:val="RapASEBodyCopy"/>
        <w:ind w:left="360"/>
      </w:pPr>
      <w:r w:rsidRPr="005D7678">
        <w:rPr>
          <w:noProof/>
        </w:rPr>
        <w:drawing>
          <wp:inline distT="0" distB="0" distL="0" distR="0" wp14:anchorId="44EDEAA2" wp14:editId="380DF886">
            <wp:extent cx="5731510" cy="1017270"/>
            <wp:effectExtent l="19050" t="19050" r="2540" b="0"/>
            <wp:docPr id="119742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26025" name=""/>
                    <pic:cNvPicPr/>
                  </pic:nvPicPr>
                  <pic:blipFill>
                    <a:blip r:embed="rId14"/>
                    <a:stretch>
                      <a:fillRect/>
                    </a:stretch>
                  </pic:blipFill>
                  <pic:spPr>
                    <a:xfrm>
                      <a:off x="0" y="0"/>
                      <a:ext cx="5731510" cy="1017270"/>
                    </a:xfrm>
                    <a:prstGeom prst="rect">
                      <a:avLst/>
                    </a:prstGeom>
                    <a:ln>
                      <a:solidFill>
                        <a:schemeClr val="tx1"/>
                      </a:solidFill>
                    </a:ln>
                  </pic:spPr>
                </pic:pic>
              </a:graphicData>
            </a:graphic>
          </wp:inline>
        </w:drawing>
      </w:r>
    </w:p>
    <w:p w14:paraId="6B115ECB" w14:textId="0D6EC88A" w:rsidR="00EE7E6F" w:rsidRPr="00EE7E6F" w:rsidRDefault="0000430A" w:rsidP="00EE7E6F">
      <w:pPr>
        <w:pStyle w:val="RapASESubheadLevel2"/>
      </w:pPr>
      <w:bookmarkStart w:id="12" w:name="_Toc177378307"/>
      <w:r>
        <w:t>Upgrade</w:t>
      </w:r>
      <w:r w:rsidR="00D135F0">
        <w:t xml:space="preserve"> </w:t>
      </w:r>
      <w:r w:rsidR="00B021E2">
        <w:t>PostgreSQL</w:t>
      </w:r>
      <w:r w:rsidR="00D135F0">
        <w:t xml:space="preserve"> &amp; Restore Database</w:t>
      </w:r>
      <w:bookmarkEnd w:id="12"/>
    </w:p>
    <w:p w14:paraId="6875C9E2" w14:textId="0CAE897F" w:rsidR="007475C0" w:rsidRPr="007475C0" w:rsidRDefault="007475C0" w:rsidP="007475C0">
      <w:pPr>
        <w:pStyle w:val="RapASEBodyCopy"/>
      </w:pPr>
      <w:r>
        <w:t>Steps to be followed</w:t>
      </w:r>
      <w:r w:rsidR="00C94D94">
        <w:t xml:space="preserve"> to upgrade PostgreSQL v16</w:t>
      </w:r>
      <w:r w:rsidR="00D135F0">
        <w:t xml:space="preserve"> and restore the database backup</w:t>
      </w:r>
      <w:r>
        <w:t>:</w:t>
      </w:r>
    </w:p>
    <w:p w14:paraId="7A17E73D" w14:textId="4364C383" w:rsidR="00EE7E6F" w:rsidRDefault="00EE7E6F" w:rsidP="0021023B">
      <w:pPr>
        <w:pStyle w:val="RapASEBodyCopy"/>
        <w:numPr>
          <w:ilvl w:val="0"/>
          <w:numId w:val="20"/>
        </w:numPr>
      </w:pPr>
      <w:bookmarkStart w:id="13" w:name="Step1"/>
      <w:bookmarkEnd w:id="13"/>
      <w:r>
        <w:t xml:space="preserve">Run </w:t>
      </w:r>
      <w:r w:rsidRPr="00E44E29">
        <w:rPr>
          <w:rFonts w:ascii="Courier New" w:eastAsia="Roboto" w:hAnsi="Courier New" w:cs="Courier New"/>
          <w:b/>
          <w:bCs/>
          <w:color w:val="16191F"/>
          <w:lang w:val="en-IN"/>
        </w:rPr>
        <w:t>cd ${HOME}/certscan-docker/docker</w:t>
      </w:r>
      <w:r>
        <w:rPr>
          <w:rFonts w:ascii="Courier New" w:hAnsi="Courier New" w:cs="Courier New"/>
          <w:b/>
          <w:bCs/>
        </w:rPr>
        <w:t xml:space="preserve"> </w:t>
      </w:r>
      <w:r w:rsidRPr="00EE7E6F">
        <w:t>command</w:t>
      </w:r>
      <w:r>
        <w:rPr>
          <w:rFonts w:ascii="Courier New" w:hAnsi="Courier New" w:cs="Courier New"/>
          <w:b/>
          <w:bCs/>
        </w:rPr>
        <w:t xml:space="preserve"> </w:t>
      </w:r>
      <w:r w:rsidRPr="00EE7E6F">
        <w:t xml:space="preserve">to navigate to </w:t>
      </w:r>
      <w:r w:rsidR="00D67F15">
        <w:t xml:space="preserve">the </w:t>
      </w:r>
      <w:r w:rsidRPr="00EE7E6F">
        <w:t>docker fol</w:t>
      </w:r>
      <w:r>
        <w:t>der</w:t>
      </w:r>
      <w:r w:rsidRPr="00EE7E6F">
        <w:t>.</w:t>
      </w:r>
    </w:p>
    <w:p w14:paraId="017BF575" w14:textId="3EB50FCC" w:rsidR="00E44E29" w:rsidRDefault="00E44E29" w:rsidP="00CC37E1">
      <w:pPr>
        <w:pStyle w:val="RapASEBodyCopy"/>
        <w:numPr>
          <w:ilvl w:val="0"/>
          <w:numId w:val="20"/>
        </w:numPr>
        <w:rPr>
          <w:lang w:eastAsia="en-IN"/>
        </w:rPr>
      </w:pPr>
      <w:r>
        <w:rPr>
          <w:lang w:eastAsia="en-IN"/>
        </w:rPr>
        <w:t xml:space="preserve">Run </w:t>
      </w:r>
      <w:r w:rsidRPr="00BA48CC">
        <w:rPr>
          <w:rFonts w:ascii="Courier New" w:eastAsia="Roboto" w:hAnsi="Courier New" w:cs="Courier New"/>
          <w:b/>
          <w:bCs/>
          <w:color w:val="16191F"/>
          <w:lang w:val="en-IN"/>
        </w:rPr>
        <w:t xml:space="preserve">sudo chmod +x </w:t>
      </w:r>
      <w:r>
        <w:rPr>
          <w:rFonts w:ascii="Courier New" w:eastAsia="Roboto" w:hAnsi="Courier New" w:cs="Courier New"/>
          <w:b/>
          <w:bCs/>
          <w:color w:val="16191F"/>
          <w:lang w:val="en-IN"/>
        </w:rPr>
        <w:t>pg</w:t>
      </w:r>
      <w:r w:rsidR="004100AB">
        <w:rPr>
          <w:rFonts w:ascii="Courier New" w:eastAsia="Roboto" w:hAnsi="Courier New" w:cs="Courier New"/>
          <w:b/>
          <w:bCs/>
          <w:color w:val="16191F"/>
          <w:lang w:val="en-IN"/>
        </w:rPr>
        <w:t>_version_</w:t>
      </w:r>
      <w:r>
        <w:rPr>
          <w:rFonts w:ascii="Courier New" w:eastAsia="Roboto" w:hAnsi="Courier New" w:cs="Courier New"/>
          <w:b/>
          <w:bCs/>
          <w:color w:val="16191F"/>
          <w:lang w:val="en-IN"/>
        </w:rPr>
        <w:t>upgrade</w:t>
      </w:r>
      <w:r w:rsidRPr="00085C0D">
        <w:rPr>
          <w:rFonts w:ascii="Courier New" w:eastAsia="Roboto" w:hAnsi="Courier New" w:cs="Courier New"/>
          <w:b/>
          <w:bCs/>
          <w:color w:val="16191F"/>
          <w:lang w:val="en-IN"/>
        </w:rPr>
        <w:t>.sh</w:t>
      </w:r>
      <w:r>
        <w:rPr>
          <w:rFonts w:ascii="Courier New" w:eastAsia="Roboto" w:hAnsi="Courier New" w:cs="Courier New"/>
          <w:b/>
          <w:bCs/>
          <w:color w:val="16191F"/>
          <w:lang w:val="en-IN"/>
        </w:rPr>
        <w:t xml:space="preserve"> </w:t>
      </w:r>
      <w:r>
        <w:rPr>
          <w:lang w:eastAsia="en-IN"/>
        </w:rPr>
        <w:t>command to provide execution permissions to the shell script.</w:t>
      </w:r>
      <w:r w:rsidR="004100AB">
        <w:rPr>
          <w:lang w:eastAsia="en-IN"/>
        </w:rPr>
        <w:t xml:space="preserve"> </w:t>
      </w:r>
      <w:r w:rsidR="0050315D">
        <w:rPr>
          <w:rFonts w:cstheme="minorHAnsi"/>
        </w:rPr>
        <w:t xml:space="preserve">Provide the </w:t>
      </w:r>
      <w:r w:rsidR="00DC5B7F">
        <w:rPr>
          <w:rFonts w:cstheme="minorHAnsi"/>
        </w:rPr>
        <w:t>root user</w:t>
      </w:r>
      <w:r w:rsidR="00C22F1E">
        <w:rPr>
          <w:rFonts w:cstheme="minorHAnsi"/>
        </w:rPr>
        <w:t xml:space="preserve"> </w:t>
      </w:r>
      <w:r w:rsidR="0050315D">
        <w:rPr>
          <w:rFonts w:cstheme="minorHAnsi"/>
        </w:rPr>
        <w:t>password associated with the username whenever required.</w:t>
      </w:r>
    </w:p>
    <w:p w14:paraId="1482F8F2" w14:textId="7D166B92" w:rsidR="00942A3F" w:rsidRDefault="00EE7E6F" w:rsidP="007C3B59">
      <w:pPr>
        <w:pStyle w:val="RapASEBodyCopy"/>
        <w:numPr>
          <w:ilvl w:val="0"/>
          <w:numId w:val="20"/>
        </w:numPr>
      </w:pPr>
      <w:r>
        <w:t xml:space="preserve">Run </w:t>
      </w:r>
      <w:r w:rsidR="00E44E29" w:rsidRPr="00E44E29">
        <w:rPr>
          <w:rFonts w:ascii="Courier New" w:eastAsia="Roboto" w:hAnsi="Courier New" w:cs="Courier New"/>
          <w:b/>
          <w:bCs/>
          <w:color w:val="16191F"/>
          <w:lang w:val="en-IN"/>
        </w:rPr>
        <w:t>./</w:t>
      </w:r>
      <w:r w:rsidR="005211DE">
        <w:rPr>
          <w:rFonts w:ascii="Courier New" w:eastAsia="Roboto" w:hAnsi="Courier New" w:cs="Courier New"/>
          <w:b/>
          <w:bCs/>
          <w:color w:val="16191F"/>
          <w:lang w:val="en-IN"/>
        </w:rPr>
        <w:t>pg_version_upgrade</w:t>
      </w:r>
      <w:r w:rsidR="00E44E29" w:rsidRPr="00E44E29">
        <w:rPr>
          <w:rFonts w:ascii="Courier New" w:eastAsia="Roboto" w:hAnsi="Courier New" w:cs="Courier New"/>
          <w:b/>
          <w:bCs/>
          <w:color w:val="16191F"/>
          <w:lang w:val="en-IN"/>
        </w:rPr>
        <w:t>.sh</w:t>
      </w:r>
      <w:r w:rsidR="00E44E29" w:rsidRPr="00EE7E6F">
        <w:rPr>
          <w:b/>
          <w:bCs/>
        </w:rPr>
        <w:t xml:space="preserve"> </w:t>
      </w:r>
      <w:r w:rsidR="00E44E29">
        <w:t>command to execute the shell script</w:t>
      </w:r>
      <w:bookmarkEnd w:id="8"/>
      <w:bookmarkEnd w:id="9"/>
      <w:r w:rsidR="001A74D1">
        <w:t xml:space="preserve">. </w:t>
      </w:r>
      <w:r w:rsidR="001A74D1">
        <w:rPr>
          <w:rFonts w:cstheme="minorHAnsi"/>
        </w:rPr>
        <w:t>Enter</w:t>
      </w:r>
      <w:r w:rsidR="0050315D">
        <w:rPr>
          <w:rFonts w:cstheme="minorHAnsi"/>
        </w:rPr>
        <w:t xml:space="preserve"> the </w:t>
      </w:r>
      <w:r w:rsidR="001B2CB4">
        <w:rPr>
          <w:rFonts w:cstheme="minorHAnsi"/>
        </w:rPr>
        <w:t>root user</w:t>
      </w:r>
      <w:r w:rsidR="006B5FBB">
        <w:rPr>
          <w:rFonts w:cstheme="minorHAnsi"/>
        </w:rPr>
        <w:t xml:space="preserve"> </w:t>
      </w:r>
      <w:r w:rsidR="0050315D">
        <w:rPr>
          <w:rFonts w:cstheme="minorHAnsi"/>
        </w:rPr>
        <w:t>password associated with the username</w:t>
      </w:r>
      <w:r w:rsidR="001A74D1">
        <w:rPr>
          <w:rFonts w:cstheme="minorHAnsi"/>
        </w:rPr>
        <w:t xml:space="preserve"> to proceed further with upgrading the </w:t>
      </w:r>
      <w:r w:rsidR="001A74D1">
        <w:t>PostgreSQL from v12 to v16 and restoring the database backup.</w:t>
      </w:r>
    </w:p>
    <w:p w14:paraId="319E5688" w14:textId="68A172EA" w:rsidR="00D135F0" w:rsidRPr="007C3B59" w:rsidRDefault="00EF36F3" w:rsidP="00115374">
      <w:pPr>
        <w:pStyle w:val="RapASEBodyCopy"/>
        <w:ind w:firstLine="284"/>
      </w:pPr>
      <w:r w:rsidRPr="00EF36F3">
        <w:rPr>
          <w:noProof/>
        </w:rPr>
        <w:lastRenderedPageBreak/>
        <w:drawing>
          <wp:inline distT="0" distB="0" distL="0" distR="0" wp14:anchorId="14C27226" wp14:editId="409CF0B0">
            <wp:extent cx="5842474" cy="5674178"/>
            <wp:effectExtent l="19050" t="19050" r="6350" b="3175"/>
            <wp:docPr id="94224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46162" name=""/>
                    <pic:cNvPicPr/>
                  </pic:nvPicPr>
                  <pic:blipFill>
                    <a:blip r:embed="rId15"/>
                    <a:stretch>
                      <a:fillRect/>
                    </a:stretch>
                  </pic:blipFill>
                  <pic:spPr>
                    <a:xfrm>
                      <a:off x="0" y="0"/>
                      <a:ext cx="5898647" cy="5728732"/>
                    </a:xfrm>
                    <a:prstGeom prst="rect">
                      <a:avLst/>
                    </a:prstGeom>
                    <a:ln>
                      <a:solidFill>
                        <a:schemeClr val="tx1"/>
                      </a:solidFill>
                    </a:ln>
                  </pic:spPr>
                </pic:pic>
              </a:graphicData>
            </a:graphic>
          </wp:inline>
        </w:drawing>
      </w:r>
    </w:p>
    <w:p w14:paraId="029278C8" w14:textId="77777777" w:rsidR="00947F1B" w:rsidRPr="00BF00CD" w:rsidRDefault="00947F1B" w:rsidP="00947F1B">
      <w:pPr>
        <w:pStyle w:val="RapASESubheadLevel2"/>
      </w:pPr>
      <w:bookmarkStart w:id="14" w:name="_Toc177378308"/>
      <w:r w:rsidRPr="00BF00CD">
        <w:t>Rollback to Previous Version</w:t>
      </w:r>
      <w:bookmarkEnd w:id="14"/>
      <w:r w:rsidRPr="00BF00CD">
        <w:t xml:space="preserve"> </w:t>
      </w:r>
    </w:p>
    <w:p w14:paraId="48304435" w14:textId="73CC355D" w:rsidR="00947F1B" w:rsidRPr="00D81C51" w:rsidRDefault="00947F1B" w:rsidP="00947F1B">
      <w:pPr>
        <w:pStyle w:val="RapASEBodyCopy"/>
      </w:pPr>
      <w:r>
        <w:t xml:space="preserve">In case the database upgrade is unsuccessful, you can rollback to the previous version as we have taken </w:t>
      </w:r>
      <w:r w:rsidRPr="00586ED0">
        <w:t xml:space="preserve">the backup files from the previous version. </w:t>
      </w:r>
    </w:p>
    <w:p w14:paraId="7EB57DE5" w14:textId="6E927FED" w:rsidR="00947F1B" w:rsidRDefault="00947F1B" w:rsidP="002A3637">
      <w:pPr>
        <w:pStyle w:val="RapASEBodyCopy"/>
        <w:numPr>
          <w:ilvl w:val="0"/>
          <w:numId w:val="25"/>
        </w:numPr>
      </w:pPr>
      <w:r>
        <w:t xml:space="preserve">Run </w:t>
      </w:r>
      <w:r w:rsidRPr="00E44E29">
        <w:rPr>
          <w:rFonts w:ascii="Courier New" w:eastAsia="Roboto" w:hAnsi="Courier New" w:cs="Courier New"/>
          <w:b/>
          <w:bCs/>
          <w:color w:val="16191F"/>
          <w:lang w:val="en-IN"/>
        </w:rPr>
        <w:t>cd ${HOME}/certscan-docker/docker</w:t>
      </w:r>
      <w:r>
        <w:rPr>
          <w:rFonts w:ascii="Courier New" w:hAnsi="Courier New" w:cs="Courier New"/>
          <w:b/>
          <w:bCs/>
        </w:rPr>
        <w:t xml:space="preserve"> </w:t>
      </w:r>
      <w:r w:rsidRPr="00EE7E6F">
        <w:t>command</w:t>
      </w:r>
      <w:r>
        <w:rPr>
          <w:rFonts w:ascii="Courier New" w:hAnsi="Courier New" w:cs="Courier New"/>
          <w:b/>
          <w:bCs/>
        </w:rPr>
        <w:t xml:space="preserve"> </w:t>
      </w:r>
      <w:r w:rsidRPr="00EE7E6F">
        <w:t xml:space="preserve">to navigate to </w:t>
      </w:r>
      <w:r>
        <w:t xml:space="preserve">the </w:t>
      </w:r>
      <w:r w:rsidRPr="00EE7E6F">
        <w:t>docker fol</w:t>
      </w:r>
      <w:r>
        <w:t>der</w:t>
      </w:r>
      <w:r w:rsidRPr="00EE7E6F">
        <w:t>.</w:t>
      </w:r>
    </w:p>
    <w:p w14:paraId="13ABA677" w14:textId="1F5BC533" w:rsidR="00947F1B" w:rsidRDefault="00947F1B" w:rsidP="00947F1B">
      <w:pPr>
        <w:pStyle w:val="RapASEBodyCopy"/>
        <w:numPr>
          <w:ilvl w:val="0"/>
          <w:numId w:val="25"/>
        </w:numPr>
        <w:rPr>
          <w:lang w:eastAsia="en-IN"/>
        </w:rPr>
      </w:pPr>
      <w:r>
        <w:rPr>
          <w:lang w:eastAsia="en-IN"/>
        </w:rPr>
        <w:t xml:space="preserve">Run </w:t>
      </w:r>
      <w:r w:rsidRPr="00BA48CC">
        <w:rPr>
          <w:rFonts w:ascii="Courier New" w:eastAsia="Roboto" w:hAnsi="Courier New" w:cs="Courier New"/>
          <w:b/>
          <w:bCs/>
          <w:color w:val="16191F"/>
          <w:lang w:val="en-IN"/>
        </w:rPr>
        <w:t xml:space="preserve">sudo chmod +x </w:t>
      </w:r>
      <w:r>
        <w:rPr>
          <w:rFonts w:ascii="Courier New" w:eastAsia="Roboto" w:hAnsi="Courier New" w:cs="Courier New"/>
          <w:b/>
          <w:bCs/>
          <w:color w:val="16191F"/>
          <w:lang w:val="en-IN"/>
        </w:rPr>
        <w:t>pg</w:t>
      </w:r>
      <w:r w:rsidR="00066685">
        <w:rPr>
          <w:rFonts w:ascii="Courier New" w:eastAsia="Roboto" w:hAnsi="Courier New" w:cs="Courier New"/>
          <w:b/>
          <w:bCs/>
          <w:color w:val="16191F"/>
          <w:lang w:val="en-IN"/>
        </w:rPr>
        <w:t>_version12</w:t>
      </w:r>
      <w:r>
        <w:rPr>
          <w:rFonts w:ascii="Courier New" w:eastAsia="Roboto" w:hAnsi="Courier New" w:cs="Courier New"/>
          <w:b/>
          <w:bCs/>
          <w:color w:val="16191F"/>
          <w:lang w:val="en-IN"/>
        </w:rPr>
        <w:t>_rollback</w:t>
      </w:r>
      <w:r w:rsidRPr="00085C0D">
        <w:rPr>
          <w:rFonts w:ascii="Courier New" w:eastAsia="Roboto" w:hAnsi="Courier New" w:cs="Courier New"/>
          <w:b/>
          <w:bCs/>
          <w:color w:val="16191F"/>
          <w:lang w:val="en-IN"/>
        </w:rPr>
        <w:t>.sh</w:t>
      </w:r>
      <w:r>
        <w:rPr>
          <w:rFonts w:ascii="Courier New" w:eastAsia="Roboto" w:hAnsi="Courier New" w:cs="Courier New"/>
          <w:b/>
          <w:bCs/>
          <w:color w:val="16191F"/>
          <w:lang w:val="en-IN"/>
        </w:rPr>
        <w:t xml:space="preserve"> </w:t>
      </w:r>
      <w:r>
        <w:rPr>
          <w:lang w:eastAsia="en-IN"/>
        </w:rPr>
        <w:t>command to provide execution permissions to the shell script.</w:t>
      </w:r>
      <w:r w:rsidR="00E8160D" w:rsidRPr="00E8160D">
        <w:rPr>
          <w:rFonts w:cstheme="minorHAnsi"/>
        </w:rPr>
        <w:t xml:space="preserve"> </w:t>
      </w:r>
      <w:r w:rsidR="00E8160D">
        <w:rPr>
          <w:rFonts w:cstheme="minorHAnsi"/>
        </w:rPr>
        <w:t>Provide the root user password associated with the username whenever required.</w:t>
      </w:r>
    </w:p>
    <w:p w14:paraId="70068B57" w14:textId="77777777" w:rsidR="003B0791" w:rsidRDefault="00947F1B" w:rsidP="0018576E">
      <w:pPr>
        <w:pStyle w:val="RapASEBodyCopy"/>
        <w:numPr>
          <w:ilvl w:val="0"/>
          <w:numId w:val="25"/>
        </w:numPr>
      </w:pPr>
      <w:r>
        <w:lastRenderedPageBreak/>
        <w:t xml:space="preserve">Run </w:t>
      </w:r>
      <w:r w:rsidRPr="00D55241">
        <w:rPr>
          <w:rFonts w:ascii="Courier New" w:eastAsia="Roboto" w:hAnsi="Courier New" w:cs="Courier New"/>
          <w:b/>
          <w:bCs/>
          <w:color w:val="16191F"/>
          <w:lang w:val="en-IN"/>
        </w:rPr>
        <w:t>./</w:t>
      </w:r>
      <w:r w:rsidR="00066685" w:rsidRPr="00D55241">
        <w:rPr>
          <w:rFonts w:ascii="Courier New" w:eastAsia="Roboto" w:hAnsi="Courier New" w:cs="Courier New"/>
          <w:b/>
          <w:bCs/>
          <w:color w:val="16191F"/>
          <w:lang w:val="en-IN"/>
        </w:rPr>
        <w:t>pg_version12_rollback</w:t>
      </w:r>
      <w:r w:rsidRPr="00D55241">
        <w:rPr>
          <w:rFonts w:ascii="Courier New" w:eastAsia="Roboto" w:hAnsi="Courier New" w:cs="Courier New"/>
          <w:b/>
          <w:bCs/>
          <w:color w:val="16191F"/>
          <w:lang w:val="en-IN"/>
        </w:rPr>
        <w:t>.sh</w:t>
      </w:r>
      <w:r w:rsidRPr="00D55241">
        <w:rPr>
          <w:b/>
          <w:bCs/>
        </w:rPr>
        <w:t xml:space="preserve"> </w:t>
      </w:r>
      <w:r>
        <w:t xml:space="preserve">command to execute the shell script. </w:t>
      </w:r>
      <w:r w:rsidR="00D55241">
        <w:rPr>
          <w:rFonts w:cstheme="minorHAnsi"/>
        </w:rPr>
        <w:t>Enter the sudo password associated with the username to proceed further to rollback to the previous</w:t>
      </w:r>
      <w:r w:rsidR="00AB1031">
        <w:rPr>
          <w:rFonts w:cstheme="minorHAnsi"/>
        </w:rPr>
        <w:t xml:space="preserve"> </w:t>
      </w:r>
      <w:r w:rsidR="00D55241">
        <w:rPr>
          <w:rFonts w:cstheme="minorHAnsi"/>
        </w:rPr>
        <w:t>PostgreSQL version</w:t>
      </w:r>
      <w:r w:rsidR="00D55241">
        <w:t>.</w:t>
      </w:r>
      <w:r w:rsidR="00E67449" w:rsidRPr="00E67449">
        <w:rPr>
          <w:noProof/>
        </w:rPr>
        <w:t xml:space="preserve"> </w:t>
      </w:r>
    </w:p>
    <w:p w14:paraId="7E923751" w14:textId="01735CF6" w:rsidR="000E2E74" w:rsidRPr="002F33D2" w:rsidRDefault="00E67449" w:rsidP="003B0791">
      <w:pPr>
        <w:pStyle w:val="RapASEBodyCopy"/>
        <w:ind w:left="360"/>
      </w:pPr>
      <w:r w:rsidRPr="00E67449">
        <w:rPr>
          <w:noProof/>
        </w:rPr>
        <w:drawing>
          <wp:inline distT="0" distB="0" distL="0" distR="0" wp14:anchorId="195E9780" wp14:editId="48A8E29D">
            <wp:extent cx="5731510" cy="3349625"/>
            <wp:effectExtent l="19050" t="19050" r="2540" b="3175"/>
            <wp:docPr id="50625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58994" name=""/>
                    <pic:cNvPicPr/>
                  </pic:nvPicPr>
                  <pic:blipFill>
                    <a:blip r:embed="rId16"/>
                    <a:stretch>
                      <a:fillRect/>
                    </a:stretch>
                  </pic:blipFill>
                  <pic:spPr>
                    <a:xfrm>
                      <a:off x="0" y="0"/>
                      <a:ext cx="5731510" cy="3349625"/>
                    </a:xfrm>
                    <a:prstGeom prst="rect">
                      <a:avLst/>
                    </a:prstGeom>
                    <a:ln>
                      <a:solidFill>
                        <a:schemeClr val="tx1"/>
                      </a:solidFill>
                    </a:ln>
                  </pic:spPr>
                </pic:pic>
              </a:graphicData>
            </a:graphic>
          </wp:inline>
        </w:drawing>
      </w:r>
    </w:p>
    <w:p w14:paraId="7CD55C0B" w14:textId="2B5BB209" w:rsidR="0050262C" w:rsidRDefault="0050262C" w:rsidP="0050262C">
      <w:pPr>
        <w:pStyle w:val="RapASESubheadLevel1"/>
      </w:pPr>
      <w:bookmarkStart w:id="15" w:name="_Toc177378309"/>
      <w:r>
        <w:lastRenderedPageBreak/>
        <w:t xml:space="preserve">PostgreSQL Version Upgrade in </w:t>
      </w:r>
      <w:r w:rsidR="00F22B08">
        <w:t>Kubernetes</w:t>
      </w:r>
      <w:bookmarkEnd w:id="15"/>
    </w:p>
    <w:p w14:paraId="751AEC8B" w14:textId="3445110D" w:rsidR="0050262C" w:rsidRDefault="00DA19BA" w:rsidP="008F0B85">
      <w:pPr>
        <w:pStyle w:val="RapASESubheadLevel2"/>
      </w:pPr>
      <w:bookmarkStart w:id="16" w:name="_Toc177378310"/>
      <w:r>
        <w:t>Backup Database</w:t>
      </w:r>
      <w:bookmarkEnd w:id="16"/>
    </w:p>
    <w:p w14:paraId="70D21A96" w14:textId="03780618" w:rsidR="008F0B85" w:rsidRDefault="008F0B85" w:rsidP="008F0B85">
      <w:pPr>
        <w:pStyle w:val="RapASEBodyCopy"/>
        <w:numPr>
          <w:ilvl w:val="0"/>
          <w:numId w:val="21"/>
        </w:numPr>
      </w:pPr>
      <w:r>
        <w:t xml:space="preserve">Run </w:t>
      </w:r>
      <w:r w:rsidRPr="008F0B85">
        <w:rPr>
          <w:rFonts w:ascii="Courier New" w:eastAsia="Roboto" w:hAnsi="Courier New" w:cs="Courier New"/>
          <w:b/>
          <w:bCs/>
          <w:color w:val="16191F"/>
          <w:lang w:val="en-IN"/>
        </w:rPr>
        <w:t>cd ${HOME}/</w:t>
      </w:r>
      <w:r>
        <w:rPr>
          <w:rFonts w:eastAsiaTheme="minorHAnsi"/>
          <w:sz w:val="22"/>
          <w:szCs w:val="22"/>
          <w:lang w:val="en-GB"/>
        </w:rPr>
        <w:t>c</w:t>
      </w:r>
      <w:r w:rsidRPr="008F0B85">
        <w:rPr>
          <w:rFonts w:ascii="Courier New" w:eastAsia="Roboto" w:hAnsi="Courier New" w:cs="Courier New"/>
          <w:b/>
          <w:bCs/>
          <w:color w:val="16191F"/>
          <w:lang w:val="en-GB"/>
        </w:rPr>
        <w:t>ertscan-kubernetes-kustomize</w:t>
      </w:r>
      <w:r>
        <w:rPr>
          <w:rFonts w:ascii="Courier New" w:eastAsia="Roboto" w:hAnsi="Courier New" w:cs="Courier New"/>
          <w:b/>
          <w:bCs/>
          <w:color w:val="16191F"/>
          <w:lang w:val="en-GB"/>
        </w:rPr>
        <w:t xml:space="preserve"> </w:t>
      </w:r>
      <w:r>
        <w:t xml:space="preserve">command </w:t>
      </w:r>
      <w:r w:rsidR="00334177" w:rsidRPr="00251440">
        <w:rPr>
          <w:lang w:eastAsia="en-IN"/>
        </w:rPr>
        <w:t>to</w:t>
      </w:r>
      <w:r w:rsidR="00334177">
        <w:rPr>
          <w:lang w:eastAsia="en-IN"/>
        </w:rPr>
        <w:t xml:space="preserve"> navigate to the </w:t>
      </w:r>
      <w:r w:rsidR="00067199">
        <w:rPr>
          <w:lang w:eastAsia="en-IN"/>
        </w:rPr>
        <w:t>deployment</w:t>
      </w:r>
      <w:r w:rsidR="00334177">
        <w:rPr>
          <w:lang w:eastAsia="en-IN"/>
        </w:rPr>
        <w:t xml:space="preserve"> folder.</w:t>
      </w:r>
    </w:p>
    <w:p w14:paraId="340FB204" w14:textId="782828E6" w:rsidR="00334177" w:rsidRPr="002D1F9D" w:rsidRDefault="00334177" w:rsidP="00853A12">
      <w:pPr>
        <w:pStyle w:val="RapASEBodyCopy"/>
        <w:numPr>
          <w:ilvl w:val="0"/>
          <w:numId w:val="21"/>
        </w:numPr>
        <w:rPr>
          <w:rFonts w:cstheme="minorHAnsi"/>
        </w:rPr>
      </w:pPr>
      <w:r>
        <w:rPr>
          <w:lang w:eastAsia="en-IN"/>
        </w:rPr>
        <w:t xml:space="preserve">Run </w:t>
      </w:r>
      <w:r w:rsidRPr="00BA48CC">
        <w:rPr>
          <w:rFonts w:ascii="Courier New" w:eastAsia="Roboto" w:hAnsi="Courier New" w:cs="Courier New"/>
          <w:b/>
          <w:bCs/>
          <w:color w:val="16191F"/>
          <w:lang w:val="en-IN"/>
        </w:rPr>
        <w:t xml:space="preserve">sudo chmod +x </w:t>
      </w:r>
      <w:r>
        <w:rPr>
          <w:rFonts w:ascii="Courier New" w:eastAsia="Roboto" w:hAnsi="Courier New" w:cs="Courier New"/>
          <w:b/>
          <w:bCs/>
          <w:color w:val="16191F"/>
          <w:lang w:val="en-IN"/>
        </w:rPr>
        <w:t>Database_backup</w:t>
      </w:r>
      <w:r w:rsidRPr="00085C0D">
        <w:rPr>
          <w:rFonts w:ascii="Courier New" w:eastAsia="Roboto" w:hAnsi="Courier New" w:cs="Courier New"/>
          <w:b/>
          <w:bCs/>
          <w:color w:val="16191F"/>
          <w:lang w:val="en-IN"/>
        </w:rPr>
        <w:t>.sh</w:t>
      </w:r>
      <w:r>
        <w:rPr>
          <w:rFonts w:ascii="Courier New" w:eastAsia="Roboto" w:hAnsi="Courier New" w:cs="Courier New"/>
          <w:b/>
          <w:bCs/>
          <w:color w:val="16191F"/>
          <w:lang w:val="en-IN"/>
        </w:rPr>
        <w:t xml:space="preserve"> </w:t>
      </w:r>
      <w:r>
        <w:rPr>
          <w:lang w:eastAsia="en-IN"/>
        </w:rPr>
        <w:t>command to provide execution permissions to the shell script.</w:t>
      </w:r>
      <w:r w:rsidR="00853A12">
        <w:rPr>
          <w:rFonts w:cstheme="minorHAnsi"/>
          <w:b/>
          <w:bCs/>
        </w:rPr>
        <w:t xml:space="preserve"> </w:t>
      </w:r>
      <w:r w:rsidR="00853A12" w:rsidRPr="00853A12">
        <w:rPr>
          <w:rFonts w:cstheme="minorHAnsi"/>
        </w:rPr>
        <w:t>Note</w:t>
      </w:r>
      <w:r w:rsidR="00853A12">
        <w:rPr>
          <w:rFonts w:cstheme="minorHAnsi"/>
        </w:rPr>
        <w:t xml:space="preserve"> that</w:t>
      </w:r>
      <w:r w:rsidR="002D1F9D">
        <w:rPr>
          <w:rFonts w:cstheme="minorHAnsi"/>
        </w:rPr>
        <w:t xml:space="preserve"> </w:t>
      </w:r>
      <w:r w:rsidR="008761D4">
        <w:rPr>
          <w:rFonts w:cstheme="minorHAnsi"/>
        </w:rPr>
        <w:t>i</w:t>
      </w:r>
      <w:r w:rsidR="002D1F9D">
        <w:rPr>
          <w:rFonts w:cstheme="minorHAnsi"/>
        </w:rPr>
        <w:t xml:space="preserve">t is mandatory to provide the password associated with the username whenever you run any </w:t>
      </w:r>
      <w:r w:rsidR="002D1F9D">
        <w:rPr>
          <w:rFonts w:cstheme="minorHAnsi"/>
          <w:b/>
          <w:bCs/>
        </w:rPr>
        <w:t>s</w:t>
      </w:r>
      <w:r w:rsidR="002D1F9D" w:rsidRPr="00C569EA">
        <w:rPr>
          <w:rFonts w:cstheme="minorHAnsi"/>
          <w:b/>
          <w:bCs/>
        </w:rPr>
        <w:t>udo</w:t>
      </w:r>
      <w:r w:rsidR="002D1F9D">
        <w:rPr>
          <w:rFonts w:cstheme="minorHAnsi"/>
        </w:rPr>
        <w:t xml:space="preserve"> command.</w:t>
      </w:r>
    </w:p>
    <w:p w14:paraId="1C15F4AC" w14:textId="63C57FB5" w:rsidR="00BC3634" w:rsidRDefault="008F0B85" w:rsidP="00B80D90">
      <w:pPr>
        <w:pStyle w:val="RapASEBodyCopy"/>
        <w:numPr>
          <w:ilvl w:val="0"/>
          <w:numId w:val="21"/>
        </w:numPr>
      </w:pPr>
      <w:r>
        <w:t xml:space="preserve">Run </w:t>
      </w:r>
      <w:r w:rsidR="00B80D90">
        <w:rPr>
          <w:rFonts w:ascii="Courier New" w:eastAsia="Roboto" w:hAnsi="Courier New" w:cs="Courier New"/>
          <w:b/>
          <w:bCs/>
          <w:color w:val="16191F"/>
          <w:lang w:val="en-IN"/>
        </w:rPr>
        <w:t>./</w:t>
      </w:r>
      <w:r w:rsidR="00B80D90" w:rsidRPr="00B80D90">
        <w:rPr>
          <w:rFonts w:ascii="Courier New" w:eastAsia="Roboto" w:hAnsi="Courier New" w:cs="Courier New"/>
          <w:b/>
          <w:bCs/>
          <w:color w:val="16191F"/>
          <w:lang w:val="en-IN"/>
        </w:rPr>
        <w:t>Database_backup.sh</w:t>
      </w:r>
      <w:r w:rsidR="00B80D90">
        <w:rPr>
          <w:rFonts w:ascii="Courier New" w:eastAsia="Roboto" w:hAnsi="Courier New" w:cs="Courier New"/>
          <w:b/>
          <w:bCs/>
          <w:color w:val="16191F"/>
          <w:lang w:val="en-IN"/>
        </w:rPr>
        <w:t xml:space="preserve"> </w:t>
      </w:r>
      <w:r>
        <w:t>command to</w:t>
      </w:r>
      <w:r w:rsidR="00B80D90">
        <w:t xml:space="preserve"> </w:t>
      </w:r>
      <w:r w:rsidR="00334177">
        <w:t>execute the shell script</w:t>
      </w:r>
      <w:r w:rsidR="00BC3634">
        <w:t>. Provide the following necessary details to backup the selected database. This backup file can be used for restoration purpose after upgrading the PostgreSQL.</w:t>
      </w:r>
    </w:p>
    <w:p w14:paraId="032C93A4" w14:textId="56167DF9" w:rsidR="00BC3634" w:rsidRDefault="00BC3634" w:rsidP="00BC3634">
      <w:pPr>
        <w:pStyle w:val="RapASEBodyCopy"/>
        <w:numPr>
          <w:ilvl w:val="1"/>
          <w:numId w:val="21"/>
        </w:numPr>
      </w:pPr>
      <w:r>
        <w:t xml:space="preserve">Database Name </w:t>
      </w:r>
    </w:p>
    <w:p w14:paraId="652AE902" w14:textId="6851C1EE" w:rsidR="00BC3634" w:rsidRDefault="00BC3634" w:rsidP="00BC3634">
      <w:pPr>
        <w:pStyle w:val="RapASEBodyCopy"/>
        <w:numPr>
          <w:ilvl w:val="1"/>
          <w:numId w:val="21"/>
        </w:numPr>
      </w:pPr>
      <w:r>
        <w:t>Database User</w:t>
      </w:r>
      <w:r w:rsidR="00651967">
        <w:t>n</w:t>
      </w:r>
      <w:r>
        <w:t>ame</w:t>
      </w:r>
    </w:p>
    <w:p w14:paraId="0E02654E" w14:textId="08881DEE" w:rsidR="0080356A" w:rsidRDefault="00D9366D" w:rsidP="0080356A">
      <w:pPr>
        <w:pStyle w:val="RapASEBodyCopy"/>
        <w:ind w:firstLine="284"/>
      </w:pPr>
      <w:r w:rsidRPr="00D9366D">
        <w:drawing>
          <wp:inline distT="0" distB="0" distL="0" distR="0" wp14:anchorId="68F0E057" wp14:editId="6F4D66C2">
            <wp:extent cx="5731510" cy="3023870"/>
            <wp:effectExtent l="19050" t="19050" r="2540" b="5080"/>
            <wp:docPr id="108150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06422" name=""/>
                    <pic:cNvPicPr/>
                  </pic:nvPicPr>
                  <pic:blipFill>
                    <a:blip r:embed="rId17"/>
                    <a:stretch>
                      <a:fillRect/>
                    </a:stretch>
                  </pic:blipFill>
                  <pic:spPr>
                    <a:xfrm>
                      <a:off x="0" y="0"/>
                      <a:ext cx="5731510" cy="3023870"/>
                    </a:xfrm>
                    <a:prstGeom prst="rect">
                      <a:avLst/>
                    </a:prstGeom>
                    <a:ln>
                      <a:solidFill>
                        <a:schemeClr val="tx1"/>
                      </a:solidFill>
                    </a:ln>
                  </pic:spPr>
                </pic:pic>
              </a:graphicData>
            </a:graphic>
          </wp:inline>
        </w:drawing>
      </w:r>
    </w:p>
    <w:p w14:paraId="6A228B68" w14:textId="0B8B2A55" w:rsidR="0050262C" w:rsidRPr="00EE7E6F" w:rsidRDefault="0050262C" w:rsidP="0050262C">
      <w:pPr>
        <w:pStyle w:val="RapASESubheadLevel2"/>
      </w:pPr>
      <w:bookmarkStart w:id="17" w:name="UpgradePostgreSQL"/>
      <w:bookmarkStart w:id="18" w:name="_Toc177378311"/>
      <w:bookmarkEnd w:id="17"/>
      <w:r>
        <w:t>Upgrad</w:t>
      </w:r>
      <w:r w:rsidR="00354F22">
        <w:t>e PostgreSQL</w:t>
      </w:r>
      <w:bookmarkEnd w:id="18"/>
    </w:p>
    <w:p w14:paraId="140AF4C7" w14:textId="77777777" w:rsidR="00334177" w:rsidRPr="007475C0" w:rsidRDefault="00334177" w:rsidP="00334177">
      <w:pPr>
        <w:pStyle w:val="RapASEBodyCopy"/>
      </w:pPr>
      <w:r>
        <w:t>Steps to be followed to upgrade PostgreSQL v16:</w:t>
      </w:r>
    </w:p>
    <w:p w14:paraId="2F9327B0" w14:textId="2E672100" w:rsidR="00C2064B" w:rsidRDefault="00334177" w:rsidP="004C1DE5">
      <w:pPr>
        <w:pStyle w:val="RapASEBodyCopy"/>
        <w:numPr>
          <w:ilvl w:val="0"/>
          <w:numId w:val="23"/>
        </w:numPr>
      </w:pPr>
      <w:r>
        <w:lastRenderedPageBreak/>
        <w:t xml:space="preserve">Run </w:t>
      </w:r>
      <w:r w:rsidRPr="008F0B85">
        <w:rPr>
          <w:rFonts w:ascii="Courier New" w:eastAsia="Roboto" w:hAnsi="Courier New" w:cs="Courier New"/>
          <w:b/>
          <w:bCs/>
          <w:color w:val="16191F"/>
          <w:lang w:val="en-IN"/>
        </w:rPr>
        <w:t>cd ${HOME}/</w:t>
      </w:r>
      <w:r>
        <w:rPr>
          <w:rFonts w:eastAsiaTheme="minorHAnsi"/>
          <w:sz w:val="22"/>
          <w:szCs w:val="22"/>
          <w:lang w:val="en-GB"/>
        </w:rPr>
        <w:t>c</w:t>
      </w:r>
      <w:r w:rsidRPr="008F0B85">
        <w:rPr>
          <w:rFonts w:ascii="Courier New" w:eastAsia="Roboto" w:hAnsi="Courier New" w:cs="Courier New"/>
          <w:b/>
          <w:bCs/>
          <w:color w:val="16191F"/>
          <w:lang w:val="en-GB"/>
        </w:rPr>
        <w:t>ertscan-kubernetes-kustomize/backend-services/</w:t>
      </w:r>
      <w:r w:rsidR="00383BAB">
        <w:rPr>
          <w:rFonts w:ascii="Courier New" w:eastAsia="Roboto" w:hAnsi="Courier New" w:cs="Courier New"/>
          <w:b/>
          <w:bCs/>
          <w:color w:val="16191F"/>
          <w:lang w:val="en-GB"/>
        </w:rPr>
        <w:t>&lt;</w:t>
      </w:r>
      <w:r w:rsidR="00E9600A">
        <w:rPr>
          <w:rFonts w:ascii="Courier New" w:eastAsia="Roboto" w:hAnsi="Courier New" w:cs="Courier New"/>
          <w:b/>
          <w:bCs/>
          <w:color w:val="16191F"/>
          <w:lang w:val="en-GB"/>
        </w:rPr>
        <w:t>storage volume</w:t>
      </w:r>
      <w:r w:rsidR="00383BAB">
        <w:rPr>
          <w:rFonts w:ascii="Courier New" w:eastAsia="Roboto" w:hAnsi="Courier New" w:cs="Courier New"/>
          <w:b/>
          <w:bCs/>
          <w:color w:val="16191F"/>
          <w:lang w:val="en-GB"/>
        </w:rPr>
        <w:t>&gt;</w:t>
      </w:r>
      <w:r>
        <w:rPr>
          <w:rFonts w:ascii="Courier New" w:eastAsia="Roboto" w:hAnsi="Courier New" w:cs="Courier New"/>
          <w:b/>
          <w:bCs/>
          <w:color w:val="16191F"/>
          <w:lang w:val="en-GB"/>
        </w:rPr>
        <w:t xml:space="preserve"> </w:t>
      </w:r>
      <w:r>
        <w:t xml:space="preserve">command </w:t>
      </w:r>
      <w:r w:rsidRPr="00251440">
        <w:rPr>
          <w:lang w:eastAsia="en-IN"/>
        </w:rPr>
        <w:t>to</w:t>
      </w:r>
      <w:r>
        <w:rPr>
          <w:lang w:eastAsia="en-IN"/>
        </w:rPr>
        <w:t xml:space="preserve"> navigate to the </w:t>
      </w:r>
      <w:r w:rsidRPr="00BA48CC">
        <w:rPr>
          <w:lang w:eastAsia="en-IN"/>
        </w:rPr>
        <w:t>backend-services</w:t>
      </w:r>
      <w:r>
        <w:rPr>
          <w:lang w:eastAsia="en-IN"/>
        </w:rPr>
        <w:t xml:space="preserve"> folder.</w:t>
      </w:r>
      <w:r w:rsidR="00383BAB">
        <w:rPr>
          <w:lang w:eastAsia="en-IN"/>
        </w:rPr>
        <w:t xml:space="preserve"> </w:t>
      </w:r>
      <w:r w:rsidR="004C1DE5">
        <w:rPr>
          <w:lang w:eastAsia="en-IN"/>
        </w:rPr>
        <w:br/>
      </w:r>
      <w:r w:rsidR="004C1DE5" w:rsidRPr="004C1DE5">
        <w:rPr>
          <w:b/>
          <w:bCs/>
          <w:lang w:eastAsia="en-IN"/>
        </w:rPr>
        <w:t>NOTES:</w:t>
      </w:r>
      <w:r w:rsidR="004C1DE5">
        <w:rPr>
          <w:lang w:eastAsia="en-IN"/>
        </w:rPr>
        <w:t xml:space="preserve"> </w:t>
      </w:r>
    </w:p>
    <w:p w14:paraId="5E77C307" w14:textId="524880AB" w:rsidR="00C2064B" w:rsidRDefault="00C2064B" w:rsidP="00EE16E0">
      <w:pPr>
        <w:pStyle w:val="RapASEBodyCopy"/>
        <w:numPr>
          <w:ilvl w:val="1"/>
          <w:numId w:val="23"/>
        </w:numPr>
        <w:ind w:left="1276"/>
      </w:pPr>
      <w:r>
        <w:rPr>
          <w:lang w:eastAsia="en-IN"/>
        </w:rPr>
        <w:t>Make sure to update your respective storage volume (NFS / Tanzu / AWS) in the above command before running it.</w:t>
      </w:r>
    </w:p>
    <w:p w14:paraId="31FE4CEE" w14:textId="6D8C1652" w:rsidR="005F3382" w:rsidRDefault="005F3382" w:rsidP="00EE16E0">
      <w:pPr>
        <w:pStyle w:val="RapASEBodyCopy"/>
        <w:numPr>
          <w:ilvl w:val="1"/>
          <w:numId w:val="23"/>
        </w:numPr>
        <w:ind w:left="1276"/>
      </w:pPr>
      <w:r>
        <w:t>As of now, we have validated the PostgreSQL upgrade process only on the NFS storage volume.</w:t>
      </w:r>
    </w:p>
    <w:p w14:paraId="44341BEA" w14:textId="7635285F" w:rsidR="00A02B8C" w:rsidRPr="009258B4" w:rsidRDefault="00334177" w:rsidP="00A02B8C">
      <w:pPr>
        <w:pStyle w:val="RapASEBodyCopy"/>
        <w:numPr>
          <w:ilvl w:val="0"/>
          <w:numId w:val="23"/>
        </w:numPr>
        <w:rPr>
          <w:rFonts w:eastAsiaTheme="minorHAnsi"/>
          <w:sz w:val="22"/>
          <w:szCs w:val="22"/>
          <w:lang w:val="en-GB"/>
        </w:rPr>
      </w:pPr>
      <w:r>
        <w:t xml:space="preserve">Run </w:t>
      </w:r>
      <w:r w:rsidRPr="001D4217">
        <w:rPr>
          <w:rFonts w:ascii="Courier New" w:eastAsia="Roboto" w:hAnsi="Courier New" w:cs="Courier New"/>
          <w:b/>
          <w:bCs/>
          <w:color w:val="16191F"/>
          <w:lang w:val="en-IN"/>
        </w:rPr>
        <w:t>kubectl apply -k</w:t>
      </w:r>
      <w:r w:rsidR="001D4217">
        <w:rPr>
          <w:rFonts w:ascii="Courier New" w:eastAsia="Roboto" w:hAnsi="Courier New" w:cs="Courier New"/>
          <w:b/>
          <w:bCs/>
          <w:color w:val="16191F"/>
          <w:lang w:val="en-IN"/>
        </w:rPr>
        <w:t xml:space="preserve"> .</w:t>
      </w:r>
      <w:r w:rsidRPr="001D4217">
        <w:rPr>
          <w:rFonts w:eastAsiaTheme="minorHAnsi"/>
          <w:sz w:val="22"/>
          <w:szCs w:val="22"/>
          <w:lang w:val="en-GB"/>
        </w:rPr>
        <w:t xml:space="preserve"> </w:t>
      </w:r>
      <w:r w:rsidR="001D4217">
        <w:t xml:space="preserve">command </w:t>
      </w:r>
      <w:r w:rsidR="001D4217">
        <w:rPr>
          <w:lang w:eastAsia="en-IN"/>
        </w:rPr>
        <w:t>t</w:t>
      </w:r>
      <w:r w:rsidR="001D4217" w:rsidRPr="00206261">
        <w:rPr>
          <w:lang w:eastAsia="en-IN"/>
        </w:rPr>
        <w:t>o</w:t>
      </w:r>
      <w:r w:rsidR="001D4217">
        <w:rPr>
          <w:lang w:eastAsia="en-IN"/>
        </w:rPr>
        <w:t xml:space="preserve"> </w:t>
      </w:r>
      <w:r w:rsidR="008F3664">
        <w:rPr>
          <w:lang w:eastAsia="en-IN"/>
        </w:rPr>
        <w:t>execute the backend services necessary for deploying CertScan application</w:t>
      </w:r>
      <w:r w:rsidR="008F3664">
        <w:t xml:space="preserve"> alongside the upgradation of </w:t>
      </w:r>
      <w:r w:rsidR="001D4217">
        <w:t xml:space="preserve">the PostgreSQL version from </w:t>
      </w:r>
      <w:r w:rsidR="000E2E74">
        <w:t>v</w:t>
      </w:r>
      <w:r w:rsidR="001D4217">
        <w:t xml:space="preserve">12 to </w:t>
      </w:r>
      <w:r w:rsidR="000E2E74">
        <w:t>v</w:t>
      </w:r>
      <w:r w:rsidR="001D4217">
        <w:t>16</w:t>
      </w:r>
      <w:r w:rsidR="001D4217">
        <w:rPr>
          <w:lang w:eastAsia="en-IN"/>
        </w:rPr>
        <w:t>.</w:t>
      </w:r>
    </w:p>
    <w:p w14:paraId="2ED5AE80" w14:textId="0651775F" w:rsidR="009258B4" w:rsidRDefault="009258B4" w:rsidP="009258B4">
      <w:pPr>
        <w:pStyle w:val="RapASEBodyCopy"/>
        <w:numPr>
          <w:ilvl w:val="0"/>
          <w:numId w:val="23"/>
        </w:numPr>
        <w:rPr>
          <w:lang w:eastAsia="en-IN"/>
        </w:rPr>
      </w:pPr>
      <w:r>
        <w:rPr>
          <w:lang w:eastAsia="en-IN"/>
        </w:rPr>
        <w:t xml:space="preserve">Run </w:t>
      </w:r>
      <w:r w:rsidRPr="009258B4">
        <w:rPr>
          <w:rFonts w:ascii="Courier New" w:eastAsia="Roboto" w:hAnsi="Courier New" w:cs="Courier New"/>
          <w:b/>
          <w:bCs/>
          <w:color w:val="16191F"/>
          <w:lang w:val="en-IN"/>
        </w:rPr>
        <w:t xml:space="preserve">kubectl exec -i postgres-statefulset-0 bash -- psql -U </w:t>
      </w:r>
      <w:r>
        <w:rPr>
          <w:rFonts w:ascii="Courier New" w:eastAsia="Roboto" w:hAnsi="Courier New" w:cs="Courier New"/>
          <w:b/>
          <w:bCs/>
          <w:color w:val="16191F"/>
          <w:lang w:val="en-IN"/>
        </w:rPr>
        <w:t>&lt;</w:t>
      </w:r>
      <w:r w:rsidRPr="009258B4">
        <w:rPr>
          <w:rFonts w:ascii="Courier New" w:eastAsia="Roboto" w:hAnsi="Courier New" w:cs="Courier New"/>
          <w:b/>
          <w:bCs/>
          <w:color w:val="16191F"/>
          <w:lang w:val="en-IN"/>
        </w:rPr>
        <w:t>Databaseusername</w:t>
      </w:r>
      <w:r>
        <w:rPr>
          <w:rFonts w:ascii="Courier New" w:eastAsia="Roboto" w:hAnsi="Courier New" w:cs="Courier New"/>
          <w:b/>
          <w:bCs/>
          <w:color w:val="16191F"/>
          <w:lang w:val="en-IN"/>
        </w:rPr>
        <w:t>&gt;</w:t>
      </w:r>
      <w:r w:rsidRPr="009258B4">
        <w:rPr>
          <w:rFonts w:ascii="Courier New" w:eastAsia="Roboto" w:hAnsi="Courier New" w:cs="Courier New"/>
          <w:b/>
          <w:bCs/>
          <w:color w:val="16191F"/>
          <w:lang w:val="en-IN"/>
        </w:rPr>
        <w:t xml:space="preserve"> -d </w:t>
      </w:r>
      <w:r>
        <w:rPr>
          <w:rFonts w:ascii="Courier New" w:eastAsia="Roboto" w:hAnsi="Courier New" w:cs="Courier New"/>
          <w:b/>
          <w:bCs/>
          <w:color w:val="16191F"/>
          <w:lang w:val="en-IN"/>
        </w:rPr>
        <w:t>&lt;</w:t>
      </w:r>
      <w:r w:rsidRPr="009258B4">
        <w:rPr>
          <w:rFonts w:ascii="Courier New" w:eastAsia="Roboto" w:hAnsi="Courier New" w:cs="Courier New"/>
          <w:b/>
          <w:bCs/>
          <w:color w:val="16191F"/>
          <w:lang w:val="en-IN"/>
        </w:rPr>
        <w:t>Databasename</w:t>
      </w:r>
      <w:r>
        <w:rPr>
          <w:rFonts w:ascii="Courier New" w:eastAsia="Roboto" w:hAnsi="Courier New" w:cs="Courier New"/>
          <w:b/>
          <w:bCs/>
          <w:color w:val="16191F"/>
          <w:lang w:val="en-IN"/>
        </w:rPr>
        <w:t>&gt;</w:t>
      </w:r>
      <w:r w:rsidRPr="009258B4">
        <w:rPr>
          <w:rFonts w:ascii="Courier New" w:eastAsia="Roboto" w:hAnsi="Courier New" w:cs="Courier New"/>
          <w:b/>
          <w:bCs/>
          <w:color w:val="16191F"/>
          <w:lang w:val="en-IN"/>
        </w:rPr>
        <w:t xml:space="preserve"> -c "select version();"</w:t>
      </w:r>
      <w:r>
        <w:rPr>
          <w:lang w:eastAsia="en-IN"/>
        </w:rPr>
        <w:t xml:space="preserve"> command to verify whether the PostgreSQL version is upgraded to 16. </w:t>
      </w:r>
      <w:r>
        <w:rPr>
          <w:lang w:eastAsia="en-IN"/>
        </w:rPr>
        <w:br/>
      </w:r>
      <w:r w:rsidRPr="009258B4">
        <w:rPr>
          <w:b/>
          <w:bCs/>
          <w:lang w:eastAsia="en-IN"/>
        </w:rPr>
        <w:t>NOTE:</w:t>
      </w:r>
      <w:r>
        <w:rPr>
          <w:lang w:eastAsia="en-IN"/>
        </w:rPr>
        <w:t xml:space="preserve"> Make sure to update your respective Database Use</w:t>
      </w:r>
      <w:r w:rsidR="00854233">
        <w:rPr>
          <w:lang w:eastAsia="en-IN"/>
        </w:rPr>
        <w:t>rn</w:t>
      </w:r>
      <w:r>
        <w:rPr>
          <w:lang w:eastAsia="en-IN"/>
        </w:rPr>
        <w:t>ame and Database Name in the above command before running it.</w:t>
      </w:r>
    </w:p>
    <w:p w14:paraId="75490B18" w14:textId="3CA2DCD9" w:rsidR="009258B4" w:rsidRPr="009258B4" w:rsidRDefault="00214B0A" w:rsidP="00214B0A">
      <w:pPr>
        <w:pStyle w:val="RapASEBodyCopy"/>
        <w:ind w:firstLine="284"/>
        <w:rPr>
          <w:lang w:eastAsia="en-IN"/>
        </w:rPr>
      </w:pPr>
      <w:r w:rsidRPr="00214B0A">
        <w:rPr>
          <w:noProof/>
          <w:lang w:eastAsia="en-IN"/>
        </w:rPr>
        <w:drawing>
          <wp:inline distT="0" distB="0" distL="0" distR="0" wp14:anchorId="4EFF56CF" wp14:editId="5B620864">
            <wp:extent cx="5731510" cy="2225675"/>
            <wp:effectExtent l="19050" t="19050" r="2540" b="3175"/>
            <wp:docPr id="151917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70884" name=""/>
                    <pic:cNvPicPr/>
                  </pic:nvPicPr>
                  <pic:blipFill>
                    <a:blip r:embed="rId18"/>
                    <a:stretch>
                      <a:fillRect/>
                    </a:stretch>
                  </pic:blipFill>
                  <pic:spPr>
                    <a:xfrm>
                      <a:off x="0" y="0"/>
                      <a:ext cx="5731510" cy="2225675"/>
                    </a:xfrm>
                    <a:prstGeom prst="rect">
                      <a:avLst/>
                    </a:prstGeom>
                    <a:ln>
                      <a:solidFill>
                        <a:schemeClr val="tx1"/>
                      </a:solidFill>
                    </a:ln>
                  </pic:spPr>
                </pic:pic>
              </a:graphicData>
            </a:graphic>
          </wp:inline>
        </w:drawing>
      </w:r>
    </w:p>
    <w:p w14:paraId="22099EAF" w14:textId="2E5C51FB" w:rsidR="00F22B08" w:rsidRDefault="00F22B08" w:rsidP="00D57495">
      <w:pPr>
        <w:pStyle w:val="RapASESubheadLevel2"/>
      </w:pPr>
      <w:bookmarkStart w:id="19" w:name="_Toc177378312"/>
      <w:r>
        <w:t>R</w:t>
      </w:r>
      <w:r w:rsidR="00334177">
        <w:t>estore</w:t>
      </w:r>
      <w:r>
        <w:t xml:space="preserve"> Steps</w:t>
      </w:r>
      <w:bookmarkEnd w:id="19"/>
    </w:p>
    <w:p w14:paraId="3F1B9332" w14:textId="5EA36069" w:rsidR="00D57495" w:rsidRDefault="00D57495" w:rsidP="00CC70F0">
      <w:pPr>
        <w:pStyle w:val="RapASEBodyCopy"/>
        <w:numPr>
          <w:ilvl w:val="0"/>
          <w:numId w:val="27"/>
        </w:numPr>
      </w:pPr>
      <w:r>
        <w:t xml:space="preserve">Run </w:t>
      </w:r>
      <w:r w:rsidRPr="008F0B85">
        <w:rPr>
          <w:rFonts w:ascii="Courier New" w:eastAsia="Roboto" w:hAnsi="Courier New" w:cs="Courier New"/>
          <w:b/>
          <w:bCs/>
          <w:color w:val="16191F"/>
          <w:lang w:val="en-IN"/>
        </w:rPr>
        <w:t>cd ${HOME}/</w:t>
      </w:r>
      <w:r>
        <w:rPr>
          <w:rFonts w:eastAsiaTheme="minorHAnsi"/>
          <w:sz w:val="22"/>
          <w:szCs w:val="22"/>
          <w:lang w:val="en-GB"/>
        </w:rPr>
        <w:t>c</w:t>
      </w:r>
      <w:r w:rsidRPr="008F0B85">
        <w:rPr>
          <w:rFonts w:ascii="Courier New" w:eastAsia="Roboto" w:hAnsi="Courier New" w:cs="Courier New"/>
          <w:b/>
          <w:bCs/>
          <w:color w:val="16191F"/>
          <w:lang w:val="en-GB"/>
        </w:rPr>
        <w:t>ertscan-kubernetes-kustomize</w:t>
      </w:r>
      <w:r>
        <w:rPr>
          <w:rFonts w:ascii="Courier New" w:eastAsia="Roboto" w:hAnsi="Courier New" w:cs="Courier New"/>
          <w:b/>
          <w:bCs/>
          <w:color w:val="16191F"/>
          <w:lang w:val="en-GB"/>
        </w:rPr>
        <w:t xml:space="preserve"> </w:t>
      </w:r>
      <w:r>
        <w:t xml:space="preserve">command </w:t>
      </w:r>
      <w:r w:rsidRPr="00251440">
        <w:rPr>
          <w:lang w:eastAsia="en-IN"/>
        </w:rPr>
        <w:t>to</w:t>
      </w:r>
      <w:r>
        <w:rPr>
          <w:lang w:eastAsia="en-IN"/>
        </w:rPr>
        <w:t xml:space="preserve"> navigate to the </w:t>
      </w:r>
      <w:r w:rsidR="00677D8A">
        <w:rPr>
          <w:lang w:eastAsia="en-IN"/>
        </w:rPr>
        <w:t xml:space="preserve">deployment </w:t>
      </w:r>
      <w:r>
        <w:rPr>
          <w:lang w:eastAsia="en-IN"/>
        </w:rPr>
        <w:t>folder.</w:t>
      </w:r>
    </w:p>
    <w:p w14:paraId="1FEAACDF" w14:textId="4F7C3A54" w:rsidR="00D57495" w:rsidRDefault="00D57495" w:rsidP="00CC70F0">
      <w:pPr>
        <w:pStyle w:val="RapASEBodyCopy"/>
        <w:numPr>
          <w:ilvl w:val="0"/>
          <w:numId w:val="27"/>
        </w:numPr>
        <w:rPr>
          <w:lang w:eastAsia="en-IN"/>
        </w:rPr>
      </w:pPr>
      <w:r>
        <w:rPr>
          <w:lang w:eastAsia="en-IN"/>
        </w:rPr>
        <w:t xml:space="preserve">Run </w:t>
      </w:r>
      <w:r w:rsidRPr="00BA48CC">
        <w:rPr>
          <w:rFonts w:ascii="Courier New" w:eastAsia="Roboto" w:hAnsi="Courier New" w:cs="Courier New"/>
          <w:b/>
          <w:bCs/>
          <w:color w:val="16191F"/>
          <w:lang w:val="en-IN"/>
        </w:rPr>
        <w:t xml:space="preserve">sudo chmod +x </w:t>
      </w:r>
      <w:r>
        <w:rPr>
          <w:rFonts w:ascii="Courier New" w:eastAsia="Roboto" w:hAnsi="Courier New" w:cs="Courier New"/>
          <w:b/>
          <w:bCs/>
          <w:color w:val="16191F"/>
          <w:lang w:val="en-IN"/>
        </w:rPr>
        <w:t>Database_</w:t>
      </w:r>
      <w:r w:rsidR="00116DCE">
        <w:rPr>
          <w:rFonts w:ascii="Courier New" w:eastAsia="Roboto" w:hAnsi="Courier New" w:cs="Courier New"/>
          <w:b/>
          <w:bCs/>
          <w:color w:val="16191F"/>
          <w:lang w:val="en-IN"/>
        </w:rPr>
        <w:t>restore</w:t>
      </w:r>
      <w:r w:rsidRPr="00085C0D">
        <w:rPr>
          <w:rFonts w:ascii="Courier New" w:eastAsia="Roboto" w:hAnsi="Courier New" w:cs="Courier New"/>
          <w:b/>
          <w:bCs/>
          <w:color w:val="16191F"/>
          <w:lang w:val="en-IN"/>
        </w:rPr>
        <w:t>.sh</w:t>
      </w:r>
      <w:r>
        <w:rPr>
          <w:rFonts w:ascii="Courier New" w:eastAsia="Roboto" w:hAnsi="Courier New" w:cs="Courier New"/>
          <w:b/>
          <w:bCs/>
          <w:color w:val="16191F"/>
          <w:lang w:val="en-IN"/>
        </w:rPr>
        <w:t xml:space="preserve"> </w:t>
      </w:r>
      <w:r>
        <w:rPr>
          <w:lang w:eastAsia="en-IN"/>
        </w:rPr>
        <w:t>command to provide execution permissions to the shell script.</w:t>
      </w:r>
      <w:r w:rsidR="003E5659">
        <w:rPr>
          <w:lang w:eastAsia="en-IN"/>
        </w:rPr>
        <w:t xml:space="preserve"> </w:t>
      </w:r>
      <w:r w:rsidR="003E5659" w:rsidRPr="00853A12">
        <w:rPr>
          <w:rFonts w:cstheme="minorHAnsi"/>
        </w:rPr>
        <w:t>Note</w:t>
      </w:r>
      <w:r w:rsidR="003E5659">
        <w:rPr>
          <w:rFonts w:cstheme="minorHAnsi"/>
        </w:rPr>
        <w:t xml:space="preserve"> that it is mandatory to provide the password associated with the username whenever you run any </w:t>
      </w:r>
      <w:r w:rsidR="003E5659">
        <w:rPr>
          <w:rFonts w:cstheme="minorHAnsi"/>
          <w:b/>
          <w:bCs/>
        </w:rPr>
        <w:t>s</w:t>
      </w:r>
      <w:r w:rsidR="003E5659" w:rsidRPr="00C569EA">
        <w:rPr>
          <w:rFonts w:cstheme="minorHAnsi"/>
          <w:b/>
          <w:bCs/>
        </w:rPr>
        <w:t>udo</w:t>
      </w:r>
      <w:r w:rsidR="003E5659">
        <w:rPr>
          <w:rFonts w:cstheme="minorHAnsi"/>
        </w:rPr>
        <w:t xml:space="preserve"> command.</w:t>
      </w:r>
    </w:p>
    <w:p w14:paraId="6A4244B0" w14:textId="477D793D" w:rsidR="008F46A3" w:rsidRDefault="00D57495" w:rsidP="008F46A3">
      <w:pPr>
        <w:pStyle w:val="RapASEBodyCopy"/>
        <w:numPr>
          <w:ilvl w:val="0"/>
          <w:numId w:val="21"/>
        </w:numPr>
      </w:pPr>
      <w:r>
        <w:lastRenderedPageBreak/>
        <w:t xml:space="preserve">Run </w:t>
      </w:r>
      <w:r>
        <w:rPr>
          <w:rFonts w:ascii="Courier New" w:eastAsia="Roboto" w:hAnsi="Courier New" w:cs="Courier New"/>
          <w:b/>
          <w:bCs/>
          <w:color w:val="16191F"/>
          <w:lang w:val="en-IN"/>
        </w:rPr>
        <w:t>./</w:t>
      </w:r>
      <w:r w:rsidRPr="00B80D90">
        <w:rPr>
          <w:rFonts w:ascii="Courier New" w:eastAsia="Roboto" w:hAnsi="Courier New" w:cs="Courier New"/>
          <w:b/>
          <w:bCs/>
          <w:color w:val="16191F"/>
          <w:lang w:val="en-IN"/>
        </w:rPr>
        <w:t>Database_</w:t>
      </w:r>
      <w:r w:rsidR="00116DCE">
        <w:rPr>
          <w:rFonts w:ascii="Courier New" w:eastAsia="Roboto" w:hAnsi="Courier New" w:cs="Courier New"/>
          <w:b/>
          <w:bCs/>
          <w:color w:val="16191F"/>
          <w:lang w:val="en-IN"/>
        </w:rPr>
        <w:t>restore</w:t>
      </w:r>
      <w:r w:rsidRPr="00B80D90">
        <w:rPr>
          <w:rFonts w:ascii="Courier New" w:eastAsia="Roboto" w:hAnsi="Courier New" w:cs="Courier New"/>
          <w:b/>
          <w:bCs/>
          <w:color w:val="16191F"/>
          <w:lang w:val="en-IN"/>
        </w:rPr>
        <w:t>.sh</w:t>
      </w:r>
      <w:r>
        <w:rPr>
          <w:rFonts w:ascii="Courier New" w:eastAsia="Roboto" w:hAnsi="Courier New" w:cs="Courier New"/>
          <w:b/>
          <w:bCs/>
          <w:color w:val="16191F"/>
          <w:lang w:val="en-IN"/>
        </w:rPr>
        <w:t xml:space="preserve"> </w:t>
      </w:r>
      <w:r>
        <w:t>command to execute the shell script.</w:t>
      </w:r>
      <w:r w:rsidR="008F46A3">
        <w:t xml:space="preserve"> Provide the following necessary details to restore the database backup.</w:t>
      </w:r>
    </w:p>
    <w:p w14:paraId="0B5207A1" w14:textId="77777777" w:rsidR="008F46A3" w:rsidRDefault="008F46A3" w:rsidP="008F46A3">
      <w:pPr>
        <w:pStyle w:val="RapASEBodyCopy"/>
        <w:numPr>
          <w:ilvl w:val="1"/>
          <w:numId w:val="21"/>
        </w:numPr>
      </w:pPr>
      <w:r>
        <w:t xml:space="preserve">Database Name </w:t>
      </w:r>
    </w:p>
    <w:p w14:paraId="64FB7058" w14:textId="77777777" w:rsidR="008F46A3" w:rsidRDefault="008F46A3" w:rsidP="008F46A3">
      <w:pPr>
        <w:pStyle w:val="RapASEBodyCopy"/>
        <w:numPr>
          <w:ilvl w:val="1"/>
          <w:numId w:val="21"/>
        </w:numPr>
      </w:pPr>
      <w:r>
        <w:t>Database Username</w:t>
      </w:r>
    </w:p>
    <w:p w14:paraId="42DB9EC1" w14:textId="51A44E14" w:rsidR="00285A0D" w:rsidRDefault="00DB0D06" w:rsidP="00DB0D06">
      <w:pPr>
        <w:pStyle w:val="RapASEBodyCopy"/>
        <w:ind w:firstLine="720"/>
      </w:pPr>
      <w:r>
        <w:rPr>
          <w:noProof/>
        </w:rPr>
        <w:drawing>
          <wp:inline distT="0" distB="0" distL="0" distR="0" wp14:anchorId="338E928C" wp14:editId="63AD4999">
            <wp:extent cx="4682346" cy="6770365"/>
            <wp:effectExtent l="19050" t="19050" r="4445" b="0"/>
            <wp:docPr id="29334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07048" cy="6806082"/>
                    </a:xfrm>
                    <a:prstGeom prst="rect">
                      <a:avLst/>
                    </a:prstGeom>
                    <a:noFill/>
                    <a:ln>
                      <a:solidFill>
                        <a:schemeClr val="tx1"/>
                      </a:solidFill>
                    </a:ln>
                  </pic:spPr>
                </pic:pic>
              </a:graphicData>
            </a:graphic>
          </wp:inline>
        </w:drawing>
      </w:r>
    </w:p>
    <w:p w14:paraId="7BD43D06" w14:textId="77777777" w:rsidR="00DF7FD5" w:rsidRPr="001B3B23" w:rsidRDefault="00DF7FD5" w:rsidP="00DF7FD5">
      <w:pPr>
        <w:pStyle w:val="RapASESubheadLevel2"/>
      </w:pPr>
      <w:bookmarkStart w:id="20" w:name="_Toc177378313"/>
      <w:r w:rsidRPr="001B3B23">
        <w:lastRenderedPageBreak/>
        <w:t>Rollback to Previous Version</w:t>
      </w:r>
      <w:bookmarkEnd w:id="20"/>
    </w:p>
    <w:p w14:paraId="183607AB" w14:textId="60274911" w:rsidR="00DF7FD5" w:rsidRPr="00A02B8C" w:rsidRDefault="00DF7FD5" w:rsidP="00DF7FD5">
      <w:pPr>
        <w:pStyle w:val="RapASEBodyCopy"/>
      </w:pPr>
      <w:r>
        <w:t xml:space="preserve">In case the database upgrade is unsuccessful, you can rollback to the previous version as we have taken </w:t>
      </w:r>
      <w:r w:rsidRPr="00586ED0">
        <w:t xml:space="preserve">the backup </w:t>
      </w:r>
      <w:r w:rsidR="00D462D7">
        <w:t xml:space="preserve">of the previous release bundle. </w:t>
      </w:r>
    </w:p>
    <w:p w14:paraId="498C64F0" w14:textId="05FA5F3A" w:rsidR="00D462D7" w:rsidRDefault="00D462D7" w:rsidP="00DF7FD5">
      <w:pPr>
        <w:pStyle w:val="RapASEBodyCopy"/>
        <w:numPr>
          <w:ilvl w:val="0"/>
          <w:numId w:val="24"/>
        </w:numPr>
      </w:pPr>
      <w:r>
        <w:t xml:space="preserve">Rename the latest release bundle folder as </w:t>
      </w:r>
      <w:r w:rsidRPr="00D462D7">
        <w:rPr>
          <w:b/>
          <w:bCs/>
        </w:rPr>
        <w:t>“certscan-kubernetes-kustomize</w:t>
      </w:r>
      <w:r>
        <w:rPr>
          <w:b/>
          <w:bCs/>
        </w:rPr>
        <w:t>-new</w:t>
      </w:r>
      <w:r w:rsidRPr="00D462D7">
        <w:rPr>
          <w:b/>
          <w:bCs/>
        </w:rPr>
        <w:t>”</w:t>
      </w:r>
      <w:r>
        <w:rPr>
          <w:b/>
          <w:bCs/>
        </w:rPr>
        <w:t xml:space="preserve"> </w:t>
      </w:r>
      <w:r>
        <w:t xml:space="preserve">and the previous release bundle folder as </w:t>
      </w:r>
      <w:r w:rsidRPr="00D462D7">
        <w:rPr>
          <w:b/>
          <w:bCs/>
        </w:rPr>
        <w:t>“certscan-kubernetes-kustomize</w:t>
      </w:r>
      <w:r>
        <w:t>”.</w:t>
      </w:r>
    </w:p>
    <w:p w14:paraId="424DC48C" w14:textId="5E2AEFF5" w:rsidR="00F22B08" w:rsidRDefault="00D462D7" w:rsidP="00904708">
      <w:pPr>
        <w:pStyle w:val="RapASEBodyCopy"/>
        <w:numPr>
          <w:ilvl w:val="0"/>
          <w:numId w:val="24"/>
        </w:numPr>
      </w:pPr>
      <w:r>
        <w:t>Repeat the same steps</w:t>
      </w:r>
      <w:r w:rsidR="00F7435F">
        <w:t xml:space="preserve"> (Step 1 to Step 3)</w:t>
      </w:r>
      <w:r>
        <w:t xml:space="preserve"> listed in </w:t>
      </w:r>
      <w:hyperlink w:anchor="UpgradePostgreSQL" w:history="1">
        <w:r w:rsidRPr="00B21666">
          <w:rPr>
            <w:rStyle w:val="Hyperlink"/>
            <w:b/>
            <w:bCs/>
          </w:rPr>
          <w:t>Section 3.2</w:t>
        </w:r>
      </w:hyperlink>
      <w:r>
        <w:t xml:space="preserve"> to </w:t>
      </w:r>
      <w:r w:rsidR="005D746A">
        <w:t>rollback</w:t>
      </w:r>
      <w:r>
        <w:t xml:space="preserve"> to the previous PostgreSQL version.</w:t>
      </w:r>
    </w:p>
    <w:p w14:paraId="250F6E9E" w14:textId="0ABC7132" w:rsidR="004C1DE5" w:rsidRDefault="00FC6C6B" w:rsidP="004C1DE5">
      <w:pPr>
        <w:pStyle w:val="RapASEBodyCopy"/>
        <w:ind w:left="360"/>
      </w:pPr>
      <w:r w:rsidRPr="00FC6C6B">
        <w:rPr>
          <w:noProof/>
        </w:rPr>
        <w:drawing>
          <wp:inline distT="0" distB="0" distL="0" distR="0" wp14:anchorId="7A4F5424" wp14:editId="125296F8">
            <wp:extent cx="5731510" cy="2128520"/>
            <wp:effectExtent l="19050" t="19050" r="2540" b="5080"/>
            <wp:docPr id="39505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51657" name=""/>
                    <pic:cNvPicPr/>
                  </pic:nvPicPr>
                  <pic:blipFill>
                    <a:blip r:embed="rId20"/>
                    <a:stretch>
                      <a:fillRect/>
                    </a:stretch>
                  </pic:blipFill>
                  <pic:spPr>
                    <a:xfrm>
                      <a:off x="0" y="0"/>
                      <a:ext cx="5731510" cy="2128520"/>
                    </a:xfrm>
                    <a:prstGeom prst="rect">
                      <a:avLst/>
                    </a:prstGeom>
                    <a:ln>
                      <a:solidFill>
                        <a:schemeClr val="tx1"/>
                      </a:solidFill>
                    </a:ln>
                  </pic:spPr>
                </pic:pic>
              </a:graphicData>
            </a:graphic>
          </wp:inline>
        </w:drawing>
      </w:r>
    </w:p>
    <w:p w14:paraId="72461B03" w14:textId="5A114671" w:rsidR="00F22B08" w:rsidRDefault="00A90EF2" w:rsidP="0030780A">
      <w:pPr>
        <w:pStyle w:val="RapASESubheadLevel1"/>
      </w:pPr>
      <w:bookmarkStart w:id="21" w:name="_Toc177378314"/>
      <w:r>
        <w:lastRenderedPageBreak/>
        <w:t>PostgreSQL Version Upgrade</w:t>
      </w:r>
      <w:r w:rsidR="0030780A">
        <w:t xml:space="preserve"> in </w:t>
      </w:r>
      <w:r w:rsidR="00F22B08">
        <w:t>AWS RDS</w:t>
      </w:r>
      <w:bookmarkEnd w:id="21"/>
    </w:p>
    <w:p w14:paraId="3E01112A" w14:textId="00D24360" w:rsidR="00A90EF2" w:rsidRDefault="00A90EF2" w:rsidP="00A90EF2">
      <w:pPr>
        <w:pStyle w:val="RapASESubheadLevel2"/>
      </w:pPr>
      <w:bookmarkStart w:id="22" w:name="_Toc177378315"/>
      <w:r>
        <w:t>Upgrade PostgreSQL</w:t>
      </w:r>
      <w:bookmarkEnd w:id="22"/>
    </w:p>
    <w:p w14:paraId="173B88F9" w14:textId="676758CE" w:rsidR="00A90EF2" w:rsidRDefault="00A90EF2" w:rsidP="00A90EF2">
      <w:pPr>
        <w:pStyle w:val="RapASEBodyCopy"/>
      </w:pPr>
      <w:r>
        <w:t xml:space="preserve">Refer to the </w:t>
      </w:r>
      <w:r>
        <w:rPr>
          <w:lang w:val="en-GB"/>
        </w:rPr>
        <w:t>below</w:t>
      </w:r>
      <w:r>
        <w:t xml:space="preserve"> link to find the PostgreSQL version upgrade procedure.</w:t>
      </w:r>
    </w:p>
    <w:p w14:paraId="1849D6EB" w14:textId="36B07776" w:rsidR="00A90EF2" w:rsidRDefault="00924124" w:rsidP="00A90EF2">
      <w:pPr>
        <w:pStyle w:val="RapASEBodyCopy"/>
      </w:pPr>
      <w:hyperlink r:id="rId21" w:anchor="USER_UpgradeDBInstance.Upgrading.Manual" w:history="1">
        <w:r w:rsidR="00A90EF2" w:rsidRPr="00A90EF2">
          <w:rPr>
            <w:rStyle w:val="Hyperlink"/>
            <w:lang w:val="en-GB"/>
          </w:rPr>
          <w:t>Performing a major version upgrade - Amazon Aurora</w:t>
        </w:r>
      </w:hyperlink>
    </w:p>
    <w:p w14:paraId="562724D5" w14:textId="5C02ECD3" w:rsidR="002A4959" w:rsidRDefault="00A90EF2" w:rsidP="002A4959">
      <w:pPr>
        <w:pStyle w:val="RapASESubheadLevel2"/>
      </w:pPr>
      <w:bookmarkStart w:id="23" w:name="_Toc177378316"/>
      <w:r>
        <w:t xml:space="preserve">How to install extensions </w:t>
      </w:r>
      <w:r w:rsidR="002A4959">
        <w:t>in RDS DB Instance</w:t>
      </w:r>
      <w:bookmarkEnd w:id="23"/>
    </w:p>
    <w:p w14:paraId="101A0661" w14:textId="45B3B7C5" w:rsidR="002A4959" w:rsidRPr="002A4959" w:rsidRDefault="002A4959" w:rsidP="002A4959">
      <w:pPr>
        <w:pStyle w:val="RapASESubheadLevel3"/>
      </w:pPr>
      <w:bookmarkStart w:id="24" w:name="_Toc177378317"/>
      <w:r>
        <w:t>Create DB Parameter Group</w:t>
      </w:r>
      <w:bookmarkEnd w:id="24"/>
    </w:p>
    <w:p w14:paraId="624B9C6C" w14:textId="304B9811" w:rsidR="002A4959" w:rsidRDefault="002478A8" w:rsidP="002A4959">
      <w:pPr>
        <w:pStyle w:val="RapASEBodyCopy"/>
        <w:numPr>
          <w:ilvl w:val="0"/>
          <w:numId w:val="29"/>
        </w:numPr>
      </w:pPr>
      <w:r w:rsidRPr="002A4959">
        <w:rPr>
          <w:lang w:val="en-IN"/>
        </w:rPr>
        <w:t>Sign in to the AWS Management Console and open the Amazon RDS console at </w:t>
      </w:r>
      <w:hyperlink r:id="rId22" w:tgtFrame="_blank" w:history="1">
        <w:r w:rsidRPr="002A4959">
          <w:rPr>
            <w:rStyle w:val="Hyperlink"/>
            <w:lang w:val="en-IN"/>
          </w:rPr>
          <w:t>https://console.aws.amazon.com/rds/</w:t>
        </w:r>
      </w:hyperlink>
      <w:r w:rsidRPr="002A4959">
        <w:rPr>
          <w:lang w:val="en-IN"/>
        </w:rPr>
        <w:t>.</w:t>
      </w:r>
      <w:r w:rsidR="002A4959">
        <w:t xml:space="preserve"> </w:t>
      </w:r>
    </w:p>
    <w:p w14:paraId="0FD7D805" w14:textId="6686FBC6" w:rsidR="002478A8" w:rsidRPr="002478A8" w:rsidRDefault="002478A8" w:rsidP="002A4959">
      <w:pPr>
        <w:pStyle w:val="RapASEBodyCopy"/>
        <w:numPr>
          <w:ilvl w:val="0"/>
          <w:numId w:val="29"/>
        </w:numPr>
      </w:pPr>
      <w:r w:rsidRPr="002A4959">
        <w:rPr>
          <w:lang w:val="en-IN"/>
        </w:rPr>
        <w:t>In the navigation pane, choose </w:t>
      </w:r>
      <w:r w:rsidRPr="002A4959">
        <w:rPr>
          <w:b/>
          <w:bCs/>
          <w:lang w:val="en-IN"/>
        </w:rPr>
        <w:t>Parameter groups</w:t>
      </w:r>
      <w:r w:rsidRPr="002A4959">
        <w:rPr>
          <w:lang w:val="en-IN"/>
        </w:rPr>
        <w:t>.</w:t>
      </w:r>
    </w:p>
    <w:p w14:paraId="663EA91B" w14:textId="17635EA6" w:rsidR="002478A8" w:rsidRDefault="009D0F6A" w:rsidP="002A4959">
      <w:pPr>
        <w:pStyle w:val="RapASEBodyCopy"/>
        <w:numPr>
          <w:ilvl w:val="0"/>
          <w:numId w:val="29"/>
        </w:numPr>
      </w:pPr>
      <w:r>
        <w:rPr>
          <w:lang w:val="en-IN"/>
        </w:rPr>
        <w:t>Click on</w:t>
      </w:r>
      <w:r w:rsidR="002478A8" w:rsidRPr="002A4959">
        <w:rPr>
          <w:lang w:val="en-IN"/>
        </w:rPr>
        <w:t> </w:t>
      </w:r>
      <w:r w:rsidR="002478A8" w:rsidRPr="002A4959">
        <w:rPr>
          <w:b/>
          <w:bCs/>
          <w:lang w:val="en-IN"/>
        </w:rPr>
        <w:t>Create parameter group</w:t>
      </w:r>
      <w:r w:rsidR="002478A8">
        <w:rPr>
          <w:b/>
          <w:bCs/>
          <w:lang w:val="en-IN"/>
        </w:rPr>
        <w:t xml:space="preserve"> </w:t>
      </w:r>
      <w:r w:rsidR="00F33C21" w:rsidRPr="00F33C21">
        <w:rPr>
          <w:lang w:val="en-IN"/>
        </w:rPr>
        <w:t>button</w:t>
      </w:r>
      <w:r w:rsidR="00F33C21">
        <w:rPr>
          <w:b/>
          <w:bCs/>
          <w:lang w:val="en-IN"/>
        </w:rPr>
        <w:t xml:space="preserve"> </w:t>
      </w:r>
      <w:r w:rsidR="002478A8" w:rsidRPr="002A4959">
        <w:rPr>
          <w:lang w:val="en-IN"/>
        </w:rPr>
        <w:t>under</w:t>
      </w:r>
      <w:r w:rsidR="002478A8">
        <w:rPr>
          <w:b/>
          <w:bCs/>
          <w:lang w:val="en-IN"/>
        </w:rPr>
        <w:t xml:space="preserve"> </w:t>
      </w:r>
      <w:r w:rsidR="002478A8">
        <w:rPr>
          <w:lang w:val="en-IN"/>
        </w:rPr>
        <w:t>Custom tab</w:t>
      </w:r>
      <w:r w:rsidR="002478A8" w:rsidRPr="002A4959">
        <w:rPr>
          <w:lang w:val="en-IN"/>
        </w:rPr>
        <w:t>.</w:t>
      </w:r>
    </w:p>
    <w:p w14:paraId="0DFABD90" w14:textId="50C800BD" w:rsidR="002A4959" w:rsidRDefault="002A4959" w:rsidP="002A4959">
      <w:pPr>
        <w:pStyle w:val="RapASEBodyCopy"/>
        <w:numPr>
          <w:ilvl w:val="0"/>
          <w:numId w:val="29"/>
        </w:numPr>
      </w:pPr>
      <w:r>
        <w:t xml:space="preserve">Provide the </w:t>
      </w:r>
      <w:r w:rsidR="008D5430">
        <w:t xml:space="preserve">following </w:t>
      </w:r>
      <w:r>
        <w:t>required details for creating a new group.</w:t>
      </w:r>
    </w:p>
    <w:p w14:paraId="74FD8480" w14:textId="2E8F54C9" w:rsidR="002A4959" w:rsidRPr="002A4959" w:rsidRDefault="002A4959" w:rsidP="002A4959">
      <w:pPr>
        <w:pStyle w:val="RapASEBodyCopy"/>
        <w:numPr>
          <w:ilvl w:val="1"/>
          <w:numId w:val="29"/>
        </w:numPr>
      </w:pPr>
      <w:r w:rsidRPr="002A4959">
        <w:rPr>
          <w:i/>
          <w:iCs/>
          <w:lang w:val="en-IN"/>
        </w:rPr>
        <w:t>Parameter group name</w:t>
      </w:r>
      <w:r w:rsidR="00110ED3" w:rsidRPr="00134A52">
        <w:rPr>
          <w:b/>
          <w:bCs/>
          <w:i/>
          <w:iCs/>
          <w:lang w:val="en-IN"/>
        </w:rPr>
        <w:t xml:space="preserve"> -</w:t>
      </w:r>
      <w:r w:rsidR="00110ED3">
        <w:rPr>
          <w:b/>
          <w:bCs/>
          <w:lang w:val="en-IN"/>
        </w:rPr>
        <w:t xml:space="preserve"> </w:t>
      </w:r>
      <w:r w:rsidR="00110ED3">
        <w:rPr>
          <w:lang w:val="en-IN"/>
        </w:rPr>
        <w:t>E</w:t>
      </w:r>
      <w:r w:rsidRPr="002A4959">
        <w:rPr>
          <w:lang w:val="en-IN"/>
        </w:rPr>
        <w:t>nter the name of your new DB parameter group.</w:t>
      </w:r>
    </w:p>
    <w:p w14:paraId="3EAD3A87" w14:textId="0A97344D" w:rsidR="002A4959" w:rsidRPr="002A4959" w:rsidRDefault="002A4959" w:rsidP="002A4959">
      <w:pPr>
        <w:pStyle w:val="RapASEBodyCopy"/>
        <w:numPr>
          <w:ilvl w:val="1"/>
          <w:numId w:val="29"/>
        </w:numPr>
      </w:pPr>
      <w:r w:rsidRPr="002A4959">
        <w:rPr>
          <w:i/>
          <w:iCs/>
          <w:lang w:val="en-IN"/>
        </w:rPr>
        <w:t>Description</w:t>
      </w:r>
      <w:r w:rsidR="00110ED3" w:rsidRPr="00134A52">
        <w:rPr>
          <w:i/>
          <w:iCs/>
          <w:lang w:val="en-IN"/>
        </w:rPr>
        <w:t xml:space="preserve"> -</w:t>
      </w:r>
      <w:r w:rsidR="00110ED3">
        <w:rPr>
          <w:lang w:val="en-IN"/>
        </w:rPr>
        <w:t xml:space="preserve"> E</w:t>
      </w:r>
      <w:r w:rsidRPr="002A4959">
        <w:rPr>
          <w:lang w:val="en-IN"/>
        </w:rPr>
        <w:t>nter a description for your new DB parameter group.</w:t>
      </w:r>
    </w:p>
    <w:p w14:paraId="1B550272" w14:textId="0D097417" w:rsidR="002A4959" w:rsidRPr="002A4959" w:rsidRDefault="002A4959" w:rsidP="002A4959">
      <w:pPr>
        <w:pStyle w:val="RapASEBodyCopy"/>
        <w:numPr>
          <w:ilvl w:val="1"/>
          <w:numId w:val="29"/>
        </w:numPr>
      </w:pPr>
      <w:r w:rsidRPr="002A4959">
        <w:rPr>
          <w:i/>
          <w:iCs/>
          <w:lang w:val="en-IN"/>
        </w:rPr>
        <w:t>Engine type</w:t>
      </w:r>
      <w:r w:rsidR="007444F8" w:rsidRPr="00134A52">
        <w:rPr>
          <w:i/>
          <w:iCs/>
          <w:lang w:val="en-IN"/>
        </w:rPr>
        <w:t xml:space="preserve"> -</w:t>
      </w:r>
      <w:r w:rsidR="007444F8">
        <w:rPr>
          <w:lang w:val="en-IN"/>
        </w:rPr>
        <w:t xml:space="preserve"> C</w:t>
      </w:r>
      <w:r w:rsidRPr="002A4959">
        <w:rPr>
          <w:lang w:val="en-IN"/>
        </w:rPr>
        <w:t>hoose your DB engine</w:t>
      </w:r>
      <w:r w:rsidR="007444F8">
        <w:rPr>
          <w:lang w:val="en-IN"/>
        </w:rPr>
        <w:t xml:space="preserve"> (Aurora PostgreSQL)</w:t>
      </w:r>
      <w:r w:rsidRPr="002A4959">
        <w:rPr>
          <w:lang w:val="en-IN"/>
        </w:rPr>
        <w:t>.</w:t>
      </w:r>
    </w:p>
    <w:p w14:paraId="04583D00" w14:textId="02F6B23C" w:rsidR="002A4959" w:rsidRPr="002A4959" w:rsidRDefault="002A4959" w:rsidP="002A4959">
      <w:pPr>
        <w:pStyle w:val="RapASEBodyCopy"/>
        <w:numPr>
          <w:ilvl w:val="1"/>
          <w:numId w:val="29"/>
        </w:numPr>
      </w:pPr>
      <w:r w:rsidRPr="002A4959">
        <w:rPr>
          <w:i/>
          <w:iCs/>
          <w:lang w:val="en-IN"/>
        </w:rPr>
        <w:t>Parameter group family</w:t>
      </w:r>
      <w:r w:rsidR="007444F8" w:rsidRPr="00134A52">
        <w:rPr>
          <w:i/>
          <w:iCs/>
          <w:lang w:val="en-IN"/>
        </w:rPr>
        <w:t xml:space="preserve"> -</w:t>
      </w:r>
      <w:r w:rsidR="007444F8">
        <w:rPr>
          <w:b/>
          <w:bCs/>
          <w:lang w:val="en-IN"/>
        </w:rPr>
        <w:t xml:space="preserve"> </w:t>
      </w:r>
      <w:r w:rsidR="007444F8">
        <w:rPr>
          <w:lang w:val="en-IN"/>
        </w:rPr>
        <w:t xml:space="preserve"> C</w:t>
      </w:r>
      <w:r w:rsidRPr="002A4959">
        <w:rPr>
          <w:lang w:val="en-IN"/>
        </w:rPr>
        <w:t>hoose a DB parameter group family</w:t>
      </w:r>
      <w:r w:rsidR="00591C49">
        <w:rPr>
          <w:lang w:val="en-IN"/>
        </w:rPr>
        <w:t xml:space="preserve"> (aurora-postgresql-16)</w:t>
      </w:r>
      <w:r w:rsidRPr="002A4959">
        <w:rPr>
          <w:lang w:val="en-IN"/>
        </w:rPr>
        <w:t>.</w:t>
      </w:r>
    </w:p>
    <w:p w14:paraId="1DFC667A" w14:textId="40FEFF4B" w:rsidR="002A4959" w:rsidRPr="002A4959" w:rsidRDefault="002A4959" w:rsidP="002A4959">
      <w:pPr>
        <w:pStyle w:val="RapASEBodyCopy"/>
        <w:numPr>
          <w:ilvl w:val="1"/>
          <w:numId w:val="29"/>
        </w:numPr>
      </w:pPr>
      <w:r w:rsidRPr="002A4959">
        <w:rPr>
          <w:i/>
          <w:iCs/>
          <w:lang w:val="en-IN"/>
        </w:rPr>
        <w:t>Type</w:t>
      </w:r>
      <w:r w:rsidR="00100329" w:rsidRPr="00134A52">
        <w:rPr>
          <w:i/>
          <w:iCs/>
          <w:lang w:val="en-IN"/>
        </w:rPr>
        <w:t xml:space="preserve"> -</w:t>
      </w:r>
      <w:r w:rsidR="00100329">
        <w:rPr>
          <w:b/>
          <w:bCs/>
          <w:lang w:val="en-IN"/>
        </w:rPr>
        <w:t xml:space="preserve"> </w:t>
      </w:r>
      <w:r w:rsidR="00100329">
        <w:rPr>
          <w:lang w:val="en-IN"/>
        </w:rPr>
        <w:t>I</w:t>
      </w:r>
      <w:r w:rsidRPr="002A4959">
        <w:rPr>
          <w:lang w:val="en-IN"/>
        </w:rPr>
        <w:t>f applicable, choose </w:t>
      </w:r>
      <w:r w:rsidRPr="002A4959">
        <w:rPr>
          <w:b/>
          <w:bCs/>
          <w:lang w:val="en-IN"/>
        </w:rPr>
        <w:t>DB Parameter Group</w:t>
      </w:r>
      <w:r w:rsidRPr="002A4959">
        <w:rPr>
          <w:lang w:val="en-IN"/>
        </w:rPr>
        <w:t>.</w:t>
      </w:r>
    </w:p>
    <w:p w14:paraId="79FFFAE0" w14:textId="56C63572" w:rsidR="002A4959" w:rsidRPr="00027ECD" w:rsidRDefault="002A4959" w:rsidP="002A4959">
      <w:pPr>
        <w:pStyle w:val="RapASEBodyCopy"/>
        <w:numPr>
          <w:ilvl w:val="0"/>
          <w:numId w:val="29"/>
        </w:numPr>
      </w:pPr>
      <w:r>
        <w:rPr>
          <w:lang w:val="en-IN"/>
        </w:rPr>
        <w:t xml:space="preserve">Click on </w:t>
      </w:r>
      <w:r w:rsidRPr="002A4959">
        <w:rPr>
          <w:b/>
          <w:bCs/>
          <w:lang w:val="en-IN"/>
        </w:rPr>
        <w:t>Create</w:t>
      </w:r>
      <w:r>
        <w:rPr>
          <w:lang w:val="en-IN"/>
        </w:rPr>
        <w:t xml:space="preserve"> button to create a new group with the provided details.</w:t>
      </w:r>
    </w:p>
    <w:p w14:paraId="7CDB947B" w14:textId="560C58D1" w:rsidR="00027ECD" w:rsidRDefault="0037374F" w:rsidP="00176166">
      <w:pPr>
        <w:pStyle w:val="RapASEBodyCopy"/>
        <w:ind w:left="720" w:firstLine="360"/>
      </w:pPr>
      <w:r>
        <w:rPr>
          <w:lang w:val="en-IN"/>
        </w:rPr>
        <w:object w:dxaOrig="1520" w:dyaOrig="987" w14:anchorId="292108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1pt;height:49.6pt" o:ole="">
            <v:imagedata r:id="rId23" o:title=""/>
          </v:shape>
          <o:OLEObject Type="Embed" ProgID="Package" ShapeID="_x0000_i1025" DrawAspect="Icon" ObjectID="_1787991066" r:id="rId24"/>
        </w:object>
      </w:r>
    </w:p>
    <w:p w14:paraId="6ABFC4F8" w14:textId="77777777" w:rsidR="00893F64" w:rsidRPr="002A4959" w:rsidRDefault="00893F64" w:rsidP="00893F64">
      <w:pPr>
        <w:pStyle w:val="RapASESubheadLevel3"/>
      </w:pPr>
      <w:bookmarkStart w:id="25" w:name="_Hlk177144132"/>
      <w:bookmarkStart w:id="26" w:name="_Toc177378318"/>
      <w:r>
        <w:t>Modify DB Parameter Group Configurations</w:t>
      </w:r>
      <w:bookmarkEnd w:id="26"/>
    </w:p>
    <w:bookmarkEnd w:id="25"/>
    <w:p w14:paraId="59F451DB" w14:textId="77777777" w:rsidR="00893F64" w:rsidRDefault="00893F64" w:rsidP="00893F64">
      <w:pPr>
        <w:pStyle w:val="RapASEBodyCopy"/>
        <w:ind w:left="360" w:firstLine="720"/>
        <w:rPr>
          <w:lang w:val="en-GB"/>
        </w:rPr>
      </w:pPr>
      <w:r w:rsidRPr="000F5642">
        <w:rPr>
          <w:lang w:val="en-GB"/>
        </w:rPr>
        <w:t>The RDS console shows the status of the DB parameter group associated with a DB instance on the </w:t>
      </w:r>
      <w:r w:rsidRPr="000F5642">
        <w:rPr>
          <w:b/>
          <w:bCs/>
          <w:lang w:val="en-GB"/>
        </w:rPr>
        <w:t>Configuration</w:t>
      </w:r>
      <w:r w:rsidRPr="000F5642">
        <w:rPr>
          <w:lang w:val="en-GB"/>
        </w:rPr>
        <w:t> tab.</w:t>
      </w:r>
      <w:r w:rsidRPr="004450C0">
        <w:rPr>
          <w:rFonts w:ascii="Helvetica" w:eastAsiaTheme="minorHAnsi" w:hAnsi="Helvetica" w:cs="Helvetica"/>
          <w:color w:val="16191F"/>
          <w:sz w:val="22"/>
          <w:szCs w:val="22"/>
          <w:shd w:val="clear" w:color="auto" w:fill="FFFFFF"/>
          <w:lang w:val="en-GB"/>
        </w:rPr>
        <w:t xml:space="preserve"> </w:t>
      </w:r>
      <w:r w:rsidRPr="004450C0">
        <w:rPr>
          <w:lang w:val="en-GB"/>
        </w:rPr>
        <w:t>For example, suppose that the DB instance isn't using the latest changes to its associated DB parameter group. If so, the RDS console shows the DB parameter group with a status of </w:t>
      </w:r>
      <w:r w:rsidRPr="004450C0">
        <w:rPr>
          <w:b/>
          <w:bCs/>
          <w:lang w:val="en-GB"/>
        </w:rPr>
        <w:t>pending-reboot</w:t>
      </w:r>
      <w:r w:rsidRPr="004450C0">
        <w:rPr>
          <w:lang w:val="en-GB"/>
        </w:rPr>
        <w:t>. To apply the latest parameter changes to that DB instance, manually reboot the DB instance.</w:t>
      </w:r>
    </w:p>
    <w:p w14:paraId="0CF530C1" w14:textId="77777777" w:rsidR="00893F64" w:rsidRPr="00CD6941" w:rsidRDefault="00893F64" w:rsidP="00893F64">
      <w:pPr>
        <w:pStyle w:val="RapASEBodyCopy"/>
        <w:numPr>
          <w:ilvl w:val="0"/>
          <w:numId w:val="33"/>
        </w:numPr>
        <w:rPr>
          <w:lang w:val="en-IN"/>
        </w:rPr>
      </w:pPr>
      <w:r w:rsidRPr="000F5642">
        <w:rPr>
          <w:lang w:val="en-IN"/>
        </w:rPr>
        <w:lastRenderedPageBreak/>
        <w:t>In the navigation pane, choose </w:t>
      </w:r>
      <w:r w:rsidRPr="00CD6941">
        <w:rPr>
          <w:b/>
          <w:bCs/>
          <w:lang w:val="en-IN"/>
        </w:rPr>
        <w:t>Parameter Groups</w:t>
      </w:r>
      <w:r>
        <w:rPr>
          <w:lang w:val="en-IN"/>
        </w:rPr>
        <w:t>.</w:t>
      </w:r>
    </w:p>
    <w:p w14:paraId="355C08B2" w14:textId="351D6CA8" w:rsidR="00893F64" w:rsidRDefault="00BC5FB8" w:rsidP="00893F64">
      <w:pPr>
        <w:pStyle w:val="RapASEBodyCopy"/>
        <w:numPr>
          <w:ilvl w:val="0"/>
          <w:numId w:val="33"/>
        </w:numPr>
        <w:rPr>
          <w:lang w:val="en-IN"/>
        </w:rPr>
      </w:pPr>
      <w:r>
        <w:rPr>
          <w:lang w:val="en-IN"/>
        </w:rPr>
        <w:t>From the groups list</w:t>
      </w:r>
      <w:r w:rsidR="00893F64" w:rsidRPr="00CD6941">
        <w:rPr>
          <w:lang w:val="en-IN"/>
        </w:rPr>
        <w:t xml:space="preserve">, </w:t>
      </w:r>
      <w:r w:rsidR="00893F64">
        <w:rPr>
          <w:lang w:val="en-IN"/>
        </w:rPr>
        <w:t>select</w:t>
      </w:r>
      <w:r w:rsidR="00893F64" w:rsidRPr="00CD6941">
        <w:rPr>
          <w:lang w:val="en-IN"/>
        </w:rPr>
        <w:t xml:space="preserve"> the </w:t>
      </w:r>
      <w:r w:rsidR="00893F64">
        <w:rPr>
          <w:lang w:val="en-IN"/>
        </w:rPr>
        <w:t xml:space="preserve">newly created </w:t>
      </w:r>
      <w:r w:rsidR="00893F64" w:rsidRPr="00CD6941">
        <w:rPr>
          <w:lang w:val="en-IN"/>
        </w:rPr>
        <w:t>parameter group.</w:t>
      </w:r>
    </w:p>
    <w:p w14:paraId="26C6716D" w14:textId="01808597" w:rsidR="00893F64" w:rsidRDefault="0023499A" w:rsidP="0023499A">
      <w:pPr>
        <w:pStyle w:val="RapASEBodyCopy"/>
        <w:numPr>
          <w:ilvl w:val="0"/>
          <w:numId w:val="33"/>
        </w:numPr>
        <w:rPr>
          <w:lang w:val="en-IN"/>
        </w:rPr>
      </w:pPr>
      <w:r>
        <w:rPr>
          <w:lang w:val="en-IN"/>
        </w:rPr>
        <w:t>Go to</w:t>
      </w:r>
      <w:r w:rsidR="00893F64" w:rsidRPr="00CD6941">
        <w:rPr>
          <w:lang w:val="en-IN"/>
        </w:rPr>
        <w:t> </w:t>
      </w:r>
      <w:r w:rsidR="00893F64" w:rsidRPr="00CD6941">
        <w:rPr>
          <w:b/>
          <w:bCs/>
          <w:lang w:val="en-IN"/>
        </w:rPr>
        <w:t xml:space="preserve">Parameter group </w:t>
      </w:r>
      <w:r w:rsidRPr="001E1062">
        <w:rPr>
          <w:b/>
          <w:bCs/>
          <w:lang w:val="en-IN"/>
        </w:rPr>
        <w:sym w:font="Wingdings" w:char="F0E0"/>
      </w:r>
      <w:r w:rsidRPr="001E1062">
        <w:rPr>
          <w:b/>
          <w:bCs/>
          <w:lang w:val="en-IN"/>
        </w:rPr>
        <w:t xml:space="preserve"> A</w:t>
      </w:r>
      <w:r w:rsidR="00893F64" w:rsidRPr="00CD6941">
        <w:rPr>
          <w:b/>
          <w:bCs/>
          <w:lang w:val="en-IN"/>
        </w:rPr>
        <w:t>ctions</w:t>
      </w:r>
      <w:r w:rsidRPr="001E1062">
        <w:rPr>
          <w:lang w:val="en-IN"/>
        </w:rPr>
        <w:t xml:space="preserve"> </w:t>
      </w:r>
      <w:r w:rsidRPr="0023499A">
        <w:rPr>
          <w:lang w:val="en-IN"/>
        </w:rPr>
        <w:t>and</w:t>
      </w:r>
      <w:r w:rsidR="00893F64" w:rsidRPr="00CD6941">
        <w:rPr>
          <w:lang w:val="en-IN"/>
        </w:rPr>
        <w:t xml:space="preserve"> choose </w:t>
      </w:r>
      <w:r w:rsidR="00893F64" w:rsidRPr="00CD6941">
        <w:rPr>
          <w:b/>
          <w:bCs/>
          <w:lang w:val="en-IN"/>
        </w:rPr>
        <w:t>Edit</w:t>
      </w:r>
      <w:r w:rsidR="00893F64">
        <w:rPr>
          <w:lang w:val="en-IN"/>
        </w:rPr>
        <w:t>.</w:t>
      </w:r>
    </w:p>
    <w:p w14:paraId="25FA377E" w14:textId="77777777" w:rsidR="00893F64" w:rsidRDefault="00893F64" w:rsidP="00893F64">
      <w:pPr>
        <w:pStyle w:val="RapASEBodyCopy"/>
        <w:numPr>
          <w:ilvl w:val="0"/>
          <w:numId w:val="33"/>
        </w:numPr>
        <w:rPr>
          <w:lang w:val="en-IN"/>
        </w:rPr>
      </w:pPr>
      <w:r>
        <w:rPr>
          <w:lang w:val="en-IN"/>
        </w:rPr>
        <w:t xml:space="preserve">Search for the </w:t>
      </w:r>
      <w:r w:rsidRPr="00CD6941">
        <w:rPr>
          <w:b/>
          <w:bCs/>
          <w:lang w:val="en-IN"/>
        </w:rPr>
        <w:t>shared_preload_libraries</w:t>
      </w:r>
      <w:r>
        <w:rPr>
          <w:b/>
          <w:bCs/>
          <w:lang w:val="en-IN"/>
        </w:rPr>
        <w:t xml:space="preserve"> </w:t>
      </w:r>
      <w:r w:rsidRPr="00CD6941">
        <w:rPr>
          <w:lang w:val="en-IN"/>
        </w:rPr>
        <w:t xml:space="preserve">and </w:t>
      </w:r>
      <w:r>
        <w:rPr>
          <w:lang w:val="en-IN"/>
        </w:rPr>
        <w:t xml:space="preserve">add </w:t>
      </w:r>
      <w:r w:rsidRPr="00CD6941">
        <w:rPr>
          <w:b/>
          <w:bCs/>
          <w:lang w:val="en-IN"/>
        </w:rPr>
        <w:t>pg_cron</w:t>
      </w:r>
      <w:r>
        <w:rPr>
          <w:lang w:val="en-IN"/>
        </w:rPr>
        <w:t xml:space="preserve"> to its value. </w:t>
      </w:r>
    </w:p>
    <w:p w14:paraId="0B2FAEE6" w14:textId="1C4C8386" w:rsidR="00893F64" w:rsidRDefault="00893F64" w:rsidP="00893F64">
      <w:pPr>
        <w:pStyle w:val="RapASEBodyCopy"/>
        <w:numPr>
          <w:ilvl w:val="0"/>
          <w:numId w:val="33"/>
        </w:numPr>
        <w:rPr>
          <w:lang w:val="en-IN"/>
        </w:rPr>
      </w:pPr>
      <w:r>
        <w:rPr>
          <w:lang w:val="en-IN"/>
        </w:rPr>
        <w:t xml:space="preserve">Search for the </w:t>
      </w:r>
      <w:r w:rsidRPr="007C387A">
        <w:rPr>
          <w:b/>
          <w:bCs/>
          <w:lang w:val="en-IN"/>
        </w:rPr>
        <w:t>cron.database_name</w:t>
      </w:r>
      <w:r>
        <w:rPr>
          <w:lang w:val="en-IN"/>
        </w:rPr>
        <w:t xml:space="preserve"> and </w:t>
      </w:r>
      <w:r w:rsidR="007C387A">
        <w:rPr>
          <w:lang w:val="en-IN"/>
        </w:rPr>
        <w:t>update your</w:t>
      </w:r>
      <w:r>
        <w:rPr>
          <w:lang w:val="en-IN"/>
        </w:rPr>
        <w:t xml:space="preserve"> certscan database name (certscandb) </w:t>
      </w:r>
      <w:r w:rsidR="007C387A">
        <w:rPr>
          <w:lang w:val="en-IN"/>
        </w:rPr>
        <w:t xml:space="preserve">as </w:t>
      </w:r>
      <w:r>
        <w:rPr>
          <w:lang w:val="en-IN"/>
        </w:rPr>
        <w:t>its value.</w:t>
      </w:r>
    </w:p>
    <w:p w14:paraId="3F556407" w14:textId="76B91386" w:rsidR="00893F64" w:rsidRDefault="00893F64" w:rsidP="00893F64">
      <w:pPr>
        <w:pStyle w:val="RapASEBodyCopy"/>
        <w:numPr>
          <w:ilvl w:val="0"/>
          <w:numId w:val="33"/>
        </w:numPr>
        <w:rPr>
          <w:lang w:val="en-IN"/>
        </w:rPr>
      </w:pPr>
      <w:r>
        <w:rPr>
          <w:lang w:val="en-IN"/>
        </w:rPr>
        <w:t xml:space="preserve">Click on the </w:t>
      </w:r>
      <w:r w:rsidRPr="00561B40">
        <w:rPr>
          <w:b/>
          <w:bCs/>
          <w:lang w:val="en-IN"/>
        </w:rPr>
        <w:t>Save Changes</w:t>
      </w:r>
      <w:r>
        <w:rPr>
          <w:lang w:val="en-IN"/>
        </w:rPr>
        <w:t xml:space="preserve"> button to </w:t>
      </w:r>
      <w:r w:rsidR="00F72F51">
        <w:rPr>
          <w:lang w:val="en-IN"/>
        </w:rPr>
        <w:t xml:space="preserve">save your </w:t>
      </w:r>
      <w:r>
        <w:rPr>
          <w:lang w:val="en-IN"/>
        </w:rPr>
        <w:t xml:space="preserve">changes </w:t>
      </w:r>
      <w:r w:rsidR="00B8725D">
        <w:rPr>
          <w:lang w:val="en-IN"/>
        </w:rPr>
        <w:t>for</w:t>
      </w:r>
      <w:r>
        <w:rPr>
          <w:lang w:val="en-IN"/>
        </w:rPr>
        <w:t xml:space="preserve"> the selected parameter group. </w:t>
      </w:r>
    </w:p>
    <w:p w14:paraId="49EB3C68" w14:textId="1638B470" w:rsidR="00893F64" w:rsidRPr="004306D5" w:rsidRDefault="00893F64" w:rsidP="00893F64">
      <w:pPr>
        <w:pStyle w:val="RapASEBodyCopy"/>
        <w:numPr>
          <w:ilvl w:val="0"/>
          <w:numId w:val="33"/>
        </w:numPr>
        <w:rPr>
          <w:lang w:val="en-IN"/>
        </w:rPr>
      </w:pPr>
      <w:r w:rsidRPr="00C24125">
        <w:rPr>
          <w:lang w:val="en-IN"/>
        </w:rPr>
        <w:t xml:space="preserve">After the modifications, </w:t>
      </w:r>
      <w:r>
        <w:t xml:space="preserve">select a modified DB instance and </w:t>
      </w:r>
      <w:r w:rsidRPr="00C24125">
        <w:rPr>
          <w:lang w:val="en-IN"/>
        </w:rPr>
        <w:t>c</w:t>
      </w:r>
      <w:r w:rsidR="006924EF">
        <w:rPr>
          <w:lang w:val="en-IN"/>
        </w:rPr>
        <w:t>h</w:t>
      </w:r>
      <w:r w:rsidRPr="00C24125">
        <w:rPr>
          <w:lang w:val="en-IN"/>
        </w:rPr>
        <w:t>oose</w:t>
      </w:r>
      <w:r w:rsidRPr="000F5642">
        <w:rPr>
          <w:lang w:val="en-IN"/>
        </w:rPr>
        <w:t> </w:t>
      </w:r>
      <w:r w:rsidRPr="00C24125">
        <w:rPr>
          <w:b/>
          <w:bCs/>
          <w:lang w:val="en-IN"/>
        </w:rPr>
        <w:t xml:space="preserve">Actions </w:t>
      </w:r>
      <w:r w:rsidRPr="000F5642">
        <w:rPr>
          <w:b/>
          <w:bCs/>
          <w:lang w:val="en-IN"/>
        </w:rPr>
        <w:sym w:font="Wingdings" w:char="F0E0"/>
      </w:r>
      <w:r w:rsidRPr="00C24125">
        <w:rPr>
          <w:b/>
          <w:bCs/>
          <w:lang w:val="en-IN"/>
        </w:rPr>
        <w:t xml:space="preserve"> Reboot</w:t>
      </w:r>
      <w:r>
        <w:t>.</w:t>
      </w:r>
    </w:p>
    <w:p w14:paraId="60792FC8" w14:textId="33286A0A" w:rsidR="00893F64" w:rsidRPr="00B11BF7" w:rsidRDefault="0023499A" w:rsidP="00893F64">
      <w:pPr>
        <w:pStyle w:val="RapASEBodyCopy"/>
        <w:ind w:left="720" w:firstLine="360"/>
        <w:rPr>
          <w:lang w:val="en-IN"/>
        </w:rPr>
      </w:pPr>
      <w:r>
        <w:object w:dxaOrig="1520" w:dyaOrig="987" w14:anchorId="7298CB65">
          <v:shape id="_x0000_i1026" type="#_x0000_t75" style="width:76.1pt;height:49.6pt" o:ole="">
            <v:imagedata r:id="rId25" o:title=""/>
          </v:shape>
          <o:OLEObject Type="Embed" ProgID="Package" ShapeID="_x0000_i1026" DrawAspect="Icon" ObjectID="_1787991067" r:id="rId26"/>
        </w:object>
      </w:r>
    </w:p>
    <w:p w14:paraId="6D28CD49" w14:textId="042C6FA6" w:rsidR="002A4959" w:rsidRPr="002A4959" w:rsidRDefault="002A4959" w:rsidP="002A4959">
      <w:pPr>
        <w:pStyle w:val="RapASESubheadLevel3"/>
      </w:pPr>
      <w:bookmarkStart w:id="27" w:name="_Toc177378319"/>
      <w:r>
        <w:t>Associate DB Parameter Group to a DB Instance</w:t>
      </w:r>
      <w:bookmarkEnd w:id="27"/>
    </w:p>
    <w:p w14:paraId="0F2A7624" w14:textId="2A012613" w:rsidR="000F5642" w:rsidRDefault="000F5642" w:rsidP="002A4959">
      <w:pPr>
        <w:pStyle w:val="RapASEBodyCopy"/>
        <w:numPr>
          <w:ilvl w:val="0"/>
          <w:numId w:val="31"/>
        </w:numPr>
      </w:pPr>
      <w:r w:rsidRPr="000F5642">
        <w:rPr>
          <w:lang w:val="en-IN"/>
        </w:rPr>
        <w:t>In the navigation pane, choose </w:t>
      </w:r>
      <w:r w:rsidRPr="000F5642">
        <w:rPr>
          <w:b/>
          <w:bCs/>
          <w:lang w:val="en-IN"/>
        </w:rPr>
        <w:t>Databases</w:t>
      </w:r>
      <w:r w:rsidR="00563DA2">
        <w:rPr>
          <w:lang w:val="en-IN"/>
        </w:rPr>
        <w:t>.</w:t>
      </w:r>
    </w:p>
    <w:p w14:paraId="149B4FA4" w14:textId="753CF363" w:rsidR="002A4959" w:rsidRDefault="000F5642" w:rsidP="002A4959">
      <w:pPr>
        <w:pStyle w:val="RapASEBodyCopy"/>
        <w:numPr>
          <w:ilvl w:val="0"/>
          <w:numId w:val="31"/>
        </w:numPr>
      </w:pPr>
      <w:r>
        <w:t>Select a DB instance that you want to modif</w:t>
      </w:r>
      <w:r w:rsidR="00931D83">
        <w:t xml:space="preserve">y and click on </w:t>
      </w:r>
      <w:r w:rsidR="00931D83" w:rsidRPr="00931D83">
        <w:rPr>
          <w:b/>
          <w:bCs/>
        </w:rPr>
        <w:t>Modify</w:t>
      </w:r>
      <w:r w:rsidR="00931D83">
        <w:t xml:space="preserve"> button.</w:t>
      </w:r>
    </w:p>
    <w:p w14:paraId="72F7A146" w14:textId="3BEAFD21" w:rsidR="000F5642" w:rsidRPr="000F5642" w:rsidRDefault="000F5642" w:rsidP="002A4959">
      <w:pPr>
        <w:pStyle w:val="RapASEBodyCopy"/>
        <w:numPr>
          <w:ilvl w:val="0"/>
          <w:numId w:val="31"/>
        </w:numPr>
      </w:pPr>
      <w:r>
        <w:rPr>
          <w:lang w:val="en-IN"/>
        </w:rPr>
        <w:t xml:space="preserve">Go to </w:t>
      </w:r>
      <w:r w:rsidRPr="00E96AED">
        <w:rPr>
          <w:b/>
          <w:bCs/>
          <w:lang w:val="en-IN"/>
        </w:rPr>
        <w:t xml:space="preserve">Additional Configuration </w:t>
      </w:r>
      <w:r w:rsidRPr="00E96AED">
        <w:rPr>
          <w:b/>
          <w:bCs/>
          <w:lang w:val="en-IN"/>
        </w:rPr>
        <w:sym w:font="Wingdings" w:char="F0E0"/>
      </w:r>
      <w:r w:rsidRPr="00E96AED">
        <w:rPr>
          <w:b/>
          <w:bCs/>
          <w:lang w:val="en-IN"/>
        </w:rPr>
        <w:t xml:space="preserve"> Database Options</w:t>
      </w:r>
      <w:r>
        <w:rPr>
          <w:lang w:val="en-IN"/>
        </w:rPr>
        <w:t xml:space="preserve"> and select the </w:t>
      </w:r>
      <w:r w:rsidR="009F299C">
        <w:rPr>
          <w:lang w:val="en-IN"/>
        </w:rPr>
        <w:t xml:space="preserve">newly created </w:t>
      </w:r>
      <w:r w:rsidRPr="000F5642">
        <w:rPr>
          <w:lang w:val="en-IN"/>
        </w:rPr>
        <w:t>DB parameter group</w:t>
      </w:r>
      <w:r>
        <w:rPr>
          <w:lang w:val="en-IN"/>
        </w:rPr>
        <w:t>.</w:t>
      </w:r>
    </w:p>
    <w:p w14:paraId="5108CF4A" w14:textId="09EEA88D" w:rsidR="000F5642" w:rsidRPr="000F5642" w:rsidRDefault="000F5642" w:rsidP="000F5642">
      <w:pPr>
        <w:pStyle w:val="RapASEBodyCopy"/>
        <w:numPr>
          <w:ilvl w:val="0"/>
          <w:numId w:val="31"/>
        </w:numPr>
        <w:rPr>
          <w:lang w:val="en-IN"/>
        </w:rPr>
      </w:pPr>
      <w:r>
        <w:rPr>
          <w:lang w:val="en-IN"/>
        </w:rPr>
        <w:t>Click on</w:t>
      </w:r>
      <w:r w:rsidRPr="000F5642">
        <w:rPr>
          <w:lang w:val="en-IN"/>
        </w:rPr>
        <w:t> </w:t>
      </w:r>
      <w:r w:rsidRPr="000F5642">
        <w:rPr>
          <w:b/>
          <w:bCs/>
          <w:lang w:val="en-IN"/>
        </w:rPr>
        <w:t>Continue</w:t>
      </w:r>
      <w:r w:rsidRPr="000F5642">
        <w:rPr>
          <w:lang w:val="en-IN"/>
        </w:rPr>
        <w:t> </w:t>
      </w:r>
      <w:r>
        <w:rPr>
          <w:lang w:val="en-IN"/>
        </w:rPr>
        <w:t xml:space="preserve">button </w:t>
      </w:r>
      <w:r w:rsidRPr="000F5642">
        <w:rPr>
          <w:lang w:val="en-IN"/>
        </w:rPr>
        <w:t>and check the summary of modifications.</w:t>
      </w:r>
    </w:p>
    <w:p w14:paraId="593E4FDE" w14:textId="4CEFACE2" w:rsidR="000F5642" w:rsidRPr="000F5642" w:rsidRDefault="000F5642" w:rsidP="002A4959">
      <w:pPr>
        <w:pStyle w:val="RapASEBodyCopy"/>
        <w:numPr>
          <w:ilvl w:val="0"/>
          <w:numId w:val="31"/>
        </w:numPr>
      </w:pPr>
      <w:r w:rsidRPr="000F5642">
        <w:rPr>
          <w:lang w:val="en-IN"/>
        </w:rPr>
        <w:t>Choose </w:t>
      </w:r>
      <w:r w:rsidRPr="000F5642">
        <w:rPr>
          <w:b/>
          <w:bCs/>
          <w:lang w:val="en-IN"/>
        </w:rPr>
        <w:t>Apply immediately</w:t>
      </w:r>
      <w:r w:rsidRPr="000F5642">
        <w:rPr>
          <w:lang w:val="en-IN"/>
        </w:rPr>
        <w:t> to apply the changes immediately.</w:t>
      </w:r>
    </w:p>
    <w:p w14:paraId="1E25082D" w14:textId="6D562ED0" w:rsidR="000F5642" w:rsidRPr="008165E4" w:rsidRDefault="000F5642" w:rsidP="002A4959">
      <w:pPr>
        <w:pStyle w:val="RapASEBodyCopy"/>
        <w:numPr>
          <w:ilvl w:val="0"/>
          <w:numId w:val="31"/>
        </w:numPr>
      </w:pPr>
      <w:r w:rsidRPr="000F5642">
        <w:rPr>
          <w:lang w:val="en-IN"/>
        </w:rPr>
        <w:t>On the confirmation page, review your changes</w:t>
      </w:r>
      <w:r w:rsidR="00CC744D">
        <w:rPr>
          <w:lang w:val="en-IN"/>
        </w:rPr>
        <w:t xml:space="preserve"> and click on</w:t>
      </w:r>
      <w:r w:rsidR="00CC744D" w:rsidRPr="000F5642">
        <w:rPr>
          <w:b/>
          <w:bCs/>
          <w:lang w:val="en-IN"/>
        </w:rPr>
        <w:t xml:space="preserve"> </w:t>
      </w:r>
      <w:r w:rsidRPr="000F5642">
        <w:rPr>
          <w:b/>
          <w:bCs/>
          <w:lang w:val="en-IN"/>
        </w:rPr>
        <w:t>Modify DB instance</w:t>
      </w:r>
      <w:r w:rsidRPr="000F5642">
        <w:rPr>
          <w:lang w:val="en-IN"/>
        </w:rPr>
        <w:t> </w:t>
      </w:r>
      <w:r w:rsidR="00CC744D">
        <w:rPr>
          <w:lang w:val="en-IN"/>
        </w:rPr>
        <w:t xml:space="preserve">button </w:t>
      </w:r>
      <w:r w:rsidRPr="000F5642">
        <w:rPr>
          <w:lang w:val="en-IN"/>
        </w:rPr>
        <w:t>to save your changes.</w:t>
      </w:r>
    </w:p>
    <w:p w14:paraId="61F4C837" w14:textId="74EA629A" w:rsidR="008165E4" w:rsidRPr="004306D5" w:rsidRDefault="008165E4" w:rsidP="008165E4">
      <w:pPr>
        <w:pStyle w:val="RapASEBodyCopy"/>
        <w:numPr>
          <w:ilvl w:val="0"/>
          <w:numId w:val="31"/>
        </w:numPr>
        <w:rPr>
          <w:lang w:val="en-IN"/>
        </w:rPr>
      </w:pPr>
      <w:r w:rsidRPr="00C24125">
        <w:rPr>
          <w:lang w:val="en-IN"/>
        </w:rPr>
        <w:t xml:space="preserve">After the modifications, </w:t>
      </w:r>
      <w:r>
        <w:t xml:space="preserve">select the DB instance and </w:t>
      </w:r>
      <w:r w:rsidRPr="00C24125">
        <w:rPr>
          <w:lang w:val="en-IN"/>
        </w:rPr>
        <w:t>c</w:t>
      </w:r>
      <w:r>
        <w:rPr>
          <w:lang w:val="en-IN"/>
        </w:rPr>
        <w:t>h</w:t>
      </w:r>
      <w:r w:rsidRPr="00C24125">
        <w:rPr>
          <w:lang w:val="en-IN"/>
        </w:rPr>
        <w:t>oose</w:t>
      </w:r>
      <w:r w:rsidRPr="000F5642">
        <w:rPr>
          <w:lang w:val="en-IN"/>
        </w:rPr>
        <w:t> </w:t>
      </w:r>
      <w:r w:rsidRPr="00C24125">
        <w:rPr>
          <w:b/>
          <w:bCs/>
          <w:lang w:val="en-IN"/>
        </w:rPr>
        <w:t xml:space="preserve">Actions </w:t>
      </w:r>
      <w:r w:rsidRPr="000F5642">
        <w:rPr>
          <w:b/>
          <w:bCs/>
          <w:lang w:val="en-IN"/>
        </w:rPr>
        <w:sym w:font="Wingdings" w:char="F0E0"/>
      </w:r>
      <w:r w:rsidRPr="00C24125">
        <w:rPr>
          <w:b/>
          <w:bCs/>
          <w:lang w:val="en-IN"/>
        </w:rPr>
        <w:t xml:space="preserve"> Reboot</w:t>
      </w:r>
      <w:r>
        <w:t>.</w:t>
      </w:r>
    </w:p>
    <w:p w14:paraId="09BCC2A4" w14:textId="4C1FC3AC" w:rsidR="002A4959" w:rsidRDefault="00176166" w:rsidP="00176166">
      <w:pPr>
        <w:pStyle w:val="RapASEBodyCopy"/>
        <w:ind w:left="720" w:firstLine="360"/>
      </w:pPr>
      <w:r>
        <w:object w:dxaOrig="1520" w:dyaOrig="987" w14:anchorId="79A273B9">
          <v:shape id="_x0000_i1027" type="#_x0000_t75" style="width:76.1pt;height:49.6pt" o:ole="">
            <v:imagedata r:id="rId27" o:title=""/>
          </v:shape>
          <o:OLEObject Type="Embed" ProgID="Package" ShapeID="_x0000_i1027" DrawAspect="Icon" ObjectID="_1787991068" r:id="rId28"/>
        </w:object>
      </w:r>
    </w:p>
    <w:p w14:paraId="53289A40" w14:textId="0C6050DF" w:rsidR="00C24125" w:rsidRDefault="00AE67A4" w:rsidP="00C24125">
      <w:pPr>
        <w:pStyle w:val="RapASESubheadLevel3"/>
      </w:pPr>
      <w:bookmarkStart w:id="28" w:name="_Toc177378320"/>
      <w:r>
        <w:t>Verify Extension</w:t>
      </w:r>
      <w:r w:rsidR="00CD6A11">
        <w:t xml:space="preserve"> </w:t>
      </w:r>
      <w:r w:rsidR="00BA64A7">
        <w:t>from PG Admin</w:t>
      </w:r>
      <w:bookmarkEnd w:id="28"/>
    </w:p>
    <w:p w14:paraId="5817A7EC" w14:textId="441AA8B9" w:rsidR="00C24125" w:rsidRDefault="00C24125" w:rsidP="00C24125">
      <w:pPr>
        <w:pStyle w:val="RapASEBodyCopy"/>
        <w:numPr>
          <w:ilvl w:val="0"/>
          <w:numId w:val="35"/>
        </w:numPr>
        <w:rPr>
          <w:lang w:val="en-IN"/>
        </w:rPr>
      </w:pPr>
      <w:r>
        <w:rPr>
          <w:lang w:val="en-IN"/>
        </w:rPr>
        <w:t xml:space="preserve">Connect to the </w:t>
      </w:r>
      <w:r w:rsidRPr="0030780A">
        <w:rPr>
          <w:lang w:val="en-IN"/>
        </w:rPr>
        <w:t>database from pg_Admin.</w:t>
      </w:r>
    </w:p>
    <w:p w14:paraId="7B85E4B2" w14:textId="43B98DE3" w:rsidR="00C24125" w:rsidRDefault="00C24125" w:rsidP="00C24125">
      <w:pPr>
        <w:pStyle w:val="RapASEBodyCopy"/>
        <w:numPr>
          <w:ilvl w:val="0"/>
          <w:numId w:val="35"/>
        </w:numPr>
        <w:rPr>
          <w:lang w:val="en-IN"/>
        </w:rPr>
      </w:pPr>
      <w:r>
        <w:rPr>
          <w:lang w:val="en-IN"/>
        </w:rPr>
        <w:t xml:space="preserve">Run </w:t>
      </w:r>
      <w:r w:rsidRPr="00C24125">
        <w:rPr>
          <w:b/>
          <w:bCs/>
          <w:lang w:val="en-GB"/>
        </w:rPr>
        <w:t>select * from pg_available_extensions;</w:t>
      </w:r>
      <w:r>
        <w:rPr>
          <w:b/>
          <w:bCs/>
          <w:lang w:val="en-GB"/>
        </w:rPr>
        <w:t xml:space="preserve"> </w:t>
      </w:r>
      <w:r w:rsidRPr="00C24125">
        <w:rPr>
          <w:lang w:val="en-GB"/>
        </w:rPr>
        <w:t>query</w:t>
      </w:r>
      <w:r>
        <w:rPr>
          <w:b/>
          <w:bCs/>
          <w:lang w:val="en-GB"/>
        </w:rPr>
        <w:t xml:space="preserve"> </w:t>
      </w:r>
      <w:r w:rsidRPr="00C24125">
        <w:rPr>
          <w:lang w:val="en-GB"/>
        </w:rPr>
        <w:t xml:space="preserve">to </w:t>
      </w:r>
      <w:r>
        <w:rPr>
          <w:lang w:val="en-GB"/>
        </w:rPr>
        <w:t xml:space="preserve">verify whether the pg_cron is available in the query results. </w:t>
      </w:r>
    </w:p>
    <w:p w14:paraId="2EEAD18A" w14:textId="016DF515" w:rsidR="00C24125" w:rsidRDefault="00F7297E" w:rsidP="00F7297E">
      <w:pPr>
        <w:pStyle w:val="RapASEBodyCopy"/>
        <w:ind w:left="720"/>
        <w:rPr>
          <w:lang w:val="en-IN"/>
        </w:rPr>
      </w:pPr>
      <w:r w:rsidRPr="00F7297E">
        <w:rPr>
          <w:noProof/>
          <w:lang w:val="en-IN"/>
        </w:rPr>
        <w:lastRenderedPageBreak/>
        <w:drawing>
          <wp:inline distT="0" distB="0" distL="0" distR="0" wp14:anchorId="725FDD53" wp14:editId="45F3F858">
            <wp:extent cx="5731510" cy="3010535"/>
            <wp:effectExtent l="19050" t="19050" r="2540" b="0"/>
            <wp:docPr id="125605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58262" name=""/>
                    <pic:cNvPicPr/>
                  </pic:nvPicPr>
                  <pic:blipFill>
                    <a:blip r:embed="rId29"/>
                    <a:stretch>
                      <a:fillRect/>
                    </a:stretch>
                  </pic:blipFill>
                  <pic:spPr>
                    <a:xfrm>
                      <a:off x="0" y="0"/>
                      <a:ext cx="5731510" cy="3010535"/>
                    </a:xfrm>
                    <a:prstGeom prst="rect">
                      <a:avLst/>
                    </a:prstGeom>
                    <a:ln>
                      <a:solidFill>
                        <a:schemeClr val="tx1"/>
                      </a:solidFill>
                    </a:ln>
                  </pic:spPr>
                </pic:pic>
              </a:graphicData>
            </a:graphic>
          </wp:inline>
        </w:drawing>
      </w:r>
    </w:p>
    <w:p w14:paraId="31A3C194" w14:textId="77777777" w:rsidR="00F22B08" w:rsidRPr="0050262C" w:rsidRDefault="00F22B08" w:rsidP="00925236">
      <w:pPr>
        <w:pStyle w:val="RapASEBodyCopy"/>
      </w:pPr>
    </w:p>
    <w:sectPr w:rsidR="00F22B08" w:rsidRPr="0050262C" w:rsidSect="00CC576A">
      <w:headerReference w:type="default" r:id="rId30"/>
      <w:footerReference w:type="default" r:id="rId3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86EFD4" w14:textId="77777777" w:rsidR="00E24539" w:rsidRDefault="00E24539">
      <w:r>
        <w:separator/>
      </w:r>
    </w:p>
    <w:p w14:paraId="60AB8675" w14:textId="77777777" w:rsidR="00E24539" w:rsidRDefault="00E24539"/>
    <w:p w14:paraId="2F522CD1" w14:textId="77777777" w:rsidR="00E24539" w:rsidRDefault="00E24539"/>
    <w:p w14:paraId="7E8E207E" w14:textId="77777777" w:rsidR="00E24539" w:rsidRDefault="00E24539"/>
  </w:endnote>
  <w:endnote w:type="continuationSeparator" w:id="0">
    <w:p w14:paraId="5D5B5A72" w14:textId="77777777" w:rsidR="00E24539" w:rsidRDefault="00E24539">
      <w:r>
        <w:continuationSeparator/>
      </w:r>
    </w:p>
    <w:p w14:paraId="14A99EA2" w14:textId="77777777" w:rsidR="00E24539" w:rsidRDefault="00E24539"/>
    <w:p w14:paraId="4A3770D0" w14:textId="77777777" w:rsidR="00E24539" w:rsidRDefault="00E24539"/>
    <w:p w14:paraId="4BEFABBC" w14:textId="77777777" w:rsidR="00E24539" w:rsidRDefault="00E24539"/>
  </w:endnote>
  <w:endnote w:type="continuationNotice" w:id="1">
    <w:p w14:paraId="3754A9DA" w14:textId="77777777" w:rsidR="00E24539" w:rsidRDefault="00E2453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altName w:val="Arial"/>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DD9106" w14:textId="77777777" w:rsidR="00176CED" w:rsidRDefault="00176CED" w:rsidP="00156D49">
    <w:pPr>
      <w:pStyle w:val="RapASEBodyCopy"/>
      <w:pBdr>
        <w:top w:val="single" w:sz="4" w:space="1" w:color="auto"/>
      </w:pBdr>
      <w:tabs>
        <w:tab w:val="center" w:pos="4680"/>
        <w:tab w:val="right" w:pos="9360"/>
      </w:tabs>
    </w:pPr>
    <w:r>
      <w:t>S2 Global Proprietary</w:t>
    </w:r>
    <w:r>
      <w:tab/>
      <w:t>Unclassified</w:t>
    </w:r>
    <w:r>
      <w:tab/>
      <w:t xml:space="preserve">Page </w:t>
    </w:r>
    <w:sdt>
      <w:sdtPr>
        <w:id w:val="-63610487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F117B7A" w14:textId="77777777" w:rsidR="00176CED" w:rsidRDefault="00176CED" w:rsidP="00616182">
    <w:pPr>
      <w:pStyle w:val="RapASEBodyCopy"/>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53B2E3" w14:textId="77777777" w:rsidR="00E24539" w:rsidRDefault="00E24539">
      <w:r>
        <w:separator/>
      </w:r>
    </w:p>
  </w:footnote>
  <w:footnote w:type="continuationSeparator" w:id="0">
    <w:p w14:paraId="19A1509B" w14:textId="77777777" w:rsidR="00E24539" w:rsidRDefault="00E24539">
      <w:r>
        <w:continuationSeparator/>
      </w:r>
    </w:p>
    <w:p w14:paraId="5C9E0FB1" w14:textId="77777777" w:rsidR="00E24539" w:rsidRDefault="00E24539"/>
    <w:p w14:paraId="36CCDAC9" w14:textId="77777777" w:rsidR="00E24539" w:rsidRDefault="00E24539"/>
    <w:p w14:paraId="6BF2108E" w14:textId="77777777" w:rsidR="00E24539" w:rsidRDefault="00E24539"/>
  </w:footnote>
  <w:footnote w:type="continuationNotice" w:id="1">
    <w:p w14:paraId="7435700F" w14:textId="77777777" w:rsidR="00E24539" w:rsidRDefault="00E2453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D0FB2" w14:textId="0BA7248D" w:rsidR="00D42A6E" w:rsidRDefault="00D42A6E" w:rsidP="00D42A6E">
    <w:pPr>
      <w:spacing w:before="90" w:after="180"/>
      <w:jc w:val="right"/>
    </w:pPr>
    <w:r>
      <w:rPr>
        <w:rFonts w:ascii="Trebuchet MS" w:hAnsi="Trebuchet MS" w:cs="Arial"/>
        <w:noProof/>
        <w:color w:val="808080"/>
        <w:sz w:val="20"/>
        <w:szCs w:val="20"/>
      </w:rPr>
      <w:drawing>
        <wp:inline distT="0" distB="0" distL="0" distR="0" wp14:anchorId="06B6063F" wp14:editId="101A616D">
          <wp:extent cx="762000" cy="941224"/>
          <wp:effectExtent l="0" t="0" r="0" b="0"/>
          <wp:docPr id="1943668167" name="Picture 946" descr="A blue and white glob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68167" name="Picture 946" descr="A blue and white globe with whit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62000" cy="94122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96B73"/>
    <w:multiLevelType w:val="multilevel"/>
    <w:tmpl w:val="255A4FB0"/>
    <w:lvl w:ilvl="0">
      <w:start w:val="1"/>
      <w:numFmt w:val="decimal"/>
      <w:pStyle w:val="RapASESubheadLevel1"/>
      <w:lvlText w:val="%1."/>
      <w:lvlJc w:val="left"/>
      <w:pPr>
        <w:ind w:left="360" w:hanging="360"/>
      </w:pPr>
      <w:rPr>
        <w:rFonts w:hint="default"/>
      </w:rPr>
    </w:lvl>
    <w:lvl w:ilvl="1">
      <w:start w:val="1"/>
      <w:numFmt w:val="decimal"/>
      <w:pStyle w:val="RapASESubheadLevel2"/>
      <w:lvlText w:val="%1.%2"/>
      <w:lvlJc w:val="left"/>
      <w:pPr>
        <w:ind w:left="720" w:hanging="360"/>
      </w:pPr>
      <w:rPr>
        <w:rFonts w:hint="default"/>
      </w:rPr>
    </w:lvl>
    <w:lvl w:ilvl="2">
      <w:start w:val="1"/>
      <w:numFmt w:val="decimal"/>
      <w:pStyle w:val="RapASESubheadLevel3"/>
      <w:lvlText w:val="%1.%2.%3"/>
      <w:lvlJc w:val="left"/>
      <w:pPr>
        <w:ind w:left="1080" w:hanging="360"/>
      </w:pPr>
      <w:rPr>
        <w:rFonts w:hint="default"/>
      </w:rPr>
    </w:lvl>
    <w:lvl w:ilvl="3">
      <w:start w:val="1"/>
      <w:numFmt w:val="decimal"/>
      <w:pStyle w:val="RapASESubheadLevel4"/>
      <w:lvlText w:val="%1.%2.%3.%4"/>
      <w:lvlJc w:val="left"/>
      <w:pPr>
        <w:ind w:left="1440" w:hanging="360"/>
      </w:pPr>
      <w:rPr>
        <w:rFonts w:hint="default"/>
      </w:rPr>
    </w:lvl>
    <w:lvl w:ilvl="4">
      <w:start w:val="1"/>
      <w:numFmt w:val="decimal"/>
      <w:pStyle w:val="RapASESubheadLevel5"/>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BA217A"/>
    <w:multiLevelType w:val="multilevel"/>
    <w:tmpl w:val="04090023"/>
    <w:name w:val="Rap_ASE Body Numbered List2222"/>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 w15:restartNumberingAfterBreak="0">
    <w:nsid w:val="04014182"/>
    <w:multiLevelType w:val="hybridMultilevel"/>
    <w:tmpl w:val="EC7C19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461A2A"/>
    <w:multiLevelType w:val="multilevel"/>
    <w:tmpl w:val="71C2C1A0"/>
    <w:styleLink w:val="RapASEBodyNumberedList"/>
    <w:lvl w:ilvl="0">
      <w:start w:val="1"/>
      <w:numFmt w:val="decimal"/>
      <w:lvlText w:val="%1."/>
      <w:lvlJc w:val="left"/>
      <w:pPr>
        <w:ind w:left="720" w:hanging="360"/>
      </w:pPr>
      <w:rPr>
        <w:rFonts w:ascii="Arial" w:hAnsi="Arial" w:hint="default"/>
        <w:b w:val="0"/>
        <w:i w:val="0"/>
        <w:color w:val="006EC7" w:themeColor="accent1"/>
        <w:sz w:val="18"/>
      </w:rPr>
    </w:lvl>
    <w:lvl w:ilvl="1">
      <w:start w:val="1"/>
      <w:numFmt w:val="lowerLetter"/>
      <w:lvlText w:val="%2."/>
      <w:lvlJc w:val="left"/>
      <w:pPr>
        <w:ind w:left="1440" w:hanging="360"/>
      </w:pPr>
      <w:rPr>
        <w:rFonts w:ascii="Arial" w:hAnsi="Arial" w:hint="default"/>
        <w:b w:val="0"/>
        <w:i w:val="0"/>
        <w:color w:val="006EC7" w:themeColor="accent1"/>
        <w:sz w:val="18"/>
      </w:rPr>
    </w:lvl>
    <w:lvl w:ilvl="2">
      <w:start w:val="1"/>
      <w:numFmt w:val="lowerRoman"/>
      <w:lvlText w:val="%3."/>
      <w:lvlJc w:val="left"/>
      <w:pPr>
        <w:ind w:left="2160" w:hanging="360"/>
      </w:pPr>
      <w:rPr>
        <w:rFonts w:ascii="Arial" w:hAnsi="Arial" w:hint="default"/>
        <w:b w:val="0"/>
        <w:i w:val="0"/>
        <w:color w:val="006EC7" w:themeColor="accent1"/>
        <w:sz w:val="18"/>
      </w:rPr>
    </w:lvl>
    <w:lvl w:ilvl="3">
      <w:start w:val="1"/>
      <w:numFmt w:val="decimal"/>
      <w:lvlText w:val="%4)"/>
      <w:lvlJc w:val="left"/>
      <w:pPr>
        <w:ind w:left="2880" w:hanging="360"/>
      </w:pPr>
      <w:rPr>
        <w:rFonts w:ascii="Arial" w:hAnsi="Arial" w:hint="default"/>
        <w:b w:val="0"/>
        <w:i w:val="0"/>
        <w:color w:val="006EC7" w:themeColor="accent1"/>
        <w:sz w:val="18"/>
      </w:rPr>
    </w:lvl>
    <w:lvl w:ilvl="4">
      <w:start w:val="1"/>
      <w:numFmt w:val="none"/>
      <w:lvlRestart w:val="0"/>
      <w:lvlText w:val=""/>
      <w:lvlJc w:val="left"/>
      <w:pPr>
        <w:ind w:left="3600" w:hanging="360"/>
      </w:pPr>
      <w:rPr>
        <w:rFonts w:ascii="Arial" w:hAnsi="Arial" w:hint="default"/>
        <w:b w:val="0"/>
        <w:i w:val="0"/>
        <w:color w:val="006EC7" w:themeColor="accent1"/>
        <w:sz w:val="18"/>
      </w:rPr>
    </w:lvl>
    <w:lvl w:ilvl="5">
      <w:start w:val="1"/>
      <w:numFmt w:val="lowerRoman"/>
      <w:lvlText w:val="%6."/>
      <w:lvlJc w:val="righ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360"/>
      </w:pPr>
      <w:rPr>
        <w:rFonts w:hint="default"/>
      </w:rPr>
    </w:lvl>
  </w:abstractNum>
  <w:abstractNum w:abstractNumId="4" w15:restartNumberingAfterBreak="0">
    <w:nsid w:val="08F427FF"/>
    <w:multiLevelType w:val="multilevel"/>
    <w:tmpl w:val="239EC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imes New Roman" w:hAnsi="Wingdings" w:cstheme="minorHAns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C024E2"/>
    <w:multiLevelType w:val="hybridMultilevel"/>
    <w:tmpl w:val="06C654E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B624D72"/>
    <w:multiLevelType w:val="hybridMultilevel"/>
    <w:tmpl w:val="06C654E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B553BB"/>
    <w:multiLevelType w:val="multilevel"/>
    <w:tmpl w:val="1A824EE6"/>
    <w:name w:val="Rap_ASE List Head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5E82562"/>
    <w:multiLevelType w:val="hybridMultilevel"/>
    <w:tmpl w:val="BC7ECCA6"/>
    <w:lvl w:ilvl="0" w:tplc="3378C9F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DAB5009"/>
    <w:multiLevelType w:val="hybridMultilevel"/>
    <w:tmpl w:val="06C654E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7A65F0"/>
    <w:multiLevelType w:val="hybridMultilevel"/>
    <w:tmpl w:val="06C654E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EE56BD5"/>
    <w:multiLevelType w:val="hybridMultilevel"/>
    <w:tmpl w:val="3B3E1A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8575E6"/>
    <w:multiLevelType w:val="hybridMultilevel"/>
    <w:tmpl w:val="548C119E"/>
    <w:lvl w:ilvl="0" w:tplc="FFFFFFFF">
      <w:start w:val="1"/>
      <w:numFmt w:val="decimal"/>
      <w:lvlText w:val="%1."/>
      <w:lvlJc w:val="left"/>
      <w:pPr>
        <w:ind w:left="720" w:hanging="360"/>
      </w:pPr>
    </w:lvl>
    <w:lvl w:ilvl="1" w:tplc="40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0646082"/>
    <w:multiLevelType w:val="hybridMultilevel"/>
    <w:tmpl w:val="06C654E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633200E"/>
    <w:multiLevelType w:val="hybridMultilevel"/>
    <w:tmpl w:val="06C654E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A3F6070"/>
    <w:multiLevelType w:val="multilevel"/>
    <w:tmpl w:val="0332E434"/>
    <w:name w:val="Rap_ASE List Head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D97339B"/>
    <w:multiLevelType w:val="hybridMultilevel"/>
    <w:tmpl w:val="EB3AA666"/>
    <w:lvl w:ilvl="0" w:tplc="FBAA56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139149C"/>
    <w:multiLevelType w:val="multilevel"/>
    <w:tmpl w:val="04826772"/>
    <w:lvl w:ilvl="0">
      <w:start w:val="1"/>
      <w:numFmt w:val="bullet"/>
      <w:pStyle w:val="RapASEBullets"/>
      <w:lvlText w:val=""/>
      <w:lvlJc w:val="left"/>
      <w:pPr>
        <w:tabs>
          <w:tab w:val="num" w:pos="1440"/>
        </w:tabs>
        <w:ind w:left="1440" w:hanging="360"/>
      </w:pPr>
      <w:rPr>
        <w:rFonts w:ascii="Symbol" w:hAnsi="Symbol" w:hint="default"/>
        <w:b w:val="0"/>
        <w:i w:val="0"/>
        <w:sz w:val="2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520"/>
        </w:tabs>
        <w:ind w:left="2520" w:hanging="360"/>
      </w:pPr>
      <w:rPr>
        <w:rFonts w:ascii="Arial" w:hAnsi="Arial" w:hint="default"/>
        <w:sz w:val="16"/>
      </w:rPr>
    </w:lvl>
    <w:lvl w:ilvl="4">
      <w:start w:val="1"/>
      <w:numFmt w:val="bullet"/>
      <w:lvlText w:val="o"/>
      <w:lvlJc w:val="left"/>
      <w:pPr>
        <w:tabs>
          <w:tab w:val="num" w:pos="2880"/>
        </w:tabs>
        <w:ind w:left="2880" w:hanging="360"/>
      </w:pPr>
      <w:rPr>
        <w:rFonts w:ascii="Courier New" w:hAnsi="Courier New" w:cs="Courier New"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Symbol" w:hAnsi="Symbol" w:hint="default"/>
      </w:rPr>
    </w:lvl>
    <w:lvl w:ilvl="7">
      <w:start w:val="1"/>
      <w:numFmt w:val="bullet"/>
      <w:lvlText w:val="o"/>
      <w:lvlJc w:val="left"/>
      <w:pPr>
        <w:tabs>
          <w:tab w:val="num" w:pos="3960"/>
        </w:tabs>
        <w:ind w:left="3960" w:hanging="360"/>
      </w:pPr>
      <w:rPr>
        <w:rFonts w:ascii="Courier New" w:hAnsi="Courier New" w:cs="Courier New" w:hint="default"/>
      </w:rPr>
    </w:lvl>
    <w:lvl w:ilvl="8">
      <w:start w:val="1"/>
      <w:numFmt w:val="bullet"/>
      <w:lvlText w:val=""/>
      <w:lvlJc w:val="left"/>
      <w:pPr>
        <w:tabs>
          <w:tab w:val="num" w:pos="4320"/>
        </w:tabs>
        <w:ind w:left="4320" w:hanging="360"/>
      </w:pPr>
      <w:rPr>
        <w:rFonts w:ascii="Wingdings" w:hAnsi="Wingdings" w:hint="default"/>
      </w:rPr>
    </w:lvl>
  </w:abstractNum>
  <w:abstractNum w:abstractNumId="18" w15:restartNumberingAfterBreak="0">
    <w:nsid w:val="34586276"/>
    <w:multiLevelType w:val="hybridMultilevel"/>
    <w:tmpl w:val="989C0BAE"/>
    <w:lvl w:ilvl="0" w:tplc="FFFFFFFF">
      <w:start w:val="1"/>
      <w:numFmt w:val="decimal"/>
      <w:lvlText w:val="%1."/>
      <w:lvlJc w:val="left"/>
      <w:pPr>
        <w:ind w:left="720" w:hanging="360"/>
      </w:pPr>
    </w:lvl>
    <w:lvl w:ilvl="1" w:tplc="40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4AF69C3"/>
    <w:multiLevelType w:val="multilevel"/>
    <w:tmpl w:val="4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57C12AA"/>
    <w:multiLevelType w:val="hybridMultilevel"/>
    <w:tmpl w:val="51C0B9F2"/>
    <w:lvl w:ilvl="0" w:tplc="C2A4B7CA">
      <w:start w:val="1"/>
      <w:numFmt w:val="bullet"/>
      <w:pStyle w:val="RAPASEBulletSub"/>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6D71C4E"/>
    <w:multiLevelType w:val="multilevel"/>
    <w:tmpl w:val="4FEEB9F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pStyle w:val="Heading7"/>
      <w:suff w:val="space"/>
      <w:lvlText w:val="Appendix %7"/>
      <w:lvlJc w:val="left"/>
      <w:pPr>
        <w:ind w:left="0" w:firstLine="0"/>
      </w:pPr>
      <w:rPr>
        <w:rFonts w:ascii="Arial Bold" w:hAnsi="Arial Bold" w:hint="default"/>
        <w:b/>
        <w:i w:val="0"/>
        <w:color w:val="006EC7"/>
        <w:sz w:val="32"/>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CD73D6F"/>
    <w:multiLevelType w:val="hybridMultilevel"/>
    <w:tmpl w:val="3B3E1AC8"/>
    <w:lvl w:ilvl="0" w:tplc="AC3C07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1661F8A"/>
    <w:multiLevelType w:val="hybridMultilevel"/>
    <w:tmpl w:val="4496A8C2"/>
    <w:lvl w:ilvl="0" w:tplc="031CA92A">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4AA7D04"/>
    <w:multiLevelType w:val="hybridMultilevel"/>
    <w:tmpl w:val="B9965F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4C86F48"/>
    <w:multiLevelType w:val="multilevel"/>
    <w:tmpl w:val="C39E3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654CA9"/>
    <w:multiLevelType w:val="hybridMultilevel"/>
    <w:tmpl w:val="66A077B0"/>
    <w:lvl w:ilvl="0" w:tplc="0CFA2848">
      <w:start w:val="1"/>
      <w:numFmt w:val="bullet"/>
      <w:pStyle w:val="RAPASETable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723FFC"/>
    <w:multiLevelType w:val="hybridMultilevel"/>
    <w:tmpl w:val="A6DEFB14"/>
    <w:lvl w:ilvl="0" w:tplc="C2805F86">
      <w:start w:val="1"/>
      <w:numFmt w:val="upperLetter"/>
      <w:pStyle w:val="RapASEnumberingalpha"/>
      <w:lvlText w:val="%1."/>
      <w:lvlJc w:val="left"/>
      <w:pPr>
        <w:ind w:left="720" w:hanging="360"/>
      </w:pPr>
    </w:lvl>
    <w:lvl w:ilvl="1" w:tplc="B170903C">
      <w:start w:val="1"/>
      <w:numFmt w:val="lowerLetter"/>
      <w:pStyle w:val="RapASEnumberingalphasub"/>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135D5A"/>
    <w:multiLevelType w:val="hybridMultilevel"/>
    <w:tmpl w:val="24543208"/>
    <w:lvl w:ilvl="0" w:tplc="5E2C4A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10D2F4B"/>
    <w:multiLevelType w:val="hybridMultilevel"/>
    <w:tmpl w:val="1A86D5EA"/>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55EC0089"/>
    <w:multiLevelType w:val="multilevel"/>
    <w:tmpl w:val="0409001D"/>
    <w:name w:val="Rap_ASE Numbered Bullets Body22222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660585C"/>
    <w:multiLevelType w:val="hybridMultilevel"/>
    <w:tmpl w:val="3084B356"/>
    <w:lvl w:ilvl="0" w:tplc="8A4C1E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C126850"/>
    <w:multiLevelType w:val="multilevel"/>
    <w:tmpl w:val="2B8E3F70"/>
    <w:name w:val="Rap_ASE Body Numbered List2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5D3D3292"/>
    <w:multiLevelType w:val="multilevel"/>
    <w:tmpl w:val="A1F82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C54F63"/>
    <w:multiLevelType w:val="hybridMultilevel"/>
    <w:tmpl w:val="2BDE6384"/>
    <w:lvl w:ilvl="0" w:tplc="2A985726">
      <w:start w:val="1"/>
      <w:numFmt w:val="bullet"/>
      <w:pStyle w:val="RapASEBulletSubSub"/>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63B32947"/>
    <w:multiLevelType w:val="hybridMultilevel"/>
    <w:tmpl w:val="06C654E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6064E93"/>
    <w:multiLevelType w:val="multilevel"/>
    <w:tmpl w:val="71C2C1A0"/>
    <w:name w:val="Rap_ASE Body Numbered List22"/>
    <w:numStyleLink w:val="RapASEBodyNumberedList"/>
  </w:abstractNum>
  <w:abstractNum w:abstractNumId="37" w15:restartNumberingAfterBreak="0">
    <w:nsid w:val="67CD6229"/>
    <w:multiLevelType w:val="multilevel"/>
    <w:tmpl w:val="71C2C1A0"/>
    <w:name w:val="Rap_ASE Body Numbered List2"/>
    <w:numStyleLink w:val="RapASEBodyNumberedList"/>
  </w:abstractNum>
  <w:abstractNum w:abstractNumId="38" w15:restartNumberingAfterBreak="0">
    <w:nsid w:val="6BCB0F04"/>
    <w:multiLevelType w:val="multilevel"/>
    <w:tmpl w:val="71C2C1A0"/>
    <w:name w:val="Rap_ASE Body Numbered List2"/>
    <w:numStyleLink w:val="RapASEBodyNumberedList"/>
  </w:abstractNum>
  <w:abstractNum w:abstractNumId="39" w15:restartNumberingAfterBreak="0">
    <w:nsid w:val="72F0298A"/>
    <w:multiLevelType w:val="multilevel"/>
    <w:tmpl w:val="78C20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88E440D"/>
    <w:multiLevelType w:val="hybridMultilevel"/>
    <w:tmpl w:val="8284954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CFF06B3"/>
    <w:multiLevelType w:val="hybridMultilevel"/>
    <w:tmpl w:val="8284954C"/>
    <w:lvl w:ilvl="0" w:tplc="BDCA8C66">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47512387">
    <w:abstractNumId w:val="0"/>
  </w:num>
  <w:num w:numId="2" w16cid:durableId="409887790">
    <w:abstractNumId w:val="3"/>
  </w:num>
  <w:num w:numId="3" w16cid:durableId="188032648">
    <w:abstractNumId w:val="1"/>
  </w:num>
  <w:num w:numId="4" w16cid:durableId="1394309993">
    <w:abstractNumId w:val="17"/>
  </w:num>
  <w:num w:numId="5" w16cid:durableId="1317761468">
    <w:abstractNumId w:val="26"/>
  </w:num>
  <w:num w:numId="6" w16cid:durableId="253785799">
    <w:abstractNumId w:val="34"/>
  </w:num>
  <w:num w:numId="7" w16cid:durableId="1360013929">
    <w:abstractNumId w:val="27"/>
  </w:num>
  <w:num w:numId="8" w16cid:durableId="1573807799">
    <w:abstractNumId w:val="20"/>
  </w:num>
  <w:num w:numId="9" w16cid:durableId="496000650">
    <w:abstractNumId w:val="21"/>
  </w:num>
  <w:num w:numId="10" w16cid:durableId="551962542">
    <w:abstractNumId w:val="24"/>
  </w:num>
  <w:num w:numId="11" w16cid:durableId="2062442853">
    <w:abstractNumId w:val="10"/>
  </w:num>
  <w:num w:numId="12" w16cid:durableId="2086296615">
    <w:abstractNumId w:val="14"/>
  </w:num>
  <w:num w:numId="13" w16cid:durableId="933635117">
    <w:abstractNumId w:val="35"/>
  </w:num>
  <w:num w:numId="14" w16cid:durableId="576012834">
    <w:abstractNumId w:val="18"/>
  </w:num>
  <w:num w:numId="15" w16cid:durableId="409154676">
    <w:abstractNumId w:val="5"/>
  </w:num>
  <w:num w:numId="16" w16cid:durableId="680863514">
    <w:abstractNumId w:val="19"/>
  </w:num>
  <w:num w:numId="17" w16cid:durableId="2033847075">
    <w:abstractNumId w:val="4"/>
  </w:num>
  <w:num w:numId="18" w16cid:durableId="1481268308">
    <w:abstractNumId w:val="31"/>
  </w:num>
  <w:num w:numId="19" w16cid:durableId="1437404328">
    <w:abstractNumId w:val="6"/>
  </w:num>
  <w:num w:numId="20" w16cid:durableId="848176184">
    <w:abstractNumId w:val="22"/>
  </w:num>
  <w:num w:numId="21" w16cid:durableId="567035029">
    <w:abstractNumId w:val="9"/>
  </w:num>
  <w:num w:numId="22" w16cid:durableId="111562658">
    <w:abstractNumId w:val="11"/>
  </w:num>
  <w:num w:numId="23" w16cid:durableId="1025639963">
    <w:abstractNumId w:val="12"/>
  </w:num>
  <w:num w:numId="24" w16cid:durableId="852115349">
    <w:abstractNumId w:val="13"/>
  </w:num>
  <w:num w:numId="25" w16cid:durableId="597447029">
    <w:abstractNumId w:val="16"/>
  </w:num>
  <w:num w:numId="26" w16cid:durableId="1068579975">
    <w:abstractNumId w:val="28"/>
  </w:num>
  <w:num w:numId="27" w16cid:durableId="1328899742">
    <w:abstractNumId w:val="8"/>
  </w:num>
  <w:num w:numId="28" w16cid:durableId="6565430">
    <w:abstractNumId w:val="2"/>
  </w:num>
  <w:num w:numId="29" w16cid:durableId="32732313">
    <w:abstractNumId w:val="29"/>
  </w:num>
  <w:num w:numId="30" w16cid:durableId="1493176776">
    <w:abstractNumId w:val="39"/>
  </w:num>
  <w:num w:numId="31" w16cid:durableId="1679235488">
    <w:abstractNumId w:val="23"/>
  </w:num>
  <w:num w:numId="32" w16cid:durableId="210775376">
    <w:abstractNumId w:val="25"/>
  </w:num>
  <w:num w:numId="33" w16cid:durableId="1299215674">
    <w:abstractNumId w:val="41"/>
  </w:num>
  <w:num w:numId="34" w16cid:durableId="29426069">
    <w:abstractNumId w:val="33"/>
  </w:num>
  <w:num w:numId="35" w16cid:durableId="1835799781">
    <w:abstractNumId w:val="4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haracterSpacingControl w:val="doNotCompress"/>
  <w:hdrShapeDefaults>
    <o:shapedefaults v:ext="edit" spidmax="2057">
      <o:colormru v:ext="edit" colors="#4a5c78,#42758b"/>
    </o:shapedefaults>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S1NDW1NLI0NTQ1NrFQ0lEKTi0uzszPAykwqgUARP1AKywAAAA="/>
  </w:docVars>
  <w:rsids>
    <w:rsidRoot w:val="001941EF"/>
    <w:rsid w:val="0000106B"/>
    <w:rsid w:val="000014C9"/>
    <w:rsid w:val="000016CA"/>
    <w:rsid w:val="00002A89"/>
    <w:rsid w:val="00002AF9"/>
    <w:rsid w:val="000041BB"/>
    <w:rsid w:val="0000430A"/>
    <w:rsid w:val="00004EAF"/>
    <w:rsid w:val="00004EB6"/>
    <w:rsid w:val="00005694"/>
    <w:rsid w:val="0000586C"/>
    <w:rsid w:val="00005A13"/>
    <w:rsid w:val="000066FB"/>
    <w:rsid w:val="0000671B"/>
    <w:rsid w:val="00006AD2"/>
    <w:rsid w:val="00007461"/>
    <w:rsid w:val="000101F9"/>
    <w:rsid w:val="00010D97"/>
    <w:rsid w:val="000114E1"/>
    <w:rsid w:val="000117E7"/>
    <w:rsid w:val="00011922"/>
    <w:rsid w:val="000119A9"/>
    <w:rsid w:val="00011A1D"/>
    <w:rsid w:val="00012633"/>
    <w:rsid w:val="00012A3D"/>
    <w:rsid w:val="00013929"/>
    <w:rsid w:val="000142CF"/>
    <w:rsid w:val="000144A7"/>
    <w:rsid w:val="00014766"/>
    <w:rsid w:val="000148F5"/>
    <w:rsid w:val="00014DF7"/>
    <w:rsid w:val="000150CB"/>
    <w:rsid w:val="00015164"/>
    <w:rsid w:val="000152A6"/>
    <w:rsid w:val="000168E2"/>
    <w:rsid w:val="00016C01"/>
    <w:rsid w:val="00017296"/>
    <w:rsid w:val="00017373"/>
    <w:rsid w:val="00017AA1"/>
    <w:rsid w:val="00020678"/>
    <w:rsid w:val="00020912"/>
    <w:rsid w:val="00020934"/>
    <w:rsid w:val="0002120C"/>
    <w:rsid w:val="0002129A"/>
    <w:rsid w:val="00021310"/>
    <w:rsid w:val="00021B7E"/>
    <w:rsid w:val="00021FAD"/>
    <w:rsid w:val="000220AB"/>
    <w:rsid w:val="00022787"/>
    <w:rsid w:val="0002298E"/>
    <w:rsid w:val="00023631"/>
    <w:rsid w:val="00023FBF"/>
    <w:rsid w:val="000248AA"/>
    <w:rsid w:val="000257E2"/>
    <w:rsid w:val="00025B14"/>
    <w:rsid w:val="00025CDE"/>
    <w:rsid w:val="00025F2F"/>
    <w:rsid w:val="00026263"/>
    <w:rsid w:val="00027460"/>
    <w:rsid w:val="00027ECD"/>
    <w:rsid w:val="0003029B"/>
    <w:rsid w:val="0003059B"/>
    <w:rsid w:val="00030A8A"/>
    <w:rsid w:val="00030B35"/>
    <w:rsid w:val="0003160B"/>
    <w:rsid w:val="00032F16"/>
    <w:rsid w:val="00032FEA"/>
    <w:rsid w:val="00033318"/>
    <w:rsid w:val="00033764"/>
    <w:rsid w:val="000337B4"/>
    <w:rsid w:val="0003451D"/>
    <w:rsid w:val="00035C14"/>
    <w:rsid w:val="00036334"/>
    <w:rsid w:val="00036DB5"/>
    <w:rsid w:val="00037664"/>
    <w:rsid w:val="00037667"/>
    <w:rsid w:val="00040219"/>
    <w:rsid w:val="0004131B"/>
    <w:rsid w:val="000415CF"/>
    <w:rsid w:val="00042BC6"/>
    <w:rsid w:val="000432E4"/>
    <w:rsid w:val="0004463A"/>
    <w:rsid w:val="000458A8"/>
    <w:rsid w:val="00045C5B"/>
    <w:rsid w:val="00046011"/>
    <w:rsid w:val="000469FD"/>
    <w:rsid w:val="00046F52"/>
    <w:rsid w:val="00046F7A"/>
    <w:rsid w:val="0004783A"/>
    <w:rsid w:val="00047C6E"/>
    <w:rsid w:val="00047F94"/>
    <w:rsid w:val="00050BA8"/>
    <w:rsid w:val="00050D8D"/>
    <w:rsid w:val="00051F08"/>
    <w:rsid w:val="00052870"/>
    <w:rsid w:val="000529F7"/>
    <w:rsid w:val="00052A12"/>
    <w:rsid w:val="00053098"/>
    <w:rsid w:val="00053D64"/>
    <w:rsid w:val="0005523B"/>
    <w:rsid w:val="000558B3"/>
    <w:rsid w:val="000558C3"/>
    <w:rsid w:val="00055ACD"/>
    <w:rsid w:val="00055FC2"/>
    <w:rsid w:val="000567CD"/>
    <w:rsid w:val="000578A3"/>
    <w:rsid w:val="00057AA5"/>
    <w:rsid w:val="00060347"/>
    <w:rsid w:val="000604E1"/>
    <w:rsid w:val="00060588"/>
    <w:rsid w:val="000615F3"/>
    <w:rsid w:val="000617D4"/>
    <w:rsid w:val="00062190"/>
    <w:rsid w:val="000636B5"/>
    <w:rsid w:val="0006382E"/>
    <w:rsid w:val="0006386E"/>
    <w:rsid w:val="00065B14"/>
    <w:rsid w:val="00065BB5"/>
    <w:rsid w:val="00065F12"/>
    <w:rsid w:val="00066685"/>
    <w:rsid w:val="00066CF7"/>
    <w:rsid w:val="00067199"/>
    <w:rsid w:val="000705AE"/>
    <w:rsid w:val="00070B0B"/>
    <w:rsid w:val="00070DDA"/>
    <w:rsid w:val="00070DF5"/>
    <w:rsid w:val="00071539"/>
    <w:rsid w:val="00071584"/>
    <w:rsid w:val="00071950"/>
    <w:rsid w:val="000719AD"/>
    <w:rsid w:val="00072A7F"/>
    <w:rsid w:val="0007348A"/>
    <w:rsid w:val="00073B88"/>
    <w:rsid w:val="000741B3"/>
    <w:rsid w:val="000746C1"/>
    <w:rsid w:val="00076CDB"/>
    <w:rsid w:val="0007790D"/>
    <w:rsid w:val="00077F7A"/>
    <w:rsid w:val="00077FE3"/>
    <w:rsid w:val="000801BB"/>
    <w:rsid w:val="00080346"/>
    <w:rsid w:val="00081327"/>
    <w:rsid w:val="000815A6"/>
    <w:rsid w:val="00081E6A"/>
    <w:rsid w:val="000820F6"/>
    <w:rsid w:val="000821C3"/>
    <w:rsid w:val="000824A6"/>
    <w:rsid w:val="00083940"/>
    <w:rsid w:val="00083B50"/>
    <w:rsid w:val="00084247"/>
    <w:rsid w:val="000846AF"/>
    <w:rsid w:val="0008530E"/>
    <w:rsid w:val="00085C0D"/>
    <w:rsid w:val="00085FDB"/>
    <w:rsid w:val="000864F5"/>
    <w:rsid w:val="000868E7"/>
    <w:rsid w:val="00090722"/>
    <w:rsid w:val="00090CEC"/>
    <w:rsid w:val="00092749"/>
    <w:rsid w:val="0009281F"/>
    <w:rsid w:val="00092A50"/>
    <w:rsid w:val="00092BB9"/>
    <w:rsid w:val="00092FEF"/>
    <w:rsid w:val="0009330E"/>
    <w:rsid w:val="00093DAF"/>
    <w:rsid w:val="00094B7D"/>
    <w:rsid w:val="00094E92"/>
    <w:rsid w:val="0009501D"/>
    <w:rsid w:val="00095506"/>
    <w:rsid w:val="0009563D"/>
    <w:rsid w:val="0009669B"/>
    <w:rsid w:val="0009672E"/>
    <w:rsid w:val="00096D08"/>
    <w:rsid w:val="00096D46"/>
    <w:rsid w:val="0009793E"/>
    <w:rsid w:val="00097E70"/>
    <w:rsid w:val="000A0504"/>
    <w:rsid w:val="000A1888"/>
    <w:rsid w:val="000A1FD9"/>
    <w:rsid w:val="000A2F4F"/>
    <w:rsid w:val="000A3223"/>
    <w:rsid w:val="000A4428"/>
    <w:rsid w:val="000A4CEA"/>
    <w:rsid w:val="000A61D0"/>
    <w:rsid w:val="000B0651"/>
    <w:rsid w:val="000B06CC"/>
    <w:rsid w:val="000B0A8B"/>
    <w:rsid w:val="000B0F7E"/>
    <w:rsid w:val="000B192D"/>
    <w:rsid w:val="000B1FB5"/>
    <w:rsid w:val="000B1FE8"/>
    <w:rsid w:val="000B2275"/>
    <w:rsid w:val="000B22A2"/>
    <w:rsid w:val="000B23D0"/>
    <w:rsid w:val="000B30A7"/>
    <w:rsid w:val="000B30BB"/>
    <w:rsid w:val="000B44E6"/>
    <w:rsid w:val="000B4AA8"/>
    <w:rsid w:val="000B4F45"/>
    <w:rsid w:val="000B4F46"/>
    <w:rsid w:val="000B518A"/>
    <w:rsid w:val="000B56A4"/>
    <w:rsid w:val="000B57D8"/>
    <w:rsid w:val="000B5CB2"/>
    <w:rsid w:val="000B6036"/>
    <w:rsid w:val="000B63AA"/>
    <w:rsid w:val="000B645F"/>
    <w:rsid w:val="000B6A54"/>
    <w:rsid w:val="000C02BB"/>
    <w:rsid w:val="000C0F1F"/>
    <w:rsid w:val="000C1462"/>
    <w:rsid w:val="000C15F0"/>
    <w:rsid w:val="000C1E42"/>
    <w:rsid w:val="000C214A"/>
    <w:rsid w:val="000C43BD"/>
    <w:rsid w:val="000C4506"/>
    <w:rsid w:val="000C4F0C"/>
    <w:rsid w:val="000C51B1"/>
    <w:rsid w:val="000C5926"/>
    <w:rsid w:val="000C6DEC"/>
    <w:rsid w:val="000C726E"/>
    <w:rsid w:val="000D03D4"/>
    <w:rsid w:val="000D0A95"/>
    <w:rsid w:val="000D18D5"/>
    <w:rsid w:val="000D4DB8"/>
    <w:rsid w:val="000D59BF"/>
    <w:rsid w:val="000D5FC7"/>
    <w:rsid w:val="000D6824"/>
    <w:rsid w:val="000D68A0"/>
    <w:rsid w:val="000D7686"/>
    <w:rsid w:val="000D7B3D"/>
    <w:rsid w:val="000D7EB9"/>
    <w:rsid w:val="000E0D15"/>
    <w:rsid w:val="000E1158"/>
    <w:rsid w:val="000E16D5"/>
    <w:rsid w:val="000E17D7"/>
    <w:rsid w:val="000E19CF"/>
    <w:rsid w:val="000E2395"/>
    <w:rsid w:val="000E24A3"/>
    <w:rsid w:val="000E2E74"/>
    <w:rsid w:val="000E44FC"/>
    <w:rsid w:val="000E496B"/>
    <w:rsid w:val="000E4A77"/>
    <w:rsid w:val="000E4C61"/>
    <w:rsid w:val="000E4E34"/>
    <w:rsid w:val="000E5193"/>
    <w:rsid w:val="000E6129"/>
    <w:rsid w:val="000E6DA5"/>
    <w:rsid w:val="000E7537"/>
    <w:rsid w:val="000E760A"/>
    <w:rsid w:val="000E7A57"/>
    <w:rsid w:val="000F068E"/>
    <w:rsid w:val="000F0A81"/>
    <w:rsid w:val="000F0B1C"/>
    <w:rsid w:val="000F0B6F"/>
    <w:rsid w:val="000F1055"/>
    <w:rsid w:val="000F1987"/>
    <w:rsid w:val="000F3658"/>
    <w:rsid w:val="000F3835"/>
    <w:rsid w:val="000F38A0"/>
    <w:rsid w:val="000F468E"/>
    <w:rsid w:val="000F47C7"/>
    <w:rsid w:val="000F4D58"/>
    <w:rsid w:val="000F5423"/>
    <w:rsid w:val="000F5620"/>
    <w:rsid w:val="000F5642"/>
    <w:rsid w:val="000F5F26"/>
    <w:rsid w:val="000F5F46"/>
    <w:rsid w:val="00100329"/>
    <w:rsid w:val="00100505"/>
    <w:rsid w:val="00100705"/>
    <w:rsid w:val="00100BB0"/>
    <w:rsid w:val="00102630"/>
    <w:rsid w:val="00103057"/>
    <w:rsid w:val="00104F9A"/>
    <w:rsid w:val="001053B3"/>
    <w:rsid w:val="001059E4"/>
    <w:rsid w:val="00106947"/>
    <w:rsid w:val="00107626"/>
    <w:rsid w:val="0011003D"/>
    <w:rsid w:val="0011095F"/>
    <w:rsid w:val="00110A44"/>
    <w:rsid w:val="00110ED3"/>
    <w:rsid w:val="00111224"/>
    <w:rsid w:val="001118E4"/>
    <w:rsid w:val="00112674"/>
    <w:rsid w:val="00112DEE"/>
    <w:rsid w:val="00113D2F"/>
    <w:rsid w:val="00113E7B"/>
    <w:rsid w:val="00115374"/>
    <w:rsid w:val="00115AE7"/>
    <w:rsid w:val="001160A8"/>
    <w:rsid w:val="00116DCE"/>
    <w:rsid w:val="00120953"/>
    <w:rsid w:val="00120DC6"/>
    <w:rsid w:val="00120F49"/>
    <w:rsid w:val="001217FC"/>
    <w:rsid w:val="00122383"/>
    <w:rsid w:val="00122444"/>
    <w:rsid w:val="0012284C"/>
    <w:rsid w:val="00122BB8"/>
    <w:rsid w:val="00122D8D"/>
    <w:rsid w:val="001232AB"/>
    <w:rsid w:val="00123322"/>
    <w:rsid w:val="00123582"/>
    <w:rsid w:val="00123CAD"/>
    <w:rsid w:val="00124195"/>
    <w:rsid w:val="00124975"/>
    <w:rsid w:val="00124F2D"/>
    <w:rsid w:val="001261DD"/>
    <w:rsid w:val="0012689C"/>
    <w:rsid w:val="001268B8"/>
    <w:rsid w:val="001268C3"/>
    <w:rsid w:val="00126EE8"/>
    <w:rsid w:val="00127007"/>
    <w:rsid w:val="001277DD"/>
    <w:rsid w:val="00127AD2"/>
    <w:rsid w:val="00127B57"/>
    <w:rsid w:val="00130D87"/>
    <w:rsid w:val="001313D9"/>
    <w:rsid w:val="001314B2"/>
    <w:rsid w:val="00131AF1"/>
    <w:rsid w:val="00131BE3"/>
    <w:rsid w:val="00133457"/>
    <w:rsid w:val="00133DCE"/>
    <w:rsid w:val="00133EFE"/>
    <w:rsid w:val="00134256"/>
    <w:rsid w:val="00134A52"/>
    <w:rsid w:val="001359E6"/>
    <w:rsid w:val="00136362"/>
    <w:rsid w:val="00136768"/>
    <w:rsid w:val="0013686B"/>
    <w:rsid w:val="001375E6"/>
    <w:rsid w:val="00140374"/>
    <w:rsid w:val="00140535"/>
    <w:rsid w:val="00141CD7"/>
    <w:rsid w:val="001426A2"/>
    <w:rsid w:val="001426EF"/>
    <w:rsid w:val="00143515"/>
    <w:rsid w:val="00144345"/>
    <w:rsid w:val="00145CFB"/>
    <w:rsid w:val="0014615B"/>
    <w:rsid w:val="00146BF1"/>
    <w:rsid w:val="00146C80"/>
    <w:rsid w:val="00147F71"/>
    <w:rsid w:val="0015009B"/>
    <w:rsid w:val="001503AE"/>
    <w:rsid w:val="001509BF"/>
    <w:rsid w:val="00150A2E"/>
    <w:rsid w:val="00151359"/>
    <w:rsid w:val="00151E70"/>
    <w:rsid w:val="00152AF4"/>
    <w:rsid w:val="00153347"/>
    <w:rsid w:val="0015446D"/>
    <w:rsid w:val="00154740"/>
    <w:rsid w:val="00154DC3"/>
    <w:rsid w:val="00154DDC"/>
    <w:rsid w:val="00154E28"/>
    <w:rsid w:val="001555E1"/>
    <w:rsid w:val="00156225"/>
    <w:rsid w:val="00156D49"/>
    <w:rsid w:val="001570A2"/>
    <w:rsid w:val="0015713E"/>
    <w:rsid w:val="00160ECB"/>
    <w:rsid w:val="00160F26"/>
    <w:rsid w:val="001615FE"/>
    <w:rsid w:val="00161776"/>
    <w:rsid w:val="001625DC"/>
    <w:rsid w:val="00162EF5"/>
    <w:rsid w:val="00162FFF"/>
    <w:rsid w:val="001632DE"/>
    <w:rsid w:val="0016469E"/>
    <w:rsid w:val="0016522D"/>
    <w:rsid w:val="001656C9"/>
    <w:rsid w:val="00165767"/>
    <w:rsid w:val="001665FC"/>
    <w:rsid w:val="0016746E"/>
    <w:rsid w:val="001675C7"/>
    <w:rsid w:val="00167729"/>
    <w:rsid w:val="00167899"/>
    <w:rsid w:val="00167B2F"/>
    <w:rsid w:val="00170227"/>
    <w:rsid w:val="0017029B"/>
    <w:rsid w:val="00171A58"/>
    <w:rsid w:val="0017257B"/>
    <w:rsid w:val="00172695"/>
    <w:rsid w:val="00172B0C"/>
    <w:rsid w:val="00172C9E"/>
    <w:rsid w:val="0017302C"/>
    <w:rsid w:val="00173E5E"/>
    <w:rsid w:val="0017469B"/>
    <w:rsid w:val="00174777"/>
    <w:rsid w:val="0017591F"/>
    <w:rsid w:val="00175F77"/>
    <w:rsid w:val="0017604A"/>
    <w:rsid w:val="00176166"/>
    <w:rsid w:val="001762F7"/>
    <w:rsid w:val="00176943"/>
    <w:rsid w:val="00176CED"/>
    <w:rsid w:val="001806EB"/>
    <w:rsid w:val="00180DF0"/>
    <w:rsid w:val="00180F4E"/>
    <w:rsid w:val="00181044"/>
    <w:rsid w:val="00181D67"/>
    <w:rsid w:val="00181F79"/>
    <w:rsid w:val="001820E2"/>
    <w:rsid w:val="00182363"/>
    <w:rsid w:val="0018270D"/>
    <w:rsid w:val="00182E0F"/>
    <w:rsid w:val="00182E57"/>
    <w:rsid w:val="00182F01"/>
    <w:rsid w:val="00183432"/>
    <w:rsid w:val="0018352A"/>
    <w:rsid w:val="00183B3B"/>
    <w:rsid w:val="00184128"/>
    <w:rsid w:val="0018464E"/>
    <w:rsid w:val="00184A39"/>
    <w:rsid w:val="00184C22"/>
    <w:rsid w:val="0018525D"/>
    <w:rsid w:val="0018576E"/>
    <w:rsid w:val="00185F05"/>
    <w:rsid w:val="00186BCA"/>
    <w:rsid w:val="00186E20"/>
    <w:rsid w:val="00187F10"/>
    <w:rsid w:val="00187F8A"/>
    <w:rsid w:val="00187FFC"/>
    <w:rsid w:val="001912AD"/>
    <w:rsid w:val="00191650"/>
    <w:rsid w:val="00191826"/>
    <w:rsid w:val="00191985"/>
    <w:rsid w:val="00191D9D"/>
    <w:rsid w:val="00191F03"/>
    <w:rsid w:val="00192B29"/>
    <w:rsid w:val="00192B39"/>
    <w:rsid w:val="00193DAB"/>
    <w:rsid w:val="00193DD8"/>
    <w:rsid w:val="001940A7"/>
    <w:rsid w:val="001941EF"/>
    <w:rsid w:val="001944AB"/>
    <w:rsid w:val="00194FB3"/>
    <w:rsid w:val="001952A5"/>
    <w:rsid w:val="001955F6"/>
    <w:rsid w:val="001956E9"/>
    <w:rsid w:val="00195985"/>
    <w:rsid w:val="00196816"/>
    <w:rsid w:val="0019695C"/>
    <w:rsid w:val="0019714A"/>
    <w:rsid w:val="00197B92"/>
    <w:rsid w:val="001A093E"/>
    <w:rsid w:val="001A0ECA"/>
    <w:rsid w:val="001A2AB3"/>
    <w:rsid w:val="001A2D33"/>
    <w:rsid w:val="001A2F0E"/>
    <w:rsid w:val="001A34B8"/>
    <w:rsid w:val="001A3E78"/>
    <w:rsid w:val="001A45C9"/>
    <w:rsid w:val="001A4F50"/>
    <w:rsid w:val="001A4FFA"/>
    <w:rsid w:val="001A5F1B"/>
    <w:rsid w:val="001A6313"/>
    <w:rsid w:val="001A684F"/>
    <w:rsid w:val="001A6BDD"/>
    <w:rsid w:val="001A6DF7"/>
    <w:rsid w:val="001A6E1D"/>
    <w:rsid w:val="001A739E"/>
    <w:rsid w:val="001A74D1"/>
    <w:rsid w:val="001A7FC4"/>
    <w:rsid w:val="001B06CE"/>
    <w:rsid w:val="001B08B8"/>
    <w:rsid w:val="001B0D11"/>
    <w:rsid w:val="001B1169"/>
    <w:rsid w:val="001B18DB"/>
    <w:rsid w:val="001B236B"/>
    <w:rsid w:val="001B2486"/>
    <w:rsid w:val="001B2CB4"/>
    <w:rsid w:val="001B2DDA"/>
    <w:rsid w:val="001B2EAF"/>
    <w:rsid w:val="001B3B23"/>
    <w:rsid w:val="001B4289"/>
    <w:rsid w:val="001B43A1"/>
    <w:rsid w:val="001B468D"/>
    <w:rsid w:val="001B6C3E"/>
    <w:rsid w:val="001B72FA"/>
    <w:rsid w:val="001B7B8E"/>
    <w:rsid w:val="001B7DD8"/>
    <w:rsid w:val="001B7DE6"/>
    <w:rsid w:val="001C03F4"/>
    <w:rsid w:val="001C04FD"/>
    <w:rsid w:val="001C1DF8"/>
    <w:rsid w:val="001C28FB"/>
    <w:rsid w:val="001C2D7F"/>
    <w:rsid w:val="001C3A2E"/>
    <w:rsid w:val="001C3F4D"/>
    <w:rsid w:val="001C4AA9"/>
    <w:rsid w:val="001C4F9A"/>
    <w:rsid w:val="001C5017"/>
    <w:rsid w:val="001C505A"/>
    <w:rsid w:val="001C5DED"/>
    <w:rsid w:val="001C6390"/>
    <w:rsid w:val="001C6987"/>
    <w:rsid w:val="001C76CB"/>
    <w:rsid w:val="001C77E9"/>
    <w:rsid w:val="001D0EF2"/>
    <w:rsid w:val="001D0FBD"/>
    <w:rsid w:val="001D121C"/>
    <w:rsid w:val="001D1270"/>
    <w:rsid w:val="001D12C6"/>
    <w:rsid w:val="001D259B"/>
    <w:rsid w:val="001D312C"/>
    <w:rsid w:val="001D3D08"/>
    <w:rsid w:val="001D4074"/>
    <w:rsid w:val="001D4217"/>
    <w:rsid w:val="001D465E"/>
    <w:rsid w:val="001D4F85"/>
    <w:rsid w:val="001D563D"/>
    <w:rsid w:val="001D56D0"/>
    <w:rsid w:val="001D593A"/>
    <w:rsid w:val="001D62E6"/>
    <w:rsid w:val="001D6691"/>
    <w:rsid w:val="001D677B"/>
    <w:rsid w:val="001D72E4"/>
    <w:rsid w:val="001D7985"/>
    <w:rsid w:val="001E0525"/>
    <w:rsid w:val="001E104C"/>
    <w:rsid w:val="001E1062"/>
    <w:rsid w:val="001E136A"/>
    <w:rsid w:val="001E185D"/>
    <w:rsid w:val="001E1A0E"/>
    <w:rsid w:val="001E1CFB"/>
    <w:rsid w:val="001E358F"/>
    <w:rsid w:val="001E3FE8"/>
    <w:rsid w:val="001E5246"/>
    <w:rsid w:val="001E57E4"/>
    <w:rsid w:val="001E590B"/>
    <w:rsid w:val="001E5A5F"/>
    <w:rsid w:val="001E5B7F"/>
    <w:rsid w:val="001E5CDC"/>
    <w:rsid w:val="001E5FDA"/>
    <w:rsid w:val="001E66CA"/>
    <w:rsid w:val="001E6838"/>
    <w:rsid w:val="001E691B"/>
    <w:rsid w:val="001E6B11"/>
    <w:rsid w:val="001E6E5B"/>
    <w:rsid w:val="001E6E9B"/>
    <w:rsid w:val="001E751A"/>
    <w:rsid w:val="001E7528"/>
    <w:rsid w:val="001E7807"/>
    <w:rsid w:val="001F05F1"/>
    <w:rsid w:val="001F092C"/>
    <w:rsid w:val="001F0C9D"/>
    <w:rsid w:val="001F0D65"/>
    <w:rsid w:val="001F0E08"/>
    <w:rsid w:val="001F1019"/>
    <w:rsid w:val="001F1120"/>
    <w:rsid w:val="001F22E0"/>
    <w:rsid w:val="001F28C8"/>
    <w:rsid w:val="001F2D18"/>
    <w:rsid w:val="001F39B6"/>
    <w:rsid w:val="001F4367"/>
    <w:rsid w:val="001F4490"/>
    <w:rsid w:val="001F4993"/>
    <w:rsid w:val="001F5345"/>
    <w:rsid w:val="001F59D3"/>
    <w:rsid w:val="001F5C92"/>
    <w:rsid w:val="001F67E0"/>
    <w:rsid w:val="001F6A18"/>
    <w:rsid w:val="001F6AA5"/>
    <w:rsid w:val="001F6D55"/>
    <w:rsid w:val="001F6E20"/>
    <w:rsid w:val="00200028"/>
    <w:rsid w:val="00200FD3"/>
    <w:rsid w:val="0020119E"/>
    <w:rsid w:val="00201F02"/>
    <w:rsid w:val="002030F8"/>
    <w:rsid w:val="0020312E"/>
    <w:rsid w:val="0020356E"/>
    <w:rsid w:val="0020432C"/>
    <w:rsid w:val="0020514B"/>
    <w:rsid w:val="002060A6"/>
    <w:rsid w:val="00206261"/>
    <w:rsid w:val="0020663F"/>
    <w:rsid w:val="002067E7"/>
    <w:rsid w:val="0020785B"/>
    <w:rsid w:val="00207A82"/>
    <w:rsid w:val="0021023B"/>
    <w:rsid w:val="002106DA"/>
    <w:rsid w:val="0021129E"/>
    <w:rsid w:val="00211B24"/>
    <w:rsid w:val="00211F03"/>
    <w:rsid w:val="0021227B"/>
    <w:rsid w:val="002124FD"/>
    <w:rsid w:val="00212CCE"/>
    <w:rsid w:val="00212D54"/>
    <w:rsid w:val="00213545"/>
    <w:rsid w:val="00213702"/>
    <w:rsid w:val="00214235"/>
    <w:rsid w:val="002145CD"/>
    <w:rsid w:val="00214B0A"/>
    <w:rsid w:val="00214CB9"/>
    <w:rsid w:val="00215079"/>
    <w:rsid w:val="0021507B"/>
    <w:rsid w:val="00216E2B"/>
    <w:rsid w:val="0021765C"/>
    <w:rsid w:val="002202CA"/>
    <w:rsid w:val="00220891"/>
    <w:rsid w:val="00220A92"/>
    <w:rsid w:val="00220E04"/>
    <w:rsid w:val="00221421"/>
    <w:rsid w:val="00221490"/>
    <w:rsid w:val="00221E41"/>
    <w:rsid w:val="0022257A"/>
    <w:rsid w:val="00223D7E"/>
    <w:rsid w:val="00224316"/>
    <w:rsid w:val="0022438E"/>
    <w:rsid w:val="0022581F"/>
    <w:rsid w:val="00226FFF"/>
    <w:rsid w:val="00227141"/>
    <w:rsid w:val="002274C1"/>
    <w:rsid w:val="00230296"/>
    <w:rsid w:val="00230E76"/>
    <w:rsid w:val="00232694"/>
    <w:rsid w:val="002332CE"/>
    <w:rsid w:val="002336AA"/>
    <w:rsid w:val="002348E9"/>
    <w:rsid w:val="0023499A"/>
    <w:rsid w:val="00234F51"/>
    <w:rsid w:val="0023513D"/>
    <w:rsid w:val="0023535F"/>
    <w:rsid w:val="00235629"/>
    <w:rsid w:val="00235D40"/>
    <w:rsid w:val="002409A5"/>
    <w:rsid w:val="002415F1"/>
    <w:rsid w:val="00242075"/>
    <w:rsid w:val="00243C6A"/>
    <w:rsid w:val="0024428B"/>
    <w:rsid w:val="002442A4"/>
    <w:rsid w:val="00244392"/>
    <w:rsid w:val="002455EA"/>
    <w:rsid w:val="0024631E"/>
    <w:rsid w:val="002466F1"/>
    <w:rsid w:val="00246D20"/>
    <w:rsid w:val="002478A8"/>
    <w:rsid w:val="0025034C"/>
    <w:rsid w:val="00250B34"/>
    <w:rsid w:val="00250B6A"/>
    <w:rsid w:val="00250F5E"/>
    <w:rsid w:val="002511FA"/>
    <w:rsid w:val="00251440"/>
    <w:rsid w:val="00251B26"/>
    <w:rsid w:val="00252112"/>
    <w:rsid w:val="002521E7"/>
    <w:rsid w:val="0025262D"/>
    <w:rsid w:val="002526C0"/>
    <w:rsid w:val="00252740"/>
    <w:rsid w:val="0025283E"/>
    <w:rsid w:val="00252944"/>
    <w:rsid w:val="00252B1B"/>
    <w:rsid w:val="00252F0A"/>
    <w:rsid w:val="0025305D"/>
    <w:rsid w:val="002542DD"/>
    <w:rsid w:val="00254755"/>
    <w:rsid w:val="00254BEF"/>
    <w:rsid w:val="00254C5C"/>
    <w:rsid w:val="0025559B"/>
    <w:rsid w:val="002558FB"/>
    <w:rsid w:val="00255BA8"/>
    <w:rsid w:val="00255EB8"/>
    <w:rsid w:val="00255F91"/>
    <w:rsid w:val="002568FE"/>
    <w:rsid w:val="00256BBC"/>
    <w:rsid w:val="00256BE2"/>
    <w:rsid w:val="002573A3"/>
    <w:rsid w:val="002573DF"/>
    <w:rsid w:val="00257448"/>
    <w:rsid w:val="0026008B"/>
    <w:rsid w:val="00260335"/>
    <w:rsid w:val="00260406"/>
    <w:rsid w:val="00260620"/>
    <w:rsid w:val="00260E7D"/>
    <w:rsid w:val="00260F47"/>
    <w:rsid w:val="00261647"/>
    <w:rsid w:val="00262B03"/>
    <w:rsid w:val="00262D8B"/>
    <w:rsid w:val="00263514"/>
    <w:rsid w:val="0026365F"/>
    <w:rsid w:val="00263C64"/>
    <w:rsid w:val="00263E66"/>
    <w:rsid w:val="00264ACD"/>
    <w:rsid w:val="00264F40"/>
    <w:rsid w:val="0026548E"/>
    <w:rsid w:val="00265F61"/>
    <w:rsid w:val="0026613E"/>
    <w:rsid w:val="002679FB"/>
    <w:rsid w:val="00267A6D"/>
    <w:rsid w:val="00270245"/>
    <w:rsid w:val="002707FD"/>
    <w:rsid w:val="002708EB"/>
    <w:rsid w:val="00270A34"/>
    <w:rsid w:val="00270D23"/>
    <w:rsid w:val="00270E33"/>
    <w:rsid w:val="0027188B"/>
    <w:rsid w:val="00271925"/>
    <w:rsid w:val="0027490E"/>
    <w:rsid w:val="002754A0"/>
    <w:rsid w:val="00275753"/>
    <w:rsid w:val="002762F5"/>
    <w:rsid w:val="0027690D"/>
    <w:rsid w:val="00277622"/>
    <w:rsid w:val="0028005C"/>
    <w:rsid w:val="0028086E"/>
    <w:rsid w:val="002816CB"/>
    <w:rsid w:val="00281AF4"/>
    <w:rsid w:val="002829EA"/>
    <w:rsid w:val="00284DC7"/>
    <w:rsid w:val="00285021"/>
    <w:rsid w:val="00285A0D"/>
    <w:rsid w:val="00285CAC"/>
    <w:rsid w:val="00286144"/>
    <w:rsid w:val="002864F0"/>
    <w:rsid w:val="0028782B"/>
    <w:rsid w:val="0028786E"/>
    <w:rsid w:val="0029022C"/>
    <w:rsid w:val="002905DE"/>
    <w:rsid w:val="0029104A"/>
    <w:rsid w:val="00292AA6"/>
    <w:rsid w:val="00292C27"/>
    <w:rsid w:val="00292C3B"/>
    <w:rsid w:val="00292DA5"/>
    <w:rsid w:val="002930F5"/>
    <w:rsid w:val="0029351E"/>
    <w:rsid w:val="002944C4"/>
    <w:rsid w:val="00295425"/>
    <w:rsid w:val="0029566D"/>
    <w:rsid w:val="00295BA5"/>
    <w:rsid w:val="00296E3B"/>
    <w:rsid w:val="002971CC"/>
    <w:rsid w:val="002A05CB"/>
    <w:rsid w:val="002A2972"/>
    <w:rsid w:val="002A30EE"/>
    <w:rsid w:val="002A3637"/>
    <w:rsid w:val="002A36C7"/>
    <w:rsid w:val="002A4959"/>
    <w:rsid w:val="002A4AFD"/>
    <w:rsid w:val="002A4EE3"/>
    <w:rsid w:val="002A4F72"/>
    <w:rsid w:val="002A520D"/>
    <w:rsid w:val="002A5D13"/>
    <w:rsid w:val="002A6019"/>
    <w:rsid w:val="002A6319"/>
    <w:rsid w:val="002A7DFA"/>
    <w:rsid w:val="002B0015"/>
    <w:rsid w:val="002B104D"/>
    <w:rsid w:val="002B146E"/>
    <w:rsid w:val="002B16E3"/>
    <w:rsid w:val="002B170C"/>
    <w:rsid w:val="002B2666"/>
    <w:rsid w:val="002B5A00"/>
    <w:rsid w:val="002B6E19"/>
    <w:rsid w:val="002B796A"/>
    <w:rsid w:val="002B7A1F"/>
    <w:rsid w:val="002C1F1E"/>
    <w:rsid w:val="002C2C50"/>
    <w:rsid w:val="002C2E35"/>
    <w:rsid w:val="002C38E2"/>
    <w:rsid w:val="002C3A7F"/>
    <w:rsid w:val="002C3A85"/>
    <w:rsid w:val="002C3FB7"/>
    <w:rsid w:val="002C4364"/>
    <w:rsid w:val="002C563C"/>
    <w:rsid w:val="002C573F"/>
    <w:rsid w:val="002C666C"/>
    <w:rsid w:val="002C6873"/>
    <w:rsid w:val="002C6A7B"/>
    <w:rsid w:val="002C71C5"/>
    <w:rsid w:val="002C74E5"/>
    <w:rsid w:val="002C77A3"/>
    <w:rsid w:val="002C7817"/>
    <w:rsid w:val="002C7B2E"/>
    <w:rsid w:val="002D06B9"/>
    <w:rsid w:val="002D113B"/>
    <w:rsid w:val="002D1808"/>
    <w:rsid w:val="002D1F9D"/>
    <w:rsid w:val="002D22AC"/>
    <w:rsid w:val="002D2BAA"/>
    <w:rsid w:val="002D2C17"/>
    <w:rsid w:val="002D2D3E"/>
    <w:rsid w:val="002D3459"/>
    <w:rsid w:val="002D411C"/>
    <w:rsid w:val="002D441A"/>
    <w:rsid w:val="002D537C"/>
    <w:rsid w:val="002D5B5E"/>
    <w:rsid w:val="002D6735"/>
    <w:rsid w:val="002D6C2F"/>
    <w:rsid w:val="002D6CE7"/>
    <w:rsid w:val="002D75BD"/>
    <w:rsid w:val="002E0498"/>
    <w:rsid w:val="002E0517"/>
    <w:rsid w:val="002E0723"/>
    <w:rsid w:val="002E1337"/>
    <w:rsid w:val="002E15DF"/>
    <w:rsid w:val="002E1C95"/>
    <w:rsid w:val="002E30B7"/>
    <w:rsid w:val="002E602F"/>
    <w:rsid w:val="002E6195"/>
    <w:rsid w:val="002E63E0"/>
    <w:rsid w:val="002E6545"/>
    <w:rsid w:val="002E65E3"/>
    <w:rsid w:val="002E6693"/>
    <w:rsid w:val="002E673D"/>
    <w:rsid w:val="002E7734"/>
    <w:rsid w:val="002F096A"/>
    <w:rsid w:val="002F0B1D"/>
    <w:rsid w:val="002F1DF5"/>
    <w:rsid w:val="002F2FB2"/>
    <w:rsid w:val="002F33D2"/>
    <w:rsid w:val="002F4DC2"/>
    <w:rsid w:val="002F50F8"/>
    <w:rsid w:val="002F57F4"/>
    <w:rsid w:val="002F61D8"/>
    <w:rsid w:val="002F7146"/>
    <w:rsid w:val="002F7385"/>
    <w:rsid w:val="002F75F7"/>
    <w:rsid w:val="002F7AD5"/>
    <w:rsid w:val="00300AC5"/>
    <w:rsid w:val="0030128B"/>
    <w:rsid w:val="0030144C"/>
    <w:rsid w:val="003023BD"/>
    <w:rsid w:val="00302F85"/>
    <w:rsid w:val="00303464"/>
    <w:rsid w:val="003034AF"/>
    <w:rsid w:val="0030364F"/>
    <w:rsid w:val="00303690"/>
    <w:rsid w:val="00303B61"/>
    <w:rsid w:val="0030436F"/>
    <w:rsid w:val="00304AA3"/>
    <w:rsid w:val="00304BA5"/>
    <w:rsid w:val="003056C5"/>
    <w:rsid w:val="00305F5E"/>
    <w:rsid w:val="003060B1"/>
    <w:rsid w:val="003060C8"/>
    <w:rsid w:val="003063E5"/>
    <w:rsid w:val="00306807"/>
    <w:rsid w:val="00306B36"/>
    <w:rsid w:val="00306BB8"/>
    <w:rsid w:val="00306F52"/>
    <w:rsid w:val="0030780A"/>
    <w:rsid w:val="00307B05"/>
    <w:rsid w:val="003101B3"/>
    <w:rsid w:val="0031078D"/>
    <w:rsid w:val="00311E30"/>
    <w:rsid w:val="0031242E"/>
    <w:rsid w:val="00312A9D"/>
    <w:rsid w:val="00313528"/>
    <w:rsid w:val="003136D3"/>
    <w:rsid w:val="00314C4E"/>
    <w:rsid w:val="00314E62"/>
    <w:rsid w:val="0031517A"/>
    <w:rsid w:val="00315296"/>
    <w:rsid w:val="00315451"/>
    <w:rsid w:val="00316016"/>
    <w:rsid w:val="00316D20"/>
    <w:rsid w:val="00316FEB"/>
    <w:rsid w:val="00317142"/>
    <w:rsid w:val="003175E7"/>
    <w:rsid w:val="00317B71"/>
    <w:rsid w:val="00320AB9"/>
    <w:rsid w:val="00320FC1"/>
    <w:rsid w:val="00320FCF"/>
    <w:rsid w:val="00321851"/>
    <w:rsid w:val="00321D50"/>
    <w:rsid w:val="0032207A"/>
    <w:rsid w:val="0032282F"/>
    <w:rsid w:val="00322AB2"/>
    <w:rsid w:val="003235F8"/>
    <w:rsid w:val="00323AD6"/>
    <w:rsid w:val="00323CAE"/>
    <w:rsid w:val="00323EF6"/>
    <w:rsid w:val="00323EFD"/>
    <w:rsid w:val="003247F5"/>
    <w:rsid w:val="00324A92"/>
    <w:rsid w:val="00325A59"/>
    <w:rsid w:val="00325C8D"/>
    <w:rsid w:val="00330D09"/>
    <w:rsid w:val="00330D37"/>
    <w:rsid w:val="003314B6"/>
    <w:rsid w:val="00331A2D"/>
    <w:rsid w:val="00331C93"/>
    <w:rsid w:val="00332501"/>
    <w:rsid w:val="00332829"/>
    <w:rsid w:val="00332965"/>
    <w:rsid w:val="003338C4"/>
    <w:rsid w:val="00333DA1"/>
    <w:rsid w:val="00334177"/>
    <w:rsid w:val="003341F0"/>
    <w:rsid w:val="003352CF"/>
    <w:rsid w:val="0033588F"/>
    <w:rsid w:val="003358C5"/>
    <w:rsid w:val="0033627A"/>
    <w:rsid w:val="003366A0"/>
    <w:rsid w:val="00341002"/>
    <w:rsid w:val="00341197"/>
    <w:rsid w:val="00341692"/>
    <w:rsid w:val="00341CCE"/>
    <w:rsid w:val="00342EFE"/>
    <w:rsid w:val="0034403B"/>
    <w:rsid w:val="00344716"/>
    <w:rsid w:val="003448B9"/>
    <w:rsid w:val="00344A9D"/>
    <w:rsid w:val="00345419"/>
    <w:rsid w:val="003455D7"/>
    <w:rsid w:val="003460EE"/>
    <w:rsid w:val="003463C7"/>
    <w:rsid w:val="00346626"/>
    <w:rsid w:val="00346790"/>
    <w:rsid w:val="0034681F"/>
    <w:rsid w:val="00346936"/>
    <w:rsid w:val="003470D2"/>
    <w:rsid w:val="003504EA"/>
    <w:rsid w:val="00350FE4"/>
    <w:rsid w:val="003511BC"/>
    <w:rsid w:val="00352388"/>
    <w:rsid w:val="0035296C"/>
    <w:rsid w:val="00353B95"/>
    <w:rsid w:val="00354431"/>
    <w:rsid w:val="00354A60"/>
    <w:rsid w:val="00354F22"/>
    <w:rsid w:val="00355F3E"/>
    <w:rsid w:val="0035704E"/>
    <w:rsid w:val="0035707F"/>
    <w:rsid w:val="0035726B"/>
    <w:rsid w:val="00360516"/>
    <w:rsid w:val="00360CFE"/>
    <w:rsid w:val="00360DD6"/>
    <w:rsid w:val="00361029"/>
    <w:rsid w:val="00361184"/>
    <w:rsid w:val="00361C99"/>
    <w:rsid w:val="00363127"/>
    <w:rsid w:val="0036316A"/>
    <w:rsid w:val="0036337F"/>
    <w:rsid w:val="003636E0"/>
    <w:rsid w:val="00363961"/>
    <w:rsid w:val="00363DA7"/>
    <w:rsid w:val="0036570B"/>
    <w:rsid w:val="00365BA2"/>
    <w:rsid w:val="00365E50"/>
    <w:rsid w:val="00365F37"/>
    <w:rsid w:val="003662F2"/>
    <w:rsid w:val="00367117"/>
    <w:rsid w:val="00367347"/>
    <w:rsid w:val="00370031"/>
    <w:rsid w:val="0037093A"/>
    <w:rsid w:val="00371005"/>
    <w:rsid w:val="00371056"/>
    <w:rsid w:val="0037117C"/>
    <w:rsid w:val="003712C2"/>
    <w:rsid w:val="00371539"/>
    <w:rsid w:val="00371C9C"/>
    <w:rsid w:val="0037287A"/>
    <w:rsid w:val="0037339D"/>
    <w:rsid w:val="003736CF"/>
    <w:rsid w:val="0037374F"/>
    <w:rsid w:val="003739AB"/>
    <w:rsid w:val="0037493A"/>
    <w:rsid w:val="00375273"/>
    <w:rsid w:val="00375482"/>
    <w:rsid w:val="0037556D"/>
    <w:rsid w:val="00375670"/>
    <w:rsid w:val="00375807"/>
    <w:rsid w:val="00375907"/>
    <w:rsid w:val="00375FE4"/>
    <w:rsid w:val="0037674A"/>
    <w:rsid w:val="0037678B"/>
    <w:rsid w:val="00376E74"/>
    <w:rsid w:val="00377313"/>
    <w:rsid w:val="00377F30"/>
    <w:rsid w:val="00380574"/>
    <w:rsid w:val="00380DA7"/>
    <w:rsid w:val="00381144"/>
    <w:rsid w:val="003822C4"/>
    <w:rsid w:val="003828A2"/>
    <w:rsid w:val="0038363B"/>
    <w:rsid w:val="003838D9"/>
    <w:rsid w:val="00383BAB"/>
    <w:rsid w:val="003840AC"/>
    <w:rsid w:val="00384256"/>
    <w:rsid w:val="003842C0"/>
    <w:rsid w:val="00384742"/>
    <w:rsid w:val="00384DA2"/>
    <w:rsid w:val="00384EA1"/>
    <w:rsid w:val="003850D7"/>
    <w:rsid w:val="003852FF"/>
    <w:rsid w:val="00385D2C"/>
    <w:rsid w:val="00385EED"/>
    <w:rsid w:val="0038605F"/>
    <w:rsid w:val="00387DAE"/>
    <w:rsid w:val="003906E9"/>
    <w:rsid w:val="00391955"/>
    <w:rsid w:val="00391F22"/>
    <w:rsid w:val="0039208A"/>
    <w:rsid w:val="003924B7"/>
    <w:rsid w:val="00392665"/>
    <w:rsid w:val="00392A1A"/>
    <w:rsid w:val="00392E4E"/>
    <w:rsid w:val="003939BD"/>
    <w:rsid w:val="0039428B"/>
    <w:rsid w:val="00395737"/>
    <w:rsid w:val="00395E86"/>
    <w:rsid w:val="0039605C"/>
    <w:rsid w:val="003A02DC"/>
    <w:rsid w:val="003A07D6"/>
    <w:rsid w:val="003A0962"/>
    <w:rsid w:val="003A175A"/>
    <w:rsid w:val="003A1AC4"/>
    <w:rsid w:val="003A254D"/>
    <w:rsid w:val="003A28B8"/>
    <w:rsid w:val="003A2FEE"/>
    <w:rsid w:val="003A3176"/>
    <w:rsid w:val="003A342B"/>
    <w:rsid w:val="003A3C4C"/>
    <w:rsid w:val="003A580C"/>
    <w:rsid w:val="003A5CDB"/>
    <w:rsid w:val="003A5DF4"/>
    <w:rsid w:val="003A6F95"/>
    <w:rsid w:val="003A77AF"/>
    <w:rsid w:val="003A799C"/>
    <w:rsid w:val="003B064A"/>
    <w:rsid w:val="003B0791"/>
    <w:rsid w:val="003B0D32"/>
    <w:rsid w:val="003B1CA4"/>
    <w:rsid w:val="003B1F41"/>
    <w:rsid w:val="003B23FC"/>
    <w:rsid w:val="003B250E"/>
    <w:rsid w:val="003B3901"/>
    <w:rsid w:val="003B3B57"/>
    <w:rsid w:val="003B40EB"/>
    <w:rsid w:val="003B4430"/>
    <w:rsid w:val="003B4623"/>
    <w:rsid w:val="003B4C72"/>
    <w:rsid w:val="003B521D"/>
    <w:rsid w:val="003B580C"/>
    <w:rsid w:val="003B5940"/>
    <w:rsid w:val="003B6BB1"/>
    <w:rsid w:val="003C049E"/>
    <w:rsid w:val="003C063E"/>
    <w:rsid w:val="003C0B10"/>
    <w:rsid w:val="003C10DE"/>
    <w:rsid w:val="003C1485"/>
    <w:rsid w:val="003C240C"/>
    <w:rsid w:val="003C3A34"/>
    <w:rsid w:val="003C3ABB"/>
    <w:rsid w:val="003C3FCC"/>
    <w:rsid w:val="003C4113"/>
    <w:rsid w:val="003C493C"/>
    <w:rsid w:val="003C62A1"/>
    <w:rsid w:val="003C63E1"/>
    <w:rsid w:val="003C69A9"/>
    <w:rsid w:val="003D06D7"/>
    <w:rsid w:val="003D0C46"/>
    <w:rsid w:val="003D0C83"/>
    <w:rsid w:val="003D15F6"/>
    <w:rsid w:val="003D252D"/>
    <w:rsid w:val="003D2689"/>
    <w:rsid w:val="003D2E27"/>
    <w:rsid w:val="003D3075"/>
    <w:rsid w:val="003D33EB"/>
    <w:rsid w:val="003D49E7"/>
    <w:rsid w:val="003D4C90"/>
    <w:rsid w:val="003D4EED"/>
    <w:rsid w:val="003D547B"/>
    <w:rsid w:val="003D5AAC"/>
    <w:rsid w:val="003D66B5"/>
    <w:rsid w:val="003D72B6"/>
    <w:rsid w:val="003D76E6"/>
    <w:rsid w:val="003D7839"/>
    <w:rsid w:val="003E0597"/>
    <w:rsid w:val="003E0CC8"/>
    <w:rsid w:val="003E0F43"/>
    <w:rsid w:val="003E0FD6"/>
    <w:rsid w:val="003E2D37"/>
    <w:rsid w:val="003E3E40"/>
    <w:rsid w:val="003E49DC"/>
    <w:rsid w:val="003E4C99"/>
    <w:rsid w:val="003E5659"/>
    <w:rsid w:val="003E59D5"/>
    <w:rsid w:val="003E632C"/>
    <w:rsid w:val="003E66C2"/>
    <w:rsid w:val="003E6F29"/>
    <w:rsid w:val="003E70D1"/>
    <w:rsid w:val="003E710A"/>
    <w:rsid w:val="003E72B5"/>
    <w:rsid w:val="003E7595"/>
    <w:rsid w:val="003F081E"/>
    <w:rsid w:val="003F0C7C"/>
    <w:rsid w:val="003F1532"/>
    <w:rsid w:val="003F22AF"/>
    <w:rsid w:val="003F2BC3"/>
    <w:rsid w:val="003F3592"/>
    <w:rsid w:val="003F3653"/>
    <w:rsid w:val="003F3C25"/>
    <w:rsid w:val="003F3C5B"/>
    <w:rsid w:val="003F41C5"/>
    <w:rsid w:val="003F4D52"/>
    <w:rsid w:val="003F4E69"/>
    <w:rsid w:val="003F51D6"/>
    <w:rsid w:val="003F576A"/>
    <w:rsid w:val="003F5C2A"/>
    <w:rsid w:val="003F64B2"/>
    <w:rsid w:val="003F6570"/>
    <w:rsid w:val="003F6604"/>
    <w:rsid w:val="003F6655"/>
    <w:rsid w:val="003F678F"/>
    <w:rsid w:val="003F69B6"/>
    <w:rsid w:val="003F78B2"/>
    <w:rsid w:val="00401BFE"/>
    <w:rsid w:val="00401DD7"/>
    <w:rsid w:val="004025CC"/>
    <w:rsid w:val="00402D16"/>
    <w:rsid w:val="00403246"/>
    <w:rsid w:val="0040357B"/>
    <w:rsid w:val="00403805"/>
    <w:rsid w:val="00404016"/>
    <w:rsid w:val="004043A4"/>
    <w:rsid w:val="00404EB9"/>
    <w:rsid w:val="00405CA0"/>
    <w:rsid w:val="00405CF8"/>
    <w:rsid w:val="00406CA2"/>
    <w:rsid w:val="004075B8"/>
    <w:rsid w:val="004079B2"/>
    <w:rsid w:val="004100AB"/>
    <w:rsid w:val="004107E6"/>
    <w:rsid w:val="00410827"/>
    <w:rsid w:val="00410969"/>
    <w:rsid w:val="0041113A"/>
    <w:rsid w:val="00411DFE"/>
    <w:rsid w:val="0041282C"/>
    <w:rsid w:val="00412A8B"/>
    <w:rsid w:val="00413B77"/>
    <w:rsid w:val="00413DCC"/>
    <w:rsid w:val="00414793"/>
    <w:rsid w:val="0041484E"/>
    <w:rsid w:val="00414D43"/>
    <w:rsid w:val="00414F92"/>
    <w:rsid w:val="00415B6B"/>
    <w:rsid w:val="00415E41"/>
    <w:rsid w:val="00415EB9"/>
    <w:rsid w:val="004163E0"/>
    <w:rsid w:val="00416993"/>
    <w:rsid w:val="00417E0F"/>
    <w:rsid w:val="00417E2F"/>
    <w:rsid w:val="004205C8"/>
    <w:rsid w:val="00420750"/>
    <w:rsid w:val="00421057"/>
    <w:rsid w:val="00421258"/>
    <w:rsid w:val="00421671"/>
    <w:rsid w:val="004223CC"/>
    <w:rsid w:val="00422EAC"/>
    <w:rsid w:val="00423B97"/>
    <w:rsid w:val="004250F8"/>
    <w:rsid w:val="0042539D"/>
    <w:rsid w:val="00425B20"/>
    <w:rsid w:val="004264AE"/>
    <w:rsid w:val="00426E69"/>
    <w:rsid w:val="004271ED"/>
    <w:rsid w:val="00427D63"/>
    <w:rsid w:val="00430041"/>
    <w:rsid w:val="004305AF"/>
    <w:rsid w:val="004305ED"/>
    <w:rsid w:val="0043061E"/>
    <w:rsid w:val="0043069E"/>
    <w:rsid w:val="004306D5"/>
    <w:rsid w:val="00430C31"/>
    <w:rsid w:val="00432B6E"/>
    <w:rsid w:val="004334C3"/>
    <w:rsid w:val="004336E1"/>
    <w:rsid w:val="004344BD"/>
    <w:rsid w:val="00434B37"/>
    <w:rsid w:val="004355D1"/>
    <w:rsid w:val="00435B2C"/>
    <w:rsid w:val="00435D47"/>
    <w:rsid w:val="00436C85"/>
    <w:rsid w:val="00436D56"/>
    <w:rsid w:val="004374A7"/>
    <w:rsid w:val="0043779D"/>
    <w:rsid w:val="004379B4"/>
    <w:rsid w:val="00440D4D"/>
    <w:rsid w:val="0044136A"/>
    <w:rsid w:val="00441A41"/>
    <w:rsid w:val="00441A52"/>
    <w:rsid w:val="0044215D"/>
    <w:rsid w:val="00442325"/>
    <w:rsid w:val="00442E18"/>
    <w:rsid w:val="0044316A"/>
    <w:rsid w:val="00444101"/>
    <w:rsid w:val="00444482"/>
    <w:rsid w:val="0044455C"/>
    <w:rsid w:val="004450C0"/>
    <w:rsid w:val="004453A6"/>
    <w:rsid w:val="0044586C"/>
    <w:rsid w:val="00445D62"/>
    <w:rsid w:val="0044631B"/>
    <w:rsid w:val="00446498"/>
    <w:rsid w:val="00446E1F"/>
    <w:rsid w:val="00446FE4"/>
    <w:rsid w:val="00447938"/>
    <w:rsid w:val="004479BC"/>
    <w:rsid w:val="00447AA9"/>
    <w:rsid w:val="00447D43"/>
    <w:rsid w:val="00447E95"/>
    <w:rsid w:val="00450FCE"/>
    <w:rsid w:val="0045119F"/>
    <w:rsid w:val="00451381"/>
    <w:rsid w:val="00451671"/>
    <w:rsid w:val="00451F3D"/>
    <w:rsid w:val="00452459"/>
    <w:rsid w:val="004524F5"/>
    <w:rsid w:val="00452F2C"/>
    <w:rsid w:val="0045348B"/>
    <w:rsid w:val="00453EF1"/>
    <w:rsid w:val="00454014"/>
    <w:rsid w:val="00454670"/>
    <w:rsid w:val="004549EE"/>
    <w:rsid w:val="00454A49"/>
    <w:rsid w:val="00454A9C"/>
    <w:rsid w:val="00454F03"/>
    <w:rsid w:val="0045500A"/>
    <w:rsid w:val="00455A53"/>
    <w:rsid w:val="00456563"/>
    <w:rsid w:val="004567C6"/>
    <w:rsid w:val="00456CC9"/>
    <w:rsid w:val="00457008"/>
    <w:rsid w:val="00460269"/>
    <w:rsid w:val="004604FC"/>
    <w:rsid w:val="004609D9"/>
    <w:rsid w:val="00460EC9"/>
    <w:rsid w:val="00461346"/>
    <w:rsid w:val="00461A52"/>
    <w:rsid w:val="004620DF"/>
    <w:rsid w:val="004621A1"/>
    <w:rsid w:val="004621A3"/>
    <w:rsid w:val="004622ED"/>
    <w:rsid w:val="0046297B"/>
    <w:rsid w:val="00462E1A"/>
    <w:rsid w:val="0046325C"/>
    <w:rsid w:val="00463270"/>
    <w:rsid w:val="004637D6"/>
    <w:rsid w:val="00463848"/>
    <w:rsid w:val="00463899"/>
    <w:rsid w:val="0046455D"/>
    <w:rsid w:val="00464C94"/>
    <w:rsid w:val="0046539F"/>
    <w:rsid w:val="0046631E"/>
    <w:rsid w:val="00466C80"/>
    <w:rsid w:val="00466E76"/>
    <w:rsid w:val="00466F26"/>
    <w:rsid w:val="0046760B"/>
    <w:rsid w:val="00467727"/>
    <w:rsid w:val="00467801"/>
    <w:rsid w:val="00467C3C"/>
    <w:rsid w:val="004700EC"/>
    <w:rsid w:val="00470411"/>
    <w:rsid w:val="004704D0"/>
    <w:rsid w:val="0047081D"/>
    <w:rsid w:val="00470A15"/>
    <w:rsid w:val="00470BBD"/>
    <w:rsid w:val="00470F40"/>
    <w:rsid w:val="00471962"/>
    <w:rsid w:val="00471E78"/>
    <w:rsid w:val="004720B6"/>
    <w:rsid w:val="00472103"/>
    <w:rsid w:val="004727BD"/>
    <w:rsid w:val="0047384C"/>
    <w:rsid w:val="004738FD"/>
    <w:rsid w:val="004739CD"/>
    <w:rsid w:val="004749A9"/>
    <w:rsid w:val="00474E09"/>
    <w:rsid w:val="00474EE4"/>
    <w:rsid w:val="00475190"/>
    <w:rsid w:val="0047584C"/>
    <w:rsid w:val="0047739A"/>
    <w:rsid w:val="0047772D"/>
    <w:rsid w:val="00477D72"/>
    <w:rsid w:val="0048008B"/>
    <w:rsid w:val="00481429"/>
    <w:rsid w:val="00484929"/>
    <w:rsid w:val="0048499D"/>
    <w:rsid w:val="00484AA6"/>
    <w:rsid w:val="00484E39"/>
    <w:rsid w:val="004857B3"/>
    <w:rsid w:val="004862F7"/>
    <w:rsid w:val="00487EFB"/>
    <w:rsid w:val="00490600"/>
    <w:rsid w:val="004907FE"/>
    <w:rsid w:val="004913BE"/>
    <w:rsid w:val="004917D8"/>
    <w:rsid w:val="004919F1"/>
    <w:rsid w:val="00491CF3"/>
    <w:rsid w:val="00491EFA"/>
    <w:rsid w:val="00492670"/>
    <w:rsid w:val="004939EB"/>
    <w:rsid w:val="00493D8F"/>
    <w:rsid w:val="00493E46"/>
    <w:rsid w:val="00494400"/>
    <w:rsid w:val="004944E9"/>
    <w:rsid w:val="004948EA"/>
    <w:rsid w:val="00494C06"/>
    <w:rsid w:val="0049532E"/>
    <w:rsid w:val="00495517"/>
    <w:rsid w:val="004964C1"/>
    <w:rsid w:val="00496719"/>
    <w:rsid w:val="00496F30"/>
    <w:rsid w:val="0049769C"/>
    <w:rsid w:val="0049781C"/>
    <w:rsid w:val="004A0AEA"/>
    <w:rsid w:val="004A0BB4"/>
    <w:rsid w:val="004A128B"/>
    <w:rsid w:val="004A18F3"/>
    <w:rsid w:val="004A19B8"/>
    <w:rsid w:val="004A1ED5"/>
    <w:rsid w:val="004A2256"/>
    <w:rsid w:val="004A22B2"/>
    <w:rsid w:val="004A2D31"/>
    <w:rsid w:val="004A3009"/>
    <w:rsid w:val="004A372D"/>
    <w:rsid w:val="004A3916"/>
    <w:rsid w:val="004A39AC"/>
    <w:rsid w:val="004A3D78"/>
    <w:rsid w:val="004A5537"/>
    <w:rsid w:val="004A5C8C"/>
    <w:rsid w:val="004A5E50"/>
    <w:rsid w:val="004A5F3A"/>
    <w:rsid w:val="004A643D"/>
    <w:rsid w:val="004B0107"/>
    <w:rsid w:val="004B034E"/>
    <w:rsid w:val="004B0399"/>
    <w:rsid w:val="004B041F"/>
    <w:rsid w:val="004B119F"/>
    <w:rsid w:val="004B1324"/>
    <w:rsid w:val="004B134C"/>
    <w:rsid w:val="004B13E1"/>
    <w:rsid w:val="004B217B"/>
    <w:rsid w:val="004B246B"/>
    <w:rsid w:val="004B24A6"/>
    <w:rsid w:val="004B2817"/>
    <w:rsid w:val="004B2825"/>
    <w:rsid w:val="004B28DF"/>
    <w:rsid w:val="004B30FD"/>
    <w:rsid w:val="004B4A6A"/>
    <w:rsid w:val="004B51BF"/>
    <w:rsid w:val="004B63B9"/>
    <w:rsid w:val="004B6408"/>
    <w:rsid w:val="004B7130"/>
    <w:rsid w:val="004B71BF"/>
    <w:rsid w:val="004B7A3E"/>
    <w:rsid w:val="004C0089"/>
    <w:rsid w:val="004C0190"/>
    <w:rsid w:val="004C0384"/>
    <w:rsid w:val="004C1DE5"/>
    <w:rsid w:val="004C205D"/>
    <w:rsid w:val="004C26DB"/>
    <w:rsid w:val="004C3375"/>
    <w:rsid w:val="004C3401"/>
    <w:rsid w:val="004C3887"/>
    <w:rsid w:val="004C40F2"/>
    <w:rsid w:val="004C427C"/>
    <w:rsid w:val="004C46BC"/>
    <w:rsid w:val="004C62E3"/>
    <w:rsid w:val="004C6511"/>
    <w:rsid w:val="004C6E8A"/>
    <w:rsid w:val="004C7208"/>
    <w:rsid w:val="004C72B1"/>
    <w:rsid w:val="004C75D9"/>
    <w:rsid w:val="004C77EB"/>
    <w:rsid w:val="004C7FA4"/>
    <w:rsid w:val="004D048B"/>
    <w:rsid w:val="004D2960"/>
    <w:rsid w:val="004D2DE9"/>
    <w:rsid w:val="004D37D4"/>
    <w:rsid w:val="004D56AB"/>
    <w:rsid w:val="004D5CBD"/>
    <w:rsid w:val="004D62F9"/>
    <w:rsid w:val="004D674B"/>
    <w:rsid w:val="004D675D"/>
    <w:rsid w:val="004D67C4"/>
    <w:rsid w:val="004D6F30"/>
    <w:rsid w:val="004D7889"/>
    <w:rsid w:val="004D7893"/>
    <w:rsid w:val="004E01C4"/>
    <w:rsid w:val="004E0217"/>
    <w:rsid w:val="004E02B8"/>
    <w:rsid w:val="004E08CE"/>
    <w:rsid w:val="004E0C8D"/>
    <w:rsid w:val="004E0D6C"/>
    <w:rsid w:val="004E2271"/>
    <w:rsid w:val="004E2472"/>
    <w:rsid w:val="004E3CE0"/>
    <w:rsid w:val="004E3F70"/>
    <w:rsid w:val="004E42CC"/>
    <w:rsid w:val="004E45B4"/>
    <w:rsid w:val="004E4892"/>
    <w:rsid w:val="004E4C2D"/>
    <w:rsid w:val="004E4C88"/>
    <w:rsid w:val="004E4CEB"/>
    <w:rsid w:val="004E55D9"/>
    <w:rsid w:val="004F0213"/>
    <w:rsid w:val="004F1C23"/>
    <w:rsid w:val="004F221E"/>
    <w:rsid w:val="004F25D9"/>
    <w:rsid w:val="004F3443"/>
    <w:rsid w:val="004F4E78"/>
    <w:rsid w:val="004F5212"/>
    <w:rsid w:val="004F6318"/>
    <w:rsid w:val="004F6521"/>
    <w:rsid w:val="004F68D6"/>
    <w:rsid w:val="004F6BB0"/>
    <w:rsid w:val="004F7849"/>
    <w:rsid w:val="004F7F87"/>
    <w:rsid w:val="0050038F"/>
    <w:rsid w:val="0050048A"/>
    <w:rsid w:val="00500B49"/>
    <w:rsid w:val="00501624"/>
    <w:rsid w:val="005016EE"/>
    <w:rsid w:val="00501F9B"/>
    <w:rsid w:val="005021E9"/>
    <w:rsid w:val="00502297"/>
    <w:rsid w:val="0050246E"/>
    <w:rsid w:val="0050262C"/>
    <w:rsid w:val="00502FC2"/>
    <w:rsid w:val="0050305C"/>
    <w:rsid w:val="0050315D"/>
    <w:rsid w:val="00503BE8"/>
    <w:rsid w:val="00504179"/>
    <w:rsid w:val="0050492C"/>
    <w:rsid w:val="00504BFE"/>
    <w:rsid w:val="0050551C"/>
    <w:rsid w:val="0050594B"/>
    <w:rsid w:val="005063A1"/>
    <w:rsid w:val="005064B2"/>
    <w:rsid w:val="005065AE"/>
    <w:rsid w:val="00506FC0"/>
    <w:rsid w:val="005108A3"/>
    <w:rsid w:val="005116D3"/>
    <w:rsid w:val="005125A2"/>
    <w:rsid w:val="005127A0"/>
    <w:rsid w:val="0051287F"/>
    <w:rsid w:val="00512DC5"/>
    <w:rsid w:val="00512DF4"/>
    <w:rsid w:val="005139D9"/>
    <w:rsid w:val="00514002"/>
    <w:rsid w:val="00514B1D"/>
    <w:rsid w:val="00514FF7"/>
    <w:rsid w:val="00515CAC"/>
    <w:rsid w:val="00516820"/>
    <w:rsid w:val="0051744F"/>
    <w:rsid w:val="005203F7"/>
    <w:rsid w:val="005209A0"/>
    <w:rsid w:val="00520FCC"/>
    <w:rsid w:val="005211DE"/>
    <w:rsid w:val="00523AA6"/>
    <w:rsid w:val="00523AA7"/>
    <w:rsid w:val="00524E2B"/>
    <w:rsid w:val="00525036"/>
    <w:rsid w:val="0052527A"/>
    <w:rsid w:val="005258DF"/>
    <w:rsid w:val="00525C9C"/>
    <w:rsid w:val="00525FF1"/>
    <w:rsid w:val="00526648"/>
    <w:rsid w:val="00526D6D"/>
    <w:rsid w:val="00527FDF"/>
    <w:rsid w:val="0053022F"/>
    <w:rsid w:val="0053128E"/>
    <w:rsid w:val="00531519"/>
    <w:rsid w:val="00532109"/>
    <w:rsid w:val="005324E2"/>
    <w:rsid w:val="00532624"/>
    <w:rsid w:val="005328CB"/>
    <w:rsid w:val="00532AB3"/>
    <w:rsid w:val="00533488"/>
    <w:rsid w:val="0053355F"/>
    <w:rsid w:val="0053360C"/>
    <w:rsid w:val="005338A3"/>
    <w:rsid w:val="00533BF6"/>
    <w:rsid w:val="00533FE3"/>
    <w:rsid w:val="005340A8"/>
    <w:rsid w:val="005348DC"/>
    <w:rsid w:val="00534AAC"/>
    <w:rsid w:val="005353AA"/>
    <w:rsid w:val="005358CE"/>
    <w:rsid w:val="00535E85"/>
    <w:rsid w:val="00535E8C"/>
    <w:rsid w:val="005367CF"/>
    <w:rsid w:val="005368DA"/>
    <w:rsid w:val="00536917"/>
    <w:rsid w:val="00536FE7"/>
    <w:rsid w:val="00537122"/>
    <w:rsid w:val="00537D3C"/>
    <w:rsid w:val="00541466"/>
    <w:rsid w:val="00541A3F"/>
    <w:rsid w:val="00542236"/>
    <w:rsid w:val="00542261"/>
    <w:rsid w:val="005429CF"/>
    <w:rsid w:val="00542E7D"/>
    <w:rsid w:val="0054306A"/>
    <w:rsid w:val="0054324E"/>
    <w:rsid w:val="00543969"/>
    <w:rsid w:val="005445B3"/>
    <w:rsid w:val="00544A1D"/>
    <w:rsid w:val="00544DFB"/>
    <w:rsid w:val="00545745"/>
    <w:rsid w:val="0054753B"/>
    <w:rsid w:val="005509A1"/>
    <w:rsid w:val="00550D15"/>
    <w:rsid w:val="00552BCF"/>
    <w:rsid w:val="00552F13"/>
    <w:rsid w:val="005530AA"/>
    <w:rsid w:val="00553463"/>
    <w:rsid w:val="005534EC"/>
    <w:rsid w:val="00554EBC"/>
    <w:rsid w:val="005561BF"/>
    <w:rsid w:val="0055652C"/>
    <w:rsid w:val="005567A5"/>
    <w:rsid w:val="00557CCC"/>
    <w:rsid w:val="00560F55"/>
    <w:rsid w:val="00561B39"/>
    <w:rsid w:val="00561B40"/>
    <w:rsid w:val="00562643"/>
    <w:rsid w:val="00562E77"/>
    <w:rsid w:val="0056385E"/>
    <w:rsid w:val="005638CE"/>
    <w:rsid w:val="00563DA2"/>
    <w:rsid w:val="00563F2E"/>
    <w:rsid w:val="0056408A"/>
    <w:rsid w:val="005644B5"/>
    <w:rsid w:val="00565EDF"/>
    <w:rsid w:val="0056653B"/>
    <w:rsid w:val="00566D69"/>
    <w:rsid w:val="005676D7"/>
    <w:rsid w:val="005676DB"/>
    <w:rsid w:val="00570018"/>
    <w:rsid w:val="005706EB"/>
    <w:rsid w:val="00570B07"/>
    <w:rsid w:val="00570DED"/>
    <w:rsid w:val="00571DD3"/>
    <w:rsid w:val="00571FEA"/>
    <w:rsid w:val="0057451B"/>
    <w:rsid w:val="005751AD"/>
    <w:rsid w:val="005755CB"/>
    <w:rsid w:val="00576007"/>
    <w:rsid w:val="0057624A"/>
    <w:rsid w:val="0057637F"/>
    <w:rsid w:val="0057649B"/>
    <w:rsid w:val="005771C6"/>
    <w:rsid w:val="005771DC"/>
    <w:rsid w:val="00577A67"/>
    <w:rsid w:val="00577B4F"/>
    <w:rsid w:val="00577EC6"/>
    <w:rsid w:val="00580353"/>
    <w:rsid w:val="00580554"/>
    <w:rsid w:val="005808A8"/>
    <w:rsid w:val="005811F7"/>
    <w:rsid w:val="005816A1"/>
    <w:rsid w:val="005817DD"/>
    <w:rsid w:val="005819EB"/>
    <w:rsid w:val="00581B67"/>
    <w:rsid w:val="00581D2F"/>
    <w:rsid w:val="00581FF6"/>
    <w:rsid w:val="00582756"/>
    <w:rsid w:val="00582E8F"/>
    <w:rsid w:val="00582EE9"/>
    <w:rsid w:val="00583480"/>
    <w:rsid w:val="00583FF9"/>
    <w:rsid w:val="00584DB9"/>
    <w:rsid w:val="005850B1"/>
    <w:rsid w:val="005853DB"/>
    <w:rsid w:val="00586595"/>
    <w:rsid w:val="00586CFC"/>
    <w:rsid w:val="00587C05"/>
    <w:rsid w:val="00587E10"/>
    <w:rsid w:val="0059078E"/>
    <w:rsid w:val="00591C49"/>
    <w:rsid w:val="00591FE9"/>
    <w:rsid w:val="00592189"/>
    <w:rsid w:val="005923F3"/>
    <w:rsid w:val="0059295C"/>
    <w:rsid w:val="00593396"/>
    <w:rsid w:val="005938B4"/>
    <w:rsid w:val="0059406E"/>
    <w:rsid w:val="0059563F"/>
    <w:rsid w:val="00595867"/>
    <w:rsid w:val="0059680C"/>
    <w:rsid w:val="005972BD"/>
    <w:rsid w:val="00597995"/>
    <w:rsid w:val="005979CB"/>
    <w:rsid w:val="00597B50"/>
    <w:rsid w:val="00597C6A"/>
    <w:rsid w:val="005A02FF"/>
    <w:rsid w:val="005A154A"/>
    <w:rsid w:val="005A15DC"/>
    <w:rsid w:val="005A1A4E"/>
    <w:rsid w:val="005A25CA"/>
    <w:rsid w:val="005A2CDD"/>
    <w:rsid w:val="005A3C9B"/>
    <w:rsid w:val="005A461B"/>
    <w:rsid w:val="005A4DF4"/>
    <w:rsid w:val="005A50DA"/>
    <w:rsid w:val="005A65C8"/>
    <w:rsid w:val="005A77E3"/>
    <w:rsid w:val="005A7A78"/>
    <w:rsid w:val="005A7F5D"/>
    <w:rsid w:val="005A7FBE"/>
    <w:rsid w:val="005B0CD3"/>
    <w:rsid w:val="005B1AE3"/>
    <w:rsid w:val="005B1B1A"/>
    <w:rsid w:val="005B1C02"/>
    <w:rsid w:val="005B25B3"/>
    <w:rsid w:val="005B49CB"/>
    <w:rsid w:val="005B49DD"/>
    <w:rsid w:val="005B49E6"/>
    <w:rsid w:val="005B5FB9"/>
    <w:rsid w:val="005B63DB"/>
    <w:rsid w:val="005B6B64"/>
    <w:rsid w:val="005B6C56"/>
    <w:rsid w:val="005B6ECD"/>
    <w:rsid w:val="005C000E"/>
    <w:rsid w:val="005C04FE"/>
    <w:rsid w:val="005C0D75"/>
    <w:rsid w:val="005C0FB8"/>
    <w:rsid w:val="005C13E1"/>
    <w:rsid w:val="005C16E5"/>
    <w:rsid w:val="005C1CAC"/>
    <w:rsid w:val="005C22EC"/>
    <w:rsid w:val="005C295D"/>
    <w:rsid w:val="005C3765"/>
    <w:rsid w:val="005C41C6"/>
    <w:rsid w:val="005C5A3E"/>
    <w:rsid w:val="005C7087"/>
    <w:rsid w:val="005C733D"/>
    <w:rsid w:val="005C749A"/>
    <w:rsid w:val="005C773C"/>
    <w:rsid w:val="005D0123"/>
    <w:rsid w:val="005D068E"/>
    <w:rsid w:val="005D084F"/>
    <w:rsid w:val="005D0B15"/>
    <w:rsid w:val="005D1A84"/>
    <w:rsid w:val="005D2140"/>
    <w:rsid w:val="005D2A90"/>
    <w:rsid w:val="005D2E44"/>
    <w:rsid w:val="005D3BAF"/>
    <w:rsid w:val="005D3DED"/>
    <w:rsid w:val="005D3E18"/>
    <w:rsid w:val="005D42FA"/>
    <w:rsid w:val="005D439C"/>
    <w:rsid w:val="005D4A8F"/>
    <w:rsid w:val="005D508E"/>
    <w:rsid w:val="005D5A11"/>
    <w:rsid w:val="005D656D"/>
    <w:rsid w:val="005D6765"/>
    <w:rsid w:val="005D746A"/>
    <w:rsid w:val="005D7678"/>
    <w:rsid w:val="005E0D54"/>
    <w:rsid w:val="005E11A2"/>
    <w:rsid w:val="005E15C0"/>
    <w:rsid w:val="005E1D27"/>
    <w:rsid w:val="005E2CB7"/>
    <w:rsid w:val="005E3B43"/>
    <w:rsid w:val="005E3BB9"/>
    <w:rsid w:val="005E3DDB"/>
    <w:rsid w:val="005E4386"/>
    <w:rsid w:val="005E45CF"/>
    <w:rsid w:val="005E52B3"/>
    <w:rsid w:val="005E559F"/>
    <w:rsid w:val="005E5A42"/>
    <w:rsid w:val="005E5CB9"/>
    <w:rsid w:val="005E6E11"/>
    <w:rsid w:val="005E74E1"/>
    <w:rsid w:val="005E77AE"/>
    <w:rsid w:val="005F002B"/>
    <w:rsid w:val="005F089D"/>
    <w:rsid w:val="005F0F07"/>
    <w:rsid w:val="005F1F06"/>
    <w:rsid w:val="005F3382"/>
    <w:rsid w:val="005F3628"/>
    <w:rsid w:val="005F3BD8"/>
    <w:rsid w:val="005F3FDB"/>
    <w:rsid w:val="005F45B0"/>
    <w:rsid w:val="005F4940"/>
    <w:rsid w:val="005F4EF8"/>
    <w:rsid w:val="005F502F"/>
    <w:rsid w:val="005F5302"/>
    <w:rsid w:val="005F5B50"/>
    <w:rsid w:val="005F5FC5"/>
    <w:rsid w:val="005F60B5"/>
    <w:rsid w:val="005F614F"/>
    <w:rsid w:val="005F6308"/>
    <w:rsid w:val="005F6E2B"/>
    <w:rsid w:val="005F7377"/>
    <w:rsid w:val="005F7EE0"/>
    <w:rsid w:val="00600366"/>
    <w:rsid w:val="00600870"/>
    <w:rsid w:val="0060110E"/>
    <w:rsid w:val="00601991"/>
    <w:rsid w:val="00601E7E"/>
    <w:rsid w:val="00601F2E"/>
    <w:rsid w:val="006024E4"/>
    <w:rsid w:val="00602AC1"/>
    <w:rsid w:val="00604C04"/>
    <w:rsid w:val="00605CCD"/>
    <w:rsid w:val="00605EFB"/>
    <w:rsid w:val="00606010"/>
    <w:rsid w:val="00606D0B"/>
    <w:rsid w:val="00606D11"/>
    <w:rsid w:val="00607659"/>
    <w:rsid w:val="00607F5E"/>
    <w:rsid w:val="006100CB"/>
    <w:rsid w:val="006102A3"/>
    <w:rsid w:val="00610D01"/>
    <w:rsid w:val="00611A24"/>
    <w:rsid w:val="00612357"/>
    <w:rsid w:val="00612BA7"/>
    <w:rsid w:val="00612EA1"/>
    <w:rsid w:val="00612F93"/>
    <w:rsid w:val="00613009"/>
    <w:rsid w:val="006138AC"/>
    <w:rsid w:val="00614EAC"/>
    <w:rsid w:val="0061544D"/>
    <w:rsid w:val="006157D4"/>
    <w:rsid w:val="0061582F"/>
    <w:rsid w:val="00616182"/>
    <w:rsid w:val="00617FA6"/>
    <w:rsid w:val="0062046E"/>
    <w:rsid w:val="00620CAE"/>
    <w:rsid w:val="00622136"/>
    <w:rsid w:val="006221EC"/>
    <w:rsid w:val="00622609"/>
    <w:rsid w:val="0062293F"/>
    <w:rsid w:val="00622A25"/>
    <w:rsid w:val="0062321A"/>
    <w:rsid w:val="006235FB"/>
    <w:rsid w:val="00623A49"/>
    <w:rsid w:val="006241CE"/>
    <w:rsid w:val="006243DD"/>
    <w:rsid w:val="00624C66"/>
    <w:rsid w:val="00624E16"/>
    <w:rsid w:val="00625720"/>
    <w:rsid w:val="00625E5E"/>
    <w:rsid w:val="006264A8"/>
    <w:rsid w:val="00626E88"/>
    <w:rsid w:val="00627B31"/>
    <w:rsid w:val="00627EC3"/>
    <w:rsid w:val="00627F36"/>
    <w:rsid w:val="00631547"/>
    <w:rsid w:val="00631607"/>
    <w:rsid w:val="00631829"/>
    <w:rsid w:val="00631A06"/>
    <w:rsid w:val="00632A9A"/>
    <w:rsid w:val="00633803"/>
    <w:rsid w:val="0063437C"/>
    <w:rsid w:val="0063451D"/>
    <w:rsid w:val="00634B9D"/>
    <w:rsid w:val="00637DD5"/>
    <w:rsid w:val="00640024"/>
    <w:rsid w:val="00640363"/>
    <w:rsid w:val="00640EFB"/>
    <w:rsid w:val="006410E6"/>
    <w:rsid w:val="00641FA7"/>
    <w:rsid w:val="006430DB"/>
    <w:rsid w:val="006431D7"/>
    <w:rsid w:val="00643CC8"/>
    <w:rsid w:val="00643ECA"/>
    <w:rsid w:val="00644596"/>
    <w:rsid w:val="0064497B"/>
    <w:rsid w:val="00645CD6"/>
    <w:rsid w:val="00646317"/>
    <w:rsid w:val="006473AC"/>
    <w:rsid w:val="006507D2"/>
    <w:rsid w:val="006518B7"/>
    <w:rsid w:val="00651967"/>
    <w:rsid w:val="00653580"/>
    <w:rsid w:val="006545B2"/>
    <w:rsid w:val="00654825"/>
    <w:rsid w:val="006548E5"/>
    <w:rsid w:val="00654E1B"/>
    <w:rsid w:val="006558DB"/>
    <w:rsid w:val="00655C0F"/>
    <w:rsid w:val="00656889"/>
    <w:rsid w:val="0065703E"/>
    <w:rsid w:val="006570AE"/>
    <w:rsid w:val="00657164"/>
    <w:rsid w:val="006601AF"/>
    <w:rsid w:val="0066034F"/>
    <w:rsid w:val="00660B31"/>
    <w:rsid w:val="00660B5F"/>
    <w:rsid w:val="0066150B"/>
    <w:rsid w:val="00661947"/>
    <w:rsid w:val="00661AE1"/>
    <w:rsid w:val="006626D1"/>
    <w:rsid w:val="00662B88"/>
    <w:rsid w:val="00663185"/>
    <w:rsid w:val="006635FA"/>
    <w:rsid w:val="00663A0C"/>
    <w:rsid w:val="0066407F"/>
    <w:rsid w:val="00664ADC"/>
    <w:rsid w:val="00664DD5"/>
    <w:rsid w:val="00665A2F"/>
    <w:rsid w:val="00665E27"/>
    <w:rsid w:val="00666F4F"/>
    <w:rsid w:val="0066744C"/>
    <w:rsid w:val="00667CAA"/>
    <w:rsid w:val="0067003F"/>
    <w:rsid w:val="006703BD"/>
    <w:rsid w:val="0067090F"/>
    <w:rsid w:val="0067101B"/>
    <w:rsid w:val="0067195E"/>
    <w:rsid w:val="00671BAE"/>
    <w:rsid w:val="00671E4C"/>
    <w:rsid w:val="00672ED3"/>
    <w:rsid w:val="006730C2"/>
    <w:rsid w:val="00673821"/>
    <w:rsid w:val="00673F63"/>
    <w:rsid w:val="00674722"/>
    <w:rsid w:val="00674912"/>
    <w:rsid w:val="00674978"/>
    <w:rsid w:val="00674979"/>
    <w:rsid w:val="00675365"/>
    <w:rsid w:val="006761B4"/>
    <w:rsid w:val="006763D6"/>
    <w:rsid w:val="0067640B"/>
    <w:rsid w:val="00676691"/>
    <w:rsid w:val="0067683B"/>
    <w:rsid w:val="00676A87"/>
    <w:rsid w:val="00677188"/>
    <w:rsid w:val="006777D7"/>
    <w:rsid w:val="00677D35"/>
    <w:rsid w:val="00677D8A"/>
    <w:rsid w:val="00680D8E"/>
    <w:rsid w:val="00680F8C"/>
    <w:rsid w:val="00681915"/>
    <w:rsid w:val="00682B10"/>
    <w:rsid w:val="006844E3"/>
    <w:rsid w:val="00685044"/>
    <w:rsid w:val="00685277"/>
    <w:rsid w:val="00685494"/>
    <w:rsid w:val="0068587C"/>
    <w:rsid w:val="00685F8E"/>
    <w:rsid w:val="00686DA8"/>
    <w:rsid w:val="00686DE5"/>
    <w:rsid w:val="006871A3"/>
    <w:rsid w:val="006871C8"/>
    <w:rsid w:val="00687BEA"/>
    <w:rsid w:val="00690D01"/>
    <w:rsid w:val="00690EC1"/>
    <w:rsid w:val="006917B9"/>
    <w:rsid w:val="006921E6"/>
    <w:rsid w:val="006924EF"/>
    <w:rsid w:val="00692520"/>
    <w:rsid w:val="0069398D"/>
    <w:rsid w:val="00693C73"/>
    <w:rsid w:val="00694047"/>
    <w:rsid w:val="00694506"/>
    <w:rsid w:val="00694714"/>
    <w:rsid w:val="00694F56"/>
    <w:rsid w:val="00696542"/>
    <w:rsid w:val="006967B8"/>
    <w:rsid w:val="006969C1"/>
    <w:rsid w:val="006974BF"/>
    <w:rsid w:val="006977A6"/>
    <w:rsid w:val="00697AC8"/>
    <w:rsid w:val="006A1635"/>
    <w:rsid w:val="006A1E9C"/>
    <w:rsid w:val="006A2598"/>
    <w:rsid w:val="006A31A5"/>
    <w:rsid w:val="006A32BF"/>
    <w:rsid w:val="006A3791"/>
    <w:rsid w:val="006A4133"/>
    <w:rsid w:val="006A41C0"/>
    <w:rsid w:val="006A43BA"/>
    <w:rsid w:val="006A46A1"/>
    <w:rsid w:val="006A5105"/>
    <w:rsid w:val="006A5376"/>
    <w:rsid w:val="006A5573"/>
    <w:rsid w:val="006A5FB4"/>
    <w:rsid w:val="006A5FDB"/>
    <w:rsid w:val="006A6479"/>
    <w:rsid w:val="006A6BE2"/>
    <w:rsid w:val="006A6D43"/>
    <w:rsid w:val="006A6D62"/>
    <w:rsid w:val="006A7446"/>
    <w:rsid w:val="006A775D"/>
    <w:rsid w:val="006B0898"/>
    <w:rsid w:val="006B1668"/>
    <w:rsid w:val="006B18B0"/>
    <w:rsid w:val="006B252D"/>
    <w:rsid w:val="006B2B14"/>
    <w:rsid w:val="006B4698"/>
    <w:rsid w:val="006B5FBB"/>
    <w:rsid w:val="006B6B34"/>
    <w:rsid w:val="006B6EE6"/>
    <w:rsid w:val="006B750F"/>
    <w:rsid w:val="006B7641"/>
    <w:rsid w:val="006C034E"/>
    <w:rsid w:val="006C126D"/>
    <w:rsid w:val="006C16C6"/>
    <w:rsid w:val="006C26C3"/>
    <w:rsid w:val="006C2BE0"/>
    <w:rsid w:val="006C3334"/>
    <w:rsid w:val="006C34DA"/>
    <w:rsid w:val="006C3E4B"/>
    <w:rsid w:val="006C3F74"/>
    <w:rsid w:val="006C4030"/>
    <w:rsid w:val="006C43A4"/>
    <w:rsid w:val="006C472D"/>
    <w:rsid w:val="006C4D29"/>
    <w:rsid w:val="006C508E"/>
    <w:rsid w:val="006C61B2"/>
    <w:rsid w:val="006C6F93"/>
    <w:rsid w:val="006C743D"/>
    <w:rsid w:val="006D0905"/>
    <w:rsid w:val="006D0B63"/>
    <w:rsid w:val="006D1010"/>
    <w:rsid w:val="006D1F74"/>
    <w:rsid w:val="006D23AB"/>
    <w:rsid w:val="006D2A33"/>
    <w:rsid w:val="006D2B97"/>
    <w:rsid w:val="006D3050"/>
    <w:rsid w:val="006D341C"/>
    <w:rsid w:val="006D3E50"/>
    <w:rsid w:val="006D42C4"/>
    <w:rsid w:val="006D4440"/>
    <w:rsid w:val="006D67D7"/>
    <w:rsid w:val="006D6B1B"/>
    <w:rsid w:val="006D72F8"/>
    <w:rsid w:val="006D7FC0"/>
    <w:rsid w:val="006E05EB"/>
    <w:rsid w:val="006E17BD"/>
    <w:rsid w:val="006E17C3"/>
    <w:rsid w:val="006E1DF4"/>
    <w:rsid w:val="006E1E21"/>
    <w:rsid w:val="006E2D6D"/>
    <w:rsid w:val="006E3048"/>
    <w:rsid w:val="006E3481"/>
    <w:rsid w:val="006E4643"/>
    <w:rsid w:val="006E482F"/>
    <w:rsid w:val="006E4848"/>
    <w:rsid w:val="006E4D74"/>
    <w:rsid w:val="006E571B"/>
    <w:rsid w:val="006E5844"/>
    <w:rsid w:val="006E5D6D"/>
    <w:rsid w:val="006E6252"/>
    <w:rsid w:val="006E63F5"/>
    <w:rsid w:val="006E6780"/>
    <w:rsid w:val="006E7335"/>
    <w:rsid w:val="006E7605"/>
    <w:rsid w:val="006F03F2"/>
    <w:rsid w:val="006F0C63"/>
    <w:rsid w:val="006F17B3"/>
    <w:rsid w:val="006F2921"/>
    <w:rsid w:val="006F29AC"/>
    <w:rsid w:val="006F2D1C"/>
    <w:rsid w:val="006F2DE1"/>
    <w:rsid w:val="006F3565"/>
    <w:rsid w:val="006F3FD5"/>
    <w:rsid w:val="006F4609"/>
    <w:rsid w:val="006F48D5"/>
    <w:rsid w:val="006F4D22"/>
    <w:rsid w:val="006F53CC"/>
    <w:rsid w:val="006F5827"/>
    <w:rsid w:val="006F673F"/>
    <w:rsid w:val="006F67B9"/>
    <w:rsid w:val="006F7748"/>
    <w:rsid w:val="006F7AC8"/>
    <w:rsid w:val="006F7F04"/>
    <w:rsid w:val="006F7F0B"/>
    <w:rsid w:val="0070019F"/>
    <w:rsid w:val="00700921"/>
    <w:rsid w:val="007012D6"/>
    <w:rsid w:val="00701C35"/>
    <w:rsid w:val="00702E89"/>
    <w:rsid w:val="007038F9"/>
    <w:rsid w:val="00703A9B"/>
    <w:rsid w:val="00703CFE"/>
    <w:rsid w:val="007045B9"/>
    <w:rsid w:val="007049B1"/>
    <w:rsid w:val="00704A87"/>
    <w:rsid w:val="00704CA3"/>
    <w:rsid w:val="0070533C"/>
    <w:rsid w:val="00705B54"/>
    <w:rsid w:val="00705C66"/>
    <w:rsid w:val="00706953"/>
    <w:rsid w:val="00706AFE"/>
    <w:rsid w:val="00706C77"/>
    <w:rsid w:val="00706F40"/>
    <w:rsid w:val="007070A8"/>
    <w:rsid w:val="00707DBA"/>
    <w:rsid w:val="00707E94"/>
    <w:rsid w:val="0071176F"/>
    <w:rsid w:val="007124B9"/>
    <w:rsid w:val="00712C16"/>
    <w:rsid w:val="00713819"/>
    <w:rsid w:val="00713C4A"/>
    <w:rsid w:val="00714321"/>
    <w:rsid w:val="00714406"/>
    <w:rsid w:val="0071471F"/>
    <w:rsid w:val="00714D3A"/>
    <w:rsid w:val="00715F4D"/>
    <w:rsid w:val="00716045"/>
    <w:rsid w:val="00716743"/>
    <w:rsid w:val="007172F5"/>
    <w:rsid w:val="0071735D"/>
    <w:rsid w:val="0071780A"/>
    <w:rsid w:val="007209F6"/>
    <w:rsid w:val="0072120E"/>
    <w:rsid w:val="00721447"/>
    <w:rsid w:val="00721952"/>
    <w:rsid w:val="0072199E"/>
    <w:rsid w:val="00721A68"/>
    <w:rsid w:val="00722304"/>
    <w:rsid w:val="007227AA"/>
    <w:rsid w:val="00722DC2"/>
    <w:rsid w:val="007232AE"/>
    <w:rsid w:val="00723BAD"/>
    <w:rsid w:val="00724107"/>
    <w:rsid w:val="0072458A"/>
    <w:rsid w:val="00724951"/>
    <w:rsid w:val="007250AC"/>
    <w:rsid w:val="007253D9"/>
    <w:rsid w:val="00725A76"/>
    <w:rsid w:val="00725B29"/>
    <w:rsid w:val="007266CA"/>
    <w:rsid w:val="0072670E"/>
    <w:rsid w:val="007268D1"/>
    <w:rsid w:val="00726E41"/>
    <w:rsid w:val="007270ED"/>
    <w:rsid w:val="00727840"/>
    <w:rsid w:val="0072793E"/>
    <w:rsid w:val="00727C08"/>
    <w:rsid w:val="00730ADA"/>
    <w:rsid w:val="00731497"/>
    <w:rsid w:val="0073235E"/>
    <w:rsid w:val="00732942"/>
    <w:rsid w:val="00733432"/>
    <w:rsid w:val="00733CB1"/>
    <w:rsid w:val="007349C5"/>
    <w:rsid w:val="00735A55"/>
    <w:rsid w:val="0073610C"/>
    <w:rsid w:val="007363D1"/>
    <w:rsid w:val="007364FE"/>
    <w:rsid w:val="007365D5"/>
    <w:rsid w:val="00736EE6"/>
    <w:rsid w:val="0073767D"/>
    <w:rsid w:val="00737B6C"/>
    <w:rsid w:val="0074013B"/>
    <w:rsid w:val="0074035D"/>
    <w:rsid w:val="00740B40"/>
    <w:rsid w:val="007422BD"/>
    <w:rsid w:val="007425D1"/>
    <w:rsid w:val="007425E8"/>
    <w:rsid w:val="007429D0"/>
    <w:rsid w:val="00742FBC"/>
    <w:rsid w:val="007438F1"/>
    <w:rsid w:val="007439EC"/>
    <w:rsid w:val="007444F8"/>
    <w:rsid w:val="00744FD1"/>
    <w:rsid w:val="00745829"/>
    <w:rsid w:val="0074591A"/>
    <w:rsid w:val="00746A47"/>
    <w:rsid w:val="00746BC3"/>
    <w:rsid w:val="007475C0"/>
    <w:rsid w:val="00747CD4"/>
    <w:rsid w:val="007502ED"/>
    <w:rsid w:val="0075164D"/>
    <w:rsid w:val="00751954"/>
    <w:rsid w:val="007526CB"/>
    <w:rsid w:val="0075343F"/>
    <w:rsid w:val="00753D0D"/>
    <w:rsid w:val="00754297"/>
    <w:rsid w:val="007548F4"/>
    <w:rsid w:val="00754B4B"/>
    <w:rsid w:val="00755627"/>
    <w:rsid w:val="00755B85"/>
    <w:rsid w:val="00755B8B"/>
    <w:rsid w:val="00755F22"/>
    <w:rsid w:val="00756677"/>
    <w:rsid w:val="00757A72"/>
    <w:rsid w:val="00760159"/>
    <w:rsid w:val="00761906"/>
    <w:rsid w:val="00762723"/>
    <w:rsid w:val="0076273C"/>
    <w:rsid w:val="00762776"/>
    <w:rsid w:val="00762B32"/>
    <w:rsid w:val="00764710"/>
    <w:rsid w:val="00764735"/>
    <w:rsid w:val="007654FB"/>
    <w:rsid w:val="00765D03"/>
    <w:rsid w:val="00766747"/>
    <w:rsid w:val="007672C1"/>
    <w:rsid w:val="0077026E"/>
    <w:rsid w:val="00770608"/>
    <w:rsid w:val="00770995"/>
    <w:rsid w:val="00770A42"/>
    <w:rsid w:val="00771B34"/>
    <w:rsid w:val="00772088"/>
    <w:rsid w:val="007721C8"/>
    <w:rsid w:val="007723C8"/>
    <w:rsid w:val="007729E9"/>
    <w:rsid w:val="00772F23"/>
    <w:rsid w:val="007737B3"/>
    <w:rsid w:val="00773B6E"/>
    <w:rsid w:val="00773E83"/>
    <w:rsid w:val="00773EAA"/>
    <w:rsid w:val="0077432E"/>
    <w:rsid w:val="00774FAD"/>
    <w:rsid w:val="00776E99"/>
    <w:rsid w:val="00776EAC"/>
    <w:rsid w:val="00776EF8"/>
    <w:rsid w:val="007774FB"/>
    <w:rsid w:val="0077784E"/>
    <w:rsid w:val="00780272"/>
    <w:rsid w:val="00780E38"/>
    <w:rsid w:val="00781815"/>
    <w:rsid w:val="007819AD"/>
    <w:rsid w:val="007819FF"/>
    <w:rsid w:val="00781FDC"/>
    <w:rsid w:val="0078219E"/>
    <w:rsid w:val="007825EF"/>
    <w:rsid w:val="00782C62"/>
    <w:rsid w:val="00782EED"/>
    <w:rsid w:val="00782EEF"/>
    <w:rsid w:val="00783258"/>
    <w:rsid w:val="00784C86"/>
    <w:rsid w:val="00785C63"/>
    <w:rsid w:val="00786AF9"/>
    <w:rsid w:val="00786F1D"/>
    <w:rsid w:val="00787265"/>
    <w:rsid w:val="0078741A"/>
    <w:rsid w:val="007877FD"/>
    <w:rsid w:val="00787D35"/>
    <w:rsid w:val="00787DB2"/>
    <w:rsid w:val="0079167E"/>
    <w:rsid w:val="00791AF4"/>
    <w:rsid w:val="00791F01"/>
    <w:rsid w:val="00792323"/>
    <w:rsid w:val="00792421"/>
    <w:rsid w:val="0079326D"/>
    <w:rsid w:val="00794962"/>
    <w:rsid w:val="00794B4C"/>
    <w:rsid w:val="00797BE3"/>
    <w:rsid w:val="00797C73"/>
    <w:rsid w:val="00797D56"/>
    <w:rsid w:val="00797D62"/>
    <w:rsid w:val="00797F1A"/>
    <w:rsid w:val="007A0608"/>
    <w:rsid w:val="007A074B"/>
    <w:rsid w:val="007A0B94"/>
    <w:rsid w:val="007A12B3"/>
    <w:rsid w:val="007A1A0B"/>
    <w:rsid w:val="007A1B49"/>
    <w:rsid w:val="007A23F6"/>
    <w:rsid w:val="007A2D30"/>
    <w:rsid w:val="007A355D"/>
    <w:rsid w:val="007A3FE8"/>
    <w:rsid w:val="007A5B79"/>
    <w:rsid w:val="007A61AB"/>
    <w:rsid w:val="007A7B87"/>
    <w:rsid w:val="007B0623"/>
    <w:rsid w:val="007B11C6"/>
    <w:rsid w:val="007B175F"/>
    <w:rsid w:val="007B19C2"/>
    <w:rsid w:val="007B21E7"/>
    <w:rsid w:val="007B2422"/>
    <w:rsid w:val="007B2E80"/>
    <w:rsid w:val="007B318B"/>
    <w:rsid w:val="007B335A"/>
    <w:rsid w:val="007B3D67"/>
    <w:rsid w:val="007B48E4"/>
    <w:rsid w:val="007B4D4C"/>
    <w:rsid w:val="007B50A9"/>
    <w:rsid w:val="007B572E"/>
    <w:rsid w:val="007B5A46"/>
    <w:rsid w:val="007B5FE8"/>
    <w:rsid w:val="007B61EE"/>
    <w:rsid w:val="007B7551"/>
    <w:rsid w:val="007B75C8"/>
    <w:rsid w:val="007C0802"/>
    <w:rsid w:val="007C0833"/>
    <w:rsid w:val="007C11E7"/>
    <w:rsid w:val="007C1B14"/>
    <w:rsid w:val="007C1CC9"/>
    <w:rsid w:val="007C2737"/>
    <w:rsid w:val="007C2C0C"/>
    <w:rsid w:val="007C324D"/>
    <w:rsid w:val="007C35F8"/>
    <w:rsid w:val="007C387A"/>
    <w:rsid w:val="007C3B59"/>
    <w:rsid w:val="007C4382"/>
    <w:rsid w:val="007C450F"/>
    <w:rsid w:val="007C47CE"/>
    <w:rsid w:val="007C4D19"/>
    <w:rsid w:val="007C64ED"/>
    <w:rsid w:val="007C6949"/>
    <w:rsid w:val="007C6EC5"/>
    <w:rsid w:val="007C7347"/>
    <w:rsid w:val="007C7B98"/>
    <w:rsid w:val="007D07DA"/>
    <w:rsid w:val="007D0A9F"/>
    <w:rsid w:val="007D1142"/>
    <w:rsid w:val="007D1B4D"/>
    <w:rsid w:val="007D1C62"/>
    <w:rsid w:val="007D2585"/>
    <w:rsid w:val="007D29D2"/>
    <w:rsid w:val="007D2C7B"/>
    <w:rsid w:val="007D2F6A"/>
    <w:rsid w:val="007D3572"/>
    <w:rsid w:val="007D38AB"/>
    <w:rsid w:val="007D3C18"/>
    <w:rsid w:val="007D3E6A"/>
    <w:rsid w:val="007D404D"/>
    <w:rsid w:val="007D47E0"/>
    <w:rsid w:val="007D4EC0"/>
    <w:rsid w:val="007D51D3"/>
    <w:rsid w:val="007D5D0E"/>
    <w:rsid w:val="007D5E94"/>
    <w:rsid w:val="007D618C"/>
    <w:rsid w:val="007D6BD4"/>
    <w:rsid w:val="007D6C89"/>
    <w:rsid w:val="007D7266"/>
    <w:rsid w:val="007E0B0B"/>
    <w:rsid w:val="007E0DA4"/>
    <w:rsid w:val="007E203A"/>
    <w:rsid w:val="007E22A6"/>
    <w:rsid w:val="007E24D7"/>
    <w:rsid w:val="007E4AA3"/>
    <w:rsid w:val="007E4D71"/>
    <w:rsid w:val="007E6281"/>
    <w:rsid w:val="007E6990"/>
    <w:rsid w:val="007E6A39"/>
    <w:rsid w:val="007E724D"/>
    <w:rsid w:val="007E78D9"/>
    <w:rsid w:val="007F05DC"/>
    <w:rsid w:val="007F074A"/>
    <w:rsid w:val="007F1282"/>
    <w:rsid w:val="007F166D"/>
    <w:rsid w:val="007F1C52"/>
    <w:rsid w:val="007F218D"/>
    <w:rsid w:val="007F2F2C"/>
    <w:rsid w:val="007F308B"/>
    <w:rsid w:val="007F39C4"/>
    <w:rsid w:val="007F3D5A"/>
    <w:rsid w:val="007F3F62"/>
    <w:rsid w:val="007F43DB"/>
    <w:rsid w:val="007F4772"/>
    <w:rsid w:val="007F48CE"/>
    <w:rsid w:val="007F48E8"/>
    <w:rsid w:val="007F50DB"/>
    <w:rsid w:val="007F5B68"/>
    <w:rsid w:val="007F5E21"/>
    <w:rsid w:val="007F60F6"/>
    <w:rsid w:val="007F6340"/>
    <w:rsid w:val="007F6C3D"/>
    <w:rsid w:val="007F6C64"/>
    <w:rsid w:val="007F6E0E"/>
    <w:rsid w:val="007F7140"/>
    <w:rsid w:val="007F75A9"/>
    <w:rsid w:val="007F75AC"/>
    <w:rsid w:val="008009C5"/>
    <w:rsid w:val="00800E14"/>
    <w:rsid w:val="008010A5"/>
    <w:rsid w:val="008015C2"/>
    <w:rsid w:val="00801C47"/>
    <w:rsid w:val="00802016"/>
    <w:rsid w:val="008029D7"/>
    <w:rsid w:val="0080306E"/>
    <w:rsid w:val="0080356A"/>
    <w:rsid w:val="00804229"/>
    <w:rsid w:val="00804530"/>
    <w:rsid w:val="00804D65"/>
    <w:rsid w:val="008051B3"/>
    <w:rsid w:val="008058EE"/>
    <w:rsid w:val="00806566"/>
    <w:rsid w:val="00806F23"/>
    <w:rsid w:val="0080716E"/>
    <w:rsid w:val="008071AF"/>
    <w:rsid w:val="00810924"/>
    <w:rsid w:val="00811893"/>
    <w:rsid w:val="00811B35"/>
    <w:rsid w:val="008121C6"/>
    <w:rsid w:val="008121FD"/>
    <w:rsid w:val="00812559"/>
    <w:rsid w:val="00812F21"/>
    <w:rsid w:val="008130F8"/>
    <w:rsid w:val="008133CD"/>
    <w:rsid w:val="00813A4C"/>
    <w:rsid w:val="00813A95"/>
    <w:rsid w:val="00813DE5"/>
    <w:rsid w:val="00814340"/>
    <w:rsid w:val="00814430"/>
    <w:rsid w:val="00814613"/>
    <w:rsid w:val="00815181"/>
    <w:rsid w:val="008152F0"/>
    <w:rsid w:val="00815764"/>
    <w:rsid w:val="00815818"/>
    <w:rsid w:val="00815ABA"/>
    <w:rsid w:val="00815B03"/>
    <w:rsid w:val="008165E4"/>
    <w:rsid w:val="00817E32"/>
    <w:rsid w:val="00817EF2"/>
    <w:rsid w:val="00821115"/>
    <w:rsid w:val="008212AB"/>
    <w:rsid w:val="008218D9"/>
    <w:rsid w:val="00822EC0"/>
    <w:rsid w:val="00823626"/>
    <w:rsid w:val="00823FEE"/>
    <w:rsid w:val="00824961"/>
    <w:rsid w:val="0082530E"/>
    <w:rsid w:val="008260BB"/>
    <w:rsid w:val="008265CD"/>
    <w:rsid w:val="00826707"/>
    <w:rsid w:val="008267A8"/>
    <w:rsid w:val="00830A82"/>
    <w:rsid w:val="00830E1F"/>
    <w:rsid w:val="008313D7"/>
    <w:rsid w:val="008315DA"/>
    <w:rsid w:val="008323D3"/>
    <w:rsid w:val="00832CEE"/>
    <w:rsid w:val="008330A7"/>
    <w:rsid w:val="00833DB7"/>
    <w:rsid w:val="0083473F"/>
    <w:rsid w:val="00835644"/>
    <w:rsid w:val="00836549"/>
    <w:rsid w:val="008366E3"/>
    <w:rsid w:val="00836C49"/>
    <w:rsid w:val="008372E4"/>
    <w:rsid w:val="00837B26"/>
    <w:rsid w:val="00837D8A"/>
    <w:rsid w:val="00840454"/>
    <w:rsid w:val="00840804"/>
    <w:rsid w:val="00840C81"/>
    <w:rsid w:val="00840FAF"/>
    <w:rsid w:val="00841361"/>
    <w:rsid w:val="008423BD"/>
    <w:rsid w:val="00842519"/>
    <w:rsid w:val="00842577"/>
    <w:rsid w:val="0084263B"/>
    <w:rsid w:val="0084288A"/>
    <w:rsid w:val="00842C79"/>
    <w:rsid w:val="00843433"/>
    <w:rsid w:val="008435FE"/>
    <w:rsid w:val="008444A7"/>
    <w:rsid w:val="00844EEB"/>
    <w:rsid w:val="00845017"/>
    <w:rsid w:val="00845186"/>
    <w:rsid w:val="00845594"/>
    <w:rsid w:val="00845772"/>
    <w:rsid w:val="00845E8E"/>
    <w:rsid w:val="00845ED9"/>
    <w:rsid w:val="008462C0"/>
    <w:rsid w:val="008467A7"/>
    <w:rsid w:val="00846DB9"/>
    <w:rsid w:val="00846E4C"/>
    <w:rsid w:val="00847304"/>
    <w:rsid w:val="008475CE"/>
    <w:rsid w:val="0084776E"/>
    <w:rsid w:val="008502EC"/>
    <w:rsid w:val="00850A06"/>
    <w:rsid w:val="00850FB9"/>
    <w:rsid w:val="008512E6"/>
    <w:rsid w:val="008513D5"/>
    <w:rsid w:val="008517CD"/>
    <w:rsid w:val="008517FD"/>
    <w:rsid w:val="008537CD"/>
    <w:rsid w:val="00853A12"/>
    <w:rsid w:val="00853AFB"/>
    <w:rsid w:val="00853ED1"/>
    <w:rsid w:val="00854233"/>
    <w:rsid w:val="0085449A"/>
    <w:rsid w:val="00854646"/>
    <w:rsid w:val="00854E16"/>
    <w:rsid w:val="008553CD"/>
    <w:rsid w:val="008553D3"/>
    <w:rsid w:val="00855635"/>
    <w:rsid w:val="00855B39"/>
    <w:rsid w:val="008563D9"/>
    <w:rsid w:val="008565A5"/>
    <w:rsid w:val="008571F1"/>
    <w:rsid w:val="00857320"/>
    <w:rsid w:val="008579F2"/>
    <w:rsid w:val="00860781"/>
    <w:rsid w:val="00860872"/>
    <w:rsid w:val="008617E5"/>
    <w:rsid w:val="00861A58"/>
    <w:rsid w:val="00861BE1"/>
    <w:rsid w:val="00861E5D"/>
    <w:rsid w:val="0086213B"/>
    <w:rsid w:val="008621CD"/>
    <w:rsid w:val="008628E7"/>
    <w:rsid w:val="00862B12"/>
    <w:rsid w:val="00863770"/>
    <w:rsid w:val="008648BD"/>
    <w:rsid w:val="00864BC9"/>
    <w:rsid w:val="00864CCD"/>
    <w:rsid w:val="0086525D"/>
    <w:rsid w:val="00866CDA"/>
    <w:rsid w:val="0086728D"/>
    <w:rsid w:val="00867AA1"/>
    <w:rsid w:val="00870B89"/>
    <w:rsid w:val="00871514"/>
    <w:rsid w:val="008715B8"/>
    <w:rsid w:val="00871DA4"/>
    <w:rsid w:val="00871F48"/>
    <w:rsid w:val="008721C4"/>
    <w:rsid w:val="00873370"/>
    <w:rsid w:val="00873AC9"/>
    <w:rsid w:val="00873BB9"/>
    <w:rsid w:val="00873D14"/>
    <w:rsid w:val="008749AE"/>
    <w:rsid w:val="00875094"/>
    <w:rsid w:val="00875264"/>
    <w:rsid w:val="00875550"/>
    <w:rsid w:val="00876199"/>
    <w:rsid w:val="008761D4"/>
    <w:rsid w:val="008763A7"/>
    <w:rsid w:val="00876487"/>
    <w:rsid w:val="0087667B"/>
    <w:rsid w:val="00876D2E"/>
    <w:rsid w:val="00877C49"/>
    <w:rsid w:val="00880AD9"/>
    <w:rsid w:val="00880DFA"/>
    <w:rsid w:val="00881545"/>
    <w:rsid w:val="00881706"/>
    <w:rsid w:val="00881BE7"/>
    <w:rsid w:val="00881EFD"/>
    <w:rsid w:val="00882B18"/>
    <w:rsid w:val="00882C8E"/>
    <w:rsid w:val="0088486C"/>
    <w:rsid w:val="00884D05"/>
    <w:rsid w:val="00884E17"/>
    <w:rsid w:val="00885302"/>
    <w:rsid w:val="00885512"/>
    <w:rsid w:val="00885B94"/>
    <w:rsid w:val="00885D70"/>
    <w:rsid w:val="00886898"/>
    <w:rsid w:val="00890739"/>
    <w:rsid w:val="00890F0A"/>
    <w:rsid w:val="00891098"/>
    <w:rsid w:val="00891C04"/>
    <w:rsid w:val="008926FD"/>
    <w:rsid w:val="008929DE"/>
    <w:rsid w:val="00892DB3"/>
    <w:rsid w:val="00892E3B"/>
    <w:rsid w:val="00893406"/>
    <w:rsid w:val="00893F64"/>
    <w:rsid w:val="0089428F"/>
    <w:rsid w:val="00894B5A"/>
    <w:rsid w:val="00895172"/>
    <w:rsid w:val="00895321"/>
    <w:rsid w:val="008956DE"/>
    <w:rsid w:val="00895A43"/>
    <w:rsid w:val="00895E3D"/>
    <w:rsid w:val="00896149"/>
    <w:rsid w:val="008965E8"/>
    <w:rsid w:val="00896608"/>
    <w:rsid w:val="00897896"/>
    <w:rsid w:val="008A02CF"/>
    <w:rsid w:val="008A0E3F"/>
    <w:rsid w:val="008A1196"/>
    <w:rsid w:val="008A1B29"/>
    <w:rsid w:val="008A2932"/>
    <w:rsid w:val="008A3328"/>
    <w:rsid w:val="008A3496"/>
    <w:rsid w:val="008A350D"/>
    <w:rsid w:val="008A5531"/>
    <w:rsid w:val="008A5D09"/>
    <w:rsid w:val="008A66AC"/>
    <w:rsid w:val="008A6BF9"/>
    <w:rsid w:val="008A765B"/>
    <w:rsid w:val="008A7B09"/>
    <w:rsid w:val="008B0135"/>
    <w:rsid w:val="008B06E9"/>
    <w:rsid w:val="008B08C4"/>
    <w:rsid w:val="008B0D99"/>
    <w:rsid w:val="008B1AB1"/>
    <w:rsid w:val="008B1C20"/>
    <w:rsid w:val="008B25C7"/>
    <w:rsid w:val="008B27B2"/>
    <w:rsid w:val="008B2A4B"/>
    <w:rsid w:val="008B2E9C"/>
    <w:rsid w:val="008B2F50"/>
    <w:rsid w:val="008B30C6"/>
    <w:rsid w:val="008B3DA6"/>
    <w:rsid w:val="008B45C7"/>
    <w:rsid w:val="008B46AB"/>
    <w:rsid w:val="008B4CDC"/>
    <w:rsid w:val="008B58E6"/>
    <w:rsid w:val="008B5F38"/>
    <w:rsid w:val="008B61E0"/>
    <w:rsid w:val="008B6258"/>
    <w:rsid w:val="008B68F9"/>
    <w:rsid w:val="008B6D50"/>
    <w:rsid w:val="008B714D"/>
    <w:rsid w:val="008B7806"/>
    <w:rsid w:val="008B78A6"/>
    <w:rsid w:val="008B7B09"/>
    <w:rsid w:val="008C024B"/>
    <w:rsid w:val="008C053C"/>
    <w:rsid w:val="008C08FF"/>
    <w:rsid w:val="008C105C"/>
    <w:rsid w:val="008C12BD"/>
    <w:rsid w:val="008C1A10"/>
    <w:rsid w:val="008C3ADD"/>
    <w:rsid w:val="008C3CF0"/>
    <w:rsid w:val="008C3FA4"/>
    <w:rsid w:val="008C47AF"/>
    <w:rsid w:val="008C4DC5"/>
    <w:rsid w:val="008C5046"/>
    <w:rsid w:val="008C5464"/>
    <w:rsid w:val="008C5B5E"/>
    <w:rsid w:val="008C5C1F"/>
    <w:rsid w:val="008C6CFE"/>
    <w:rsid w:val="008C769D"/>
    <w:rsid w:val="008C773B"/>
    <w:rsid w:val="008C7F08"/>
    <w:rsid w:val="008D031E"/>
    <w:rsid w:val="008D0799"/>
    <w:rsid w:val="008D08D0"/>
    <w:rsid w:val="008D11DC"/>
    <w:rsid w:val="008D12D0"/>
    <w:rsid w:val="008D1373"/>
    <w:rsid w:val="008D1927"/>
    <w:rsid w:val="008D1D87"/>
    <w:rsid w:val="008D298C"/>
    <w:rsid w:val="008D31E1"/>
    <w:rsid w:val="008D3ECE"/>
    <w:rsid w:val="008D3FBF"/>
    <w:rsid w:val="008D41EF"/>
    <w:rsid w:val="008D4AE3"/>
    <w:rsid w:val="008D5430"/>
    <w:rsid w:val="008D5D3E"/>
    <w:rsid w:val="008D619C"/>
    <w:rsid w:val="008D647C"/>
    <w:rsid w:val="008D6734"/>
    <w:rsid w:val="008D6C34"/>
    <w:rsid w:val="008D70D3"/>
    <w:rsid w:val="008D766D"/>
    <w:rsid w:val="008E02E2"/>
    <w:rsid w:val="008E1695"/>
    <w:rsid w:val="008E207C"/>
    <w:rsid w:val="008E2CB1"/>
    <w:rsid w:val="008E2D22"/>
    <w:rsid w:val="008E2D51"/>
    <w:rsid w:val="008E3D12"/>
    <w:rsid w:val="008E3E29"/>
    <w:rsid w:val="008E46BD"/>
    <w:rsid w:val="008E4D09"/>
    <w:rsid w:val="008E52E3"/>
    <w:rsid w:val="008E55A3"/>
    <w:rsid w:val="008E5683"/>
    <w:rsid w:val="008E65F2"/>
    <w:rsid w:val="008E68F0"/>
    <w:rsid w:val="008E7958"/>
    <w:rsid w:val="008E7B99"/>
    <w:rsid w:val="008E7C0F"/>
    <w:rsid w:val="008F00A1"/>
    <w:rsid w:val="008F0B85"/>
    <w:rsid w:val="008F140D"/>
    <w:rsid w:val="008F365F"/>
    <w:rsid w:val="008F3664"/>
    <w:rsid w:val="008F3B9D"/>
    <w:rsid w:val="008F46A3"/>
    <w:rsid w:val="008F48C6"/>
    <w:rsid w:val="008F5C5E"/>
    <w:rsid w:val="008F624B"/>
    <w:rsid w:val="008F6E07"/>
    <w:rsid w:val="008F7E80"/>
    <w:rsid w:val="009003E1"/>
    <w:rsid w:val="00900E48"/>
    <w:rsid w:val="00901631"/>
    <w:rsid w:val="0090194E"/>
    <w:rsid w:val="00901D43"/>
    <w:rsid w:val="00902020"/>
    <w:rsid w:val="009022D9"/>
    <w:rsid w:val="0090314F"/>
    <w:rsid w:val="0090342D"/>
    <w:rsid w:val="009041E4"/>
    <w:rsid w:val="0090438B"/>
    <w:rsid w:val="00904708"/>
    <w:rsid w:val="00905C16"/>
    <w:rsid w:val="00906376"/>
    <w:rsid w:val="00906CFD"/>
    <w:rsid w:val="00906D38"/>
    <w:rsid w:val="00906D79"/>
    <w:rsid w:val="009072B2"/>
    <w:rsid w:val="0090757C"/>
    <w:rsid w:val="00907766"/>
    <w:rsid w:val="0090791D"/>
    <w:rsid w:val="00907982"/>
    <w:rsid w:val="0091054F"/>
    <w:rsid w:val="00911087"/>
    <w:rsid w:val="00911421"/>
    <w:rsid w:val="00911EEF"/>
    <w:rsid w:val="00912181"/>
    <w:rsid w:val="00912653"/>
    <w:rsid w:val="009129EC"/>
    <w:rsid w:val="00912CB7"/>
    <w:rsid w:val="00912EA9"/>
    <w:rsid w:val="0091315D"/>
    <w:rsid w:val="0091415B"/>
    <w:rsid w:val="00914A8C"/>
    <w:rsid w:val="00914B5A"/>
    <w:rsid w:val="00914E22"/>
    <w:rsid w:val="0091509F"/>
    <w:rsid w:val="00915A7F"/>
    <w:rsid w:val="00915BD8"/>
    <w:rsid w:val="00916E89"/>
    <w:rsid w:val="00916EB1"/>
    <w:rsid w:val="00920703"/>
    <w:rsid w:val="0092071C"/>
    <w:rsid w:val="0092077E"/>
    <w:rsid w:val="00920CE2"/>
    <w:rsid w:val="009212AD"/>
    <w:rsid w:val="0092165E"/>
    <w:rsid w:val="00921ADE"/>
    <w:rsid w:val="00922720"/>
    <w:rsid w:val="00922D22"/>
    <w:rsid w:val="009230C6"/>
    <w:rsid w:val="00923353"/>
    <w:rsid w:val="009235E5"/>
    <w:rsid w:val="00924124"/>
    <w:rsid w:val="009249E4"/>
    <w:rsid w:val="00924C9D"/>
    <w:rsid w:val="00925232"/>
    <w:rsid w:val="00925236"/>
    <w:rsid w:val="00925820"/>
    <w:rsid w:val="009258B4"/>
    <w:rsid w:val="009264AC"/>
    <w:rsid w:val="00926C41"/>
    <w:rsid w:val="0093023D"/>
    <w:rsid w:val="0093037B"/>
    <w:rsid w:val="009304DD"/>
    <w:rsid w:val="00930702"/>
    <w:rsid w:val="00930708"/>
    <w:rsid w:val="009308F9"/>
    <w:rsid w:val="00931473"/>
    <w:rsid w:val="00931A66"/>
    <w:rsid w:val="00931BE6"/>
    <w:rsid w:val="00931D83"/>
    <w:rsid w:val="00931F9F"/>
    <w:rsid w:val="009328BF"/>
    <w:rsid w:val="00932E21"/>
    <w:rsid w:val="00933106"/>
    <w:rsid w:val="00933E23"/>
    <w:rsid w:val="0093498E"/>
    <w:rsid w:val="009349BB"/>
    <w:rsid w:val="009352E7"/>
    <w:rsid w:val="00935789"/>
    <w:rsid w:val="009376E7"/>
    <w:rsid w:val="00937743"/>
    <w:rsid w:val="00941826"/>
    <w:rsid w:val="00941931"/>
    <w:rsid w:val="00941AE6"/>
    <w:rsid w:val="00942165"/>
    <w:rsid w:val="00942A3F"/>
    <w:rsid w:val="00942A73"/>
    <w:rsid w:val="00942ED9"/>
    <w:rsid w:val="009431B7"/>
    <w:rsid w:val="00943DE4"/>
    <w:rsid w:val="00943FD2"/>
    <w:rsid w:val="009444BC"/>
    <w:rsid w:val="00944775"/>
    <w:rsid w:val="00944862"/>
    <w:rsid w:val="00944BDF"/>
    <w:rsid w:val="00944D41"/>
    <w:rsid w:val="00944ED2"/>
    <w:rsid w:val="00946643"/>
    <w:rsid w:val="00947F1B"/>
    <w:rsid w:val="00947F4E"/>
    <w:rsid w:val="00950515"/>
    <w:rsid w:val="009505BC"/>
    <w:rsid w:val="00950758"/>
    <w:rsid w:val="00950AAA"/>
    <w:rsid w:val="00950B32"/>
    <w:rsid w:val="00951BC2"/>
    <w:rsid w:val="0095229C"/>
    <w:rsid w:val="00952370"/>
    <w:rsid w:val="00952A2E"/>
    <w:rsid w:val="00953323"/>
    <w:rsid w:val="009538EB"/>
    <w:rsid w:val="00953A89"/>
    <w:rsid w:val="00953E8C"/>
    <w:rsid w:val="00954300"/>
    <w:rsid w:val="0095471E"/>
    <w:rsid w:val="00954CDA"/>
    <w:rsid w:val="009554B5"/>
    <w:rsid w:val="00957270"/>
    <w:rsid w:val="0095731F"/>
    <w:rsid w:val="00960AE3"/>
    <w:rsid w:val="00960C6A"/>
    <w:rsid w:val="00961B3B"/>
    <w:rsid w:val="00961FD0"/>
    <w:rsid w:val="0096289D"/>
    <w:rsid w:val="00963355"/>
    <w:rsid w:val="009634BD"/>
    <w:rsid w:val="009639AE"/>
    <w:rsid w:val="00963C45"/>
    <w:rsid w:val="009642E9"/>
    <w:rsid w:val="00964D39"/>
    <w:rsid w:val="00965287"/>
    <w:rsid w:val="00966820"/>
    <w:rsid w:val="00966F45"/>
    <w:rsid w:val="00970035"/>
    <w:rsid w:val="009717DC"/>
    <w:rsid w:val="0097265C"/>
    <w:rsid w:val="00972760"/>
    <w:rsid w:val="009729BA"/>
    <w:rsid w:val="00972A9B"/>
    <w:rsid w:val="00972EF6"/>
    <w:rsid w:val="00973596"/>
    <w:rsid w:val="00973693"/>
    <w:rsid w:val="00974857"/>
    <w:rsid w:val="00974AC0"/>
    <w:rsid w:val="00974D89"/>
    <w:rsid w:val="0097543D"/>
    <w:rsid w:val="009757FF"/>
    <w:rsid w:val="00975A9A"/>
    <w:rsid w:val="009801EE"/>
    <w:rsid w:val="0098170F"/>
    <w:rsid w:val="009817E0"/>
    <w:rsid w:val="00981BFA"/>
    <w:rsid w:val="0098277D"/>
    <w:rsid w:val="00982EC5"/>
    <w:rsid w:val="009833E9"/>
    <w:rsid w:val="0098403A"/>
    <w:rsid w:val="0098465F"/>
    <w:rsid w:val="00984932"/>
    <w:rsid w:val="00984A8A"/>
    <w:rsid w:val="00985A48"/>
    <w:rsid w:val="009864FA"/>
    <w:rsid w:val="00986ED2"/>
    <w:rsid w:val="009871D6"/>
    <w:rsid w:val="00987237"/>
    <w:rsid w:val="00987B5F"/>
    <w:rsid w:val="00990499"/>
    <w:rsid w:val="009907CB"/>
    <w:rsid w:val="00991057"/>
    <w:rsid w:val="009912C7"/>
    <w:rsid w:val="0099130A"/>
    <w:rsid w:val="009913F7"/>
    <w:rsid w:val="0099205A"/>
    <w:rsid w:val="009922A5"/>
    <w:rsid w:val="00992457"/>
    <w:rsid w:val="00992C11"/>
    <w:rsid w:val="0099367A"/>
    <w:rsid w:val="00993973"/>
    <w:rsid w:val="00994B34"/>
    <w:rsid w:val="0099502E"/>
    <w:rsid w:val="009967EA"/>
    <w:rsid w:val="00997099"/>
    <w:rsid w:val="009972A8"/>
    <w:rsid w:val="009975B8"/>
    <w:rsid w:val="009976A7"/>
    <w:rsid w:val="0099796C"/>
    <w:rsid w:val="009A0952"/>
    <w:rsid w:val="009A0F3A"/>
    <w:rsid w:val="009A1965"/>
    <w:rsid w:val="009A27C8"/>
    <w:rsid w:val="009A2912"/>
    <w:rsid w:val="009A2C9E"/>
    <w:rsid w:val="009A363E"/>
    <w:rsid w:val="009A37ED"/>
    <w:rsid w:val="009A5B86"/>
    <w:rsid w:val="009A5EE2"/>
    <w:rsid w:val="009A60B3"/>
    <w:rsid w:val="009A6D10"/>
    <w:rsid w:val="009A6FF1"/>
    <w:rsid w:val="009A75C0"/>
    <w:rsid w:val="009A782E"/>
    <w:rsid w:val="009B03C4"/>
    <w:rsid w:val="009B08D9"/>
    <w:rsid w:val="009B0EEF"/>
    <w:rsid w:val="009B1522"/>
    <w:rsid w:val="009B1E54"/>
    <w:rsid w:val="009B2209"/>
    <w:rsid w:val="009B2686"/>
    <w:rsid w:val="009B2715"/>
    <w:rsid w:val="009B29F6"/>
    <w:rsid w:val="009B2E94"/>
    <w:rsid w:val="009B3862"/>
    <w:rsid w:val="009B4B53"/>
    <w:rsid w:val="009B4FCB"/>
    <w:rsid w:val="009B54B0"/>
    <w:rsid w:val="009B6926"/>
    <w:rsid w:val="009B6D37"/>
    <w:rsid w:val="009B7297"/>
    <w:rsid w:val="009B72D9"/>
    <w:rsid w:val="009C01D6"/>
    <w:rsid w:val="009C09C7"/>
    <w:rsid w:val="009C0E2E"/>
    <w:rsid w:val="009C1CC4"/>
    <w:rsid w:val="009C215A"/>
    <w:rsid w:val="009C314B"/>
    <w:rsid w:val="009C3FAD"/>
    <w:rsid w:val="009C4262"/>
    <w:rsid w:val="009C4B3F"/>
    <w:rsid w:val="009C4BF7"/>
    <w:rsid w:val="009C4F79"/>
    <w:rsid w:val="009C5F00"/>
    <w:rsid w:val="009C65B1"/>
    <w:rsid w:val="009C6FDE"/>
    <w:rsid w:val="009D098C"/>
    <w:rsid w:val="009D0F6A"/>
    <w:rsid w:val="009D1732"/>
    <w:rsid w:val="009D2251"/>
    <w:rsid w:val="009D29AA"/>
    <w:rsid w:val="009D303C"/>
    <w:rsid w:val="009D3495"/>
    <w:rsid w:val="009D3FCD"/>
    <w:rsid w:val="009D54A3"/>
    <w:rsid w:val="009D54DD"/>
    <w:rsid w:val="009D5848"/>
    <w:rsid w:val="009D625E"/>
    <w:rsid w:val="009D6370"/>
    <w:rsid w:val="009D6F77"/>
    <w:rsid w:val="009D7196"/>
    <w:rsid w:val="009D768D"/>
    <w:rsid w:val="009D7C8F"/>
    <w:rsid w:val="009E015E"/>
    <w:rsid w:val="009E038B"/>
    <w:rsid w:val="009E04EF"/>
    <w:rsid w:val="009E09CC"/>
    <w:rsid w:val="009E0E74"/>
    <w:rsid w:val="009E196E"/>
    <w:rsid w:val="009E197F"/>
    <w:rsid w:val="009E276F"/>
    <w:rsid w:val="009E35B6"/>
    <w:rsid w:val="009E42A5"/>
    <w:rsid w:val="009E4B52"/>
    <w:rsid w:val="009E4CEE"/>
    <w:rsid w:val="009E51D9"/>
    <w:rsid w:val="009E5D9A"/>
    <w:rsid w:val="009E6663"/>
    <w:rsid w:val="009E67A8"/>
    <w:rsid w:val="009E6E55"/>
    <w:rsid w:val="009E7510"/>
    <w:rsid w:val="009E79C1"/>
    <w:rsid w:val="009E7D61"/>
    <w:rsid w:val="009E7E32"/>
    <w:rsid w:val="009F087B"/>
    <w:rsid w:val="009F250B"/>
    <w:rsid w:val="009F284D"/>
    <w:rsid w:val="009F299C"/>
    <w:rsid w:val="009F2A38"/>
    <w:rsid w:val="009F2E75"/>
    <w:rsid w:val="009F40D9"/>
    <w:rsid w:val="009F42CE"/>
    <w:rsid w:val="009F4512"/>
    <w:rsid w:val="009F49CB"/>
    <w:rsid w:val="009F5496"/>
    <w:rsid w:val="009F5C41"/>
    <w:rsid w:val="009F65E7"/>
    <w:rsid w:val="009F68E4"/>
    <w:rsid w:val="009F7715"/>
    <w:rsid w:val="009F7F9F"/>
    <w:rsid w:val="00A0062B"/>
    <w:rsid w:val="00A0062E"/>
    <w:rsid w:val="00A00CBB"/>
    <w:rsid w:val="00A01686"/>
    <w:rsid w:val="00A01734"/>
    <w:rsid w:val="00A01A0E"/>
    <w:rsid w:val="00A02298"/>
    <w:rsid w:val="00A02A25"/>
    <w:rsid w:val="00A02AEE"/>
    <w:rsid w:val="00A02B8C"/>
    <w:rsid w:val="00A03286"/>
    <w:rsid w:val="00A03409"/>
    <w:rsid w:val="00A041BF"/>
    <w:rsid w:val="00A04C2D"/>
    <w:rsid w:val="00A05568"/>
    <w:rsid w:val="00A058FF"/>
    <w:rsid w:val="00A05A82"/>
    <w:rsid w:val="00A0651E"/>
    <w:rsid w:val="00A06D65"/>
    <w:rsid w:val="00A07C32"/>
    <w:rsid w:val="00A107B1"/>
    <w:rsid w:val="00A10CB0"/>
    <w:rsid w:val="00A10F69"/>
    <w:rsid w:val="00A1109D"/>
    <w:rsid w:val="00A110B8"/>
    <w:rsid w:val="00A11567"/>
    <w:rsid w:val="00A11D3D"/>
    <w:rsid w:val="00A11F01"/>
    <w:rsid w:val="00A12633"/>
    <w:rsid w:val="00A12683"/>
    <w:rsid w:val="00A126B4"/>
    <w:rsid w:val="00A12ABA"/>
    <w:rsid w:val="00A13132"/>
    <w:rsid w:val="00A13866"/>
    <w:rsid w:val="00A13991"/>
    <w:rsid w:val="00A14995"/>
    <w:rsid w:val="00A14BE2"/>
    <w:rsid w:val="00A14E4D"/>
    <w:rsid w:val="00A15235"/>
    <w:rsid w:val="00A1591A"/>
    <w:rsid w:val="00A15DC2"/>
    <w:rsid w:val="00A162C7"/>
    <w:rsid w:val="00A165FB"/>
    <w:rsid w:val="00A16632"/>
    <w:rsid w:val="00A168E0"/>
    <w:rsid w:val="00A16A77"/>
    <w:rsid w:val="00A203EF"/>
    <w:rsid w:val="00A2080D"/>
    <w:rsid w:val="00A2215A"/>
    <w:rsid w:val="00A226AC"/>
    <w:rsid w:val="00A229D8"/>
    <w:rsid w:val="00A22B18"/>
    <w:rsid w:val="00A2303D"/>
    <w:rsid w:val="00A23C36"/>
    <w:rsid w:val="00A24B48"/>
    <w:rsid w:val="00A24B69"/>
    <w:rsid w:val="00A266C3"/>
    <w:rsid w:val="00A2688F"/>
    <w:rsid w:val="00A26A2E"/>
    <w:rsid w:val="00A2719C"/>
    <w:rsid w:val="00A27F51"/>
    <w:rsid w:val="00A3020A"/>
    <w:rsid w:val="00A30346"/>
    <w:rsid w:val="00A306F6"/>
    <w:rsid w:val="00A307BD"/>
    <w:rsid w:val="00A311F4"/>
    <w:rsid w:val="00A3123C"/>
    <w:rsid w:val="00A31E38"/>
    <w:rsid w:val="00A3262F"/>
    <w:rsid w:val="00A32825"/>
    <w:rsid w:val="00A32944"/>
    <w:rsid w:val="00A32B24"/>
    <w:rsid w:val="00A32D69"/>
    <w:rsid w:val="00A3336A"/>
    <w:rsid w:val="00A33A80"/>
    <w:rsid w:val="00A33D83"/>
    <w:rsid w:val="00A340DE"/>
    <w:rsid w:val="00A340E7"/>
    <w:rsid w:val="00A34216"/>
    <w:rsid w:val="00A34DCB"/>
    <w:rsid w:val="00A35F64"/>
    <w:rsid w:val="00A378C6"/>
    <w:rsid w:val="00A37A87"/>
    <w:rsid w:val="00A37F7F"/>
    <w:rsid w:val="00A37FB2"/>
    <w:rsid w:val="00A4008F"/>
    <w:rsid w:val="00A40CAE"/>
    <w:rsid w:val="00A41A95"/>
    <w:rsid w:val="00A41ABF"/>
    <w:rsid w:val="00A420C4"/>
    <w:rsid w:val="00A4357F"/>
    <w:rsid w:val="00A437B7"/>
    <w:rsid w:val="00A45766"/>
    <w:rsid w:val="00A45AAD"/>
    <w:rsid w:val="00A4695C"/>
    <w:rsid w:val="00A46B94"/>
    <w:rsid w:val="00A4712E"/>
    <w:rsid w:val="00A47212"/>
    <w:rsid w:val="00A47F78"/>
    <w:rsid w:val="00A47FEF"/>
    <w:rsid w:val="00A507D6"/>
    <w:rsid w:val="00A50938"/>
    <w:rsid w:val="00A50A0C"/>
    <w:rsid w:val="00A51497"/>
    <w:rsid w:val="00A53453"/>
    <w:rsid w:val="00A535F4"/>
    <w:rsid w:val="00A53DC6"/>
    <w:rsid w:val="00A54019"/>
    <w:rsid w:val="00A540C6"/>
    <w:rsid w:val="00A555D9"/>
    <w:rsid w:val="00A55D1A"/>
    <w:rsid w:val="00A56ABF"/>
    <w:rsid w:val="00A572D5"/>
    <w:rsid w:val="00A60819"/>
    <w:rsid w:val="00A61400"/>
    <w:rsid w:val="00A637FA"/>
    <w:rsid w:val="00A6397F"/>
    <w:rsid w:val="00A662D4"/>
    <w:rsid w:val="00A662D9"/>
    <w:rsid w:val="00A70773"/>
    <w:rsid w:val="00A70C4D"/>
    <w:rsid w:val="00A712F8"/>
    <w:rsid w:val="00A72467"/>
    <w:rsid w:val="00A7351D"/>
    <w:rsid w:val="00A73694"/>
    <w:rsid w:val="00A73736"/>
    <w:rsid w:val="00A7465D"/>
    <w:rsid w:val="00A748D7"/>
    <w:rsid w:val="00A7527C"/>
    <w:rsid w:val="00A75C39"/>
    <w:rsid w:val="00A76121"/>
    <w:rsid w:val="00A770DB"/>
    <w:rsid w:val="00A81739"/>
    <w:rsid w:val="00A8191E"/>
    <w:rsid w:val="00A82C35"/>
    <w:rsid w:val="00A832F3"/>
    <w:rsid w:val="00A84F64"/>
    <w:rsid w:val="00A85817"/>
    <w:rsid w:val="00A86487"/>
    <w:rsid w:val="00A87E31"/>
    <w:rsid w:val="00A90499"/>
    <w:rsid w:val="00A90EF2"/>
    <w:rsid w:val="00A912A3"/>
    <w:rsid w:val="00A9317A"/>
    <w:rsid w:val="00A94456"/>
    <w:rsid w:val="00A95893"/>
    <w:rsid w:val="00A95BF7"/>
    <w:rsid w:val="00A95D5B"/>
    <w:rsid w:val="00A96B28"/>
    <w:rsid w:val="00A972C5"/>
    <w:rsid w:val="00A975AD"/>
    <w:rsid w:val="00A97CF1"/>
    <w:rsid w:val="00AA07A2"/>
    <w:rsid w:val="00AA0A8A"/>
    <w:rsid w:val="00AA0FF6"/>
    <w:rsid w:val="00AA11A5"/>
    <w:rsid w:val="00AA164F"/>
    <w:rsid w:val="00AA1741"/>
    <w:rsid w:val="00AA2ACE"/>
    <w:rsid w:val="00AA2C91"/>
    <w:rsid w:val="00AA3461"/>
    <w:rsid w:val="00AA3543"/>
    <w:rsid w:val="00AA37C7"/>
    <w:rsid w:val="00AA4963"/>
    <w:rsid w:val="00AA4F4B"/>
    <w:rsid w:val="00AA5032"/>
    <w:rsid w:val="00AA572D"/>
    <w:rsid w:val="00AA62F4"/>
    <w:rsid w:val="00AA64AD"/>
    <w:rsid w:val="00AA67F1"/>
    <w:rsid w:val="00AA6AAC"/>
    <w:rsid w:val="00AB046D"/>
    <w:rsid w:val="00AB0D30"/>
    <w:rsid w:val="00AB1031"/>
    <w:rsid w:val="00AB1753"/>
    <w:rsid w:val="00AB18C5"/>
    <w:rsid w:val="00AB1D1E"/>
    <w:rsid w:val="00AB1EB2"/>
    <w:rsid w:val="00AB2286"/>
    <w:rsid w:val="00AB30CA"/>
    <w:rsid w:val="00AB3C10"/>
    <w:rsid w:val="00AB4536"/>
    <w:rsid w:val="00AB6722"/>
    <w:rsid w:val="00AB6D0E"/>
    <w:rsid w:val="00AB70EE"/>
    <w:rsid w:val="00AB721C"/>
    <w:rsid w:val="00AB7D3E"/>
    <w:rsid w:val="00AC1797"/>
    <w:rsid w:val="00AC1962"/>
    <w:rsid w:val="00AC21A7"/>
    <w:rsid w:val="00AC2855"/>
    <w:rsid w:val="00AC2B5B"/>
    <w:rsid w:val="00AC4B3B"/>
    <w:rsid w:val="00AC60C8"/>
    <w:rsid w:val="00AC6A79"/>
    <w:rsid w:val="00AC704A"/>
    <w:rsid w:val="00AD0026"/>
    <w:rsid w:val="00AD0705"/>
    <w:rsid w:val="00AD0A0C"/>
    <w:rsid w:val="00AD1323"/>
    <w:rsid w:val="00AD159B"/>
    <w:rsid w:val="00AD22B2"/>
    <w:rsid w:val="00AD22C8"/>
    <w:rsid w:val="00AD2C65"/>
    <w:rsid w:val="00AD3E0C"/>
    <w:rsid w:val="00AD408C"/>
    <w:rsid w:val="00AD4363"/>
    <w:rsid w:val="00AD46F1"/>
    <w:rsid w:val="00AD4A5D"/>
    <w:rsid w:val="00AD6265"/>
    <w:rsid w:val="00AD644D"/>
    <w:rsid w:val="00AD6520"/>
    <w:rsid w:val="00AD7EFE"/>
    <w:rsid w:val="00AE14F9"/>
    <w:rsid w:val="00AE1708"/>
    <w:rsid w:val="00AE180C"/>
    <w:rsid w:val="00AE183F"/>
    <w:rsid w:val="00AE1BA4"/>
    <w:rsid w:val="00AE1D52"/>
    <w:rsid w:val="00AE1EE7"/>
    <w:rsid w:val="00AE392B"/>
    <w:rsid w:val="00AE3EE5"/>
    <w:rsid w:val="00AE48F1"/>
    <w:rsid w:val="00AE4A10"/>
    <w:rsid w:val="00AE4F4B"/>
    <w:rsid w:val="00AE50B9"/>
    <w:rsid w:val="00AE5805"/>
    <w:rsid w:val="00AE620D"/>
    <w:rsid w:val="00AE63A4"/>
    <w:rsid w:val="00AE6407"/>
    <w:rsid w:val="00AE67A4"/>
    <w:rsid w:val="00AE7031"/>
    <w:rsid w:val="00AE7627"/>
    <w:rsid w:val="00AF1B5E"/>
    <w:rsid w:val="00AF1C31"/>
    <w:rsid w:val="00AF1E77"/>
    <w:rsid w:val="00AF2124"/>
    <w:rsid w:val="00AF2845"/>
    <w:rsid w:val="00AF2DC7"/>
    <w:rsid w:val="00AF391C"/>
    <w:rsid w:val="00AF3D99"/>
    <w:rsid w:val="00AF3DA6"/>
    <w:rsid w:val="00AF3EB0"/>
    <w:rsid w:val="00AF4AE3"/>
    <w:rsid w:val="00AF4C9F"/>
    <w:rsid w:val="00AF4F58"/>
    <w:rsid w:val="00AF5110"/>
    <w:rsid w:val="00AF5708"/>
    <w:rsid w:val="00AF5B76"/>
    <w:rsid w:val="00AF60F5"/>
    <w:rsid w:val="00AF6B09"/>
    <w:rsid w:val="00AF6D73"/>
    <w:rsid w:val="00AF6F82"/>
    <w:rsid w:val="00AF7E37"/>
    <w:rsid w:val="00B00711"/>
    <w:rsid w:val="00B01998"/>
    <w:rsid w:val="00B01A81"/>
    <w:rsid w:val="00B01F40"/>
    <w:rsid w:val="00B021B5"/>
    <w:rsid w:val="00B021E2"/>
    <w:rsid w:val="00B0279E"/>
    <w:rsid w:val="00B02813"/>
    <w:rsid w:val="00B029DA"/>
    <w:rsid w:val="00B03657"/>
    <w:rsid w:val="00B0384D"/>
    <w:rsid w:val="00B03B7E"/>
    <w:rsid w:val="00B0572C"/>
    <w:rsid w:val="00B05B8B"/>
    <w:rsid w:val="00B07529"/>
    <w:rsid w:val="00B10391"/>
    <w:rsid w:val="00B109EB"/>
    <w:rsid w:val="00B11BF7"/>
    <w:rsid w:val="00B11C0C"/>
    <w:rsid w:val="00B11C15"/>
    <w:rsid w:val="00B11F96"/>
    <w:rsid w:val="00B1233F"/>
    <w:rsid w:val="00B12495"/>
    <w:rsid w:val="00B129FC"/>
    <w:rsid w:val="00B12C3B"/>
    <w:rsid w:val="00B134A7"/>
    <w:rsid w:val="00B138F5"/>
    <w:rsid w:val="00B14A4D"/>
    <w:rsid w:val="00B14ACF"/>
    <w:rsid w:val="00B15215"/>
    <w:rsid w:val="00B1577F"/>
    <w:rsid w:val="00B1675B"/>
    <w:rsid w:val="00B16B1E"/>
    <w:rsid w:val="00B16DF5"/>
    <w:rsid w:val="00B16FCF"/>
    <w:rsid w:val="00B17AC7"/>
    <w:rsid w:val="00B2016F"/>
    <w:rsid w:val="00B203CF"/>
    <w:rsid w:val="00B20482"/>
    <w:rsid w:val="00B20E4B"/>
    <w:rsid w:val="00B21666"/>
    <w:rsid w:val="00B2166F"/>
    <w:rsid w:val="00B21A56"/>
    <w:rsid w:val="00B21D08"/>
    <w:rsid w:val="00B21F25"/>
    <w:rsid w:val="00B22AD3"/>
    <w:rsid w:val="00B22C3E"/>
    <w:rsid w:val="00B238DE"/>
    <w:rsid w:val="00B23EEC"/>
    <w:rsid w:val="00B23F03"/>
    <w:rsid w:val="00B25288"/>
    <w:rsid w:val="00B256D3"/>
    <w:rsid w:val="00B264A4"/>
    <w:rsid w:val="00B26826"/>
    <w:rsid w:val="00B26C78"/>
    <w:rsid w:val="00B27274"/>
    <w:rsid w:val="00B2763A"/>
    <w:rsid w:val="00B30533"/>
    <w:rsid w:val="00B3104F"/>
    <w:rsid w:val="00B3150E"/>
    <w:rsid w:val="00B3166A"/>
    <w:rsid w:val="00B32051"/>
    <w:rsid w:val="00B32282"/>
    <w:rsid w:val="00B32B15"/>
    <w:rsid w:val="00B34766"/>
    <w:rsid w:val="00B35C31"/>
    <w:rsid w:val="00B35F16"/>
    <w:rsid w:val="00B36306"/>
    <w:rsid w:val="00B36489"/>
    <w:rsid w:val="00B369B0"/>
    <w:rsid w:val="00B378C1"/>
    <w:rsid w:val="00B37D4B"/>
    <w:rsid w:val="00B40398"/>
    <w:rsid w:val="00B4058D"/>
    <w:rsid w:val="00B410CB"/>
    <w:rsid w:val="00B432CF"/>
    <w:rsid w:val="00B439F8"/>
    <w:rsid w:val="00B43E7A"/>
    <w:rsid w:val="00B44BE9"/>
    <w:rsid w:val="00B45FAB"/>
    <w:rsid w:val="00B46139"/>
    <w:rsid w:val="00B46360"/>
    <w:rsid w:val="00B46592"/>
    <w:rsid w:val="00B46955"/>
    <w:rsid w:val="00B471B3"/>
    <w:rsid w:val="00B51912"/>
    <w:rsid w:val="00B51B02"/>
    <w:rsid w:val="00B51DB0"/>
    <w:rsid w:val="00B520A0"/>
    <w:rsid w:val="00B5241F"/>
    <w:rsid w:val="00B5267D"/>
    <w:rsid w:val="00B52E4F"/>
    <w:rsid w:val="00B533A0"/>
    <w:rsid w:val="00B53471"/>
    <w:rsid w:val="00B53A56"/>
    <w:rsid w:val="00B54B17"/>
    <w:rsid w:val="00B54ED2"/>
    <w:rsid w:val="00B55620"/>
    <w:rsid w:val="00B55FBA"/>
    <w:rsid w:val="00B570F5"/>
    <w:rsid w:val="00B5724F"/>
    <w:rsid w:val="00B57EE3"/>
    <w:rsid w:val="00B60181"/>
    <w:rsid w:val="00B617E4"/>
    <w:rsid w:val="00B622AA"/>
    <w:rsid w:val="00B62FBB"/>
    <w:rsid w:val="00B6310B"/>
    <w:rsid w:val="00B631C4"/>
    <w:rsid w:val="00B639AE"/>
    <w:rsid w:val="00B63D03"/>
    <w:rsid w:val="00B642FA"/>
    <w:rsid w:val="00B66111"/>
    <w:rsid w:val="00B66B8F"/>
    <w:rsid w:val="00B66C23"/>
    <w:rsid w:val="00B67A8E"/>
    <w:rsid w:val="00B67C29"/>
    <w:rsid w:val="00B67E5E"/>
    <w:rsid w:val="00B70AAA"/>
    <w:rsid w:val="00B71A13"/>
    <w:rsid w:val="00B72041"/>
    <w:rsid w:val="00B72114"/>
    <w:rsid w:val="00B7250E"/>
    <w:rsid w:val="00B727AB"/>
    <w:rsid w:val="00B737BA"/>
    <w:rsid w:val="00B73B52"/>
    <w:rsid w:val="00B7438A"/>
    <w:rsid w:val="00B74431"/>
    <w:rsid w:val="00B744C8"/>
    <w:rsid w:val="00B74709"/>
    <w:rsid w:val="00B7580B"/>
    <w:rsid w:val="00B75A78"/>
    <w:rsid w:val="00B76860"/>
    <w:rsid w:val="00B76DFA"/>
    <w:rsid w:val="00B76FDA"/>
    <w:rsid w:val="00B8048D"/>
    <w:rsid w:val="00B804FE"/>
    <w:rsid w:val="00B80D90"/>
    <w:rsid w:val="00B81082"/>
    <w:rsid w:val="00B81270"/>
    <w:rsid w:val="00B816B6"/>
    <w:rsid w:val="00B81C0C"/>
    <w:rsid w:val="00B820AC"/>
    <w:rsid w:val="00B827A9"/>
    <w:rsid w:val="00B828A1"/>
    <w:rsid w:val="00B82E31"/>
    <w:rsid w:val="00B83291"/>
    <w:rsid w:val="00B83890"/>
    <w:rsid w:val="00B8396E"/>
    <w:rsid w:val="00B84574"/>
    <w:rsid w:val="00B84E5D"/>
    <w:rsid w:val="00B84EEC"/>
    <w:rsid w:val="00B8537C"/>
    <w:rsid w:val="00B85BA8"/>
    <w:rsid w:val="00B85E20"/>
    <w:rsid w:val="00B869E4"/>
    <w:rsid w:val="00B8725D"/>
    <w:rsid w:val="00B874F6"/>
    <w:rsid w:val="00B87505"/>
    <w:rsid w:val="00B87FE2"/>
    <w:rsid w:val="00B90F53"/>
    <w:rsid w:val="00B912FA"/>
    <w:rsid w:val="00B91E74"/>
    <w:rsid w:val="00B92C89"/>
    <w:rsid w:val="00B93182"/>
    <w:rsid w:val="00B93DCF"/>
    <w:rsid w:val="00B94199"/>
    <w:rsid w:val="00B9420C"/>
    <w:rsid w:val="00B944EC"/>
    <w:rsid w:val="00B945FC"/>
    <w:rsid w:val="00B94D16"/>
    <w:rsid w:val="00B953F8"/>
    <w:rsid w:val="00B957E9"/>
    <w:rsid w:val="00B959C5"/>
    <w:rsid w:val="00B95B2B"/>
    <w:rsid w:val="00BA1D40"/>
    <w:rsid w:val="00BA24D7"/>
    <w:rsid w:val="00BA2BDC"/>
    <w:rsid w:val="00BA2C7D"/>
    <w:rsid w:val="00BA2CAA"/>
    <w:rsid w:val="00BA31BC"/>
    <w:rsid w:val="00BA48CC"/>
    <w:rsid w:val="00BA5C40"/>
    <w:rsid w:val="00BA64A7"/>
    <w:rsid w:val="00BA6DF4"/>
    <w:rsid w:val="00BA7762"/>
    <w:rsid w:val="00BA7A94"/>
    <w:rsid w:val="00BB009B"/>
    <w:rsid w:val="00BB0143"/>
    <w:rsid w:val="00BB140B"/>
    <w:rsid w:val="00BB1D61"/>
    <w:rsid w:val="00BB2320"/>
    <w:rsid w:val="00BB3C1C"/>
    <w:rsid w:val="00BB3E0B"/>
    <w:rsid w:val="00BB3E72"/>
    <w:rsid w:val="00BB462A"/>
    <w:rsid w:val="00BB4EF1"/>
    <w:rsid w:val="00BB5681"/>
    <w:rsid w:val="00BB58DC"/>
    <w:rsid w:val="00BB5EEF"/>
    <w:rsid w:val="00BB774F"/>
    <w:rsid w:val="00BB79D6"/>
    <w:rsid w:val="00BB7A6D"/>
    <w:rsid w:val="00BC09B9"/>
    <w:rsid w:val="00BC0E45"/>
    <w:rsid w:val="00BC16B0"/>
    <w:rsid w:val="00BC2AF1"/>
    <w:rsid w:val="00BC2ED9"/>
    <w:rsid w:val="00BC3634"/>
    <w:rsid w:val="00BC4E24"/>
    <w:rsid w:val="00BC5719"/>
    <w:rsid w:val="00BC57A2"/>
    <w:rsid w:val="00BC5B07"/>
    <w:rsid w:val="00BC5B64"/>
    <w:rsid w:val="00BC5FB8"/>
    <w:rsid w:val="00BC67AE"/>
    <w:rsid w:val="00BC6B96"/>
    <w:rsid w:val="00BC6D06"/>
    <w:rsid w:val="00BC7673"/>
    <w:rsid w:val="00BD06D2"/>
    <w:rsid w:val="00BD0776"/>
    <w:rsid w:val="00BD0846"/>
    <w:rsid w:val="00BD0B8A"/>
    <w:rsid w:val="00BD1717"/>
    <w:rsid w:val="00BD22A6"/>
    <w:rsid w:val="00BD262E"/>
    <w:rsid w:val="00BD2A67"/>
    <w:rsid w:val="00BD3395"/>
    <w:rsid w:val="00BD373C"/>
    <w:rsid w:val="00BD4E28"/>
    <w:rsid w:val="00BD5411"/>
    <w:rsid w:val="00BD5879"/>
    <w:rsid w:val="00BD658F"/>
    <w:rsid w:val="00BD65A8"/>
    <w:rsid w:val="00BD67A7"/>
    <w:rsid w:val="00BD6BBE"/>
    <w:rsid w:val="00BD750B"/>
    <w:rsid w:val="00BE0036"/>
    <w:rsid w:val="00BE0050"/>
    <w:rsid w:val="00BE020D"/>
    <w:rsid w:val="00BE0276"/>
    <w:rsid w:val="00BE02F1"/>
    <w:rsid w:val="00BE05B8"/>
    <w:rsid w:val="00BE07B7"/>
    <w:rsid w:val="00BE0F7B"/>
    <w:rsid w:val="00BE101F"/>
    <w:rsid w:val="00BE1C95"/>
    <w:rsid w:val="00BE232E"/>
    <w:rsid w:val="00BE2C35"/>
    <w:rsid w:val="00BE2E0E"/>
    <w:rsid w:val="00BE2F03"/>
    <w:rsid w:val="00BE3144"/>
    <w:rsid w:val="00BE338D"/>
    <w:rsid w:val="00BE33DF"/>
    <w:rsid w:val="00BE3BB5"/>
    <w:rsid w:val="00BE3F2C"/>
    <w:rsid w:val="00BE4EF4"/>
    <w:rsid w:val="00BE5B8F"/>
    <w:rsid w:val="00BE746C"/>
    <w:rsid w:val="00BE7818"/>
    <w:rsid w:val="00BF00CD"/>
    <w:rsid w:val="00BF0130"/>
    <w:rsid w:val="00BF01DA"/>
    <w:rsid w:val="00BF02A9"/>
    <w:rsid w:val="00BF092D"/>
    <w:rsid w:val="00BF1089"/>
    <w:rsid w:val="00BF2440"/>
    <w:rsid w:val="00BF27AF"/>
    <w:rsid w:val="00BF2FFC"/>
    <w:rsid w:val="00BF3910"/>
    <w:rsid w:val="00BF4D36"/>
    <w:rsid w:val="00BF4D93"/>
    <w:rsid w:val="00BF5D29"/>
    <w:rsid w:val="00BF5EF7"/>
    <w:rsid w:val="00BF66B8"/>
    <w:rsid w:val="00BF6C1B"/>
    <w:rsid w:val="00BF72FD"/>
    <w:rsid w:val="00C0020F"/>
    <w:rsid w:val="00C01839"/>
    <w:rsid w:val="00C02708"/>
    <w:rsid w:val="00C02B7C"/>
    <w:rsid w:val="00C0322A"/>
    <w:rsid w:val="00C03679"/>
    <w:rsid w:val="00C03ACE"/>
    <w:rsid w:val="00C03FB9"/>
    <w:rsid w:val="00C040D0"/>
    <w:rsid w:val="00C04642"/>
    <w:rsid w:val="00C04AD2"/>
    <w:rsid w:val="00C04D2F"/>
    <w:rsid w:val="00C04EC8"/>
    <w:rsid w:val="00C0513F"/>
    <w:rsid w:val="00C078B5"/>
    <w:rsid w:val="00C07B8F"/>
    <w:rsid w:val="00C10265"/>
    <w:rsid w:val="00C1053D"/>
    <w:rsid w:val="00C10F59"/>
    <w:rsid w:val="00C1109C"/>
    <w:rsid w:val="00C119DD"/>
    <w:rsid w:val="00C11AC0"/>
    <w:rsid w:val="00C12DA0"/>
    <w:rsid w:val="00C13925"/>
    <w:rsid w:val="00C139D8"/>
    <w:rsid w:val="00C13C1D"/>
    <w:rsid w:val="00C14A9F"/>
    <w:rsid w:val="00C14DAF"/>
    <w:rsid w:val="00C15267"/>
    <w:rsid w:val="00C155F9"/>
    <w:rsid w:val="00C15DF8"/>
    <w:rsid w:val="00C1682E"/>
    <w:rsid w:val="00C168CF"/>
    <w:rsid w:val="00C1723B"/>
    <w:rsid w:val="00C173CB"/>
    <w:rsid w:val="00C17B39"/>
    <w:rsid w:val="00C17BC2"/>
    <w:rsid w:val="00C2064B"/>
    <w:rsid w:val="00C21AEA"/>
    <w:rsid w:val="00C2264B"/>
    <w:rsid w:val="00C228E9"/>
    <w:rsid w:val="00C22961"/>
    <w:rsid w:val="00C22C08"/>
    <w:rsid w:val="00C22F1E"/>
    <w:rsid w:val="00C23C56"/>
    <w:rsid w:val="00C24125"/>
    <w:rsid w:val="00C242A0"/>
    <w:rsid w:val="00C24B33"/>
    <w:rsid w:val="00C24F2B"/>
    <w:rsid w:val="00C24F91"/>
    <w:rsid w:val="00C256F0"/>
    <w:rsid w:val="00C25813"/>
    <w:rsid w:val="00C25BE1"/>
    <w:rsid w:val="00C27469"/>
    <w:rsid w:val="00C27494"/>
    <w:rsid w:val="00C27865"/>
    <w:rsid w:val="00C27CBE"/>
    <w:rsid w:val="00C30694"/>
    <w:rsid w:val="00C30782"/>
    <w:rsid w:val="00C30E4C"/>
    <w:rsid w:val="00C31309"/>
    <w:rsid w:val="00C3159F"/>
    <w:rsid w:val="00C3171E"/>
    <w:rsid w:val="00C3179E"/>
    <w:rsid w:val="00C327E9"/>
    <w:rsid w:val="00C32D41"/>
    <w:rsid w:val="00C32EF3"/>
    <w:rsid w:val="00C3376A"/>
    <w:rsid w:val="00C33889"/>
    <w:rsid w:val="00C33C2E"/>
    <w:rsid w:val="00C33C54"/>
    <w:rsid w:val="00C341D5"/>
    <w:rsid w:val="00C34206"/>
    <w:rsid w:val="00C3437A"/>
    <w:rsid w:val="00C34B45"/>
    <w:rsid w:val="00C354CB"/>
    <w:rsid w:val="00C36323"/>
    <w:rsid w:val="00C36F08"/>
    <w:rsid w:val="00C36F58"/>
    <w:rsid w:val="00C37517"/>
    <w:rsid w:val="00C379BD"/>
    <w:rsid w:val="00C401EB"/>
    <w:rsid w:val="00C40B5F"/>
    <w:rsid w:val="00C4112D"/>
    <w:rsid w:val="00C418BF"/>
    <w:rsid w:val="00C41CE2"/>
    <w:rsid w:val="00C423E5"/>
    <w:rsid w:val="00C42880"/>
    <w:rsid w:val="00C43861"/>
    <w:rsid w:val="00C43BD3"/>
    <w:rsid w:val="00C43CB0"/>
    <w:rsid w:val="00C4424A"/>
    <w:rsid w:val="00C44965"/>
    <w:rsid w:val="00C44C16"/>
    <w:rsid w:val="00C45069"/>
    <w:rsid w:val="00C455AD"/>
    <w:rsid w:val="00C465B8"/>
    <w:rsid w:val="00C47E0C"/>
    <w:rsid w:val="00C501A3"/>
    <w:rsid w:val="00C501C5"/>
    <w:rsid w:val="00C50BAA"/>
    <w:rsid w:val="00C513D2"/>
    <w:rsid w:val="00C5179F"/>
    <w:rsid w:val="00C51A8B"/>
    <w:rsid w:val="00C5206B"/>
    <w:rsid w:val="00C522A0"/>
    <w:rsid w:val="00C52DBC"/>
    <w:rsid w:val="00C52F20"/>
    <w:rsid w:val="00C5333B"/>
    <w:rsid w:val="00C536E9"/>
    <w:rsid w:val="00C55133"/>
    <w:rsid w:val="00C55D6E"/>
    <w:rsid w:val="00C564CF"/>
    <w:rsid w:val="00C5679B"/>
    <w:rsid w:val="00C569EA"/>
    <w:rsid w:val="00C56D0E"/>
    <w:rsid w:val="00C57BCA"/>
    <w:rsid w:val="00C60785"/>
    <w:rsid w:val="00C619DD"/>
    <w:rsid w:val="00C61AD9"/>
    <w:rsid w:val="00C62ADB"/>
    <w:rsid w:val="00C62FD9"/>
    <w:rsid w:val="00C63693"/>
    <w:rsid w:val="00C639C6"/>
    <w:rsid w:val="00C64049"/>
    <w:rsid w:val="00C64D20"/>
    <w:rsid w:val="00C64DCC"/>
    <w:rsid w:val="00C65F21"/>
    <w:rsid w:val="00C66292"/>
    <w:rsid w:val="00C66327"/>
    <w:rsid w:val="00C6634B"/>
    <w:rsid w:val="00C6666D"/>
    <w:rsid w:val="00C667A7"/>
    <w:rsid w:val="00C672EE"/>
    <w:rsid w:val="00C7077E"/>
    <w:rsid w:val="00C724B6"/>
    <w:rsid w:val="00C731D4"/>
    <w:rsid w:val="00C7334A"/>
    <w:rsid w:val="00C7352C"/>
    <w:rsid w:val="00C735E5"/>
    <w:rsid w:val="00C74079"/>
    <w:rsid w:val="00C74614"/>
    <w:rsid w:val="00C74715"/>
    <w:rsid w:val="00C7597F"/>
    <w:rsid w:val="00C76635"/>
    <w:rsid w:val="00C76681"/>
    <w:rsid w:val="00C76A93"/>
    <w:rsid w:val="00C77B11"/>
    <w:rsid w:val="00C77CB4"/>
    <w:rsid w:val="00C77F01"/>
    <w:rsid w:val="00C8119B"/>
    <w:rsid w:val="00C825B7"/>
    <w:rsid w:val="00C826D7"/>
    <w:rsid w:val="00C82B02"/>
    <w:rsid w:val="00C83446"/>
    <w:rsid w:val="00C83ADA"/>
    <w:rsid w:val="00C83D1C"/>
    <w:rsid w:val="00C83D45"/>
    <w:rsid w:val="00C83ECB"/>
    <w:rsid w:val="00C84274"/>
    <w:rsid w:val="00C844C7"/>
    <w:rsid w:val="00C8452B"/>
    <w:rsid w:val="00C848D9"/>
    <w:rsid w:val="00C84903"/>
    <w:rsid w:val="00C84BE2"/>
    <w:rsid w:val="00C85729"/>
    <w:rsid w:val="00C85C53"/>
    <w:rsid w:val="00C86808"/>
    <w:rsid w:val="00C871F9"/>
    <w:rsid w:val="00C902A7"/>
    <w:rsid w:val="00C903A2"/>
    <w:rsid w:val="00C90527"/>
    <w:rsid w:val="00C9117E"/>
    <w:rsid w:val="00C918AD"/>
    <w:rsid w:val="00C91F85"/>
    <w:rsid w:val="00C92937"/>
    <w:rsid w:val="00C92C98"/>
    <w:rsid w:val="00C93797"/>
    <w:rsid w:val="00C93887"/>
    <w:rsid w:val="00C939EB"/>
    <w:rsid w:val="00C942D8"/>
    <w:rsid w:val="00C9492E"/>
    <w:rsid w:val="00C94A94"/>
    <w:rsid w:val="00C94C3B"/>
    <w:rsid w:val="00C94C6C"/>
    <w:rsid w:val="00C94D94"/>
    <w:rsid w:val="00C96732"/>
    <w:rsid w:val="00C97980"/>
    <w:rsid w:val="00CA0AD7"/>
    <w:rsid w:val="00CA0C7E"/>
    <w:rsid w:val="00CA0E45"/>
    <w:rsid w:val="00CA13E1"/>
    <w:rsid w:val="00CA1708"/>
    <w:rsid w:val="00CA1888"/>
    <w:rsid w:val="00CA1E09"/>
    <w:rsid w:val="00CA21C3"/>
    <w:rsid w:val="00CA3F83"/>
    <w:rsid w:val="00CA42C9"/>
    <w:rsid w:val="00CA42EC"/>
    <w:rsid w:val="00CA5722"/>
    <w:rsid w:val="00CA5AB0"/>
    <w:rsid w:val="00CA60DE"/>
    <w:rsid w:val="00CA68FE"/>
    <w:rsid w:val="00CA6D82"/>
    <w:rsid w:val="00CA7A69"/>
    <w:rsid w:val="00CB0EED"/>
    <w:rsid w:val="00CB1138"/>
    <w:rsid w:val="00CB13F8"/>
    <w:rsid w:val="00CB1F38"/>
    <w:rsid w:val="00CB1F69"/>
    <w:rsid w:val="00CB2359"/>
    <w:rsid w:val="00CB2C57"/>
    <w:rsid w:val="00CB34D6"/>
    <w:rsid w:val="00CB376C"/>
    <w:rsid w:val="00CB3D05"/>
    <w:rsid w:val="00CB47B7"/>
    <w:rsid w:val="00CB4863"/>
    <w:rsid w:val="00CB534B"/>
    <w:rsid w:val="00CB6DEE"/>
    <w:rsid w:val="00CB6EAB"/>
    <w:rsid w:val="00CB71E0"/>
    <w:rsid w:val="00CB73B8"/>
    <w:rsid w:val="00CB7574"/>
    <w:rsid w:val="00CC04AC"/>
    <w:rsid w:val="00CC0592"/>
    <w:rsid w:val="00CC07CD"/>
    <w:rsid w:val="00CC082C"/>
    <w:rsid w:val="00CC0F37"/>
    <w:rsid w:val="00CC10A9"/>
    <w:rsid w:val="00CC1BEC"/>
    <w:rsid w:val="00CC1D26"/>
    <w:rsid w:val="00CC1E72"/>
    <w:rsid w:val="00CC1FD8"/>
    <w:rsid w:val="00CC2F84"/>
    <w:rsid w:val="00CC37E1"/>
    <w:rsid w:val="00CC3D0F"/>
    <w:rsid w:val="00CC5401"/>
    <w:rsid w:val="00CC576A"/>
    <w:rsid w:val="00CC5F43"/>
    <w:rsid w:val="00CC6144"/>
    <w:rsid w:val="00CC6E0C"/>
    <w:rsid w:val="00CC70F0"/>
    <w:rsid w:val="00CC744D"/>
    <w:rsid w:val="00CC75B0"/>
    <w:rsid w:val="00CC76C0"/>
    <w:rsid w:val="00CC7CFF"/>
    <w:rsid w:val="00CC7F60"/>
    <w:rsid w:val="00CD026A"/>
    <w:rsid w:val="00CD03C9"/>
    <w:rsid w:val="00CD053A"/>
    <w:rsid w:val="00CD070E"/>
    <w:rsid w:val="00CD0E1A"/>
    <w:rsid w:val="00CD2676"/>
    <w:rsid w:val="00CD3A99"/>
    <w:rsid w:val="00CD3BBD"/>
    <w:rsid w:val="00CD3CD9"/>
    <w:rsid w:val="00CD3DAB"/>
    <w:rsid w:val="00CD4501"/>
    <w:rsid w:val="00CD5094"/>
    <w:rsid w:val="00CD582F"/>
    <w:rsid w:val="00CD5B6F"/>
    <w:rsid w:val="00CD5C0E"/>
    <w:rsid w:val="00CD651E"/>
    <w:rsid w:val="00CD6941"/>
    <w:rsid w:val="00CD6A11"/>
    <w:rsid w:val="00CD6DA8"/>
    <w:rsid w:val="00CD71AC"/>
    <w:rsid w:val="00CD739B"/>
    <w:rsid w:val="00CD78EA"/>
    <w:rsid w:val="00CD7DA7"/>
    <w:rsid w:val="00CE02D3"/>
    <w:rsid w:val="00CE0B6C"/>
    <w:rsid w:val="00CE17B2"/>
    <w:rsid w:val="00CE1C8B"/>
    <w:rsid w:val="00CE1C9C"/>
    <w:rsid w:val="00CE2D6D"/>
    <w:rsid w:val="00CE5238"/>
    <w:rsid w:val="00CE5A1A"/>
    <w:rsid w:val="00CE5B49"/>
    <w:rsid w:val="00CE6989"/>
    <w:rsid w:val="00CE7042"/>
    <w:rsid w:val="00CE751C"/>
    <w:rsid w:val="00CE7610"/>
    <w:rsid w:val="00CF0974"/>
    <w:rsid w:val="00CF0BBD"/>
    <w:rsid w:val="00CF0ED7"/>
    <w:rsid w:val="00CF1778"/>
    <w:rsid w:val="00CF1F68"/>
    <w:rsid w:val="00CF2C3D"/>
    <w:rsid w:val="00CF4123"/>
    <w:rsid w:val="00CF43CB"/>
    <w:rsid w:val="00CF4809"/>
    <w:rsid w:val="00CF4A89"/>
    <w:rsid w:val="00CF4D81"/>
    <w:rsid w:val="00CF568B"/>
    <w:rsid w:val="00CF5C90"/>
    <w:rsid w:val="00CF5D34"/>
    <w:rsid w:val="00CF6372"/>
    <w:rsid w:val="00CF654A"/>
    <w:rsid w:val="00CF732F"/>
    <w:rsid w:val="00CF7F1C"/>
    <w:rsid w:val="00D0004F"/>
    <w:rsid w:val="00D006E8"/>
    <w:rsid w:val="00D011B6"/>
    <w:rsid w:val="00D01D89"/>
    <w:rsid w:val="00D02B1B"/>
    <w:rsid w:val="00D04753"/>
    <w:rsid w:val="00D06027"/>
    <w:rsid w:val="00D060E3"/>
    <w:rsid w:val="00D0755E"/>
    <w:rsid w:val="00D10A74"/>
    <w:rsid w:val="00D11087"/>
    <w:rsid w:val="00D11088"/>
    <w:rsid w:val="00D11519"/>
    <w:rsid w:val="00D11CFB"/>
    <w:rsid w:val="00D1271F"/>
    <w:rsid w:val="00D12896"/>
    <w:rsid w:val="00D12E81"/>
    <w:rsid w:val="00D13251"/>
    <w:rsid w:val="00D135F0"/>
    <w:rsid w:val="00D143A0"/>
    <w:rsid w:val="00D14AA9"/>
    <w:rsid w:val="00D15983"/>
    <w:rsid w:val="00D15D2C"/>
    <w:rsid w:val="00D15DBC"/>
    <w:rsid w:val="00D15DF7"/>
    <w:rsid w:val="00D16CED"/>
    <w:rsid w:val="00D17216"/>
    <w:rsid w:val="00D20585"/>
    <w:rsid w:val="00D20AA9"/>
    <w:rsid w:val="00D21574"/>
    <w:rsid w:val="00D216A6"/>
    <w:rsid w:val="00D21AEA"/>
    <w:rsid w:val="00D22014"/>
    <w:rsid w:val="00D22874"/>
    <w:rsid w:val="00D2296D"/>
    <w:rsid w:val="00D22A9E"/>
    <w:rsid w:val="00D23327"/>
    <w:rsid w:val="00D23660"/>
    <w:rsid w:val="00D23CE5"/>
    <w:rsid w:val="00D23FE1"/>
    <w:rsid w:val="00D248AA"/>
    <w:rsid w:val="00D248D4"/>
    <w:rsid w:val="00D249A0"/>
    <w:rsid w:val="00D25D92"/>
    <w:rsid w:val="00D25FAF"/>
    <w:rsid w:val="00D2634D"/>
    <w:rsid w:val="00D275EB"/>
    <w:rsid w:val="00D30131"/>
    <w:rsid w:val="00D30462"/>
    <w:rsid w:val="00D3091D"/>
    <w:rsid w:val="00D31145"/>
    <w:rsid w:val="00D31228"/>
    <w:rsid w:val="00D31C34"/>
    <w:rsid w:val="00D32AB3"/>
    <w:rsid w:val="00D33489"/>
    <w:rsid w:val="00D33A98"/>
    <w:rsid w:val="00D33B48"/>
    <w:rsid w:val="00D34162"/>
    <w:rsid w:val="00D34676"/>
    <w:rsid w:val="00D34AD9"/>
    <w:rsid w:val="00D3513E"/>
    <w:rsid w:val="00D35C6C"/>
    <w:rsid w:val="00D36051"/>
    <w:rsid w:val="00D364AB"/>
    <w:rsid w:val="00D36A96"/>
    <w:rsid w:val="00D36C27"/>
    <w:rsid w:val="00D37131"/>
    <w:rsid w:val="00D379DC"/>
    <w:rsid w:val="00D37C61"/>
    <w:rsid w:val="00D403C2"/>
    <w:rsid w:val="00D406E8"/>
    <w:rsid w:val="00D412B5"/>
    <w:rsid w:val="00D413AB"/>
    <w:rsid w:val="00D41C8D"/>
    <w:rsid w:val="00D42383"/>
    <w:rsid w:val="00D427BE"/>
    <w:rsid w:val="00D42907"/>
    <w:rsid w:val="00D42A6E"/>
    <w:rsid w:val="00D438EF"/>
    <w:rsid w:val="00D43A7C"/>
    <w:rsid w:val="00D43FCB"/>
    <w:rsid w:val="00D44619"/>
    <w:rsid w:val="00D450DA"/>
    <w:rsid w:val="00D451D4"/>
    <w:rsid w:val="00D454C7"/>
    <w:rsid w:val="00D456A4"/>
    <w:rsid w:val="00D462D7"/>
    <w:rsid w:val="00D467B3"/>
    <w:rsid w:val="00D46F5B"/>
    <w:rsid w:val="00D47043"/>
    <w:rsid w:val="00D4724A"/>
    <w:rsid w:val="00D4778A"/>
    <w:rsid w:val="00D477C3"/>
    <w:rsid w:val="00D516D7"/>
    <w:rsid w:val="00D517E7"/>
    <w:rsid w:val="00D524EC"/>
    <w:rsid w:val="00D52648"/>
    <w:rsid w:val="00D52A32"/>
    <w:rsid w:val="00D5317A"/>
    <w:rsid w:val="00D535C4"/>
    <w:rsid w:val="00D53A16"/>
    <w:rsid w:val="00D53AD9"/>
    <w:rsid w:val="00D5478D"/>
    <w:rsid w:val="00D548CB"/>
    <w:rsid w:val="00D54C99"/>
    <w:rsid w:val="00D54DC0"/>
    <w:rsid w:val="00D55241"/>
    <w:rsid w:val="00D560BD"/>
    <w:rsid w:val="00D56240"/>
    <w:rsid w:val="00D56E44"/>
    <w:rsid w:val="00D57495"/>
    <w:rsid w:val="00D57A95"/>
    <w:rsid w:val="00D57C76"/>
    <w:rsid w:val="00D57E51"/>
    <w:rsid w:val="00D602DE"/>
    <w:rsid w:val="00D603A3"/>
    <w:rsid w:val="00D60416"/>
    <w:rsid w:val="00D60CC4"/>
    <w:rsid w:val="00D615A4"/>
    <w:rsid w:val="00D61AB8"/>
    <w:rsid w:val="00D62747"/>
    <w:rsid w:val="00D6275A"/>
    <w:rsid w:val="00D63B98"/>
    <w:rsid w:val="00D647DB"/>
    <w:rsid w:val="00D64F35"/>
    <w:rsid w:val="00D65398"/>
    <w:rsid w:val="00D6560B"/>
    <w:rsid w:val="00D65F2E"/>
    <w:rsid w:val="00D66236"/>
    <w:rsid w:val="00D66737"/>
    <w:rsid w:val="00D66D5B"/>
    <w:rsid w:val="00D6754C"/>
    <w:rsid w:val="00D67F15"/>
    <w:rsid w:val="00D70315"/>
    <w:rsid w:val="00D70BD3"/>
    <w:rsid w:val="00D70E8E"/>
    <w:rsid w:val="00D71ED8"/>
    <w:rsid w:val="00D71FD5"/>
    <w:rsid w:val="00D72314"/>
    <w:rsid w:val="00D72494"/>
    <w:rsid w:val="00D72C03"/>
    <w:rsid w:val="00D72E28"/>
    <w:rsid w:val="00D72EF8"/>
    <w:rsid w:val="00D73CB2"/>
    <w:rsid w:val="00D74064"/>
    <w:rsid w:val="00D75714"/>
    <w:rsid w:val="00D75CA0"/>
    <w:rsid w:val="00D7612A"/>
    <w:rsid w:val="00D76396"/>
    <w:rsid w:val="00D76472"/>
    <w:rsid w:val="00D76633"/>
    <w:rsid w:val="00D76F6D"/>
    <w:rsid w:val="00D7753B"/>
    <w:rsid w:val="00D8135E"/>
    <w:rsid w:val="00D81C51"/>
    <w:rsid w:val="00D81EBB"/>
    <w:rsid w:val="00D82377"/>
    <w:rsid w:val="00D82852"/>
    <w:rsid w:val="00D83C97"/>
    <w:rsid w:val="00D840D2"/>
    <w:rsid w:val="00D84131"/>
    <w:rsid w:val="00D8422B"/>
    <w:rsid w:val="00D84B90"/>
    <w:rsid w:val="00D84EB7"/>
    <w:rsid w:val="00D85063"/>
    <w:rsid w:val="00D851A0"/>
    <w:rsid w:val="00D85E54"/>
    <w:rsid w:val="00D867F7"/>
    <w:rsid w:val="00D86C88"/>
    <w:rsid w:val="00D875D5"/>
    <w:rsid w:val="00D87BF2"/>
    <w:rsid w:val="00D90731"/>
    <w:rsid w:val="00D909C1"/>
    <w:rsid w:val="00D91378"/>
    <w:rsid w:val="00D913F9"/>
    <w:rsid w:val="00D9152A"/>
    <w:rsid w:val="00D91832"/>
    <w:rsid w:val="00D91A08"/>
    <w:rsid w:val="00D91F93"/>
    <w:rsid w:val="00D92F0E"/>
    <w:rsid w:val="00D9366D"/>
    <w:rsid w:val="00D937DA"/>
    <w:rsid w:val="00D938B2"/>
    <w:rsid w:val="00D94B87"/>
    <w:rsid w:val="00D957B5"/>
    <w:rsid w:val="00D95A37"/>
    <w:rsid w:val="00D95E19"/>
    <w:rsid w:val="00D963DF"/>
    <w:rsid w:val="00D9648A"/>
    <w:rsid w:val="00D96C92"/>
    <w:rsid w:val="00D9713C"/>
    <w:rsid w:val="00D97423"/>
    <w:rsid w:val="00D97B3E"/>
    <w:rsid w:val="00D97D9B"/>
    <w:rsid w:val="00D97EB6"/>
    <w:rsid w:val="00DA005B"/>
    <w:rsid w:val="00DA0191"/>
    <w:rsid w:val="00DA0649"/>
    <w:rsid w:val="00DA09B1"/>
    <w:rsid w:val="00DA0A8F"/>
    <w:rsid w:val="00DA0D9A"/>
    <w:rsid w:val="00DA19BA"/>
    <w:rsid w:val="00DA21A4"/>
    <w:rsid w:val="00DA255F"/>
    <w:rsid w:val="00DA26D1"/>
    <w:rsid w:val="00DA39FB"/>
    <w:rsid w:val="00DA3B7E"/>
    <w:rsid w:val="00DA42E3"/>
    <w:rsid w:val="00DA46F0"/>
    <w:rsid w:val="00DA725C"/>
    <w:rsid w:val="00DA792D"/>
    <w:rsid w:val="00DA7A8E"/>
    <w:rsid w:val="00DA7EA9"/>
    <w:rsid w:val="00DA7F4A"/>
    <w:rsid w:val="00DB00DC"/>
    <w:rsid w:val="00DB0C9C"/>
    <w:rsid w:val="00DB0D06"/>
    <w:rsid w:val="00DB1215"/>
    <w:rsid w:val="00DB1431"/>
    <w:rsid w:val="00DB14FE"/>
    <w:rsid w:val="00DB173F"/>
    <w:rsid w:val="00DB267A"/>
    <w:rsid w:val="00DB2A5F"/>
    <w:rsid w:val="00DB2CDF"/>
    <w:rsid w:val="00DB3959"/>
    <w:rsid w:val="00DB3B36"/>
    <w:rsid w:val="00DB3BCB"/>
    <w:rsid w:val="00DB4060"/>
    <w:rsid w:val="00DB4C0F"/>
    <w:rsid w:val="00DB4DA8"/>
    <w:rsid w:val="00DB5013"/>
    <w:rsid w:val="00DB56CE"/>
    <w:rsid w:val="00DB5CD8"/>
    <w:rsid w:val="00DB61B2"/>
    <w:rsid w:val="00DB6282"/>
    <w:rsid w:val="00DB6932"/>
    <w:rsid w:val="00DB696F"/>
    <w:rsid w:val="00DB6BD2"/>
    <w:rsid w:val="00DB6F07"/>
    <w:rsid w:val="00DC004D"/>
    <w:rsid w:val="00DC12CB"/>
    <w:rsid w:val="00DC147D"/>
    <w:rsid w:val="00DC23E3"/>
    <w:rsid w:val="00DC24B9"/>
    <w:rsid w:val="00DC32A1"/>
    <w:rsid w:val="00DC3674"/>
    <w:rsid w:val="00DC40AB"/>
    <w:rsid w:val="00DC4241"/>
    <w:rsid w:val="00DC47BA"/>
    <w:rsid w:val="00DC4828"/>
    <w:rsid w:val="00DC51DE"/>
    <w:rsid w:val="00DC5B7F"/>
    <w:rsid w:val="00DC5CA1"/>
    <w:rsid w:val="00DC5F4C"/>
    <w:rsid w:val="00DC5FD0"/>
    <w:rsid w:val="00DC612D"/>
    <w:rsid w:val="00DC6D0B"/>
    <w:rsid w:val="00DC7E50"/>
    <w:rsid w:val="00DC7FD0"/>
    <w:rsid w:val="00DD05E3"/>
    <w:rsid w:val="00DD072A"/>
    <w:rsid w:val="00DD08FC"/>
    <w:rsid w:val="00DD0A4A"/>
    <w:rsid w:val="00DD196D"/>
    <w:rsid w:val="00DD1C04"/>
    <w:rsid w:val="00DD1FC8"/>
    <w:rsid w:val="00DD2B9D"/>
    <w:rsid w:val="00DD2EB3"/>
    <w:rsid w:val="00DD38CF"/>
    <w:rsid w:val="00DD3E02"/>
    <w:rsid w:val="00DD467E"/>
    <w:rsid w:val="00DD4A66"/>
    <w:rsid w:val="00DD5BF2"/>
    <w:rsid w:val="00DD6BA9"/>
    <w:rsid w:val="00DD6CD1"/>
    <w:rsid w:val="00DD705A"/>
    <w:rsid w:val="00DD74F4"/>
    <w:rsid w:val="00DD7675"/>
    <w:rsid w:val="00DD78EF"/>
    <w:rsid w:val="00DD7F3C"/>
    <w:rsid w:val="00DE001D"/>
    <w:rsid w:val="00DE00DB"/>
    <w:rsid w:val="00DE34F7"/>
    <w:rsid w:val="00DE361B"/>
    <w:rsid w:val="00DE363A"/>
    <w:rsid w:val="00DE3C4F"/>
    <w:rsid w:val="00DE4839"/>
    <w:rsid w:val="00DE4B4D"/>
    <w:rsid w:val="00DE4CB6"/>
    <w:rsid w:val="00DE62DC"/>
    <w:rsid w:val="00DE6B5E"/>
    <w:rsid w:val="00DE7CF1"/>
    <w:rsid w:val="00DF0A67"/>
    <w:rsid w:val="00DF0FEF"/>
    <w:rsid w:val="00DF2552"/>
    <w:rsid w:val="00DF331A"/>
    <w:rsid w:val="00DF4267"/>
    <w:rsid w:val="00DF4ACC"/>
    <w:rsid w:val="00DF522B"/>
    <w:rsid w:val="00DF535B"/>
    <w:rsid w:val="00DF53B8"/>
    <w:rsid w:val="00DF57CF"/>
    <w:rsid w:val="00DF589D"/>
    <w:rsid w:val="00DF6335"/>
    <w:rsid w:val="00DF6678"/>
    <w:rsid w:val="00DF6D29"/>
    <w:rsid w:val="00DF71DA"/>
    <w:rsid w:val="00DF787E"/>
    <w:rsid w:val="00DF7951"/>
    <w:rsid w:val="00DF79A3"/>
    <w:rsid w:val="00DF7FA1"/>
    <w:rsid w:val="00DF7FD5"/>
    <w:rsid w:val="00E00957"/>
    <w:rsid w:val="00E00C66"/>
    <w:rsid w:val="00E00CD1"/>
    <w:rsid w:val="00E00E14"/>
    <w:rsid w:val="00E01037"/>
    <w:rsid w:val="00E01114"/>
    <w:rsid w:val="00E01819"/>
    <w:rsid w:val="00E019D8"/>
    <w:rsid w:val="00E01C4E"/>
    <w:rsid w:val="00E023A7"/>
    <w:rsid w:val="00E0253F"/>
    <w:rsid w:val="00E025B9"/>
    <w:rsid w:val="00E03324"/>
    <w:rsid w:val="00E03419"/>
    <w:rsid w:val="00E0402C"/>
    <w:rsid w:val="00E040FC"/>
    <w:rsid w:val="00E0417B"/>
    <w:rsid w:val="00E04680"/>
    <w:rsid w:val="00E046EB"/>
    <w:rsid w:val="00E0473C"/>
    <w:rsid w:val="00E047E8"/>
    <w:rsid w:val="00E04C01"/>
    <w:rsid w:val="00E04DC5"/>
    <w:rsid w:val="00E056CA"/>
    <w:rsid w:val="00E06404"/>
    <w:rsid w:val="00E065E3"/>
    <w:rsid w:val="00E075D4"/>
    <w:rsid w:val="00E0798C"/>
    <w:rsid w:val="00E07B21"/>
    <w:rsid w:val="00E07E50"/>
    <w:rsid w:val="00E111E1"/>
    <w:rsid w:val="00E12C4A"/>
    <w:rsid w:val="00E12D12"/>
    <w:rsid w:val="00E12E3D"/>
    <w:rsid w:val="00E15014"/>
    <w:rsid w:val="00E153A6"/>
    <w:rsid w:val="00E15FDE"/>
    <w:rsid w:val="00E16919"/>
    <w:rsid w:val="00E16D5E"/>
    <w:rsid w:val="00E173A2"/>
    <w:rsid w:val="00E174A6"/>
    <w:rsid w:val="00E17605"/>
    <w:rsid w:val="00E20034"/>
    <w:rsid w:val="00E2104B"/>
    <w:rsid w:val="00E21354"/>
    <w:rsid w:val="00E21714"/>
    <w:rsid w:val="00E21AE8"/>
    <w:rsid w:val="00E2241A"/>
    <w:rsid w:val="00E22B76"/>
    <w:rsid w:val="00E230D0"/>
    <w:rsid w:val="00E232D2"/>
    <w:rsid w:val="00E2341C"/>
    <w:rsid w:val="00E23B2A"/>
    <w:rsid w:val="00E23E6D"/>
    <w:rsid w:val="00E23F78"/>
    <w:rsid w:val="00E24539"/>
    <w:rsid w:val="00E24D52"/>
    <w:rsid w:val="00E2677A"/>
    <w:rsid w:val="00E302CC"/>
    <w:rsid w:val="00E30561"/>
    <w:rsid w:val="00E30DB9"/>
    <w:rsid w:val="00E3156C"/>
    <w:rsid w:val="00E31BFC"/>
    <w:rsid w:val="00E32BAE"/>
    <w:rsid w:val="00E3307C"/>
    <w:rsid w:val="00E33A62"/>
    <w:rsid w:val="00E3459F"/>
    <w:rsid w:val="00E34825"/>
    <w:rsid w:val="00E35299"/>
    <w:rsid w:val="00E3531A"/>
    <w:rsid w:val="00E35A15"/>
    <w:rsid w:val="00E36DFC"/>
    <w:rsid w:val="00E37673"/>
    <w:rsid w:val="00E37AC2"/>
    <w:rsid w:val="00E40CF9"/>
    <w:rsid w:val="00E411E0"/>
    <w:rsid w:val="00E42411"/>
    <w:rsid w:val="00E4288F"/>
    <w:rsid w:val="00E42DE0"/>
    <w:rsid w:val="00E4302A"/>
    <w:rsid w:val="00E43A9F"/>
    <w:rsid w:val="00E43B2F"/>
    <w:rsid w:val="00E43EA6"/>
    <w:rsid w:val="00E44E29"/>
    <w:rsid w:val="00E44F75"/>
    <w:rsid w:val="00E45382"/>
    <w:rsid w:val="00E4581E"/>
    <w:rsid w:val="00E459DB"/>
    <w:rsid w:val="00E463F4"/>
    <w:rsid w:val="00E465B0"/>
    <w:rsid w:val="00E46E22"/>
    <w:rsid w:val="00E4791B"/>
    <w:rsid w:val="00E47D80"/>
    <w:rsid w:val="00E50178"/>
    <w:rsid w:val="00E5021C"/>
    <w:rsid w:val="00E506F7"/>
    <w:rsid w:val="00E508D1"/>
    <w:rsid w:val="00E50B12"/>
    <w:rsid w:val="00E50DF7"/>
    <w:rsid w:val="00E51245"/>
    <w:rsid w:val="00E5262A"/>
    <w:rsid w:val="00E52EBA"/>
    <w:rsid w:val="00E5332E"/>
    <w:rsid w:val="00E547D0"/>
    <w:rsid w:val="00E552EA"/>
    <w:rsid w:val="00E555D5"/>
    <w:rsid w:val="00E555E0"/>
    <w:rsid w:val="00E567C0"/>
    <w:rsid w:val="00E571E5"/>
    <w:rsid w:val="00E57D96"/>
    <w:rsid w:val="00E60841"/>
    <w:rsid w:val="00E60853"/>
    <w:rsid w:val="00E60AA8"/>
    <w:rsid w:val="00E61800"/>
    <w:rsid w:val="00E62878"/>
    <w:rsid w:val="00E62BA1"/>
    <w:rsid w:val="00E62D81"/>
    <w:rsid w:val="00E632AD"/>
    <w:rsid w:val="00E655A1"/>
    <w:rsid w:val="00E66092"/>
    <w:rsid w:val="00E67449"/>
    <w:rsid w:val="00E67723"/>
    <w:rsid w:val="00E67A36"/>
    <w:rsid w:val="00E67C59"/>
    <w:rsid w:val="00E7000B"/>
    <w:rsid w:val="00E701E9"/>
    <w:rsid w:val="00E7092B"/>
    <w:rsid w:val="00E70B8B"/>
    <w:rsid w:val="00E71989"/>
    <w:rsid w:val="00E723C0"/>
    <w:rsid w:val="00E72895"/>
    <w:rsid w:val="00E72999"/>
    <w:rsid w:val="00E72C1F"/>
    <w:rsid w:val="00E733E7"/>
    <w:rsid w:val="00E738B9"/>
    <w:rsid w:val="00E74100"/>
    <w:rsid w:val="00E74792"/>
    <w:rsid w:val="00E747C4"/>
    <w:rsid w:val="00E75D8B"/>
    <w:rsid w:val="00E75DD1"/>
    <w:rsid w:val="00E76388"/>
    <w:rsid w:val="00E76403"/>
    <w:rsid w:val="00E76DF8"/>
    <w:rsid w:val="00E773C2"/>
    <w:rsid w:val="00E803B0"/>
    <w:rsid w:val="00E80899"/>
    <w:rsid w:val="00E8160D"/>
    <w:rsid w:val="00E81BF4"/>
    <w:rsid w:val="00E81C9E"/>
    <w:rsid w:val="00E82344"/>
    <w:rsid w:val="00E831F0"/>
    <w:rsid w:val="00E83573"/>
    <w:rsid w:val="00E83659"/>
    <w:rsid w:val="00E83661"/>
    <w:rsid w:val="00E8397E"/>
    <w:rsid w:val="00E83F8E"/>
    <w:rsid w:val="00E84AB0"/>
    <w:rsid w:val="00E8550D"/>
    <w:rsid w:val="00E8556A"/>
    <w:rsid w:val="00E85A34"/>
    <w:rsid w:val="00E86101"/>
    <w:rsid w:val="00E8628A"/>
    <w:rsid w:val="00E864A3"/>
    <w:rsid w:val="00E86F68"/>
    <w:rsid w:val="00E86F92"/>
    <w:rsid w:val="00E87882"/>
    <w:rsid w:val="00E901D5"/>
    <w:rsid w:val="00E902BA"/>
    <w:rsid w:val="00E90535"/>
    <w:rsid w:val="00E91185"/>
    <w:rsid w:val="00E914D2"/>
    <w:rsid w:val="00E91686"/>
    <w:rsid w:val="00E91F1B"/>
    <w:rsid w:val="00E92A0A"/>
    <w:rsid w:val="00E95CCD"/>
    <w:rsid w:val="00E9600A"/>
    <w:rsid w:val="00E962B4"/>
    <w:rsid w:val="00E9638C"/>
    <w:rsid w:val="00E96656"/>
    <w:rsid w:val="00E96AED"/>
    <w:rsid w:val="00E96D1F"/>
    <w:rsid w:val="00E9749A"/>
    <w:rsid w:val="00E97A38"/>
    <w:rsid w:val="00E97A59"/>
    <w:rsid w:val="00EA0224"/>
    <w:rsid w:val="00EA0226"/>
    <w:rsid w:val="00EA0700"/>
    <w:rsid w:val="00EA09C2"/>
    <w:rsid w:val="00EA0FCA"/>
    <w:rsid w:val="00EA181A"/>
    <w:rsid w:val="00EA19AB"/>
    <w:rsid w:val="00EA1B3B"/>
    <w:rsid w:val="00EA2221"/>
    <w:rsid w:val="00EA2C62"/>
    <w:rsid w:val="00EA3205"/>
    <w:rsid w:val="00EA349E"/>
    <w:rsid w:val="00EA374D"/>
    <w:rsid w:val="00EA3C74"/>
    <w:rsid w:val="00EA48F4"/>
    <w:rsid w:val="00EA4C57"/>
    <w:rsid w:val="00EA5826"/>
    <w:rsid w:val="00EA596D"/>
    <w:rsid w:val="00EA5F0F"/>
    <w:rsid w:val="00EA60D0"/>
    <w:rsid w:val="00EA62FF"/>
    <w:rsid w:val="00EA694A"/>
    <w:rsid w:val="00EA6D14"/>
    <w:rsid w:val="00EA7955"/>
    <w:rsid w:val="00EA7AB1"/>
    <w:rsid w:val="00EA7F70"/>
    <w:rsid w:val="00EB0364"/>
    <w:rsid w:val="00EB0EFA"/>
    <w:rsid w:val="00EB2F15"/>
    <w:rsid w:val="00EB2F31"/>
    <w:rsid w:val="00EB37FA"/>
    <w:rsid w:val="00EB3DBD"/>
    <w:rsid w:val="00EB4143"/>
    <w:rsid w:val="00EB546B"/>
    <w:rsid w:val="00EB561C"/>
    <w:rsid w:val="00EB5BF3"/>
    <w:rsid w:val="00EB661B"/>
    <w:rsid w:val="00EB74A4"/>
    <w:rsid w:val="00EB75D7"/>
    <w:rsid w:val="00EB78A7"/>
    <w:rsid w:val="00EB79D8"/>
    <w:rsid w:val="00EB7BB5"/>
    <w:rsid w:val="00EC0224"/>
    <w:rsid w:val="00EC08D6"/>
    <w:rsid w:val="00EC0E47"/>
    <w:rsid w:val="00EC148A"/>
    <w:rsid w:val="00EC1858"/>
    <w:rsid w:val="00EC21D2"/>
    <w:rsid w:val="00EC392F"/>
    <w:rsid w:val="00EC3B77"/>
    <w:rsid w:val="00EC3BB9"/>
    <w:rsid w:val="00EC4536"/>
    <w:rsid w:val="00EC48B2"/>
    <w:rsid w:val="00EC49BB"/>
    <w:rsid w:val="00EC4FA3"/>
    <w:rsid w:val="00EC520E"/>
    <w:rsid w:val="00EC5678"/>
    <w:rsid w:val="00EC5A5C"/>
    <w:rsid w:val="00EC63AD"/>
    <w:rsid w:val="00EC6DAA"/>
    <w:rsid w:val="00EC76BC"/>
    <w:rsid w:val="00EC7997"/>
    <w:rsid w:val="00EC7D15"/>
    <w:rsid w:val="00EC7EB5"/>
    <w:rsid w:val="00EC7F02"/>
    <w:rsid w:val="00ED0A2B"/>
    <w:rsid w:val="00ED0C56"/>
    <w:rsid w:val="00ED205B"/>
    <w:rsid w:val="00ED20D3"/>
    <w:rsid w:val="00ED20F3"/>
    <w:rsid w:val="00ED23AA"/>
    <w:rsid w:val="00ED24B6"/>
    <w:rsid w:val="00ED251D"/>
    <w:rsid w:val="00ED2A28"/>
    <w:rsid w:val="00ED2FE5"/>
    <w:rsid w:val="00ED3A63"/>
    <w:rsid w:val="00ED3D8B"/>
    <w:rsid w:val="00ED51A6"/>
    <w:rsid w:val="00ED5225"/>
    <w:rsid w:val="00ED5612"/>
    <w:rsid w:val="00ED6258"/>
    <w:rsid w:val="00ED742E"/>
    <w:rsid w:val="00EE0526"/>
    <w:rsid w:val="00EE085E"/>
    <w:rsid w:val="00EE09BF"/>
    <w:rsid w:val="00EE0BEE"/>
    <w:rsid w:val="00EE1155"/>
    <w:rsid w:val="00EE16E0"/>
    <w:rsid w:val="00EE1EB1"/>
    <w:rsid w:val="00EE2380"/>
    <w:rsid w:val="00EE23CE"/>
    <w:rsid w:val="00EE2498"/>
    <w:rsid w:val="00EE3448"/>
    <w:rsid w:val="00EE386F"/>
    <w:rsid w:val="00EE4156"/>
    <w:rsid w:val="00EE41E4"/>
    <w:rsid w:val="00EE47EC"/>
    <w:rsid w:val="00EE49F5"/>
    <w:rsid w:val="00EE4FD7"/>
    <w:rsid w:val="00EE50F4"/>
    <w:rsid w:val="00EE555D"/>
    <w:rsid w:val="00EE58C5"/>
    <w:rsid w:val="00EE5B4B"/>
    <w:rsid w:val="00EE5D29"/>
    <w:rsid w:val="00EE614D"/>
    <w:rsid w:val="00EE63E1"/>
    <w:rsid w:val="00EE648E"/>
    <w:rsid w:val="00EE7E6F"/>
    <w:rsid w:val="00EF0D47"/>
    <w:rsid w:val="00EF158B"/>
    <w:rsid w:val="00EF1BA1"/>
    <w:rsid w:val="00EF2B7E"/>
    <w:rsid w:val="00EF2C31"/>
    <w:rsid w:val="00EF36F3"/>
    <w:rsid w:val="00EF3BA2"/>
    <w:rsid w:val="00EF4585"/>
    <w:rsid w:val="00EF4C19"/>
    <w:rsid w:val="00EF6833"/>
    <w:rsid w:val="00EF6C37"/>
    <w:rsid w:val="00EF75EA"/>
    <w:rsid w:val="00F00F1C"/>
    <w:rsid w:val="00F01055"/>
    <w:rsid w:val="00F01184"/>
    <w:rsid w:val="00F014B4"/>
    <w:rsid w:val="00F014D7"/>
    <w:rsid w:val="00F01827"/>
    <w:rsid w:val="00F03CC2"/>
    <w:rsid w:val="00F03D69"/>
    <w:rsid w:val="00F0460B"/>
    <w:rsid w:val="00F05ADF"/>
    <w:rsid w:val="00F05B38"/>
    <w:rsid w:val="00F06FEC"/>
    <w:rsid w:val="00F0711E"/>
    <w:rsid w:val="00F0754F"/>
    <w:rsid w:val="00F0772C"/>
    <w:rsid w:val="00F07C3B"/>
    <w:rsid w:val="00F10AF7"/>
    <w:rsid w:val="00F10EE4"/>
    <w:rsid w:val="00F113C2"/>
    <w:rsid w:val="00F11518"/>
    <w:rsid w:val="00F1179C"/>
    <w:rsid w:val="00F118D1"/>
    <w:rsid w:val="00F119B2"/>
    <w:rsid w:val="00F13028"/>
    <w:rsid w:val="00F13A21"/>
    <w:rsid w:val="00F14B20"/>
    <w:rsid w:val="00F15060"/>
    <w:rsid w:val="00F15572"/>
    <w:rsid w:val="00F158DA"/>
    <w:rsid w:val="00F15966"/>
    <w:rsid w:val="00F16745"/>
    <w:rsid w:val="00F1684D"/>
    <w:rsid w:val="00F16BE2"/>
    <w:rsid w:val="00F1784E"/>
    <w:rsid w:val="00F17FD5"/>
    <w:rsid w:val="00F20940"/>
    <w:rsid w:val="00F20CA3"/>
    <w:rsid w:val="00F20ED0"/>
    <w:rsid w:val="00F21ADB"/>
    <w:rsid w:val="00F2208B"/>
    <w:rsid w:val="00F22B08"/>
    <w:rsid w:val="00F231AA"/>
    <w:rsid w:val="00F2349A"/>
    <w:rsid w:val="00F23B94"/>
    <w:rsid w:val="00F252D2"/>
    <w:rsid w:val="00F26544"/>
    <w:rsid w:val="00F26CB9"/>
    <w:rsid w:val="00F277EE"/>
    <w:rsid w:val="00F279DC"/>
    <w:rsid w:val="00F27CC2"/>
    <w:rsid w:val="00F3050B"/>
    <w:rsid w:val="00F30977"/>
    <w:rsid w:val="00F30B4B"/>
    <w:rsid w:val="00F30C87"/>
    <w:rsid w:val="00F30D76"/>
    <w:rsid w:val="00F324A6"/>
    <w:rsid w:val="00F32744"/>
    <w:rsid w:val="00F32AF5"/>
    <w:rsid w:val="00F32DEC"/>
    <w:rsid w:val="00F33763"/>
    <w:rsid w:val="00F338F3"/>
    <w:rsid w:val="00F33C21"/>
    <w:rsid w:val="00F342E4"/>
    <w:rsid w:val="00F351B4"/>
    <w:rsid w:val="00F35656"/>
    <w:rsid w:val="00F35ED3"/>
    <w:rsid w:val="00F36F4A"/>
    <w:rsid w:val="00F37284"/>
    <w:rsid w:val="00F4051E"/>
    <w:rsid w:val="00F41A7F"/>
    <w:rsid w:val="00F422F0"/>
    <w:rsid w:val="00F42D05"/>
    <w:rsid w:val="00F43D83"/>
    <w:rsid w:val="00F43E88"/>
    <w:rsid w:val="00F44805"/>
    <w:rsid w:val="00F44A44"/>
    <w:rsid w:val="00F44DA0"/>
    <w:rsid w:val="00F44E35"/>
    <w:rsid w:val="00F44F7F"/>
    <w:rsid w:val="00F455F5"/>
    <w:rsid w:val="00F45BF2"/>
    <w:rsid w:val="00F466DB"/>
    <w:rsid w:val="00F470C6"/>
    <w:rsid w:val="00F471DE"/>
    <w:rsid w:val="00F47B6F"/>
    <w:rsid w:val="00F47C88"/>
    <w:rsid w:val="00F501A2"/>
    <w:rsid w:val="00F50D58"/>
    <w:rsid w:val="00F512A4"/>
    <w:rsid w:val="00F516FF"/>
    <w:rsid w:val="00F518ED"/>
    <w:rsid w:val="00F526AA"/>
    <w:rsid w:val="00F5271D"/>
    <w:rsid w:val="00F5271E"/>
    <w:rsid w:val="00F52A02"/>
    <w:rsid w:val="00F52A17"/>
    <w:rsid w:val="00F5370A"/>
    <w:rsid w:val="00F54960"/>
    <w:rsid w:val="00F552F0"/>
    <w:rsid w:val="00F55C3B"/>
    <w:rsid w:val="00F56068"/>
    <w:rsid w:val="00F56BF3"/>
    <w:rsid w:val="00F56D03"/>
    <w:rsid w:val="00F5735A"/>
    <w:rsid w:val="00F57540"/>
    <w:rsid w:val="00F57E25"/>
    <w:rsid w:val="00F60154"/>
    <w:rsid w:val="00F608F1"/>
    <w:rsid w:val="00F6101E"/>
    <w:rsid w:val="00F627D4"/>
    <w:rsid w:val="00F62A06"/>
    <w:rsid w:val="00F62BE5"/>
    <w:rsid w:val="00F62CA7"/>
    <w:rsid w:val="00F62ED2"/>
    <w:rsid w:val="00F63B32"/>
    <w:rsid w:val="00F6407A"/>
    <w:rsid w:val="00F65A85"/>
    <w:rsid w:val="00F65ADD"/>
    <w:rsid w:val="00F65FC3"/>
    <w:rsid w:val="00F67126"/>
    <w:rsid w:val="00F678D5"/>
    <w:rsid w:val="00F67A0B"/>
    <w:rsid w:val="00F67D28"/>
    <w:rsid w:val="00F710C9"/>
    <w:rsid w:val="00F71F7F"/>
    <w:rsid w:val="00F720A3"/>
    <w:rsid w:val="00F72423"/>
    <w:rsid w:val="00F7272C"/>
    <w:rsid w:val="00F7297E"/>
    <w:rsid w:val="00F72F51"/>
    <w:rsid w:val="00F73FCA"/>
    <w:rsid w:val="00F7435F"/>
    <w:rsid w:val="00F74883"/>
    <w:rsid w:val="00F74F99"/>
    <w:rsid w:val="00F7513C"/>
    <w:rsid w:val="00F76104"/>
    <w:rsid w:val="00F761ED"/>
    <w:rsid w:val="00F76C53"/>
    <w:rsid w:val="00F76E78"/>
    <w:rsid w:val="00F775DE"/>
    <w:rsid w:val="00F77B50"/>
    <w:rsid w:val="00F77E55"/>
    <w:rsid w:val="00F77E6D"/>
    <w:rsid w:val="00F804FD"/>
    <w:rsid w:val="00F806F1"/>
    <w:rsid w:val="00F80B26"/>
    <w:rsid w:val="00F8159F"/>
    <w:rsid w:val="00F818EB"/>
    <w:rsid w:val="00F821FB"/>
    <w:rsid w:val="00F82690"/>
    <w:rsid w:val="00F83928"/>
    <w:rsid w:val="00F83DB2"/>
    <w:rsid w:val="00F83E3D"/>
    <w:rsid w:val="00F83EB3"/>
    <w:rsid w:val="00F843C7"/>
    <w:rsid w:val="00F85C31"/>
    <w:rsid w:val="00F86744"/>
    <w:rsid w:val="00F86B6C"/>
    <w:rsid w:val="00F86BE7"/>
    <w:rsid w:val="00F912CC"/>
    <w:rsid w:val="00F91BDC"/>
    <w:rsid w:val="00F92733"/>
    <w:rsid w:val="00F928CC"/>
    <w:rsid w:val="00F93991"/>
    <w:rsid w:val="00F9420D"/>
    <w:rsid w:val="00F944F1"/>
    <w:rsid w:val="00F94C1E"/>
    <w:rsid w:val="00F959EE"/>
    <w:rsid w:val="00F95CCB"/>
    <w:rsid w:val="00F95DBB"/>
    <w:rsid w:val="00F967BA"/>
    <w:rsid w:val="00F968DF"/>
    <w:rsid w:val="00F96921"/>
    <w:rsid w:val="00F96974"/>
    <w:rsid w:val="00F97443"/>
    <w:rsid w:val="00FA0E57"/>
    <w:rsid w:val="00FA120F"/>
    <w:rsid w:val="00FA1B69"/>
    <w:rsid w:val="00FA1CBB"/>
    <w:rsid w:val="00FA1EC7"/>
    <w:rsid w:val="00FA2010"/>
    <w:rsid w:val="00FA2063"/>
    <w:rsid w:val="00FA30BF"/>
    <w:rsid w:val="00FA32A1"/>
    <w:rsid w:val="00FA4429"/>
    <w:rsid w:val="00FA4C79"/>
    <w:rsid w:val="00FA5474"/>
    <w:rsid w:val="00FA5AF3"/>
    <w:rsid w:val="00FA5F8F"/>
    <w:rsid w:val="00FA64E2"/>
    <w:rsid w:val="00FA6DD4"/>
    <w:rsid w:val="00FA71A0"/>
    <w:rsid w:val="00FA7D6F"/>
    <w:rsid w:val="00FB05EC"/>
    <w:rsid w:val="00FB13EB"/>
    <w:rsid w:val="00FB220A"/>
    <w:rsid w:val="00FB2C26"/>
    <w:rsid w:val="00FB3488"/>
    <w:rsid w:val="00FB39AD"/>
    <w:rsid w:val="00FB4331"/>
    <w:rsid w:val="00FB46DC"/>
    <w:rsid w:val="00FB4B05"/>
    <w:rsid w:val="00FB4FF4"/>
    <w:rsid w:val="00FB56D8"/>
    <w:rsid w:val="00FB6C41"/>
    <w:rsid w:val="00FB6F91"/>
    <w:rsid w:val="00FB7A4C"/>
    <w:rsid w:val="00FB7A99"/>
    <w:rsid w:val="00FB7EB4"/>
    <w:rsid w:val="00FC0131"/>
    <w:rsid w:val="00FC0A2A"/>
    <w:rsid w:val="00FC0DC9"/>
    <w:rsid w:val="00FC1335"/>
    <w:rsid w:val="00FC3344"/>
    <w:rsid w:val="00FC4147"/>
    <w:rsid w:val="00FC45AA"/>
    <w:rsid w:val="00FC4874"/>
    <w:rsid w:val="00FC48E1"/>
    <w:rsid w:val="00FC4D85"/>
    <w:rsid w:val="00FC56F4"/>
    <w:rsid w:val="00FC5922"/>
    <w:rsid w:val="00FC5D73"/>
    <w:rsid w:val="00FC5DC7"/>
    <w:rsid w:val="00FC5E53"/>
    <w:rsid w:val="00FC6C6B"/>
    <w:rsid w:val="00FC6C71"/>
    <w:rsid w:val="00FC6FE0"/>
    <w:rsid w:val="00FC7238"/>
    <w:rsid w:val="00FD0D07"/>
    <w:rsid w:val="00FD10E6"/>
    <w:rsid w:val="00FD2B66"/>
    <w:rsid w:val="00FD3539"/>
    <w:rsid w:val="00FD3A8E"/>
    <w:rsid w:val="00FD4086"/>
    <w:rsid w:val="00FD47EC"/>
    <w:rsid w:val="00FD4EF6"/>
    <w:rsid w:val="00FD507B"/>
    <w:rsid w:val="00FD55E8"/>
    <w:rsid w:val="00FD561E"/>
    <w:rsid w:val="00FD5915"/>
    <w:rsid w:val="00FD5950"/>
    <w:rsid w:val="00FD5A3A"/>
    <w:rsid w:val="00FD5D68"/>
    <w:rsid w:val="00FD61D9"/>
    <w:rsid w:val="00FD6A2B"/>
    <w:rsid w:val="00FD703B"/>
    <w:rsid w:val="00FE0D8B"/>
    <w:rsid w:val="00FE1214"/>
    <w:rsid w:val="00FE1412"/>
    <w:rsid w:val="00FE18B2"/>
    <w:rsid w:val="00FE2321"/>
    <w:rsid w:val="00FE286A"/>
    <w:rsid w:val="00FE31B7"/>
    <w:rsid w:val="00FE397D"/>
    <w:rsid w:val="00FE3A65"/>
    <w:rsid w:val="00FE3DBE"/>
    <w:rsid w:val="00FE4F2F"/>
    <w:rsid w:val="00FE51B4"/>
    <w:rsid w:val="00FE5538"/>
    <w:rsid w:val="00FE555B"/>
    <w:rsid w:val="00FE5D54"/>
    <w:rsid w:val="00FE6970"/>
    <w:rsid w:val="00FE6BE5"/>
    <w:rsid w:val="00FE6FD0"/>
    <w:rsid w:val="00FE7109"/>
    <w:rsid w:val="00FE7637"/>
    <w:rsid w:val="00FE7B37"/>
    <w:rsid w:val="00FF0191"/>
    <w:rsid w:val="00FF0E80"/>
    <w:rsid w:val="00FF1BE1"/>
    <w:rsid w:val="00FF1CAE"/>
    <w:rsid w:val="00FF1CD4"/>
    <w:rsid w:val="00FF20F0"/>
    <w:rsid w:val="00FF23EA"/>
    <w:rsid w:val="00FF2714"/>
    <w:rsid w:val="00FF2737"/>
    <w:rsid w:val="00FF2B2C"/>
    <w:rsid w:val="00FF300D"/>
    <w:rsid w:val="00FF3CC9"/>
    <w:rsid w:val="00FF3CF2"/>
    <w:rsid w:val="00FF3D91"/>
    <w:rsid w:val="00FF4E3D"/>
    <w:rsid w:val="00FF516A"/>
    <w:rsid w:val="00FF52D4"/>
    <w:rsid w:val="00FF5D79"/>
    <w:rsid w:val="00FF647A"/>
    <w:rsid w:val="00FF6695"/>
    <w:rsid w:val="00FF68F7"/>
    <w:rsid w:val="00FF6C01"/>
    <w:rsid w:val="00FF6E68"/>
    <w:rsid w:val="00FF732E"/>
    <w:rsid w:val="059C4069"/>
    <w:rsid w:val="05C8AB9F"/>
    <w:rsid w:val="0A73B3FD"/>
    <w:rsid w:val="10B506AA"/>
    <w:rsid w:val="132658B0"/>
    <w:rsid w:val="1479F8E6"/>
    <w:rsid w:val="1560D720"/>
    <w:rsid w:val="189877E2"/>
    <w:rsid w:val="27CFAAF8"/>
    <w:rsid w:val="2AEBCC97"/>
    <w:rsid w:val="2B906F4F"/>
    <w:rsid w:val="2E5E8ED3"/>
    <w:rsid w:val="35E74C89"/>
    <w:rsid w:val="3FCC0D5C"/>
    <w:rsid w:val="4238927E"/>
    <w:rsid w:val="46280FF5"/>
    <w:rsid w:val="48F4480B"/>
    <w:rsid w:val="499BD254"/>
    <w:rsid w:val="4A08A974"/>
    <w:rsid w:val="5654F81D"/>
    <w:rsid w:val="5A40305F"/>
    <w:rsid w:val="60310F6E"/>
    <w:rsid w:val="6E0EC0BA"/>
    <w:rsid w:val="724FEAD6"/>
    <w:rsid w:val="72A95D30"/>
    <w:rsid w:val="7559AD7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o:colormru v:ext="edit" colors="#4a5c78,#42758b"/>
    </o:shapedefaults>
    <o:shapelayout v:ext="edit">
      <o:idmap v:ext="edit" data="2"/>
    </o:shapelayout>
  </w:shapeDefaults>
  <w:decimalSymbol w:val="."/>
  <w:listSeparator w:val=","/>
  <w14:docId w14:val="3ED0D2C1"/>
  <w15:docId w15:val="{ADA86BBD-0815-4D37-A3D5-953B383F7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lsdException w:name="List Number" w:semiHidden="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7031"/>
    <w:pPr>
      <w:spacing w:after="160" w:line="259" w:lineRule="auto"/>
    </w:pPr>
    <w:rPr>
      <w:rFonts w:eastAsiaTheme="minorHAnsi"/>
      <w:sz w:val="22"/>
      <w:szCs w:val="22"/>
      <w:lang w:val="en-GB"/>
    </w:rPr>
  </w:style>
  <w:style w:type="paragraph" w:styleId="Heading1">
    <w:name w:val="heading 1"/>
    <w:aliases w:val="h1,h11,h12,h111,h13,h112,h14,h113,h15,h114,h16,h115,h121,h1111,h131,h1121,h141,h1131,h151,h1141,h17,h116,h122,h1112,h132,h1122,h142,h1132,h152,h1142,heading 11,h161,h1151,h1211,h11111,h1311,h11211,h1411,h11311,h1511,h11411,h18,H1,1,Heading 1n"/>
    <w:next w:val="RapASEBodyCopy"/>
    <w:link w:val="Heading1Char"/>
    <w:uiPriority w:val="9"/>
    <w:qFormat/>
    <w:rsid w:val="00685494"/>
    <w:pPr>
      <w:keepNext/>
      <w:keepLines/>
      <w:numPr>
        <w:numId w:val="3"/>
      </w:numPr>
      <w:pBdr>
        <w:bottom w:val="single" w:sz="12" w:space="1" w:color="006EC7" w:themeColor="accent1"/>
      </w:pBdr>
      <w:spacing w:after="240" w:line="240" w:lineRule="auto"/>
      <w:outlineLvl w:val="0"/>
    </w:pPr>
    <w:rPr>
      <w:rFonts w:asciiTheme="majorHAnsi" w:eastAsiaTheme="majorEastAsia" w:hAnsiTheme="majorHAnsi" w:cstheme="majorBidi"/>
      <w:b/>
      <w:caps/>
      <w:color w:val="006EC7" w:themeColor="accent1"/>
      <w:sz w:val="34"/>
      <w:szCs w:val="36"/>
    </w:rPr>
  </w:style>
  <w:style w:type="paragraph" w:styleId="Heading2">
    <w:name w:val="heading 2"/>
    <w:aliases w:val="H2,h2,2,l2,list + change bar,T2,X,H2dex,H21,headline,h,Heading 2n,Heading 2n1,questions,Req group,Heading Two,R2,Chapter Title,Req 2,ASSET_heading2,SUITED_heading2,2H,2nd level,L2,21,Level 2 Topic Heading,título 2,GS_2,Header 2,22,ÜB2,Head_2"/>
    <w:basedOn w:val="Normal"/>
    <w:next w:val="Normal"/>
    <w:link w:val="Heading2Char"/>
    <w:uiPriority w:val="9"/>
    <w:unhideWhenUsed/>
    <w:qFormat/>
    <w:rsid w:val="00553463"/>
    <w:pPr>
      <w:keepNext/>
      <w:keepLines/>
      <w:numPr>
        <w:ilvl w:val="1"/>
        <w:numId w:val="3"/>
      </w:numPr>
      <w:spacing w:before="160" w:after="0" w:line="240" w:lineRule="auto"/>
      <w:outlineLvl w:val="1"/>
    </w:pPr>
    <w:rPr>
      <w:rFonts w:asciiTheme="majorHAnsi" w:eastAsiaTheme="majorEastAsia" w:hAnsiTheme="majorHAnsi" w:cstheme="majorBidi"/>
      <w:color w:val="005195" w:themeColor="accent1" w:themeShade="BF"/>
      <w:sz w:val="28"/>
      <w:szCs w:val="28"/>
    </w:rPr>
  </w:style>
  <w:style w:type="paragraph" w:styleId="Heading3">
    <w:name w:val="heading 3"/>
    <w:basedOn w:val="RapASEBodyCopy"/>
    <w:next w:val="RapASEBodyCopy"/>
    <w:link w:val="Heading3Char"/>
    <w:uiPriority w:val="9"/>
    <w:unhideWhenUsed/>
    <w:qFormat/>
    <w:rsid w:val="0004463A"/>
    <w:pPr>
      <w:keepNext/>
      <w:keepLines/>
      <w:spacing w:before="240" w:line="240" w:lineRule="auto"/>
      <w:ind w:left="357"/>
      <w:outlineLvl w:val="2"/>
    </w:pPr>
    <w:rPr>
      <w:rFonts w:asciiTheme="majorHAnsi" w:eastAsiaTheme="majorEastAsia" w:hAnsiTheme="majorHAnsi" w:cstheme="majorBidi"/>
      <w:color w:val="006EC7" w:themeColor="accent1"/>
      <w:sz w:val="26"/>
      <w:szCs w:val="26"/>
    </w:rPr>
  </w:style>
  <w:style w:type="paragraph" w:styleId="Heading4">
    <w:name w:val="heading 4"/>
    <w:basedOn w:val="Normal"/>
    <w:next w:val="Normal"/>
    <w:link w:val="Heading4Char"/>
    <w:uiPriority w:val="9"/>
    <w:semiHidden/>
    <w:unhideWhenUsed/>
    <w:qFormat/>
    <w:rsid w:val="00553463"/>
    <w:pPr>
      <w:keepNext/>
      <w:keepLines/>
      <w:numPr>
        <w:ilvl w:val="3"/>
        <w:numId w:val="3"/>
      </w:numPr>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553463"/>
    <w:pPr>
      <w:keepNext/>
      <w:keepLines/>
      <w:numPr>
        <w:ilvl w:val="4"/>
        <w:numId w:val="3"/>
      </w:numPr>
      <w:spacing w:before="80" w:after="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5A154A"/>
    <w:pPr>
      <w:keepNext/>
      <w:keepLines/>
      <w:spacing w:before="60" w:after="240"/>
      <w:outlineLvl w:val="5"/>
    </w:pPr>
    <w:rPr>
      <w:rFonts w:asciiTheme="majorHAnsi" w:eastAsiaTheme="majorEastAsia" w:hAnsiTheme="majorHAnsi" w:cstheme="majorBidi"/>
      <w:i/>
      <w:sz w:val="16"/>
    </w:rPr>
  </w:style>
  <w:style w:type="paragraph" w:styleId="Heading7">
    <w:name w:val="heading 7"/>
    <w:basedOn w:val="RapASESubheadLevel1Unnumbered"/>
    <w:next w:val="Normal"/>
    <w:link w:val="Heading7Char"/>
    <w:uiPriority w:val="9"/>
    <w:unhideWhenUsed/>
    <w:qFormat/>
    <w:rsid w:val="00ED24B6"/>
    <w:pPr>
      <w:numPr>
        <w:ilvl w:val="6"/>
        <w:numId w:val="9"/>
      </w:numPr>
      <w:outlineLvl w:val="6"/>
    </w:pPr>
  </w:style>
  <w:style w:type="paragraph" w:styleId="Heading8">
    <w:name w:val="heading 8"/>
    <w:basedOn w:val="Normal"/>
    <w:next w:val="Normal"/>
    <w:link w:val="Heading8Char"/>
    <w:uiPriority w:val="9"/>
    <w:semiHidden/>
    <w:unhideWhenUsed/>
    <w:qFormat/>
    <w:rsid w:val="00553463"/>
    <w:pPr>
      <w:keepNext/>
      <w:keepLines/>
      <w:numPr>
        <w:ilvl w:val="7"/>
        <w:numId w:val="3"/>
      </w:numPr>
      <w:spacing w:before="80" w:after="0"/>
      <w:outlineLvl w:val="7"/>
    </w:pPr>
    <w:rPr>
      <w:rFonts w:asciiTheme="majorHAnsi" w:eastAsiaTheme="majorEastAsia" w:hAnsiTheme="majorHAnsi" w:cstheme="majorBidi"/>
      <w:smallCaps/>
      <w:color w:val="787878" w:themeColor="text1" w:themeTint="A6"/>
    </w:rPr>
  </w:style>
  <w:style w:type="paragraph" w:styleId="Heading9">
    <w:name w:val="heading 9"/>
    <w:basedOn w:val="Normal"/>
    <w:next w:val="Normal"/>
    <w:link w:val="Heading9Char"/>
    <w:uiPriority w:val="9"/>
    <w:semiHidden/>
    <w:unhideWhenUsed/>
    <w:qFormat/>
    <w:rsid w:val="00553463"/>
    <w:pPr>
      <w:keepNext/>
      <w:keepLines/>
      <w:numPr>
        <w:ilvl w:val="8"/>
        <w:numId w:val="3"/>
      </w:numPr>
      <w:spacing w:before="80" w:after="0"/>
      <w:outlineLvl w:val="8"/>
    </w:pPr>
    <w:rPr>
      <w:rFonts w:asciiTheme="majorHAnsi" w:eastAsiaTheme="majorEastAsia" w:hAnsiTheme="majorHAnsi" w:cstheme="majorBidi"/>
      <w:i/>
      <w:iCs/>
      <w:smallCaps/>
      <w:color w:val="787878"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RapASEBodyNumberedList">
    <w:name w:val="*Rap_ASE Body Numbered List"/>
    <w:uiPriority w:val="99"/>
    <w:rsid w:val="00E2341C"/>
    <w:pPr>
      <w:numPr>
        <w:numId w:val="2"/>
      </w:numPr>
    </w:pPr>
  </w:style>
  <w:style w:type="paragraph" w:customStyle="1" w:styleId="RapASECoverpagehead">
    <w:name w:val="*Rap_ASE Cover page head"/>
    <w:qFormat/>
    <w:rsid w:val="001E5B7F"/>
    <w:pPr>
      <w:framePr w:hSpace="180" w:wrap="around" w:vAnchor="page" w:hAnchor="margin" w:y="4134"/>
      <w:spacing w:after="0"/>
      <w:jc w:val="right"/>
    </w:pPr>
    <w:rPr>
      <w:color w:val="006EC7" w:themeColor="accent1"/>
      <w:sz w:val="72"/>
      <w:szCs w:val="24"/>
    </w:rPr>
  </w:style>
  <w:style w:type="paragraph" w:styleId="TOC1">
    <w:name w:val="toc 1"/>
    <w:aliases w:val="Rap_ASE TOC 1"/>
    <w:basedOn w:val="RapASEBodyCopy"/>
    <w:next w:val="RapASEBodyCopy"/>
    <w:autoRedefine/>
    <w:uiPriority w:val="39"/>
    <w:qFormat/>
    <w:rsid w:val="00BC09B9"/>
    <w:pPr>
      <w:tabs>
        <w:tab w:val="right" w:leader="dot" w:pos="9350"/>
      </w:tabs>
      <w:spacing w:before="120"/>
      <w:ind w:left="432" w:hanging="432"/>
    </w:pPr>
    <w:rPr>
      <w:b/>
      <w:noProof/>
    </w:rPr>
  </w:style>
  <w:style w:type="paragraph" w:styleId="TOC2">
    <w:name w:val="toc 2"/>
    <w:aliases w:val="Rap_ASE TOC 2"/>
    <w:basedOn w:val="RapASEBodyCopy"/>
    <w:next w:val="RapASEBodyCopy"/>
    <w:autoRedefine/>
    <w:uiPriority w:val="39"/>
    <w:qFormat/>
    <w:rsid w:val="00A53453"/>
    <w:pPr>
      <w:tabs>
        <w:tab w:val="right" w:leader="dot" w:pos="9350"/>
      </w:tabs>
      <w:spacing w:before="120"/>
      <w:ind w:left="1037" w:hanging="576"/>
    </w:pPr>
    <w:rPr>
      <w:noProof/>
    </w:rPr>
  </w:style>
  <w:style w:type="paragraph" w:styleId="TOC3">
    <w:name w:val="toc 3"/>
    <w:aliases w:val="Rap_ASE TOC 3"/>
    <w:basedOn w:val="RapASEBodyCopy"/>
    <w:next w:val="RapASEBodyCopy"/>
    <w:autoRedefine/>
    <w:uiPriority w:val="39"/>
    <w:rsid w:val="00A53453"/>
    <w:pPr>
      <w:tabs>
        <w:tab w:val="right" w:leader="dot" w:pos="9350"/>
      </w:tabs>
      <w:spacing w:after="0"/>
      <w:ind w:left="1872" w:hanging="864"/>
    </w:pPr>
    <w:rPr>
      <w:i/>
    </w:rPr>
  </w:style>
  <w:style w:type="paragraph" w:styleId="TOC4">
    <w:name w:val="toc 4"/>
    <w:aliases w:val="Rap_ASE TOC 4"/>
    <w:basedOn w:val="RapASEBodyCopy"/>
    <w:next w:val="RapASEBodyCopy"/>
    <w:autoRedefine/>
    <w:uiPriority w:val="39"/>
    <w:rsid w:val="0048008B"/>
    <w:pPr>
      <w:tabs>
        <w:tab w:val="left" w:pos="2160"/>
        <w:tab w:val="left" w:pos="2520"/>
        <w:tab w:val="right" w:leader="dot" w:pos="9350"/>
      </w:tabs>
      <w:ind w:left="2880" w:hanging="1440"/>
    </w:pPr>
    <w:rPr>
      <w:noProof/>
    </w:rPr>
  </w:style>
  <w:style w:type="paragraph" w:styleId="Footer">
    <w:name w:val="footer"/>
    <w:basedOn w:val="Normal"/>
    <w:link w:val="FooterChar"/>
    <w:uiPriority w:val="99"/>
    <w:rsid w:val="00270A34"/>
    <w:pPr>
      <w:tabs>
        <w:tab w:val="center" w:pos="4320"/>
        <w:tab w:val="right" w:pos="8640"/>
      </w:tabs>
    </w:pPr>
  </w:style>
  <w:style w:type="character" w:styleId="PageNumber">
    <w:name w:val="page number"/>
    <w:basedOn w:val="DefaultParagraphFont"/>
    <w:semiHidden/>
    <w:rsid w:val="00270A34"/>
  </w:style>
  <w:style w:type="table" w:styleId="TableGrid">
    <w:name w:val="Table Grid"/>
    <w:basedOn w:val="TableNormal"/>
    <w:uiPriority w:val="39"/>
    <w:rsid w:val="006A41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A95893"/>
    <w:rPr>
      <w:rFonts w:ascii="Tahoma" w:hAnsi="Tahoma" w:cs="Tahoma"/>
      <w:sz w:val="16"/>
      <w:szCs w:val="16"/>
    </w:rPr>
  </w:style>
  <w:style w:type="paragraph" w:customStyle="1" w:styleId="RapASEBulletsBold">
    <w:name w:val="*Rap_ASE Bullets Bold"/>
    <w:basedOn w:val="RapASEBullets"/>
    <w:rsid w:val="00220A92"/>
    <w:rPr>
      <w:b/>
    </w:rPr>
  </w:style>
  <w:style w:type="paragraph" w:styleId="TOCHeading">
    <w:name w:val="TOC Heading"/>
    <w:aliases w:val="*Rap_ASE TOC Heading"/>
    <w:next w:val="RapASEBodyCopy"/>
    <w:uiPriority w:val="39"/>
    <w:unhideWhenUsed/>
    <w:qFormat/>
    <w:rsid w:val="00353B95"/>
    <w:pPr>
      <w:pBdr>
        <w:bottom w:val="single" w:sz="12" w:space="0" w:color="006EC7" w:themeColor="accent1"/>
      </w:pBdr>
      <w:spacing w:after="240"/>
    </w:pPr>
    <w:rPr>
      <w:rFonts w:asciiTheme="majorHAnsi" w:eastAsiaTheme="majorEastAsia" w:hAnsiTheme="majorHAnsi" w:cstheme="majorBidi"/>
      <w:b/>
      <w:caps/>
      <w:noProof/>
      <w:color w:val="006EC7" w:themeColor="accent1"/>
      <w:sz w:val="34"/>
      <w:szCs w:val="36"/>
    </w:rPr>
  </w:style>
  <w:style w:type="character" w:customStyle="1" w:styleId="Heading4Char">
    <w:name w:val="Heading 4 Char"/>
    <w:basedOn w:val="DefaultParagraphFont"/>
    <w:link w:val="Heading4"/>
    <w:uiPriority w:val="9"/>
    <w:semiHidden/>
    <w:rsid w:val="00553463"/>
    <w:rPr>
      <w:rFonts w:asciiTheme="majorHAnsi" w:eastAsiaTheme="majorEastAsia" w:hAnsiTheme="majorHAnsi" w:cstheme="majorBidi"/>
      <w:sz w:val="24"/>
      <w:szCs w:val="24"/>
      <w:lang w:val="en-GB"/>
    </w:rPr>
  </w:style>
  <w:style w:type="character" w:customStyle="1" w:styleId="FooterChar">
    <w:name w:val="Footer Char"/>
    <w:basedOn w:val="DefaultParagraphFont"/>
    <w:link w:val="Footer"/>
    <w:uiPriority w:val="99"/>
    <w:rsid w:val="00B617E4"/>
    <w:rPr>
      <w:sz w:val="24"/>
      <w:szCs w:val="24"/>
    </w:rPr>
  </w:style>
  <w:style w:type="paragraph" w:customStyle="1" w:styleId="RapASESubheadLevel4Unnumbered">
    <w:name w:val="*Rap_ASE Subhead Level 4 Unnumbered"/>
    <w:basedOn w:val="RapASESubheadLevel4"/>
    <w:next w:val="RapASEBodyCopy"/>
    <w:rsid w:val="005F4940"/>
    <w:pPr>
      <w:numPr>
        <w:ilvl w:val="0"/>
        <w:numId w:val="0"/>
      </w:numPr>
    </w:pPr>
  </w:style>
  <w:style w:type="character" w:styleId="Hyperlink">
    <w:name w:val="Hyperlink"/>
    <w:basedOn w:val="DefaultParagraphFont"/>
    <w:uiPriority w:val="99"/>
    <w:unhideWhenUsed/>
    <w:rsid w:val="00FB4B05"/>
    <w:rPr>
      <w:color w:val="006EC7" w:themeColor="hyperlink"/>
      <w:u w:val="single"/>
    </w:rPr>
  </w:style>
  <w:style w:type="paragraph" w:styleId="TOC5">
    <w:name w:val="toc 5"/>
    <w:aliases w:val="Rap_ASE TOC 5"/>
    <w:basedOn w:val="RapASESubheadLevel5Unnumbered"/>
    <w:next w:val="RapASEBodyCopy"/>
    <w:autoRedefine/>
    <w:uiPriority w:val="39"/>
    <w:unhideWhenUsed/>
    <w:rsid w:val="00FB4B05"/>
    <w:pPr>
      <w:spacing w:before="0"/>
      <w:ind w:left="2016"/>
    </w:pPr>
  </w:style>
  <w:style w:type="paragraph" w:styleId="TOC7">
    <w:name w:val="toc 7"/>
    <w:basedOn w:val="Normal"/>
    <w:next w:val="Normal"/>
    <w:autoRedefine/>
    <w:uiPriority w:val="39"/>
    <w:rsid w:val="00CC1FD8"/>
    <w:pPr>
      <w:spacing w:after="100" w:line="276" w:lineRule="auto"/>
      <w:ind w:left="1320"/>
    </w:pPr>
  </w:style>
  <w:style w:type="paragraph" w:styleId="TOC8">
    <w:name w:val="toc 8"/>
    <w:basedOn w:val="Normal"/>
    <w:next w:val="Normal"/>
    <w:autoRedefine/>
    <w:uiPriority w:val="39"/>
    <w:rsid w:val="00CC1FD8"/>
    <w:pPr>
      <w:spacing w:after="100" w:line="276" w:lineRule="auto"/>
      <w:ind w:left="1540"/>
    </w:pPr>
  </w:style>
  <w:style w:type="paragraph" w:customStyle="1" w:styleId="RapASESubheadLevel5Unnumbered">
    <w:name w:val="*Rap_ASE Subhead Level 5 Unnumbered"/>
    <w:basedOn w:val="RapASESubheadLevel5"/>
    <w:rsid w:val="00BA31BC"/>
    <w:pPr>
      <w:numPr>
        <w:ilvl w:val="0"/>
        <w:numId w:val="0"/>
      </w:numPr>
    </w:pPr>
  </w:style>
  <w:style w:type="paragraph" w:styleId="NormalWeb">
    <w:name w:val="Normal (Web)"/>
    <w:basedOn w:val="Normal"/>
    <w:uiPriority w:val="99"/>
    <w:rsid w:val="00A47F78"/>
    <w:pPr>
      <w:spacing w:before="100" w:beforeAutospacing="1" w:after="100" w:afterAutospacing="1"/>
    </w:pPr>
  </w:style>
  <w:style w:type="character" w:styleId="CommentReference">
    <w:name w:val="annotation reference"/>
    <w:basedOn w:val="DefaultParagraphFont"/>
    <w:uiPriority w:val="99"/>
    <w:semiHidden/>
    <w:rsid w:val="00F15966"/>
    <w:rPr>
      <w:sz w:val="16"/>
      <w:szCs w:val="16"/>
    </w:rPr>
  </w:style>
  <w:style w:type="paragraph" w:styleId="CommentText">
    <w:name w:val="annotation text"/>
    <w:basedOn w:val="Normal"/>
    <w:link w:val="CommentTextChar"/>
    <w:uiPriority w:val="99"/>
    <w:rsid w:val="00F15966"/>
  </w:style>
  <w:style w:type="character" w:customStyle="1" w:styleId="CommentTextChar">
    <w:name w:val="Comment Text Char"/>
    <w:basedOn w:val="DefaultParagraphFont"/>
    <w:link w:val="CommentText"/>
    <w:uiPriority w:val="99"/>
    <w:rsid w:val="00B617E4"/>
  </w:style>
  <w:style w:type="paragraph" w:styleId="CommentSubject">
    <w:name w:val="annotation subject"/>
    <w:basedOn w:val="CommentText"/>
    <w:next w:val="CommentText"/>
    <w:link w:val="CommentSubjectChar"/>
    <w:uiPriority w:val="99"/>
    <w:semiHidden/>
    <w:rsid w:val="00F15966"/>
    <w:rPr>
      <w:b/>
      <w:bCs/>
    </w:rPr>
  </w:style>
  <w:style w:type="character" w:customStyle="1" w:styleId="CommentSubjectChar">
    <w:name w:val="Comment Subject Char"/>
    <w:basedOn w:val="CommentTextChar"/>
    <w:link w:val="CommentSubject"/>
    <w:uiPriority w:val="99"/>
    <w:semiHidden/>
    <w:rsid w:val="00B617E4"/>
    <w:rPr>
      <w:b/>
      <w:bCs/>
    </w:rPr>
  </w:style>
  <w:style w:type="paragraph" w:styleId="Revision">
    <w:name w:val="Revision"/>
    <w:hidden/>
    <w:uiPriority w:val="99"/>
    <w:semiHidden/>
    <w:rsid w:val="00F15966"/>
    <w:rPr>
      <w:sz w:val="24"/>
      <w:szCs w:val="24"/>
    </w:rPr>
  </w:style>
  <w:style w:type="table" w:customStyle="1" w:styleId="TableGridLight1">
    <w:name w:val="Table Grid Light1"/>
    <w:basedOn w:val="TableNormal"/>
    <w:uiPriority w:val="40"/>
    <w:rsid w:val="007819A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uiPriority w:val="59"/>
    <w:rsid w:val="00840C81"/>
    <w:rPr>
      <w:rFonts w:ascii="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B369B0"/>
    <w:rPr>
      <w:rFonts w:ascii="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59"/>
    <w:rsid w:val="00B369B0"/>
    <w:rPr>
      <w:rFonts w:ascii="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59"/>
    <w:rsid w:val="00B369B0"/>
    <w:rPr>
      <w:rFonts w:ascii="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next w:val="TableGrid"/>
    <w:uiPriority w:val="59"/>
    <w:rsid w:val="00F3050B"/>
    <w:rPr>
      <w:rFonts w:ascii="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basedOn w:val="DefaultParagraphFont"/>
    <w:uiPriority w:val="99"/>
    <w:semiHidden/>
    <w:rsid w:val="00CB6EAB"/>
    <w:rPr>
      <w:color w:val="808080"/>
    </w:rPr>
  </w:style>
  <w:style w:type="paragraph" w:customStyle="1" w:styleId="RapASECoverpagesubheadallcaps">
    <w:name w:val="*Rap_ASE Cover page subhead all caps"/>
    <w:basedOn w:val="RapASECoverpagehead"/>
    <w:rsid w:val="00445D62"/>
    <w:pPr>
      <w:framePr w:wrap="around"/>
      <w:spacing w:after="120"/>
    </w:pPr>
    <w:rPr>
      <w:smallCaps/>
      <w:color w:val="808080" w:themeColor="background1" w:themeShade="80"/>
      <w:spacing w:val="10"/>
      <w:sz w:val="32"/>
    </w:rPr>
  </w:style>
  <w:style w:type="character" w:customStyle="1" w:styleId="Heading1Char">
    <w:name w:val="Heading 1 Char"/>
    <w:aliases w:val="h1 Char,h11 Char,h12 Char,h111 Char,h13 Char,h112 Char,h14 Char,h113 Char,h15 Char,h114 Char,h16 Char,h115 Char,h121 Char,h1111 Char,h131 Char,h1121 Char,h141 Char,h1131 Char,h151 Char,h1141 Char,h17 Char,h116 Char,h122 Char,h1112 Char"/>
    <w:basedOn w:val="DefaultParagraphFont"/>
    <w:link w:val="Heading1"/>
    <w:uiPriority w:val="9"/>
    <w:rsid w:val="00D37131"/>
    <w:rPr>
      <w:rFonts w:asciiTheme="majorHAnsi" w:eastAsiaTheme="majorEastAsia" w:hAnsiTheme="majorHAnsi" w:cstheme="majorBidi"/>
      <w:b/>
      <w:caps/>
      <w:color w:val="006EC7" w:themeColor="accent1"/>
      <w:sz w:val="34"/>
      <w:szCs w:val="36"/>
    </w:rPr>
  </w:style>
  <w:style w:type="character" w:customStyle="1" w:styleId="Heading2Char">
    <w:name w:val="Heading 2 Char"/>
    <w:aliases w:val="H2 Char,h2 Char,2 Char,l2 Char,list + change bar Char,T2 Char,X Char,H2dex Char,H21 Char,headline Char,h Char,Heading 2n Char,Heading 2n1 Char,questions Char,Req group Char,Heading Two Char,R2 Char,Chapter Title Char,Req 2 Char,2H Char"/>
    <w:basedOn w:val="DefaultParagraphFont"/>
    <w:link w:val="Heading2"/>
    <w:uiPriority w:val="9"/>
    <w:rsid w:val="00553463"/>
    <w:rPr>
      <w:rFonts w:asciiTheme="majorHAnsi" w:eastAsiaTheme="majorEastAsia" w:hAnsiTheme="majorHAnsi" w:cstheme="majorBidi"/>
      <w:color w:val="005195" w:themeColor="accent1" w:themeShade="BF"/>
      <w:sz w:val="28"/>
      <w:szCs w:val="28"/>
      <w:lang w:val="en-GB"/>
    </w:rPr>
  </w:style>
  <w:style w:type="character" w:customStyle="1" w:styleId="Heading3Char">
    <w:name w:val="Heading 3 Char"/>
    <w:basedOn w:val="DefaultParagraphFont"/>
    <w:link w:val="Heading3"/>
    <w:uiPriority w:val="9"/>
    <w:rsid w:val="00052A12"/>
    <w:rPr>
      <w:rFonts w:asciiTheme="majorHAnsi" w:eastAsiaTheme="majorEastAsia" w:hAnsiTheme="majorHAnsi" w:cstheme="majorBidi"/>
      <w:color w:val="006EC7" w:themeColor="accent1"/>
      <w:sz w:val="26"/>
      <w:szCs w:val="26"/>
    </w:rPr>
  </w:style>
  <w:style w:type="character" w:customStyle="1" w:styleId="Heading5Char">
    <w:name w:val="Heading 5 Char"/>
    <w:basedOn w:val="DefaultParagraphFont"/>
    <w:link w:val="Heading5"/>
    <w:uiPriority w:val="9"/>
    <w:semiHidden/>
    <w:rsid w:val="00553463"/>
    <w:rPr>
      <w:rFonts w:asciiTheme="majorHAnsi" w:eastAsiaTheme="majorEastAsia" w:hAnsiTheme="majorHAnsi" w:cstheme="majorBidi"/>
      <w:i/>
      <w:iCs/>
      <w:sz w:val="22"/>
      <w:szCs w:val="22"/>
      <w:lang w:val="en-GB"/>
    </w:rPr>
  </w:style>
  <w:style w:type="character" w:customStyle="1" w:styleId="Heading6Char">
    <w:name w:val="Heading 6 Char"/>
    <w:basedOn w:val="DefaultParagraphFont"/>
    <w:link w:val="Heading6"/>
    <w:uiPriority w:val="9"/>
    <w:rsid w:val="005A154A"/>
    <w:rPr>
      <w:rFonts w:asciiTheme="majorHAnsi" w:eastAsiaTheme="majorEastAsia" w:hAnsiTheme="majorHAnsi" w:cstheme="majorBidi"/>
      <w:i/>
      <w:sz w:val="16"/>
      <w:szCs w:val="22"/>
      <w:lang w:val="en-GB"/>
    </w:rPr>
  </w:style>
  <w:style w:type="character" w:customStyle="1" w:styleId="Heading7Char">
    <w:name w:val="Heading 7 Char"/>
    <w:basedOn w:val="DefaultParagraphFont"/>
    <w:link w:val="Heading7"/>
    <w:uiPriority w:val="9"/>
    <w:rsid w:val="00ED24B6"/>
    <w:rPr>
      <w:rFonts w:eastAsia="Times New Roman" w:cs="Times New Roman"/>
      <w:b/>
      <w:noProof/>
      <w:color w:val="006EC7" w:themeColor="accent1"/>
      <w:sz w:val="32"/>
    </w:rPr>
  </w:style>
  <w:style w:type="character" w:customStyle="1" w:styleId="Heading8Char">
    <w:name w:val="Heading 8 Char"/>
    <w:basedOn w:val="DefaultParagraphFont"/>
    <w:link w:val="Heading8"/>
    <w:uiPriority w:val="9"/>
    <w:semiHidden/>
    <w:rsid w:val="00553463"/>
    <w:rPr>
      <w:rFonts w:asciiTheme="majorHAnsi" w:eastAsiaTheme="majorEastAsia" w:hAnsiTheme="majorHAnsi" w:cstheme="majorBidi"/>
      <w:smallCaps/>
      <w:color w:val="787878" w:themeColor="text1" w:themeTint="A6"/>
      <w:sz w:val="22"/>
      <w:szCs w:val="22"/>
      <w:lang w:val="en-GB"/>
    </w:rPr>
  </w:style>
  <w:style w:type="character" w:customStyle="1" w:styleId="Heading9Char">
    <w:name w:val="Heading 9 Char"/>
    <w:basedOn w:val="DefaultParagraphFont"/>
    <w:link w:val="Heading9"/>
    <w:uiPriority w:val="9"/>
    <w:semiHidden/>
    <w:rsid w:val="00553463"/>
    <w:rPr>
      <w:rFonts w:asciiTheme="majorHAnsi" w:eastAsiaTheme="majorEastAsia" w:hAnsiTheme="majorHAnsi" w:cstheme="majorBidi"/>
      <w:i/>
      <w:iCs/>
      <w:smallCaps/>
      <w:color w:val="787878" w:themeColor="text1" w:themeTint="A6"/>
      <w:sz w:val="22"/>
      <w:szCs w:val="22"/>
      <w:lang w:val="en-GB"/>
    </w:rPr>
  </w:style>
  <w:style w:type="paragraph" w:customStyle="1" w:styleId="RapASEBodyCopy">
    <w:name w:val="*Rap_ASE Body Copy"/>
    <w:rsid w:val="0026613E"/>
    <w:pPr>
      <w:spacing w:line="360" w:lineRule="auto"/>
    </w:pPr>
  </w:style>
  <w:style w:type="paragraph" w:customStyle="1" w:styleId="RapASESectionHeading">
    <w:name w:val="*Rap_ASE Section Heading"/>
    <w:next w:val="RapASEBodyCopy"/>
    <w:qFormat/>
    <w:rsid w:val="006D2A33"/>
    <w:pPr>
      <w:pBdr>
        <w:bottom w:val="single" w:sz="8" w:space="1" w:color="006EC7" w:themeColor="accent1"/>
      </w:pBdr>
      <w:spacing w:after="240" w:line="240" w:lineRule="auto"/>
    </w:pPr>
    <w:rPr>
      <w:b/>
      <w:noProof/>
      <w:color w:val="006EC7" w:themeColor="accent1"/>
      <w:sz w:val="34"/>
    </w:rPr>
  </w:style>
  <w:style w:type="paragraph" w:customStyle="1" w:styleId="RapASESubheadLevel1">
    <w:name w:val="*Rap_ASE Subhead Level 1#"/>
    <w:basedOn w:val="RapASEBodyCopy"/>
    <w:next w:val="RapASEBodyCopy"/>
    <w:qFormat/>
    <w:rsid w:val="0095471E"/>
    <w:pPr>
      <w:pageBreakBefore/>
      <w:numPr>
        <w:numId w:val="1"/>
      </w:numPr>
      <w:pBdr>
        <w:bottom w:val="single" w:sz="4" w:space="0" w:color="006EC7" w:themeColor="accent1"/>
      </w:pBdr>
      <w:spacing w:after="240"/>
      <w:outlineLvl w:val="0"/>
    </w:pPr>
    <w:rPr>
      <w:b/>
      <w:noProof/>
      <w:color w:val="006EC7" w:themeColor="accent1"/>
      <w:sz w:val="32"/>
      <w:szCs w:val="24"/>
    </w:rPr>
  </w:style>
  <w:style w:type="paragraph" w:customStyle="1" w:styleId="RapASECaption">
    <w:name w:val="*Rap_ASE Caption"/>
    <w:basedOn w:val="RapASEBodyCopy"/>
    <w:next w:val="RapASEBodyCopy"/>
    <w:rsid w:val="005A25CA"/>
    <w:pPr>
      <w:spacing w:before="60" w:after="240"/>
      <w:jc w:val="center"/>
    </w:pPr>
    <w:rPr>
      <w:i/>
      <w:sz w:val="16"/>
    </w:rPr>
  </w:style>
  <w:style w:type="paragraph" w:customStyle="1" w:styleId="RapASESubheadLevel2">
    <w:name w:val="*Rap_ASE Subhead Level 2#"/>
    <w:basedOn w:val="RapASEBodyCopy"/>
    <w:next w:val="RapASEBodyCopy"/>
    <w:qFormat/>
    <w:rsid w:val="0050246E"/>
    <w:pPr>
      <w:numPr>
        <w:ilvl w:val="1"/>
        <w:numId w:val="1"/>
      </w:numPr>
      <w:spacing w:before="240"/>
      <w:ind w:left="284" w:hanging="284"/>
      <w:outlineLvl w:val="1"/>
    </w:pPr>
    <w:rPr>
      <w:b/>
      <w:color w:val="006EC7" w:themeColor="accent1"/>
      <w:sz w:val="28"/>
    </w:rPr>
  </w:style>
  <w:style w:type="paragraph" w:customStyle="1" w:styleId="RapASESubheadLevel3">
    <w:name w:val="*Rap_ASE Subhead Level 3#"/>
    <w:basedOn w:val="RapASEBodyCopy"/>
    <w:next w:val="RapASEBodyCopy"/>
    <w:rsid w:val="00140535"/>
    <w:pPr>
      <w:numPr>
        <w:ilvl w:val="2"/>
        <w:numId w:val="1"/>
      </w:numPr>
      <w:spacing w:before="240"/>
      <w:ind w:left="425" w:hanging="425"/>
      <w:outlineLvl w:val="2"/>
    </w:pPr>
    <w:rPr>
      <w:color w:val="006EC7" w:themeColor="accent1"/>
      <w:sz w:val="24"/>
    </w:rPr>
  </w:style>
  <w:style w:type="paragraph" w:customStyle="1" w:styleId="RapASEBullets">
    <w:name w:val="*Rap_ASE Bullets"/>
    <w:basedOn w:val="RapASEBodyCopy"/>
    <w:next w:val="RapASEBodyCopy"/>
    <w:rsid w:val="00220A92"/>
    <w:pPr>
      <w:numPr>
        <w:numId w:val="4"/>
      </w:numPr>
      <w:ind w:left="720"/>
    </w:pPr>
    <w:rPr>
      <w:bCs/>
    </w:rPr>
  </w:style>
  <w:style w:type="paragraph" w:customStyle="1" w:styleId="RapASETableHeaderCenter">
    <w:name w:val="*Rap_ASE Table Header Center"/>
    <w:basedOn w:val="RapASEBodyCopy"/>
    <w:qFormat/>
    <w:rsid w:val="0031242E"/>
    <w:pPr>
      <w:spacing w:after="0"/>
      <w:jc w:val="center"/>
    </w:pPr>
    <w:rPr>
      <w:rFonts w:ascii="Arial Bold" w:hAnsi="Arial Bold"/>
      <w:b/>
      <w:bCs/>
      <w:caps/>
      <w:sz w:val="18"/>
    </w:rPr>
  </w:style>
  <w:style w:type="paragraph" w:customStyle="1" w:styleId="RapASETableHeaderLeftJustify">
    <w:name w:val="*Rap_ASE Table Header Left Justify"/>
    <w:basedOn w:val="RapASEBodyCopy"/>
    <w:qFormat/>
    <w:rsid w:val="0031242E"/>
    <w:pPr>
      <w:spacing w:after="0"/>
    </w:pPr>
    <w:rPr>
      <w:rFonts w:ascii="Arial" w:hAnsi="Arial"/>
      <w:b/>
      <w:sz w:val="18"/>
    </w:rPr>
  </w:style>
  <w:style w:type="paragraph" w:customStyle="1" w:styleId="RapASETableBodyLeftJustify">
    <w:name w:val="*Rap_ASE Table Body Left Justify"/>
    <w:basedOn w:val="RapASEBodyCopy"/>
    <w:qFormat/>
    <w:rsid w:val="00713819"/>
    <w:pPr>
      <w:spacing w:after="60"/>
    </w:pPr>
    <w:rPr>
      <w:rFonts w:ascii="Arial" w:hAnsi="Arial"/>
      <w:sz w:val="18"/>
    </w:rPr>
  </w:style>
  <w:style w:type="paragraph" w:customStyle="1" w:styleId="RapASETableBodyIndented">
    <w:name w:val="*Rap_ASE Table Body Indented"/>
    <w:basedOn w:val="RapASETableBodyLeftJustify"/>
    <w:qFormat/>
    <w:rsid w:val="0031242E"/>
    <w:pPr>
      <w:ind w:left="360"/>
    </w:pPr>
  </w:style>
  <w:style w:type="paragraph" w:customStyle="1" w:styleId="RapASEHeadertextforProductName">
    <w:name w:val="*Rap_ASE Header text for Product Name"/>
    <w:aliases w:val="Revision and Date"/>
    <w:basedOn w:val="RapASEBodyCopy"/>
    <w:qFormat/>
    <w:rsid w:val="0086525D"/>
    <w:pPr>
      <w:jc w:val="right"/>
    </w:pPr>
    <w:rPr>
      <w:caps/>
      <w:color w:val="808080" w:themeColor="background1" w:themeShade="80"/>
      <w:sz w:val="16"/>
      <w:szCs w:val="16"/>
    </w:rPr>
  </w:style>
  <w:style w:type="table" w:customStyle="1" w:styleId="RapASETable">
    <w:name w:val="*Rap_ASE Table"/>
    <w:basedOn w:val="TableNormal"/>
    <w:uiPriority w:val="99"/>
    <w:rsid w:val="00766747"/>
    <w:pPr>
      <w:spacing w:after="0" w:line="240" w:lineRule="auto"/>
    </w:pPr>
    <w:tblPr/>
  </w:style>
  <w:style w:type="paragraph" w:customStyle="1" w:styleId="RapASEBodyCopyBold">
    <w:name w:val="*Rap_ASE Body Copy Bold"/>
    <w:basedOn w:val="RapASEBodyCopy"/>
    <w:next w:val="RapASEBodyCopy"/>
    <w:rsid w:val="00657164"/>
    <w:rPr>
      <w:b/>
    </w:rPr>
  </w:style>
  <w:style w:type="paragraph" w:customStyle="1" w:styleId="RapASEBodyCopyItal">
    <w:name w:val="*Rap_ASE Body Copy Ital"/>
    <w:basedOn w:val="RapASEBodyCopy"/>
    <w:next w:val="RapASEBodyCopy"/>
    <w:rsid w:val="003A342B"/>
    <w:rPr>
      <w:i/>
    </w:rPr>
  </w:style>
  <w:style w:type="paragraph" w:customStyle="1" w:styleId="RapASETableBodyRightJustify">
    <w:name w:val="*Rap_ASE Table Body Right Justify"/>
    <w:basedOn w:val="RapASETableBodyLeftJustify"/>
    <w:rsid w:val="00186E20"/>
    <w:pPr>
      <w:jc w:val="right"/>
    </w:pPr>
    <w:rPr>
      <w:rFonts w:eastAsia="Times New Roman" w:cs="Times New Roman"/>
    </w:rPr>
  </w:style>
  <w:style w:type="paragraph" w:customStyle="1" w:styleId="RapASETableBodyCenter">
    <w:name w:val="*Rap_ASE Table Body Center"/>
    <w:basedOn w:val="RapASETableBodyLeftJustify"/>
    <w:rsid w:val="0031242E"/>
    <w:pPr>
      <w:jc w:val="center"/>
    </w:pPr>
    <w:rPr>
      <w:rFonts w:eastAsia="Times New Roman" w:cs="Times New Roman"/>
    </w:rPr>
  </w:style>
  <w:style w:type="paragraph" w:customStyle="1" w:styleId="RapASETableTitle">
    <w:name w:val="*Rap_ASE Table Title"/>
    <w:basedOn w:val="RapASEBodyCopy"/>
    <w:rsid w:val="00B92C89"/>
    <w:pPr>
      <w:spacing w:after="0"/>
    </w:pPr>
    <w:rPr>
      <w:b/>
      <w:bCs/>
      <w:caps/>
      <w:sz w:val="22"/>
    </w:rPr>
  </w:style>
  <w:style w:type="paragraph" w:customStyle="1" w:styleId="RapASESubheadLevel2Unnumbered">
    <w:name w:val="*Rap_ASE Subhead Level 2 Unnumbered"/>
    <w:basedOn w:val="RapASEBodyCopy"/>
    <w:next w:val="RapASEBodyCopy"/>
    <w:rsid w:val="00035C14"/>
    <w:pPr>
      <w:spacing w:before="240"/>
    </w:pPr>
    <w:rPr>
      <w:rFonts w:eastAsia="Times New Roman" w:cs="Times New Roman"/>
      <w:b/>
      <w:bCs/>
      <w:color w:val="006EC7" w:themeColor="accent1"/>
      <w:sz w:val="28"/>
    </w:rPr>
  </w:style>
  <w:style w:type="paragraph" w:customStyle="1" w:styleId="RapASESubheadLevel1Unnumbered">
    <w:name w:val="*Rap_ASE Subhead Level 1 Unnumbered"/>
    <w:basedOn w:val="RapASESubheadLevel1"/>
    <w:next w:val="RapASEBodyCopy"/>
    <w:rsid w:val="005B0CD3"/>
    <w:pPr>
      <w:numPr>
        <w:numId w:val="0"/>
      </w:numPr>
    </w:pPr>
    <w:rPr>
      <w:rFonts w:eastAsia="Times New Roman" w:cs="Times New Roman"/>
      <w:szCs w:val="20"/>
    </w:rPr>
  </w:style>
  <w:style w:type="paragraph" w:customStyle="1" w:styleId="RapASESubheadLevel3Unnumbered">
    <w:name w:val="*Rap_ASE Subhead Level 3 Unnumbered"/>
    <w:basedOn w:val="RapASESubheadLevel3"/>
    <w:next w:val="RapASEBodyCopy"/>
    <w:rsid w:val="00035C14"/>
    <w:pPr>
      <w:numPr>
        <w:ilvl w:val="0"/>
        <w:numId w:val="0"/>
      </w:numPr>
    </w:pPr>
    <w:rPr>
      <w:rFonts w:eastAsia="Times New Roman" w:cs="Times New Roman"/>
      <w:bCs/>
    </w:rPr>
  </w:style>
  <w:style w:type="paragraph" w:customStyle="1" w:styleId="RapASESubheadLevel4">
    <w:name w:val="*Rap_ASE Subhead Level 4#"/>
    <w:basedOn w:val="RapASEBodyCopy"/>
    <w:next w:val="RapASEBodyCopy"/>
    <w:rsid w:val="00B3166A"/>
    <w:pPr>
      <w:numPr>
        <w:ilvl w:val="3"/>
        <w:numId w:val="1"/>
      </w:numPr>
      <w:spacing w:before="240"/>
    </w:pPr>
    <w:rPr>
      <w:b/>
      <w:color w:val="303030" w:themeColor="text1"/>
      <w:sz w:val="22"/>
    </w:rPr>
  </w:style>
  <w:style w:type="paragraph" w:customStyle="1" w:styleId="RapASESubheadLevel5">
    <w:name w:val="*Rap_ASE Subhead Level 5#"/>
    <w:basedOn w:val="RapASEBodyCopy"/>
    <w:next w:val="RapASEBodyCopy"/>
    <w:rsid w:val="00353B95"/>
    <w:pPr>
      <w:numPr>
        <w:ilvl w:val="4"/>
        <w:numId w:val="1"/>
      </w:numPr>
      <w:spacing w:before="240"/>
    </w:pPr>
    <w:rPr>
      <w:u w:val="single"/>
    </w:rPr>
  </w:style>
  <w:style w:type="paragraph" w:customStyle="1" w:styleId="RapASETableHeaderWhiteCentered">
    <w:name w:val="*Rap_ASE Table Header White Centered"/>
    <w:basedOn w:val="RapASETableHeaderCenter"/>
    <w:rsid w:val="005D4A8F"/>
    <w:rPr>
      <w:color w:val="FFFFFF" w:themeColor="background1"/>
    </w:rPr>
  </w:style>
  <w:style w:type="paragraph" w:customStyle="1" w:styleId="RapASETableHeaderWhiteLeftJustify">
    <w:name w:val="*Rap_ASE Table Header White Left Justify"/>
    <w:basedOn w:val="RapASETableHeaderWhiteCentered"/>
    <w:rsid w:val="005D4A8F"/>
    <w:pPr>
      <w:jc w:val="left"/>
    </w:pPr>
    <w:rPr>
      <w:rFonts w:eastAsia="Times New Roman" w:cs="Times New Roman"/>
      <w:caps w:val="0"/>
    </w:rPr>
  </w:style>
  <w:style w:type="table" w:customStyle="1" w:styleId="RapASETableStyle">
    <w:name w:val="*Rap_ASE Table Style"/>
    <w:basedOn w:val="RapASETable"/>
    <w:uiPriority w:val="99"/>
    <w:rsid w:val="00562E77"/>
    <w:tblPr/>
  </w:style>
  <w:style w:type="paragraph" w:styleId="Caption">
    <w:name w:val="caption"/>
    <w:basedOn w:val="Normal"/>
    <w:next w:val="Normal"/>
    <w:link w:val="CaptionChar"/>
    <w:uiPriority w:val="35"/>
    <w:unhideWhenUsed/>
    <w:qFormat/>
    <w:rsid w:val="003358C5"/>
    <w:pPr>
      <w:spacing w:after="200" w:line="240" w:lineRule="auto"/>
    </w:pPr>
    <w:rPr>
      <w:i/>
      <w:iCs/>
      <w:color w:val="D21142" w:themeColor="text2"/>
      <w:sz w:val="18"/>
      <w:szCs w:val="18"/>
    </w:rPr>
  </w:style>
  <w:style w:type="paragraph" w:styleId="Header">
    <w:name w:val="header"/>
    <w:basedOn w:val="Normal"/>
    <w:link w:val="HeaderChar"/>
    <w:uiPriority w:val="99"/>
    <w:unhideWhenUsed/>
    <w:rsid w:val="00C619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19DD"/>
  </w:style>
  <w:style w:type="paragraph" w:styleId="ListParagraph">
    <w:name w:val="List Paragraph"/>
    <w:basedOn w:val="Normal"/>
    <w:link w:val="ListParagraphChar"/>
    <w:uiPriority w:val="34"/>
    <w:qFormat/>
    <w:rsid w:val="00EB2F31"/>
    <w:pPr>
      <w:ind w:left="720"/>
      <w:contextualSpacing/>
    </w:pPr>
  </w:style>
  <w:style w:type="table" w:customStyle="1" w:styleId="TableGridLight10">
    <w:name w:val="Table Grid Light10"/>
    <w:basedOn w:val="TableNormal"/>
    <w:uiPriority w:val="40"/>
    <w:rsid w:val="00F83DB2"/>
    <w:rPr>
      <w:rFonts w:eastAsia="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Light11">
    <w:name w:val="Table Grid Light11"/>
    <w:basedOn w:val="TableNormal"/>
    <w:uiPriority w:val="40"/>
    <w:rsid w:val="00F83DB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6">
    <w:name w:val="Table Grid6"/>
    <w:basedOn w:val="TableNormal"/>
    <w:next w:val="TableGrid"/>
    <w:uiPriority w:val="59"/>
    <w:rsid w:val="007178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43CB0"/>
    <w:rPr>
      <w:color w:val="800080"/>
      <w:u w:val="single"/>
    </w:rPr>
  </w:style>
  <w:style w:type="paragraph" w:styleId="TOC6">
    <w:name w:val="toc 6"/>
    <w:basedOn w:val="Normal"/>
    <w:next w:val="Normal"/>
    <w:autoRedefine/>
    <w:uiPriority w:val="39"/>
    <w:unhideWhenUsed/>
    <w:rsid w:val="00ED5612"/>
    <w:pPr>
      <w:spacing w:after="100"/>
      <w:ind w:left="1100"/>
    </w:pPr>
  </w:style>
  <w:style w:type="paragraph" w:styleId="TOC9">
    <w:name w:val="toc 9"/>
    <w:basedOn w:val="Normal"/>
    <w:next w:val="Normal"/>
    <w:autoRedefine/>
    <w:uiPriority w:val="39"/>
    <w:unhideWhenUsed/>
    <w:rsid w:val="00ED5612"/>
    <w:pPr>
      <w:spacing w:after="100"/>
      <w:ind w:left="1760"/>
    </w:pPr>
  </w:style>
  <w:style w:type="character" w:customStyle="1" w:styleId="ListParagraphChar">
    <w:name w:val="List Paragraph Char"/>
    <w:basedOn w:val="DefaultParagraphFont"/>
    <w:link w:val="ListParagraph"/>
    <w:uiPriority w:val="34"/>
    <w:rsid w:val="007B7551"/>
    <w:rPr>
      <w:rFonts w:eastAsiaTheme="minorHAnsi"/>
      <w:sz w:val="22"/>
      <w:szCs w:val="22"/>
    </w:rPr>
  </w:style>
  <w:style w:type="character" w:customStyle="1" w:styleId="BodyTextCharChar">
    <w:name w:val="Body Text Char Char"/>
    <w:rsid w:val="002E0498"/>
    <w:rPr>
      <w:rFonts w:ascii="Arial" w:hAnsi="Arial" w:cs="Arial" w:hint="default"/>
      <w:sz w:val="24"/>
      <w:szCs w:val="24"/>
      <w:lang w:val="en-US" w:eastAsia="en-US" w:bidi="ar-SA"/>
    </w:rPr>
  </w:style>
  <w:style w:type="table" w:styleId="TableGridLight">
    <w:name w:val="Grid Table Light"/>
    <w:basedOn w:val="TableNormal"/>
    <w:uiPriority w:val="40"/>
    <w:rsid w:val="00E902B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body1">
    <w:name w:val="body1"/>
    <w:basedOn w:val="Normal"/>
    <w:rsid w:val="00BE0F7B"/>
    <w:pPr>
      <w:spacing w:before="120" w:after="0" w:line="240" w:lineRule="auto"/>
    </w:pPr>
    <w:rPr>
      <w:rFonts w:ascii="Calibri" w:eastAsia="Times New Roman" w:hAnsi="Calibri" w:cs="Times New Roman"/>
      <w:szCs w:val="24"/>
    </w:rPr>
  </w:style>
  <w:style w:type="paragraph" w:customStyle="1" w:styleId="RAPASEBulletSub">
    <w:name w:val="*RAP_ASE Bullet Sub"/>
    <w:basedOn w:val="RapASEBodyCopy"/>
    <w:next w:val="RapASEBodyCopy"/>
    <w:rsid w:val="00DA792D"/>
    <w:pPr>
      <w:numPr>
        <w:numId w:val="8"/>
      </w:numPr>
      <w:ind w:left="1440"/>
    </w:pPr>
    <w:rPr>
      <w:bCs/>
    </w:rPr>
  </w:style>
  <w:style w:type="paragraph" w:customStyle="1" w:styleId="RAPASETableBullet1">
    <w:name w:val="*RAP_ASE Table Bullet 1"/>
    <w:rsid w:val="00D10A74"/>
    <w:pPr>
      <w:numPr>
        <w:numId w:val="5"/>
      </w:numPr>
      <w:tabs>
        <w:tab w:val="left" w:pos="360"/>
      </w:tabs>
      <w:spacing w:after="60"/>
    </w:pPr>
    <w:rPr>
      <w:rFonts w:ascii="Arial" w:hAnsi="Arial"/>
      <w:sz w:val="18"/>
    </w:rPr>
  </w:style>
  <w:style w:type="paragraph" w:customStyle="1" w:styleId="RAPASECoversubtitle1">
    <w:name w:val="*RAP_ASE Cover subtitle 1"/>
    <w:rsid w:val="00435D47"/>
    <w:pPr>
      <w:spacing w:after="0" w:line="240" w:lineRule="auto"/>
    </w:pPr>
    <w:rPr>
      <w:b/>
      <w:color w:val="FFFFFF" w:themeColor="background1"/>
      <w:sz w:val="28"/>
    </w:rPr>
  </w:style>
  <w:style w:type="paragraph" w:customStyle="1" w:styleId="RAPASECoverText1">
    <w:name w:val="*RAP_ASE Cover Text 1"/>
    <w:rsid w:val="00435D47"/>
    <w:pPr>
      <w:spacing w:after="60" w:line="240" w:lineRule="auto"/>
    </w:pPr>
    <w:rPr>
      <w:b/>
      <w:smallCaps/>
      <w:color w:val="FFFFFF" w:themeColor="background1"/>
      <w:sz w:val="22"/>
    </w:rPr>
  </w:style>
  <w:style w:type="paragraph" w:customStyle="1" w:styleId="RAPASECoverText2">
    <w:name w:val="*RAP_ASE Cover Text 2"/>
    <w:basedOn w:val="RAPASECoverText1"/>
    <w:rsid w:val="00435D47"/>
    <w:rPr>
      <w:b w:val="0"/>
      <w:smallCaps w:val="0"/>
      <w:sz w:val="24"/>
    </w:rPr>
  </w:style>
  <w:style w:type="paragraph" w:customStyle="1" w:styleId="RAPASETableBodyLeftJustifiedBold">
    <w:name w:val="*RAP_ASE Table Body Left Justified Bold"/>
    <w:basedOn w:val="RapASETableBodyLeftJustify"/>
    <w:rsid w:val="002D537C"/>
    <w:rPr>
      <w:b/>
    </w:rPr>
  </w:style>
  <w:style w:type="paragraph" w:customStyle="1" w:styleId="RapASEBulletSubSub">
    <w:name w:val="*Rap_ASE Bullet Sub Sub"/>
    <w:basedOn w:val="RAPASEBulletSub"/>
    <w:rsid w:val="00DA792D"/>
    <w:pPr>
      <w:numPr>
        <w:numId w:val="6"/>
      </w:numPr>
      <w:ind w:left="2160"/>
    </w:pPr>
  </w:style>
  <w:style w:type="paragraph" w:customStyle="1" w:styleId="RapASEFootertext">
    <w:name w:val="*Rap_ASE Footer text"/>
    <w:basedOn w:val="Normal"/>
    <w:rsid w:val="00FB7A99"/>
    <w:pPr>
      <w:spacing w:after="0"/>
      <w:jc w:val="center"/>
    </w:pPr>
    <w:rPr>
      <w:rFonts w:eastAsia="Times New Roman" w:cs="Times New Roman"/>
      <w:caps/>
      <w:color w:val="808080" w:themeColor="background1" w:themeShade="80"/>
    </w:rPr>
  </w:style>
  <w:style w:type="paragraph" w:customStyle="1" w:styleId="StyleRapASEFootertextCentered">
    <w:name w:val="Style *Rap_ASE Footer text + Centered"/>
    <w:basedOn w:val="RapASEFootertext"/>
    <w:rsid w:val="007E78D9"/>
  </w:style>
  <w:style w:type="paragraph" w:customStyle="1" w:styleId="RapASEHeadertextleftjustify">
    <w:name w:val="*Rap_ASE Header text left justify"/>
    <w:basedOn w:val="RapASEHeadertextforProductName"/>
    <w:rsid w:val="00FB7A99"/>
    <w:pPr>
      <w:spacing w:after="0"/>
      <w:jc w:val="left"/>
    </w:pPr>
    <w:rPr>
      <w:color w:val="808080"/>
      <w:sz w:val="18"/>
    </w:rPr>
  </w:style>
  <w:style w:type="paragraph" w:customStyle="1" w:styleId="RapASEHeadertextrightjustify">
    <w:name w:val="*Rap_ASE Header text right justify"/>
    <w:basedOn w:val="RapASEHeadertextleftjustify"/>
    <w:rsid w:val="005F6308"/>
    <w:pPr>
      <w:jc w:val="right"/>
    </w:pPr>
  </w:style>
  <w:style w:type="paragraph" w:customStyle="1" w:styleId="RapASEFooterPageNumbertext">
    <w:name w:val="*Rap_ASE Footer_Page Number text"/>
    <w:basedOn w:val="RapASEFootertext"/>
    <w:rsid w:val="00FB7A99"/>
    <w:pPr>
      <w:jc w:val="right"/>
    </w:pPr>
  </w:style>
  <w:style w:type="paragraph" w:customStyle="1" w:styleId="RapASEnumberingalpha">
    <w:name w:val="*Rap_ASE numbering alpha"/>
    <w:basedOn w:val="RapASEBodyCopy"/>
    <w:rsid w:val="00F43D83"/>
    <w:pPr>
      <w:numPr>
        <w:numId w:val="7"/>
      </w:numPr>
    </w:pPr>
  </w:style>
  <w:style w:type="paragraph" w:customStyle="1" w:styleId="RapASEnumberingalphasub">
    <w:name w:val="*Rap_ASE numbering alpha sub"/>
    <w:basedOn w:val="RapASEnumberingalpha"/>
    <w:rsid w:val="00F43D83"/>
    <w:pPr>
      <w:numPr>
        <w:ilvl w:val="1"/>
      </w:numPr>
    </w:pPr>
  </w:style>
  <w:style w:type="paragraph" w:customStyle="1" w:styleId="S2coverArial36">
    <w:name w:val="*S2 cover Arial 36"/>
    <w:basedOn w:val="RapASEBodyCopy"/>
    <w:rsid w:val="001912AD"/>
    <w:rPr>
      <w:b/>
      <w:color w:val="FFFFFF" w:themeColor="background1"/>
      <w:sz w:val="72"/>
    </w:rPr>
  </w:style>
  <w:style w:type="paragraph" w:customStyle="1" w:styleId="S2coverArial22">
    <w:name w:val="*S2 cover Arial 22"/>
    <w:basedOn w:val="S2coverArial36"/>
    <w:rsid w:val="001912AD"/>
    <w:rPr>
      <w:b w:val="0"/>
      <w:sz w:val="44"/>
    </w:rPr>
  </w:style>
  <w:style w:type="paragraph" w:customStyle="1" w:styleId="S2coverArial18">
    <w:name w:val="*S2 cover Arial 18"/>
    <w:basedOn w:val="S2coverArial22"/>
    <w:rsid w:val="001912AD"/>
    <w:rPr>
      <w:sz w:val="36"/>
    </w:rPr>
  </w:style>
  <w:style w:type="paragraph" w:customStyle="1" w:styleId="S2Arial11blue">
    <w:name w:val="*S2 Arial 11 blue"/>
    <w:basedOn w:val="S2coverArial18"/>
    <w:rsid w:val="001912AD"/>
    <w:rPr>
      <w:color w:val="0070C0"/>
      <w:sz w:val="22"/>
    </w:rPr>
  </w:style>
  <w:style w:type="paragraph" w:customStyle="1" w:styleId="S2Arial16blue">
    <w:name w:val="*S2 Arial 16 blue"/>
    <w:basedOn w:val="S2Arial11blue"/>
    <w:rsid w:val="001912AD"/>
    <w:rPr>
      <w:b/>
      <w:sz w:val="32"/>
    </w:rPr>
  </w:style>
  <w:style w:type="paragraph" w:customStyle="1" w:styleId="S2Arial8">
    <w:name w:val="*S2 Arial 8"/>
    <w:basedOn w:val="S2Arial16blue"/>
    <w:rsid w:val="001912AD"/>
    <w:rPr>
      <w:b w:val="0"/>
      <w:sz w:val="16"/>
    </w:rPr>
  </w:style>
  <w:style w:type="paragraph" w:customStyle="1" w:styleId="S2Arial7gray">
    <w:name w:val="*S2 Arial 7 gray"/>
    <w:basedOn w:val="S2Arial8"/>
    <w:rsid w:val="001912AD"/>
    <w:rPr>
      <w:color w:val="787878"/>
      <w:sz w:val="14"/>
    </w:rPr>
  </w:style>
  <w:style w:type="paragraph" w:styleId="TableofFigures">
    <w:name w:val="table of figures"/>
    <w:basedOn w:val="RapASEBodyCopy"/>
    <w:next w:val="Normal"/>
    <w:uiPriority w:val="99"/>
    <w:unhideWhenUsed/>
    <w:rsid w:val="0077432E"/>
  </w:style>
  <w:style w:type="paragraph" w:customStyle="1" w:styleId="RapASEBullets12">
    <w:name w:val="*Rap_ASE Bullets 12"/>
    <w:basedOn w:val="RapASEBullets"/>
    <w:next w:val="RapASEBodyCopy"/>
    <w:rsid w:val="00DA792D"/>
    <w:pPr>
      <w:spacing w:after="240"/>
    </w:pPr>
  </w:style>
  <w:style w:type="paragraph" w:customStyle="1" w:styleId="RapASEBullets3">
    <w:name w:val="*Rap_ASE Bullets 3"/>
    <w:basedOn w:val="RapASEBullets"/>
    <w:next w:val="RapASEBodyCopy"/>
    <w:rsid w:val="00DA792D"/>
    <w:pPr>
      <w:spacing w:after="60"/>
    </w:pPr>
  </w:style>
  <w:style w:type="paragraph" w:customStyle="1" w:styleId="RapASEBodyCopy12">
    <w:name w:val="*Rap_ASE Body Copy 12"/>
    <w:basedOn w:val="RapASEBodyCopy"/>
    <w:next w:val="RapASEBodyCopy"/>
    <w:rsid w:val="00DA792D"/>
    <w:pPr>
      <w:spacing w:after="240"/>
    </w:pPr>
  </w:style>
  <w:style w:type="paragraph" w:customStyle="1" w:styleId="RapASEBulletSub3">
    <w:name w:val="*Rap_ASE Bullet Sub 3"/>
    <w:basedOn w:val="RAPASEBulletSub"/>
    <w:next w:val="RapASEBodyCopy"/>
    <w:rsid w:val="00DA792D"/>
    <w:pPr>
      <w:spacing w:after="60"/>
    </w:pPr>
  </w:style>
  <w:style w:type="paragraph" w:customStyle="1" w:styleId="RapASEBulletSub12">
    <w:name w:val="*Rap_ASE Bullet Sub 12"/>
    <w:basedOn w:val="RAPASEBulletSub"/>
    <w:next w:val="RapASEBodyCopy"/>
    <w:rsid w:val="00A12683"/>
    <w:pPr>
      <w:spacing w:after="240"/>
    </w:pPr>
  </w:style>
  <w:style w:type="paragraph" w:customStyle="1" w:styleId="RapASEBullets0">
    <w:name w:val="*Rap_ASE Bullets 0"/>
    <w:basedOn w:val="RapASEBullets"/>
    <w:next w:val="RapASEBodyCopy"/>
    <w:rsid w:val="00A12683"/>
    <w:pPr>
      <w:spacing w:after="0"/>
    </w:pPr>
  </w:style>
  <w:style w:type="paragraph" w:customStyle="1" w:styleId="RapASEBulletSub0">
    <w:name w:val="*Rap_ASE Bullet Sub 0"/>
    <w:basedOn w:val="RAPASEBulletSub"/>
    <w:next w:val="RapASEBodyCopy"/>
    <w:rsid w:val="00A12683"/>
    <w:pPr>
      <w:spacing w:after="0"/>
    </w:pPr>
  </w:style>
  <w:style w:type="paragraph" w:styleId="FootnoteText">
    <w:name w:val="footnote text"/>
    <w:link w:val="FootnoteTextChar"/>
    <w:unhideWhenUsed/>
    <w:rsid w:val="00B07529"/>
    <w:pPr>
      <w:spacing w:after="0" w:line="240" w:lineRule="auto"/>
    </w:pPr>
  </w:style>
  <w:style w:type="character" w:customStyle="1" w:styleId="FootnoteTextChar">
    <w:name w:val="Footnote Text Char"/>
    <w:basedOn w:val="DefaultParagraphFont"/>
    <w:link w:val="FootnoteText"/>
    <w:rsid w:val="00B07529"/>
  </w:style>
  <w:style w:type="character" w:styleId="FootnoteReference">
    <w:name w:val="footnote reference"/>
    <w:basedOn w:val="DefaultParagraphFont"/>
    <w:semiHidden/>
    <w:unhideWhenUsed/>
    <w:rsid w:val="00B07529"/>
    <w:rPr>
      <w:vertAlign w:val="superscript"/>
    </w:rPr>
  </w:style>
  <w:style w:type="paragraph" w:customStyle="1" w:styleId="RapASETableBodyRightJustify0">
    <w:name w:val="Rap_ASE Table Body Right Justify"/>
    <w:basedOn w:val="Normal"/>
    <w:rsid w:val="00862B12"/>
    <w:pPr>
      <w:tabs>
        <w:tab w:val="left" w:pos="360"/>
      </w:tabs>
      <w:spacing w:after="60"/>
      <w:jc w:val="right"/>
    </w:pPr>
    <w:rPr>
      <w:rFonts w:ascii="Arial" w:eastAsia="Times New Roman" w:hAnsi="Arial" w:cs="Times New Roman"/>
      <w:sz w:val="18"/>
    </w:rPr>
  </w:style>
  <w:style w:type="paragraph" w:styleId="NoSpacing">
    <w:name w:val="No Spacing"/>
    <w:uiPriority w:val="1"/>
    <w:qFormat/>
    <w:rsid w:val="00F0460B"/>
    <w:pPr>
      <w:spacing w:after="0" w:line="240" w:lineRule="auto"/>
    </w:pPr>
    <w:rPr>
      <w:rFonts w:eastAsiaTheme="minorHAnsi"/>
      <w:sz w:val="22"/>
      <w:szCs w:val="22"/>
      <w:lang w:val="en-GB"/>
    </w:rPr>
  </w:style>
  <w:style w:type="paragraph" w:customStyle="1" w:styleId="TableLeft">
    <w:name w:val="Table Left"/>
    <w:qFormat/>
    <w:rsid w:val="00F0460B"/>
    <w:pPr>
      <w:spacing w:before="20" w:after="20" w:line="240" w:lineRule="auto"/>
    </w:pPr>
    <w:rPr>
      <w:rFonts w:ascii="Arial" w:eastAsia="Times New Roman" w:hAnsi="Arial" w:cs="Arial"/>
      <w:snapToGrid w:val="0"/>
      <w:szCs w:val="22"/>
    </w:rPr>
  </w:style>
  <w:style w:type="paragraph" w:customStyle="1" w:styleId="TableCentered">
    <w:name w:val="Table Centered"/>
    <w:qFormat/>
    <w:rsid w:val="00F0460B"/>
    <w:pPr>
      <w:spacing w:before="20" w:after="20" w:line="240" w:lineRule="auto"/>
      <w:jc w:val="center"/>
    </w:pPr>
    <w:rPr>
      <w:rFonts w:ascii="Arial" w:eastAsia="Times New Roman" w:hAnsi="Arial" w:cs="Arial"/>
      <w:snapToGrid w:val="0"/>
      <w:szCs w:val="22"/>
    </w:rPr>
  </w:style>
  <w:style w:type="paragraph" w:customStyle="1" w:styleId="TableHeader">
    <w:name w:val="Table Header"/>
    <w:qFormat/>
    <w:rsid w:val="00F0460B"/>
    <w:pPr>
      <w:keepNext/>
      <w:spacing w:before="60" w:after="60" w:line="240" w:lineRule="auto"/>
      <w:jc w:val="center"/>
    </w:pPr>
    <w:rPr>
      <w:rFonts w:ascii="Arial" w:eastAsia="Times New Roman" w:hAnsi="Arial" w:cs="Arial"/>
      <w:b/>
      <w:snapToGrid w:val="0"/>
      <w:szCs w:val="22"/>
    </w:rPr>
  </w:style>
  <w:style w:type="paragraph" w:customStyle="1" w:styleId="TableText">
    <w:name w:val="Table_Text"/>
    <w:basedOn w:val="Normal"/>
    <w:link w:val="TableTextChar"/>
    <w:qFormat/>
    <w:rsid w:val="00F0460B"/>
    <w:pPr>
      <w:spacing w:after="0" w:line="240" w:lineRule="auto"/>
      <w:jc w:val="both"/>
    </w:pPr>
    <w:rPr>
      <w:rFonts w:cs="Times New Roman"/>
      <w:color w:val="232323" w:themeColor="text1" w:themeShade="BF"/>
      <w:lang w:val="en-US"/>
    </w:rPr>
  </w:style>
  <w:style w:type="table" w:customStyle="1" w:styleId="StandardStyle">
    <w:name w:val="Standard Style"/>
    <w:basedOn w:val="TableNormal"/>
    <w:uiPriority w:val="99"/>
    <w:rsid w:val="00F0460B"/>
    <w:pPr>
      <w:spacing w:after="0" w:line="240" w:lineRule="auto"/>
    </w:pPr>
    <w:rPr>
      <w:rFonts w:eastAsiaTheme="minorHAnsi"/>
      <w:sz w:val="22"/>
      <w:szCs w:val="22"/>
    </w:rPr>
    <w:tblPr>
      <w:tblStyleRowBandSize w:val="1"/>
      <w:tblBorders>
        <w:bottom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pPr>
        <w:jc w:val="left"/>
      </w:pPr>
      <w:rPr>
        <w:rFonts w:asciiTheme="majorHAnsi" w:hAnsiTheme="majorHAnsi"/>
        <w:b/>
      </w:rPr>
      <w:tblPr/>
      <w:trPr>
        <w:tblHeader/>
      </w:trPr>
      <w:tcPr>
        <w:tcBorders>
          <w:top w:val="nil"/>
          <w:left w:val="nil"/>
          <w:bottom w:val="nil"/>
          <w:right w:val="nil"/>
          <w:insideH w:val="nil"/>
          <w:insideV w:val="nil"/>
          <w:tl2br w:val="nil"/>
          <w:tr2bl w:val="nil"/>
        </w:tcBorders>
        <w:shd w:val="clear" w:color="auto" w:fill="BFBFBF" w:themeFill="background1" w:themeFillShade="BF"/>
        <w:vAlign w:val="bottom"/>
      </w:tcPr>
    </w:tblStylePr>
    <w:tblStylePr w:type="firstCol">
      <w:rPr>
        <w:rFonts w:asciiTheme="minorHAnsi" w:hAnsiTheme="minorHAnsi"/>
      </w:rPr>
    </w:tblStylePr>
    <w:tblStylePr w:type="lastCol">
      <w:rPr>
        <w:rFonts w:asciiTheme="minorHAnsi" w:hAnsiTheme="minorHAnsi"/>
      </w:rPr>
    </w:tblStylePr>
    <w:tblStylePr w:type="band1Horz">
      <w:rPr>
        <w:rFonts w:asciiTheme="minorHAnsi" w:hAnsiTheme="minorHAnsi"/>
      </w:rPr>
    </w:tblStylePr>
    <w:tblStylePr w:type="band2Horz">
      <w:rPr>
        <w:rFonts w:asciiTheme="minorHAnsi" w:hAnsiTheme="minorHAnsi"/>
      </w:rPr>
    </w:tblStylePr>
  </w:style>
  <w:style w:type="character" w:customStyle="1" w:styleId="TableTextChar">
    <w:name w:val="Table_Text Char"/>
    <w:basedOn w:val="DefaultParagraphFont"/>
    <w:link w:val="TableText"/>
    <w:rsid w:val="00F0460B"/>
    <w:rPr>
      <w:rFonts w:eastAsiaTheme="minorHAnsi" w:cs="Times New Roman"/>
      <w:color w:val="232323" w:themeColor="text1" w:themeShade="BF"/>
      <w:sz w:val="22"/>
      <w:szCs w:val="22"/>
    </w:rPr>
  </w:style>
  <w:style w:type="character" w:customStyle="1" w:styleId="CaptionChar">
    <w:name w:val="Caption Char"/>
    <w:basedOn w:val="DefaultParagraphFont"/>
    <w:link w:val="Caption"/>
    <w:uiPriority w:val="35"/>
    <w:rsid w:val="00F0460B"/>
    <w:rPr>
      <w:i/>
      <w:iCs/>
      <w:color w:val="D21142" w:themeColor="text2"/>
      <w:sz w:val="18"/>
      <w:szCs w:val="18"/>
    </w:rPr>
  </w:style>
  <w:style w:type="character" w:styleId="UnresolvedMention">
    <w:name w:val="Unresolved Mention"/>
    <w:basedOn w:val="DefaultParagraphFont"/>
    <w:uiPriority w:val="99"/>
    <w:semiHidden/>
    <w:unhideWhenUsed/>
    <w:rsid w:val="0052527A"/>
    <w:rPr>
      <w:color w:val="605E5C"/>
      <w:shd w:val="clear" w:color="auto" w:fill="E1DFDD"/>
    </w:rPr>
  </w:style>
  <w:style w:type="paragraph" w:styleId="Title">
    <w:name w:val="Title"/>
    <w:basedOn w:val="Normal"/>
    <w:next w:val="Normal"/>
    <w:link w:val="TitleChar"/>
    <w:uiPriority w:val="10"/>
    <w:qFormat/>
    <w:rsid w:val="008571F1"/>
    <w:pPr>
      <w:pBdr>
        <w:bottom w:val="double" w:sz="4" w:space="1" w:color="auto"/>
      </w:pBdr>
      <w:spacing w:after="240" w:line="240" w:lineRule="auto"/>
      <w:ind w:right="1134"/>
      <w:contextualSpacing/>
    </w:pPr>
    <w:rPr>
      <w:rFonts w:ascii="Trebuchet MS" w:eastAsiaTheme="majorEastAsia" w:hAnsi="Trebuchet MS" w:cstheme="majorBidi"/>
      <w:color w:val="979797" w:themeColor="text1" w:themeTint="80"/>
      <w:spacing w:val="-10"/>
      <w:kern w:val="28"/>
      <w:sz w:val="40"/>
      <w:szCs w:val="56"/>
      <w:lang w:val="en-IN"/>
    </w:rPr>
  </w:style>
  <w:style w:type="character" w:customStyle="1" w:styleId="TitleChar">
    <w:name w:val="Title Char"/>
    <w:basedOn w:val="DefaultParagraphFont"/>
    <w:link w:val="Title"/>
    <w:uiPriority w:val="10"/>
    <w:rsid w:val="008571F1"/>
    <w:rPr>
      <w:rFonts w:ascii="Trebuchet MS" w:eastAsiaTheme="majorEastAsia" w:hAnsi="Trebuchet MS" w:cstheme="majorBidi"/>
      <w:color w:val="979797" w:themeColor="text1" w:themeTint="80"/>
      <w:spacing w:val="-10"/>
      <w:kern w:val="28"/>
      <w:sz w:val="40"/>
      <w:szCs w:val="56"/>
      <w:lang w:val="en-IN"/>
    </w:rPr>
  </w:style>
  <w:style w:type="paragraph" w:customStyle="1" w:styleId="Level2">
    <w:name w:val="Level 2"/>
    <w:basedOn w:val="RapASESubheadLevel2"/>
    <w:qFormat/>
    <w:rsid w:val="00B1675B"/>
  </w:style>
  <w:style w:type="table" w:styleId="GridTable4-Accent1">
    <w:name w:val="Grid Table 4 Accent 1"/>
    <w:basedOn w:val="TableNormal"/>
    <w:uiPriority w:val="49"/>
    <w:rsid w:val="0090757C"/>
    <w:pPr>
      <w:spacing w:after="0" w:line="240" w:lineRule="auto"/>
    </w:pPr>
    <w:tblPr>
      <w:tblStyleRowBandSize w:val="1"/>
      <w:tblStyleColBandSize w:val="1"/>
      <w:tblBorders>
        <w:top w:val="single" w:sz="4" w:space="0" w:color="44AAFF" w:themeColor="accent1" w:themeTint="99"/>
        <w:left w:val="single" w:sz="4" w:space="0" w:color="44AAFF" w:themeColor="accent1" w:themeTint="99"/>
        <w:bottom w:val="single" w:sz="4" w:space="0" w:color="44AAFF" w:themeColor="accent1" w:themeTint="99"/>
        <w:right w:val="single" w:sz="4" w:space="0" w:color="44AAFF" w:themeColor="accent1" w:themeTint="99"/>
        <w:insideH w:val="single" w:sz="4" w:space="0" w:color="44AAFF" w:themeColor="accent1" w:themeTint="99"/>
        <w:insideV w:val="single" w:sz="4" w:space="0" w:color="44AAFF" w:themeColor="accent1" w:themeTint="99"/>
      </w:tblBorders>
    </w:tblPr>
    <w:tblStylePr w:type="firstRow">
      <w:rPr>
        <w:b/>
        <w:bCs/>
        <w:color w:val="FFFFFF" w:themeColor="background1"/>
      </w:rPr>
      <w:tblPr/>
      <w:tcPr>
        <w:tcBorders>
          <w:top w:val="single" w:sz="4" w:space="0" w:color="006EC7" w:themeColor="accent1"/>
          <w:left w:val="single" w:sz="4" w:space="0" w:color="006EC7" w:themeColor="accent1"/>
          <w:bottom w:val="single" w:sz="4" w:space="0" w:color="006EC7" w:themeColor="accent1"/>
          <w:right w:val="single" w:sz="4" w:space="0" w:color="006EC7" w:themeColor="accent1"/>
          <w:insideH w:val="nil"/>
          <w:insideV w:val="nil"/>
        </w:tcBorders>
        <w:shd w:val="clear" w:color="auto" w:fill="006EC7" w:themeFill="accent1"/>
      </w:tcPr>
    </w:tblStylePr>
    <w:tblStylePr w:type="lastRow">
      <w:rPr>
        <w:b/>
        <w:bCs/>
      </w:rPr>
      <w:tblPr/>
      <w:tcPr>
        <w:tcBorders>
          <w:top w:val="double" w:sz="4" w:space="0" w:color="006EC7" w:themeColor="accent1"/>
        </w:tcBorders>
      </w:tcPr>
    </w:tblStylePr>
    <w:tblStylePr w:type="firstCol">
      <w:rPr>
        <w:b/>
        <w:bCs/>
      </w:rPr>
    </w:tblStylePr>
    <w:tblStylePr w:type="lastCol">
      <w:rPr>
        <w:b/>
        <w:bCs/>
      </w:rPr>
    </w:tblStylePr>
    <w:tblStylePr w:type="band1Vert">
      <w:tblPr/>
      <w:tcPr>
        <w:shd w:val="clear" w:color="auto" w:fill="C0E2FF" w:themeFill="accent1" w:themeFillTint="33"/>
      </w:tcPr>
    </w:tblStylePr>
    <w:tblStylePr w:type="band1Horz">
      <w:tblPr/>
      <w:tcPr>
        <w:shd w:val="clear" w:color="auto" w:fill="C0E2FF" w:themeFill="accent1" w:themeFillTint="33"/>
      </w:tcPr>
    </w:tblStylePr>
  </w:style>
  <w:style w:type="character" w:styleId="Strong">
    <w:name w:val="Strong"/>
    <w:basedOn w:val="DefaultParagraphFont"/>
    <w:uiPriority w:val="22"/>
    <w:qFormat/>
    <w:rsid w:val="00622A25"/>
    <w:rPr>
      <w:b/>
      <w:bCs/>
    </w:rPr>
  </w:style>
  <w:style w:type="character" w:customStyle="1" w:styleId="ui-provider">
    <w:name w:val="ui-provider"/>
    <w:basedOn w:val="DefaultParagraphFont"/>
    <w:rsid w:val="00377313"/>
  </w:style>
  <w:style w:type="character" w:customStyle="1" w:styleId="normaltextrun">
    <w:name w:val="normaltextrun"/>
    <w:basedOn w:val="DefaultParagraphFont"/>
    <w:rsid w:val="001A2D33"/>
  </w:style>
  <w:style w:type="character" w:customStyle="1" w:styleId="eop">
    <w:name w:val="eop"/>
    <w:basedOn w:val="DefaultParagraphFont"/>
    <w:rsid w:val="001A2D33"/>
  </w:style>
  <w:style w:type="table" w:styleId="ListTable3-Accent1">
    <w:name w:val="List Table 3 Accent 1"/>
    <w:basedOn w:val="TableNormal"/>
    <w:uiPriority w:val="48"/>
    <w:rsid w:val="00BF3910"/>
    <w:pPr>
      <w:spacing w:after="0" w:line="240" w:lineRule="auto"/>
    </w:pPr>
    <w:tblPr>
      <w:tblStyleRowBandSize w:val="1"/>
      <w:tblStyleColBandSize w:val="1"/>
      <w:tblBorders>
        <w:top w:val="single" w:sz="4" w:space="0" w:color="006EC7" w:themeColor="accent1"/>
        <w:left w:val="single" w:sz="4" w:space="0" w:color="006EC7" w:themeColor="accent1"/>
        <w:bottom w:val="single" w:sz="4" w:space="0" w:color="006EC7" w:themeColor="accent1"/>
        <w:right w:val="single" w:sz="4" w:space="0" w:color="006EC7" w:themeColor="accent1"/>
      </w:tblBorders>
    </w:tblPr>
    <w:tblStylePr w:type="firstRow">
      <w:rPr>
        <w:b/>
        <w:bCs/>
        <w:color w:val="FFFFFF" w:themeColor="background1"/>
      </w:rPr>
      <w:tblPr/>
      <w:tcPr>
        <w:shd w:val="clear" w:color="auto" w:fill="006EC7" w:themeFill="accent1"/>
      </w:tcPr>
    </w:tblStylePr>
    <w:tblStylePr w:type="lastRow">
      <w:rPr>
        <w:b/>
        <w:bCs/>
      </w:rPr>
      <w:tblPr/>
      <w:tcPr>
        <w:tcBorders>
          <w:top w:val="double" w:sz="4" w:space="0" w:color="006EC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6EC7" w:themeColor="accent1"/>
          <w:right w:val="single" w:sz="4" w:space="0" w:color="006EC7" w:themeColor="accent1"/>
        </w:tcBorders>
      </w:tcPr>
    </w:tblStylePr>
    <w:tblStylePr w:type="band1Horz">
      <w:tblPr/>
      <w:tcPr>
        <w:tcBorders>
          <w:top w:val="single" w:sz="4" w:space="0" w:color="006EC7" w:themeColor="accent1"/>
          <w:bottom w:val="single" w:sz="4" w:space="0" w:color="006EC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6EC7" w:themeColor="accent1"/>
          <w:left w:val="nil"/>
        </w:tcBorders>
      </w:tcPr>
    </w:tblStylePr>
    <w:tblStylePr w:type="swCell">
      <w:tblPr/>
      <w:tcPr>
        <w:tcBorders>
          <w:top w:val="double" w:sz="4" w:space="0" w:color="006EC7"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16830">
      <w:bodyDiv w:val="1"/>
      <w:marLeft w:val="0"/>
      <w:marRight w:val="0"/>
      <w:marTop w:val="0"/>
      <w:marBottom w:val="0"/>
      <w:divBdr>
        <w:top w:val="none" w:sz="0" w:space="0" w:color="auto"/>
        <w:left w:val="none" w:sz="0" w:space="0" w:color="auto"/>
        <w:bottom w:val="none" w:sz="0" w:space="0" w:color="auto"/>
        <w:right w:val="none" w:sz="0" w:space="0" w:color="auto"/>
      </w:divBdr>
    </w:div>
    <w:div w:id="54668932">
      <w:bodyDiv w:val="1"/>
      <w:marLeft w:val="0"/>
      <w:marRight w:val="0"/>
      <w:marTop w:val="0"/>
      <w:marBottom w:val="0"/>
      <w:divBdr>
        <w:top w:val="none" w:sz="0" w:space="0" w:color="auto"/>
        <w:left w:val="none" w:sz="0" w:space="0" w:color="auto"/>
        <w:bottom w:val="none" w:sz="0" w:space="0" w:color="auto"/>
        <w:right w:val="none" w:sz="0" w:space="0" w:color="auto"/>
      </w:divBdr>
      <w:divsChild>
        <w:div w:id="770469132">
          <w:marLeft w:val="0"/>
          <w:marRight w:val="0"/>
          <w:marTop w:val="0"/>
          <w:marBottom w:val="0"/>
          <w:divBdr>
            <w:top w:val="none" w:sz="0" w:space="0" w:color="auto"/>
            <w:left w:val="none" w:sz="0" w:space="0" w:color="auto"/>
            <w:bottom w:val="none" w:sz="0" w:space="0" w:color="auto"/>
            <w:right w:val="none" w:sz="0" w:space="0" w:color="auto"/>
          </w:divBdr>
        </w:div>
      </w:divsChild>
    </w:div>
    <w:div w:id="61562855">
      <w:bodyDiv w:val="1"/>
      <w:marLeft w:val="0"/>
      <w:marRight w:val="0"/>
      <w:marTop w:val="0"/>
      <w:marBottom w:val="0"/>
      <w:divBdr>
        <w:top w:val="none" w:sz="0" w:space="0" w:color="auto"/>
        <w:left w:val="none" w:sz="0" w:space="0" w:color="auto"/>
        <w:bottom w:val="none" w:sz="0" w:space="0" w:color="auto"/>
        <w:right w:val="none" w:sz="0" w:space="0" w:color="auto"/>
      </w:divBdr>
    </w:div>
    <w:div w:id="110826584">
      <w:bodyDiv w:val="1"/>
      <w:marLeft w:val="0"/>
      <w:marRight w:val="0"/>
      <w:marTop w:val="0"/>
      <w:marBottom w:val="0"/>
      <w:divBdr>
        <w:top w:val="none" w:sz="0" w:space="0" w:color="auto"/>
        <w:left w:val="none" w:sz="0" w:space="0" w:color="auto"/>
        <w:bottom w:val="none" w:sz="0" w:space="0" w:color="auto"/>
        <w:right w:val="none" w:sz="0" w:space="0" w:color="auto"/>
      </w:divBdr>
    </w:div>
    <w:div w:id="131290426">
      <w:bodyDiv w:val="1"/>
      <w:marLeft w:val="0"/>
      <w:marRight w:val="0"/>
      <w:marTop w:val="0"/>
      <w:marBottom w:val="0"/>
      <w:divBdr>
        <w:top w:val="none" w:sz="0" w:space="0" w:color="auto"/>
        <w:left w:val="none" w:sz="0" w:space="0" w:color="auto"/>
        <w:bottom w:val="none" w:sz="0" w:space="0" w:color="auto"/>
        <w:right w:val="none" w:sz="0" w:space="0" w:color="auto"/>
      </w:divBdr>
    </w:div>
    <w:div w:id="161437495">
      <w:bodyDiv w:val="1"/>
      <w:marLeft w:val="0"/>
      <w:marRight w:val="0"/>
      <w:marTop w:val="0"/>
      <w:marBottom w:val="0"/>
      <w:divBdr>
        <w:top w:val="none" w:sz="0" w:space="0" w:color="auto"/>
        <w:left w:val="none" w:sz="0" w:space="0" w:color="auto"/>
        <w:bottom w:val="none" w:sz="0" w:space="0" w:color="auto"/>
        <w:right w:val="none" w:sz="0" w:space="0" w:color="auto"/>
      </w:divBdr>
    </w:div>
    <w:div w:id="211575257">
      <w:bodyDiv w:val="1"/>
      <w:marLeft w:val="0"/>
      <w:marRight w:val="0"/>
      <w:marTop w:val="0"/>
      <w:marBottom w:val="0"/>
      <w:divBdr>
        <w:top w:val="none" w:sz="0" w:space="0" w:color="auto"/>
        <w:left w:val="none" w:sz="0" w:space="0" w:color="auto"/>
        <w:bottom w:val="none" w:sz="0" w:space="0" w:color="auto"/>
        <w:right w:val="none" w:sz="0" w:space="0" w:color="auto"/>
      </w:divBdr>
    </w:div>
    <w:div w:id="315187146">
      <w:bodyDiv w:val="1"/>
      <w:marLeft w:val="0"/>
      <w:marRight w:val="0"/>
      <w:marTop w:val="0"/>
      <w:marBottom w:val="0"/>
      <w:divBdr>
        <w:top w:val="none" w:sz="0" w:space="0" w:color="auto"/>
        <w:left w:val="none" w:sz="0" w:space="0" w:color="auto"/>
        <w:bottom w:val="none" w:sz="0" w:space="0" w:color="auto"/>
        <w:right w:val="none" w:sz="0" w:space="0" w:color="auto"/>
      </w:divBdr>
    </w:div>
    <w:div w:id="320742307">
      <w:bodyDiv w:val="1"/>
      <w:marLeft w:val="0"/>
      <w:marRight w:val="0"/>
      <w:marTop w:val="0"/>
      <w:marBottom w:val="0"/>
      <w:divBdr>
        <w:top w:val="none" w:sz="0" w:space="0" w:color="auto"/>
        <w:left w:val="none" w:sz="0" w:space="0" w:color="auto"/>
        <w:bottom w:val="none" w:sz="0" w:space="0" w:color="auto"/>
        <w:right w:val="none" w:sz="0" w:space="0" w:color="auto"/>
      </w:divBdr>
    </w:div>
    <w:div w:id="330372844">
      <w:bodyDiv w:val="1"/>
      <w:marLeft w:val="0"/>
      <w:marRight w:val="0"/>
      <w:marTop w:val="0"/>
      <w:marBottom w:val="0"/>
      <w:divBdr>
        <w:top w:val="none" w:sz="0" w:space="0" w:color="auto"/>
        <w:left w:val="none" w:sz="0" w:space="0" w:color="auto"/>
        <w:bottom w:val="none" w:sz="0" w:space="0" w:color="auto"/>
        <w:right w:val="none" w:sz="0" w:space="0" w:color="auto"/>
      </w:divBdr>
    </w:div>
    <w:div w:id="331027294">
      <w:bodyDiv w:val="1"/>
      <w:marLeft w:val="0"/>
      <w:marRight w:val="0"/>
      <w:marTop w:val="0"/>
      <w:marBottom w:val="0"/>
      <w:divBdr>
        <w:top w:val="none" w:sz="0" w:space="0" w:color="auto"/>
        <w:left w:val="none" w:sz="0" w:space="0" w:color="auto"/>
        <w:bottom w:val="none" w:sz="0" w:space="0" w:color="auto"/>
        <w:right w:val="none" w:sz="0" w:space="0" w:color="auto"/>
      </w:divBdr>
    </w:div>
    <w:div w:id="479158027">
      <w:bodyDiv w:val="1"/>
      <w:marLeft w:val="0"/>
      <w:marRight w:val="0"/>
      <w:marTop w:val="0"/>
      <w:marBottom w:val="0"/>
      <w:divBdr>
        <w:top w:val="none" w:sz="0" w:space="0" w:color="auto"/>
        <w:left w:val="none" w:sz="0" w:space="0" w:color="auto"/>
        <w:bottom w:val="none" w:sz="0" w:space="0" w:color="auto"/>
        <w:right w:val="none" w:sz="0" w:space="0" w:color="auto"/>
      </w:divBdr>
    </w:div>
    <w:div w:id="535317390">
      <w:bodyDiv w:val="1"/>
      <w:marLeft w:val="0"/>
      <w:marRight w:val="0"/>
      <w:marTop w:val="0"/>
      <w:marBottom w:val="0"/>
      <w:divBdr>
        <w:top w:val="none" w:sz="0" w:space="0" w:color="auto"/>
        <w:left w:val="none" w:sz="0" w:space="0" w:color="auto"/>
        <w:bottom w:val="none" w:sz="0" w:space="0" w:color="auto"/>
        <w:right w:val="none" w:sz="0" w:space="0" w:color="auto"/>
      </w:divBdr>
    </w:div>
    <w:div w:id="569341288">
      <w:bodyDiv w:val="1"/>
      <w:marLeft w:val="0"/>
      <w:marRight w:val="0"/>
      <w:marTop w:val="0"/>
      <w:marBottom w:val="0"/>
      <w:divBdr>
        <w:top w:val="none" w:sz="0" w:space="0" w:color="auto"/>
        <w:left w:val="none" w:sz="0" w:space="0" w:color="auto"/>
        <w:bottom w:val="none" w:sz="0" w:space="0" w:color="auto"/>
        <w:right w:val="none" w:sz="0" w:space="0" w:color="auto"/>
      </w:divBdr>
      <w:divsChild>
        <w:div w:id="1625303904">
          <w:marLeft w:val="0"/>
          <w:marRight w:val="0"/>
          <w:marTop w:val="0"/>
          <w:marBottom w:val="0"/>
          <w:divBdr>
            <w:top w:val="none" w:sz="0" w:space="0" w:color="auto"/>
            <w:left w:val="none" w:sz="0" w:space="0" w:color="auto"/>
            <w:bottom w:val="none" w:sz="0" w:space="0" w:color="auto"/>
            <w:right w:val="none" w:sz="0" w:space="0" w:color="auto"/>
          </w:divBdr>
        </w:div>
      </w:divsChild>
    </w:div>
    <w:div w:id="582373591">
      <w:bodyDiv w:val="1"/>
      <w:marLeft w:val="0"/>
      <w:marRight w:val="0"/>
      <w:marTop w:val="0"/>
      <w:marBottom w:val="0"/>
      <w:divBdr>
        <w:top w:val="none" w:sz="0" w:space="0" w:color="auto"/>
        <w:left w:val="none" w:sz="0" w:space="0" w:color="auto"/>
        <w:bottom w:val="none" w:sz="0" w:space="0" w:color="auto"/>
        <w:right w:val="none" w:sz="0" w:space="0" w:color="auto"/>
      </w:divBdr>
    </w:div>
    <w:div w:id="605498561">
      <w:bodyDiv w:val="1"/>
      <w:marLeft w:val="0"/>
      <w:marRight w:val="0"/>
      <w:marTop w:val="0"/>
      <w:marBottom w:val="0"/>
      <w:divBdr>
        <w:top w:val="none" w:sz="0" w:space="0" w:color="auto"/>
        <w:left w:val="none" w:sz="0" w:space="0" w:color="auto"/>
        <w:bottom w:val="none" w:sz="0" w:space="0" w:color="auto"/>
        <w:right w:val="none" w:sz="0" w:space="0" w:color="auto"/>
      </w:divBdr>
    </w:div>
    <w:div w:id="660349571">
      <w:bodyDiv w:val="1"/>
      <w:marLeft w:val="0"/>
      <w:marRight w:val="0"/>
      <w:marTop w:val="0"/>
      <w:marBottom w:val="0"/>
      <w:divBdr>
        <w:top w:val="none" w:sz="0" w:space="0" w:color="auto"/>
        <w:left w:val="none" w:sz="0" w:space="0" w:color="auto"/>
        <w:bottom w:val="none" w:sz="0" w:space="0" w:color="auto"/>
        <w:right w:val="none" w:sz="0" w:space="0" w:color="auto"/>
      </w:divBdr>
    </w:div>
    <w:div w:id="679312686">
      <w:bodyDiv w:val="1"/>
      <w:marLeft w:val="0"/>
      <w:marRight w:val="0"/>
      <w:marTop w:val="0"/>
      <w:marBottom w:val="0"/>
      <w:divBdr>
        <w:top w:val="none" w:sz="0" w:space="0" w:color="auto"/>
        <w:left w:val="none" w:sz="0" w:space="0" w:color="auto"/>
        <w:bottom w:val="none" w:sz="0" w:space="0" w:color="auto"/>
        <w:right w:val="none" w:sz="0" w:space="0" w:color="auto"/>
      </w:divBdr>
    </w:div>
    <w:div w:id="687222536">
      <w:bodyDiv w:val="1"/>
      <w:marLeft w:val="0"/>
      <w:marRight w:val="0"/>
      <w:marTop w:val="0"/>
      <w:marBottom w:val="0"/>
      <w:divBdr>
        <w:top w:val="none" w:sz="0" w:space="0" w:color="auto"/>
        <w:left w:val="none" w:sz="0" w:space="0" w:color="auto"/>
        <w:bottom w:val="none" w:sz="0" w:space="0" w:color="auto"/>
        <w:right w:val="none" w:sz="0" w:space="0" w:color="auto"/>
      </w:divBdr>
    </w:div>
    <w:div w:id="738212806">
      <w:bodyDiv w:val="1"/>
      <w:marLeft w:val="0"/>
      <w:marRight w:val="0"/>
      <w:marTop w:val="0"/>
      <w:marBottom w:val="0"/>
      <w:divBdr>
        <w:top w:val="none" w:sz="0" w:space="0" w:color="auto"/>
        <w:left w:val="none" w:sz="0" w:space="0" w:color="auto"/>
        <w:bottom w:val="none" w:sz="0" w:space="0" w:color="auto"/>
        <w:right w:val="none" w:sz="0" w:space="0" w:color="auto"/>
      </w:divBdr>
    </w:div>
    <w:div w:id="801848740">
      <w:bodyDiv w:val="1"/>
      <w:marLeft w:val="0"/>
      <w:marRight w:val="0"/>
      <w:marTop w:val="0"/>
      <w:marBottom w:val="0"/>
      <w:divBdr>
        <w:top w:val="none" w:sz="0" w:space="0" w:color="auto"/>
        <w:left w:val="none" w:sz="0" w:space="0" w:color="auto"/>
        <w:bottom w:val="none" w:sz="0" w:space="0" w:color="auto"/>
        <w:right w:val="none" w:sz="0" w:space="0" w:color="auto"/>
      </w:divBdr>
    </w:div>
    <w:div w:id="808671499">
      <w:bodyDiv w:val="1"/>
      <w:marLeft w:val="0"/>
      <w:marRight w:val="0"/>
      <w:marTop w:val="0"/>
      <w:marBottom w:val="0"/>
      <w:divBdr>
        <w:top w:val="none" w:sz="0" w:space="0" w:color="auto"/>
        <w:left w:val="none" w:sz="0" w:space="0" w:color="auto"/>
        <w:bottom w:val="none" w:sz="0" w:space="0" w:color="auto"/>
        <w:right w:val="none" w:sz="0" w:space="0" w:color="auto"/>
      </w:divBdr>
    </w:div>
    <w:div w:id="841896212">
      <w:bodyDiv w:val="1"/>
      <w:marLeft w:val="0"/>
      <w:marRight w:val="0"/>
      <w:marTop w:val="0"/>
      <w:marBottom w:val="0"/>
      <w:divBdr>
        <w:top w:val="none" w:sz="0" w:space="0" w:color="auto"/>
        <w:left w:val="none" w:sz="0" w:space="0" w:color="auto"/>
        <w:bottom w:val="none" w:sz="0" w:space="0" w:color="auto"/>
        <w:right w:val="none" w:sz="0" w:space="0" w:color="auto"/>
      </w:divBdr>
    </w:div>
    <w:div w:id="845286983">
      <w:bodyDiv w:val="1"/>
      <w:marLeft w:val="0"/>
      <w:marRight w:val="0"/>
      <w:marTop w:val="0"/>
      <w:marBottom w:val="0"/>
      <w:divBdr>
        <w:top w:val="none" w:sz="0" w:space="0" w:color="auto"/>
        <w:left w:val="none" w:sz="0" w:space="0" w:color="auto"/>
        <w:bottom w:val="none" w:sz="0" w:space="0" w:color="auto"/>
        <w:right w:val="none" w:sz="0" w:space="0" w:color="auto"/>
      </w:divBdr>
    </w:div>
    <w:div w:id="888997319">
      <w:bodyDiv w:val="1"/>
      <w:marLeft w:val="0"/>
      <w:marRight w:val="0"/>
      <w:marTop w:val="0"/>
      <w:marBottom w:val="0"/>
      <w:divBdr>
        <w:top w:val="none" w:sz="0" w:space="0" w:color="auto"/>
        <w:left w:val="none" w:sz="0" w:space="0" w:color="auto"/>
        <w:bottom w:val="none" w:sz="0" w:space="0" w:color="auto"/>
        <w:right w:val="none" w:sz="0" w:space="0" w:color="auto"/>
      </w:divBdr>
    </w:div>
    <w:div w:id="1029575247">
      <w:bodyDiv w:val="1"/>
      <w:marLeft w:val="0"/>
      <w:marRight w:val="0"/>
      <w:marTop w:val="0"/>
      <w:marBottom w:val="0"/>
      <w:divBdr>
        <w:top w:val="none" w:sz="0" w:space="0" w:color="auto"/>
        <w:left w:val="none" w:sz="0" w:space="0" w:color="auto"/>
        <w:bottom w:val="none" w:sz="0" w:space="0" w:color="auto"/>
        <w:right w:val="none" w:sz="0" w:space="0" w:color="auto"/>
      </w:divBdr>
    </w:div>
    <w:div w:id="1061371789">
      <w:bodyDiv w:val="1"/>
      <w:marLeft w:val="0"/>
      <w:marRight w:val="0"/>
      <w:marTop w:val="0"/>
      <w:marBottom w:val="0"/>
      <w:divBdr>
        <w:top w:val="none" w:sz="0" w:space="0" w:color="auto"/>
        <w:left w:val="none" w:sz="0" w:space="0" w:color="auto"/>
        <w:bottom w:val="none" w:sz="0" w:space="0" w:color="auto"/>
        <w:right w:val="none" w:sz="0" w:space="0" w:color="auto"/>
      </w:divBdr>
    </w:div>
    <w:div w:id="1089422913">
      <w:bodyDiv w:val="1"/>
      <w:marLeft w:val="0"/>
      <w:marRight w:val="0"/>
      <w:marTop w:val="0"/>
      <w:marBottom w:val="0"/>
      <w:divBdr>
        <w:top w:val="none" w:sz="0" w:space="0" w:color="auto"/>
        <w:left w:val="none" w:sz="0" w:space="0" w:color="auto"/>
        <w:bottom w:val="none" w:sz="0" w:space="0" w:color="auto"/>
        <w:right w:val="none" w:sz="0" w:space="0" w:color="auto"/>
      </w:divBdr>
    </w:div>
    <w:div w:id="1118378316">
      <w:bodyDiv w:val="1"/>
      <w:marLeft w:val="0"/>
      <w:marRight w:val="0"/>
      <w:marTop w:val="0"/>
      <w:marBottom w:val="0"/>
      <w:divBdr>
        <w:top w:val="none" w:sz="0" w:space="0" w:color="auto"/>
        <w:left w:val="none" w:sz="0" w:space="0" w:color="auto"/>
        <w:bottom w:val="none" w:sz="0" w:space="0" w:color="auto"/>
        <w:right w:val="none" w:sz="0" w:space="0" w:color="auto"/>
      </w:divBdr>
    </w:div>
    <w:div w:id="1271819520">
      <w:bodyDiv w:val="1"/>
      <w:marLeft w:val="0"/>
      <w:marRight w:val="0"/>
      <w:marTop w:val="0"/>
      <w:marBottom w:val="0"/>
      <w:divBdr>
        <w:top w:val="none" w:sz="0" w:space="0" w:color="auto"/>
        <w:left w:val="none" w:sz="0" w:space="0" w:color="auto"/>
        <w:bottom w:val="none" w:sz="0" w:space="0" w:color="auto"/>
        <w:right w:val="none" w:sz="0" w:space="0" w:color="auto"/>
      </w:divBdr>
    </w:div>
    <w:div w:id="1319842641">
      <w:bodyDiv w:val="1"/>
      <w:marLeft w:val="0"/>
      <w:marRight w:val="0"/>
      <w:marTop w:val="0"/>
      <w:marBottom w:val="0"/>
      <w:divBdr>
        <w:top w:val="none" w:sz="0" w:space="0" w:color="auto"/>
        <w:left w:val="none" w:sz="0" w:space="0" w:color="auto"/>
        <w:bottom w:val="none" w:sz="0" w:space="0" w:color="auto"/>
        <w:right w:val="none" w:sz="0" w:space="0" w:color="auto"/>
      </w:divBdr>
    </w:div>
    <w:div w:id="1340816886">
      <w:bodyDiv w:val="1"/>
      <w:marLeft w:val="0"/>
      <w:marRight w:val="0"/>
      <w:marTop w:val="0"/>
      <w:marBottom w:val="0"/>
      <w:divBdr>
        <w:top w:val="none" w:sz="0" w:space="0" w:color="auto"/>
        <w:left w:val="none" w:sz="0" w:space="0" w:color="auto"/>
        <w:bottom w:val="none" w:sz="0" w:space="0" w:color="auto"/>
        <w:right w:val="none" w:sz="0" w:space="0" w:color="auto"/>
      </w:divBdr>
    </w:div>
    <w:div w:id="1460371080">
      <w:bodyDiv w:val="1"/>
      <w:marLeft w:val="0"/>
      <w:marRight w:val="0"/>
      <w:marTop w:val="0"/>
      <w:marBottom w:val="0"/>
      <w:divBdr>
        <w:top w:val="none" w:sz="0" w:space="0" w:color="auto"/>
        <w:left w:val="none" w:sz="0" w:space="0" w:color="auto"/>
        <w:bottom w:val="none" w:sz="0" w:space="0" w:color="auto"/>
        <w:right w:val="none" w:sz="0" w:space="0" w:color="auto"/>
      </w:divBdr>
    </w:div>
    <w:div w:id="1493175475">
      <w:bodyDiv w:val="1"/>
      <w:marLeft w:val="0"/>
      <w:marRight w:val="0"/>
      <w:marTop w:val="0"/>
      <w:marBottom w:val="0"/>
      <w:divBdr>
        <w:top w:val="none" w:sz="0" w:space="0" w:color="auto"/>
        <w:left w:val="none" w:sz="0" w:space="0" w:color="auto"/>
        <w:bottom w:val="none" w:sz="0" w:space="0" w:color="auto"/>
        <w:right w:val="none" w:sz="0" w:space="0" w:color="auto"/>
      </w:divBdr>
    </w:div>
    <w:div w:id="1523468679">
      <w:bodyDiv w:val="1"/>
      <w:marLeft w:val="0"/>
      <w:marRight w:val="0"/>
      <w:marTop w:val="0"/>
      <w:marBottom w:val="0"/>
      <w:divBdr>
        <w:top w:val="none" w:sz="0" w:space="0" w:color="auto"/>
        <w:left w:val="none" w:sz="0" w:space="0" w:color="auto"/>
        <w:bottom w:val="none" w:sz="0" w:space="0" w:color="auto"/>
        <w:right w:val="none" w:sz="0" w:space="0" w:color="auto"/>
      </w:divBdr>
    </w:div>
    <w:div w:id="1523665990">
      <w:bodyDiv w:val="1"/>
      <w:marLeft w:val="0"/>
      <w:marRight w:val="0"/>
      <w:marTop w:val="0"/>
      <w:marBottom w:val="0"/>
      <w:divBdr>
        <w:top w:val="none" w:sz="0" w:space="0" w:color="auto"/>
        <w:left w:val="none" w:sz="0" w:space="0" w:color="auto"/>
        <w:bottom w:val="none" w:sz="0" w:space="0" w:color="auto"/>
        <w:right w:val="none" w:sz="0" w:space="0" w:color="auto"/>
      </w:divBdr>
    </w:div>
    <w:div w:id="1530021897">
      <w:bodyDiv w:val="1"/>
      <w:marLeft w:val="0"/>
      <w:marRight w:val="0"/>
      <w:marTop w:val="0"/>
      <w:marBottom w:val="0"/>
      <w:divBdr>
        <w:top w:val="none" w:sz="0" w:space="0" w:color="auto"/>
        <w:left w:val="none" w:sz="0" w:space="0" w:color="auto"/>
        <w:bottom w:val="none" w:sz="0" w:space="0" w:color="auto"/>
        <w:right w:val="none" w:sz="0" w:space="0" w:color="auto"/>
      </w:divBdr>
    </w:div>
    <w:div w:id="1642156264">
      <w:bodyDiv w:val="1"/>
      <w:marLeft w:val="0"/>
      <w:marRight w:val="0"/>
      <w:marTop w:val="0"/>
      <w:marBottom w:val="0"/>
      <w:divBdr>
        <w:top w:val="none" w:sz="0" w:space="0" w:color="auto"/>
        <w:left w:val="none" w:sz="0" w:space="0" w:color="auto"/>
        <w:bottom w:val="none" w:sz="0" w:space="0" w:color="auto"/>
        <w:right w:val="none" w:sz="0" w:space="0" w:color="auto"/>
      </w:divBdr>
    </w:div>
    <w:div w:id="1664969947">
      <w:bodyDiv w:val="1"/>
      <w:marLeft w:val="0"/>
      <w:marRight w:val="0"/>
      <w:marTop w:val="0"/>
      <w:marBottom w:val="0"/>
      <w:divBdr>
        <w:top w:val="none" w:sz="0" w:space="0" w:color="auto"/>
        <w:left w:val="none" w:sz="0" w:space="0" w:color="auto"/>
        <w:bottom w:val="none" w:sz="0" w:space="0" w:color="auto"/>
        <w:right w:val="none" w:sz="0" w:space="0" w:color="auto"/>
      </w:divBdr>
    </w:div>
    <w:div w:id="1740209462">
      <w:bodyDiv w:val="1"/>
      <w:marLeft w:val="0"/>
      <w:marRight w:val="0"/>
      <w:marTop w:val="0"/>
      <w:marBottom w:val="0"/>
      <w:divBdr>
        <w:top w:val="none" w:sz="0" w:space="0" w:color="auto"/>
        <w:left w:val="none" w:sz="0" w:space="0" w:color="auto"/>
        <w:bottom w:val="none" w:sz="0" w:space="0" w:color="auto"/>
        <w:right w:val="none" w:sz="0" w:space="0" w:color="auto"/>
      </w:divBdr>
      <w:divsChild>
        <w:div w:id="936325062">
          <w:marLeft w:val="0"/>
          <w:marRight w:val="0"/>
          <w:marTop w:val="0"/>
          <w:marBottom w:val="0"/>
          <w:divBdr>
            <w:top w:val="none" w:sz="0" w:space="0" w:color="auto"/>
            <w:left w:val="none" w:sz="0" w:space="0" w:color="auto"/>
            <w:bottom w:val="none" w:sz="0" w:space="0" w:color="auto"/>
            <w:right w:val="none" w:sz="0" w:space="0" w:color="auto"/>
          </w:divBdr>
        </w:div>
      </w:divsChild>
    </w:div>
    <w:div w:id="1774593616">
      <w:bodyDiv w:val="1"/>
      <w:marLeft w:val="0"/>
      <w:marRight w:val="0"/>
      <w:marTop w:val="0"/>
      <w:marBottom w:val="0"/>
      <w:divBdr>
        <w:top w:val="none" w:sz="0" w:space="0" w:color="auto"/>
        <w:left w:val="none" w:sz="0" w:space="0" w:color="auto"/>
        <w:bottom w:val="none" w:sz="0" w:space="0" w:color="auto"/>
        <w:right w:val="none" w:sz="0" w:space="0" w:color="auto"/>
      </w:divBdr>
    </w:div>
    <w:div w:id="1798790588">
      <w:bodyDiv w:val="1"/>
      <w:marLeft w:val="0"/>
      <w:marRight w:val="0"/>
      <w:marTop w:val="0"/>
      <w:marBottom w:val="0"/>
      <w:divBdr>
        <w:top w:val="none" w:sz="0" w:space="0" w:color="auto"/>
        <w:left w:val="none" w:sz="0" w:space="0" w:color="auto"/>
        <w:bottom w:val="none" w:sz="0" w:space="0" w:color="auto"/>
        <w:right w:val="none" w:sz="0" w:space="0" w:color="auto"/>
      </w:divBdr>
    </w:div>
    <w:div w:id="1845128729">
      <w:bodyDiv w:val="1"/>
      <w:marLeft w:val="0"/>
      <w:marRight w:val="0"/>
      <w:marTop w:val="0"/>
      <w:marBottom w:val="0"/>
      <w:divBdr>
        <w:top w:val="none" w:sz="0" w:space="0" w:color="auto"/>
        <w:left w:val="none" w:sz="0" w:space="0" w:color="auto"/>
        <w:bottom w:val="none" w:sz="0" w:space="0" w:color="auto"/>
        <w:right w:val="none" w:sz="0" w:space="0" w:color="auto"/>
      </w:divBdr>
    </w:div>
    <w:div w:id="1965228787">
      <w:bodyDiv w:val="1"/>
      <w:marLeft w:val="0"/>
      <w:marRight w:val="0"/>
      <w:marTop w:val="0"/>
      <w:marBottom w:val="0"/>
      <w:divBdr>
        <w:top w:val="none" w:sz="0" w:space="0" w:color="auto"/>
        <w:left w:val="none" w:sz="0" w:space="0" w:color="auto"/>
        <w:bottom w:val="none" w:sz="0" w:space="0" w:color="auto"/>
        <w:right w:val="none" w:sz="0" w:space="0" w:color="auto"/>
      </w:divBdr>
    </w:div>
    <w:div w:id="2005206971">
      <w:bodyDiv w:val="1"/>
      <w:marLeft w:val="0"/>
      <w:marRight w:val="0"/>
      <w:marTop w:val="0"/>
      <w:marBottom w:val="0"/>
      <w:divBdr>
        <w:top w:val="none" w:sz="0" w:space="0" w:color="auto"/>
        <w:left w:val="none" w:sz="0" w:space="0" w:color="auto"/>
        <w:bottom w:val="none" w:sz="0" w:space="0" w:color="auto"/>
        <w:right w:val="none" w:sz="0" w:space="0" w:color="auto"/>
      </w:divBdr>
    </w:div>
    <w:div w:id="21335538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oleObject" Target="embeddings/oleObject2.bin"/><Relationship Id="rId3" Type="http://schemas.openxmlformats.org/officeDocument/2006/relationships/customXml" Target="../customXml/item3.xml"/><Relationship Id="rId21" Type="http://schemas.openxmlformats.org/officeDocument/2006/relationships/hyperlink" Target="https://docs.aws.amazon.com/AmazonRDS/latest/AuroraUserGuide/USER_UpgradeDBInstance.PostgreSQL.MajorVersion.html" TargetMode="Externa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1.emf"/><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oleObject" Target="embeddings/oleObject1.bin"/><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0.emf"/><Relationship Id="rId28" Type="http://schemas.openxmlformats.org/officeDocument/2006/relationships/oleObject" Target="embeddings/oleObject3.bin"/><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hyperlink" Target="https://console.aws.amazon.com/rds/" TargetMode="External"/><Relationship Id="rId27" Type="http://schemas.openxmlformats.org/officeDocument/2006/relationships/image" Target="media/image12.emf"/><Relationship Id="rId30" Type="http://schemas.openxmlformats.org/officeDocument/2006/relationships/header" Target="header1.xml"/><Relationship Id="rId8"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ltman\Documents\Custom%20Office%20Templates\Revised_19June2021e.dotx" TargetMode="External"/></Relationships>
</file>

<file path=word/theme/theme1.xml><?xml version="1.0" encoding="utf-8"?>
<a:theme xmlns:a="http://schemas.openxmlformats.org/drawingml/2006/main" name="Office Theme">
  <a:themeElements>
    <a:clrScheme name="Custom 7">
      <a:dk1>
        <a:srgbClr val="303030"/>
      </a:dk1>
      <a:lt1>
        <a:srgbClr val="FFFFFF"/>
      </a:lt1>
      <a:dk2>
        <a:srgbClr val="D21142"/>
      </a:dk2>
      <a:lt2>
        <a:srgbClr val="D5DAE1"/>
      </a:lt2>
      <a:accent1>
        <a:srgbClr val="006EC7"/>
      </a:accent1>
      <a:accent2>
        <a:srgbClr val="4A3049"/>
      </a:accent2>
      <a:accent3>
        <a:srgbClr val="4A4D54"/>
      </a:accent3>
      <a:accent4>
        <a:srgbClr val="D21142"/>
      </a:accent4>
      <a:accent5>
        <a:srgbClr val="96BB33"/>
      </a:accent5>
      <a:accent6>
        <a:srgbClr val="F79646"/>
      </a:accent6>
      <a:hlink>
        <a:srgbClr val="006EC7"/>
      </a:hlink>
      <a:folHlink>
        <a:srgbClr val="D5DAE1"/>
      </a:folHlink>
    </a:clrScheme>
    <a:fontScheme name="Custom 1">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TaxCatchAll xmlns="30a1176c-2071-4982-9c6f-e5758b9a9c06" xsi:nil="true"/>
    <lcf76f155ced4ddcb4097134ff3c332f xmlns="96c9494b-7528-4d26-8a2c-8a48b1adbe94">
      <Terms xmlns="http://schemas.microsoft.com/office/infopath/2007/PartnerControls"/>
    </lcf76f155ced4ddcb4097134ff3c332f>
    <_dlc_DocId xmlns="30a1176c-2071-4982-9c6f-e5758b9a9c06">3ZTHCTV7F62M-1960657721-1182</_dlc_DocId>
    <_dlc_DocIdUrl xmlns="30a1176c-2071-4982-9c6f-e5758b9a9c06">
      <Url>https://osisystemsinc.sharepoint.com/sites/S2Global/_layouts/15/DocIdRedir.aspx?ID=3ZTHCTV7F62M-1960657721-1182</Url>
      <Description>3ZTHCTV7F62M-1960657721-1182</Description>
    </_dlc_DocIdUrl>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5507335DAF61546939EFCF28885DD90" ma:contentTypeVersion="17" ma:contentTypeDescription="Create a new document." ma:contentTypeScope="" ma:versionID="86cc47bc92373540ec299d9836bf75e0">
  <xsd:schema xmlns:xsd="http://www.w3.org/2001/XMLSchema" xmlns:xs="http://www.w3.org/2001/XMLSchema" xmlns:p="http://schemas.microsoft.com/office/2006/metadata/properties" xmlns:ns2="96c9494b-7528-4d26-8a2c-8a48b1adbe94" xmlns:ns3="30a1176c-2071-4982-9c6f-e5758b9a9c06" targetNamespace="http://schemas.microsoft.com/office/2006/metadata/properties" ma:root="true" ma:fieldsID="4d779e1603efbea7d2bfab7288911f79" ns2:_="" ns3:_="">
    <xsd:import namespace="96c9494b-7528-4d26-8a2c-8a48b1adbe94"/>
    <xsd:import namespace="30a1176c-2071-4982-9c6f-e5758b9a9c0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LengthInSeconds" minOccurs="0"/>
                <xsd:element ref="ns2:MediaServiceDateTaken" minOccurs="0"/>
                <xsd:element ref="ns2:lcf76f155ced4ddcb4097134ff3c332f" minOccurs="0"/>
                <xsd:element ref="ns3:TaxCatchAll" minOccurs="0"/>
                <xsd:element ref="ns3:_dlc_DocId" minOccurs="0"/>
                <xsd:element ref="ns3:_dlc_DocIdUrl" minOccurs="0"/>
                <xsd:element ref="ns3:_dlc_DocIdPersistId" minOccurs="0"/>
                <xsd:element ref="ns3:SharedWithUsers" minOccurs="0"/>
                <xsd:element ref="ns3:SharedWithDetails"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c9494b-7528-4d26-8a2c-8a48b1adbe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DateTaken" ma:index="15" nillable="true" ma:displayName="MediaServiceDateTaken" ma:hidden="true" ma:internalName="MediaServiceDateTake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01a152a2-46f1-4633-9e60-d9d6f094ede1"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0a1176c-2071-4982-9c6f-e5758b9a9c06"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7367bacd-ebaf-4339-8b15-64ab6f691c03}" ma:internalName="TaxCatchAll" ma:showField="CatchAllData" ma:web="30a1176c-2071-4982-9c6f-e5758b9a9c06">
      <xsd:complexType>
        <xsd:complexContent>
          <xsd:extension base="dms:MultiChoiceLookup">
            <xsd:sequence>
              <xsd:element name="Value" type="dms:Lookup" maxOccurs="unbounded" minOccurs="0" nillable="true"/>
            </xsd:sequence>
          </xsd:extension>
        </xsd:complexContent>
      </xsd:complexType>
    </xsd:element>
    <xsd:element name="_dlc_DocId" ma:index="19" nillable="true" ma:displayName="Document ID Value" ma:description="The value of the document ID assigned to this item." ma:indexed="true" ma:internalName="_dlc_DocId" ma:readOnly="true">
      <xsd:simpleType>
        <xsd:restriction base="dms:Text"/>
      </xsd:simpleType>
    </xsd:element>
    <xsd:element name="_dlc_DocIdUrl" ma:index="2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1" nillable="true" ma:displayName="Persist ID" ma:description="Keep ID on add." ma:hidden="true" ma:internalName="_dlc_DocIdPersistId" ma:readOnly="true">
      <xsd:simpleType>
        <xsd:restriction base="dms:Boolean"/>
      </xsd:simple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52C72A1-3396-4A78-8DD5-CF5610FF6C83}">
  <ds:schemaRefs>
    <ds:schemaRef ds:uri="http://schemas.microsoft.com/sharepoint/events"/>
  </ds:schemaRefs>
</ds:datastoreItem>
</file>

<file path=customXml/itemProps2.xml><?xml version="1.0" encoding="utf-8"?>
<ds:datastoreItem xmlns:ds="http://schemas.openxmlformats.org/officeDocument/2006/customXml" ds:itemID="{E8EDA07D-A08D-4531-97A9-1488B7DF351D}">
  <ds:schemaRefs>
    <ds:schemaRef ds:uri="http://schemas.openxmlformats.org/officeDocument/2006/bibliography"/>
  </ds:schemaRefs>
</ds:datastoreItem>
</file>

<file path=customXml/itemProps3.xml><?xml version="1.0" encoding="utf-8"?>
<ds:datastoreItem xmlns:ds="http://schemas.openxmlformats.org/officeDocument/2006/customXml" ds:itemID="{4E91BF19-6B3C-48BB-921B-EA7EF0E8F22D}">
  <ds:schemaRefs>
    <ds:schemaRef ds:uri="http://schemas.microsoft.com/office/2006/metadata/properties"/>
    <ds:schemaRef ds:uri="http://schemas.microsoft.com/office/infopath/2007/PartnerControls"/>
    <ds:schemaRef ds:uri="30a1176c-2071-4982-9c6f-e5758b9a9c06"/>
    <ds:schemaRef ds:uri="96c9494b-7528-4d26-8a2c-8a48b1adbe94"/>
  </ds:schemaRefs>
</ds:datastoreItem>
</file>

<file path=customXml/itemProps4.xml><?xml version="1.0" encoding="utf-8"?>
<ds:datastoreItem xmlns:ds="http://schemas.openxmlformats.org/officeDocument/2006/customXml" ds:itemID="{8B0CF03F-B791-49D1-B807-FC75C21630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c9494b-7528-4d26-8a2c-8a48b1adbe94"/>
    <ds:schemaRef ds:uri="30a1176c-2071-4982-9c6f-e5758b9a9c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0F53344-40D4-4061-A661-243CE19E1BBA}">
  <ds:schemaRefs>
    <ds:schemaRef ds:uri="http://schemas.microsoft.com/sharepoint/v3/contenttype/forms"/>
  </ds:schemaRefs>
</ds:datastoreItem>
</file>

<file path=docMetadata/LabelInfo.xml><?xml version="1.0" encoding="utf-8"?>
<clbl:labelList xmlns:clbl="http://schemas.microsoft.com/office/2020/mipLabelMetadata">
  <clbl:label id="{eca912ff-64f4-4d25-bf79-65e64764cf15}" enabled="1" method="Standard" siteId="{8e37def4-5f01-4057-b7a1-fc15c444cb8f}" contentBits="0" removed="0"/>
</clbl:labelList>
</file>

<file path=docProps/app.xml><?xml version="1.0" encoding="utf-8"?>
<Properties xmlns="http://schemas.openxmlformats.org/officeDocument/2006/extended-properties" xmlns:vt="http://schemas.openxmlformats.org/officeDocument/2006/docPropsVTypes">
  <Template>Revised_19June2021e.dotx</Template>
  <TotalTime>4619</TotalTime>
  <Pages>15</Pages>
  <Words>1861</Words>
  <Characters>10312</Characters>
  <Application>Microsoft Office Word</Application>
  <DocSecurity>0</DocSecurity>
  <Lines>286</Lines>
  <Paragraphs>173</Paragraphs>
  <ScaleCrop>false</ScaleCrop>
  <HeadingPairs>
    <vt:vector size="2" baseType="variant">
      <vt:variant>
        <vt:lpstr>Title</vt:lpstr>
      </vt:variant>
      <vt:variant>
        <vt:i4>1</vt:i4>
      </vt:variant>
    </vt:vector>
  </HeadingPairs>
  <TitlesOfParts>
    <vt:vector size="1" baseType="lpstr">
      <vt:lpstr>S2 Global</vt:lpstr>
    </vt:vector>
  </TitlesOfParts>
  <Company>American Science and Engineering Inc</Company>
  <LinksUpToDate>false</LinksUpToDate>
  <CharactersWithSpaces>12000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S2 Global</dc:title>
  <dc:subject/>
  <dc:creator>Maruthi Amaravathi</dc:creator>
  <cp:keywords/>
  <dc:description/>
  <cp:lastModifiedBy>Maruthi Amaravathi</cp:lastModifiedBy>
  <cp:revision>4565</cp:revision>
  <cp:lastPrinted>2022-01-19T07:25:00Z</cp:lastPrinted>
  <dcterms:created xsi:type="dcterms:W3CDTF">2023-08-17T15:15:00Z</dcterms:created>
  <dcterms:modified xsi:type="dcterms:W3CDTF">2024-09-16T05:54:00Z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0x01010035507335DAF61546939EFCF28885DD90</vt:lpwstr>
  </property>
  <property fmtid="{D5CDD505-2E9C-101B-9397-08002B2CF9AE}" pid="3" name="_dlc_DocIdItemGuid">
    <vt:lpwstr>bc7a634d-171b-41b2-b909-71af8f64cb96</vt:lpwstr>
  </property>
  <property fmtid="{D5CDD505-2E9C-101B-9397-08002B2CF9AE}" pid="4" name="MediaServiceImageTags">
    <vt:lpwstr/>
  </property>
  <property fmtid="{D5CDD505-2E9C-101B-9397-08002B2CF9AE}" pid="5" name="GrammarlyDocumentId">
    <vt:lpwstr>d48516b4075175c1c789831238b98845bfa384a9afc6e92c9e628dd0cdf0a473</vt:lpwstr>
  </property>
</Properties>
</file>