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730551" w14:textId="77777777" w:rsidR="00862B12" w:rsidRPr="00CC5672" w:rsidRDefault="00862B12" w:rsidP="00862B12">
      <w:pPr>
        <w:pStyle w:val="RapASEBodyCopy"/>
        <w:rPr>
          <w:rFonts w:eastAsia="Times New Roman"/>
        </w:rPr>
      </w:pPr>
      <w:bookmarkStart w:id="0" w:name="_top"/>
      <w:bookmarkEnd w:id="0"/>
      <w:r w:rsidRPr="00CC5672">
        <w:rPr>
          <w:rFonts w:eastAsia="Times New Roman"/>
          <w:noProof/>
        </w:rPr>
        <w:drawing>
          <wp:anchor distT="0" distB="0" distL="114300" distR="114300" simplePos="0" relativeHeight="251660288" behindDoc="1" locked="0" layoutInCell="1" allowOverlap="1" wp14:anchorId="40D4A578" wp14:editId="71CAA5D3">
            <wp:simplePos x="0" y="0"/>
            <wp:positionH relativeFrom="column">
              <wp:posOffset>-1047750</wp:posOffset>
            </wp:positionH>
            <wp:positionV relativeFrom="paragraph">
              <wp:posOffset>-6438900</wp:posOffset>
            </wp:positionV>
            <wp:extent cx="8485217" cy="10396220"/>
            <wp:effectExtent l="0" t="0" r="0" b="508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2_Proposal Front Pg.png"/>
                    <pic:cNvPicPr/>
                  </pic:nvPicPr>
                  <pic:blipFill>
                    <a:blip r:embed="rId12" cstate="print">
                      <a:extLst>
                        <a:ext uri="{28A0092B-C50C-407E-A947-70E740481C1C}">
                          <a14:useLocalDpi xmlns:a14="http://schemas.microsoft.com/office/drawing/2010/main" val="0"/>
                        </a:ext>
                      </a:extLst>
                    </a:blip>
                    <a:srcRect t="-51124" b="51124"/>
                    <a:stretch>
                      <a:fillRect/>
                    </a:stretch>
                  </pic:blipFill>
                  <pic:spPr bwMode="auto">
                    <a:xfrm>
                      <a:off x="0" y="0"/>
                      <a:ext cx="8485217" cy="10396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C5672">
        <w:rPr>
          <w:rFonts w:eastAsia="Times New Roman"/>
        </w:rPr>
        <w:tab/>
      </w:r>
    </w:p>
    <w:p w14:paraId="649FF72C" w14:textId="77777777" w:rsidR="00862B12" w:rsidRPr="00CC5672" w:rsidRDefault="00862B12" w:rsidP="00862B12">
      <w:pPr>
        <w:pStyle w:val="RapASEBodyCopy"/>
        <w:rPr>
          <w:rFonts w:eastAsia="Times New Roman"/>
        </w:rPr>
      </w:pPr>
    </w:p>
    <w:p w14:paraId="67DA51D6" w14:textId="77777777" w:rsidR="00862B12" w:rsidRPr="00CC5672" w:rsidRDefault="00862B12" w:rsidP="00862B12">
      <w:pPr>
        <w:pStyle w:val="RapASEBodyCopy"/>
        <w:rPr>
          <w:rFonts w:eastAsia="Times New Roman"/>
        </w:rPr>
      </w:pPr>
    </w:p>
    <w:p w14:paraId="3D826C70" w14:textId="77777777" w:rsidR="00862B12" w:rsidRPr="00CC5672" w:rsidRDefault="00862B12" w:rsidP="00862B12">
      <w:pPr>
        <w:pStyle w:val="RapASEBodyCopy"/>
        <w:rPr>
          <w:rFonts w:eastAsia="Times New Roman"/>
        </w:rPr>
      </w:pPr>
    </w:p>
    <w:p w14:paraId="4F86DB87" w14:textId="77777777" w:rsidR="00862B12" w:rsidRPr="00CC5672" w:rsidRDefault="00862B12" w:rsidP="00862B12">
      <w:pPr>
        <w:pStyle w:val="RapASEBodyCopy"/>
        <w:rPr>
          <w:rFonts w:eastAsia="Times New Roman"/>
        </w:rPr>
      </w:pPr>
    </w:p>
    <w:p w14:paraId="03A0B7E4" w14:textId="77777777" w:rsidR="00862B12" w:rsidRPr="00CC5672" w:rsidRDefault="00862B12" w:rsidP="00862B12">
      <w:pPr>
        <w:pStyle w:val="RapASEBodyCopy"/>
        <w:rPr>
          <w:rFonts w:eastAsia="Times New Roman"/>
        </w:rPr>
      </w:pPr>
    </w:p>
    <w:p w14:paraId="47BB643E" w14:textId="26F34B60" w:rsidR="00862B12" w:rsidRPr="00CC5672" w:rsidRDefault="00862B12" w:rsidP="00862B12">
      <w:pPr>
        <w:pStyle w:val="RapASEBodyCopy"/>
        <w:rPr>
          <w:rFonts w:eastAsia="Times New Roman"/>
        </w:rPr>
      </w:pPr>
    </w:p>
    <w:p w14:paraId="7B01841F" w14:textId="574E4A66" w:rsidR="00862B12" w:rsidRPr="00CC5672" w:rsidRDefault="00862B12" w:rsidP="00862B12">
      <w:pPr>
        <w:pStyle w:val="RapASEBodyCopy"/>
        <w:rPr>
          <w:rFonts w:eastAsia="Times New Roman"/>
        </w:rPr>
      </w:pPr>
    </w:p>
    <w:p w14:paraId="0436A528" w14:textId="4349823C" w:rsidR="00862B12" w:rsidRPr="00CC5672" w:rsidRDefault="00862B12" w:rsidP="00862B12">
      <w:pPr>
        <w:pStyle w:val="RapASEBodyCopy"/>
        <w:rPr>
          <w:rFonts w:eastAsia="Times New Roman"/>
        </w:rPr>
      </w:pPr>
    </w:p>
    <w:p w14:paraId="3F6AA7CE" w14:textId="4396C53D" w:rsidR="00862B12" w:rsidRPr="00CC5672" w:rsidRDefault="007D6C89" w:rsidP="00862B12">
      <w:pPr>
        <w:pStyle w:val="RapASEBodyCopy"/>
        <w:rPr>
          <w:rFonts w:eastAsia="Times New Roman"/>
        </w:rPr>
      </w:pPr>
      <w:r>
        <w:rPr>
          <w:noProof/>
        </w:rPr>
        <w:pict w14:anchorId="36257158">
          <v:shapetype id="_x0000_t202" coordsize="21600,21600" o:spt="202" path="m,l,21600r21600,l21600,xe">
            <v:stroke joinstyle="miter"/>
            <v:path gradientshapeok="t" o:connecttype="rect"/>
          </v:shapetype>
          <v:shape id="Text Box 95" o:spid="_x0000_s2052" type="#_x0000_t202" style="position:absolute;margin-left:148pt;margin-top:298pt;width:393.95pt;height:90.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" filled="f" stroked="f" strokeweight=".5pt">
            <v:textbox>
              <w:txbxContent>
                <w:p w14:paraId="05239FE0" w14:textId="0E377957" w:rsidR="00862B12" w:rsidRPr="0043061E" w:rsidRDefault="00CA6D82" w:rsidP="00862B12">
                  <w:pPr>
                    <w:spacing w:before="120"/>
                    <w:rPr>
                      <w:rFonts w:cs="Arial"/>
                      <w:b/>
                      <w:bCs/>
                      <w:color w:val="FFFFFF"/>
                      <w:sz w:val="56"/>
                      <w:szCs w:val="56"/>
                    </w:rPr>
                  </w:pPr>
                  <w:r>
                    <w:rPr>
                      <w:rFonts w:cs="Arial"/>
                      <w:b/>
                      <w:bCs/>
                      <w:color w:val="FFFFFF"/>
                      <w:sz w:val="56"/>
                      <w:szCs w:val="56"/>
                    </w:rPr>
                    <w:t xml:space="preserve">v4.x </w:t>
                  </w:r>
                  <w:r w:rsidR="00BC16B0">
                    <w:rPr>
                      <w:rFonts w:cs="Arial"/>
                      <w:b/>
                      <w:bCs/>
                      <w:color w:val="FFFFFF"/>
                      <w:sz w:val="56"/>
                      <w:szCs w:val="56"/>
                    </w:rPr>
                    <w:t>CertScan</w:t>
                  </w:r>
                  <w:r w:rsidR="0057451B">
                    <w:rPr>
                      <w:rFonts w:cs="Arial"/>
                      <w:b/>
                      <w:bCs/>
                      <w:color w:val="FFFFFF"/>
                      <w:sz w:val="56"/>
                      <w:szCs w:val="56"/>
                    </w:rPr>
                    <w:t xml:space="preserve"> Installation</w:t>
                  </w:r>
                  <w:r w:rsidR="0043061E" w:rsidRPr="0043061E">
                    <w:rPr>
                      <w:rFonts w:cs="Arial"/>
                      <w:b/>
                      <w:bCs/>
                      <w:color w:val="FFFFFF"/>
                      <w:sz w:val="56"/>
                      <w:szCs w:val="56"/>
                    </w:rPr>
                    <w:t xml:space="preserve"> </w:t>
                  </w:r>
                  <w:r>
                    <w:rPr>
                      <w:rFonts w:cs="Arial"/>
                      <w:b/>
                      <w:bCs/>
                      <w:color w:val="FFFFFF"/>
                      <w:sz w:val="56"/>
                      <w:szCs w:val="56"/>
                    </w:rPr>
                    <w:t>on Kubernetes Environment</w:t>
                  </w:r>
                </w:p>
              </w:txbxContent>
            </v:textbox>
            <w10:wrap anchory="page"/>
          </v:shape>
        </w:pict>
      </w:r>
    </w:p>
    <w:p w14:paraId="79B44D1E" w14:textId="49ACDE4C" w:rsidR="00862B12" w:rsidRPr="00CC5672" w:rsidRDefault="00862B12" w:rsidP="00862B12">
      <w:pPr>
        <w:pStyle w:val="RapASEBodyCopy"/>
        <w:rPr>
          <w:rFonts w:eastAsia="Times New Roman"/>
        </w:rPr>
      </w:pPr>
    </w:p>
    <w:p w14:paraId="14FF7C73" w14:textId="5A6B0AD9" w:rsidR="00862B12" w:rsidRPr="00CC5672" w:rsidRDefault="00862B12" w:rsidP="00862B12">
      <w:pPr>
        <w:pStyle w:val="RapASEBodyCopy"/>
        <w:rPr>
          <w:rFonts w:eastAsia="Times New Roman"/>
        </w:rPr>
      </w:pPr>
    </w:p>
    <w:p w14:paraId="285607B1" w14:textId="77777777" w:rsidR="00862B12" w:rsidRPr="00CC5672" w:rsidRDefault="00862B12" w:rsidP="00862B12">
      <w:pPr>
        <w:pStyle w:val="RapASEBodyCopy"/>
        <w:rPr>
          <w:rFonts w:eastAsia="Times New Roman"/>
        </w:rPr>
      </w:pPr>
    </w:p>
    <w:p w14:paraId="13893D05" w14:textId="1EFB171C" w:rsidR="00862B12" w:rsidRPr="003917B2" w:rsidRDefault="007D6C89" w:rsidP="00862B12">
      <w:pPr>
        <w:pStyle w:val="RapASEBodyCopy"/>
      </w:pPr>
      <w:r>
        <w:rPr>
          <w:noProof/>
        </w:rPr>
        <w:pict w14:anchorId="0C05ACC2">
          <v:shape id="Text Box 94" o:spid="_x0000_s2051" type="#_x0000_t202" style="position:absolute;margin-left:247.5pt;margin-top:13pt;width:284pt;height:138.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" filled="f" stroked="f" strokeweight=".5pt">
            <v:textbox>
              <w:txbxContent>
                <w:p w14:paraId="4DB17BEA" w14:textId="77777777" w:rsidR="00862B12" w:rsidRPr="005A09EA" w:rsidRDefault="00862B12" w:rsidP="00862B12">
                  <w:pPr>
                    <w:pStyle w:val="RapASETableBodyRightJustify0"/>
                    <w:jc w:val="left"/>
                    <w:rPr>
                      <w:rFonts w:cs="Arial"/>
                      <w:b/>
                      <w:smallCaps/>
                      <w:color w:val="0070C0"/>
                    </w:rPr>
                  </w:pPr>
                  <w:r>
                    <w:t xml:space="preserve"> </w:t>
                  </w:r>
                </w:p>
                <w:p w14:paraId="2CEB8BFD" w14:textId="75235F35" w:rsidR="00862B12" w:rsidRPr="005A0097" w:rsidRDefault="0043061E" w:rsidP="00862B12">
                  <w:pPr>
                    <w:pStyle w:val="S2Arial11blue"/>
                    <w:rPr>
                      <w:caps/>
                      <w:sz w:val="24"/>
                      <w:szCs w:val="22"/>
                    </w:rPr>
                  </w:pPr>
                  <w:r>
                    <w:rPr>
                      <w:sz w:val="24"/>
                      <w:szCs w:val="22"/>
                    </w:rPr>
                    <w:t>Manual</w:t>
                  </w:r>
                  <w:r w:rsidR="00862B12" w:rsidRPr="005A0097">
                    <w:rPr>
                      <w:sz w:val="24"/>
                      <w:szCs w:val="22"/>
                    </w:rPr>
                    <w:t xml:space="preserve"> prepared for:</w:t>
                  </w:r>
                </w:p>
                <w:p w14:paraId="606A077A" w14:textId="24A15469" w:rsidR="00862B12" w:rsidRPr="00317142" w:rsidRDefault="000469FD" w:rsidP="00317142">
                  <w:pPr>
                    <w:pStyle w:val="S2Arial16blue"/>
                  </w:pPr>
                  <w:r>
                    <w:t xml:space="preserve">S2 </w:t>
                  </w:r>
                  <w:r w:rsidR="00FB4331">
                    <w:t>Support and Implementation Team</w:t>
                  </w:r>
                </w:p>
                <w:p w14:paraId="5EADCF53" w14:textId="2670B9F5" w:rsidR="00862B12" w:rsidRPr="005A0097" w:rsidRDefault="00862B12" w:rsidP="00862B12">
                  <w:pPr>
                    <w:pStyle w:val="S2Arial11blue"/>
                    <w:rPr>
                      <w:b/>
                      <w:sz w:val="24"/>
                      <w:szCs w:val="22"/>
                    </w:rPr>
                  </w:pPr>
                  <w:r w:rsidRPr="005A0097">
                    <w:rPr>
                      <w:sz w:val="24"/>
                      <w:szCs w:val="22"/>
                    </w:rPr>
                    <w:t xml:space="preserve">Submitted on: </w:t>
                  </w:r>
                  <w:r w:rsidR="002030F8">
                    <w:rPr>
                      <w:b/>
                      <w:sz w:val="24"/>
                      <w:szCs w:val="22"/>
                    </w:rPr>
                    <w:t>Jan</w:t>
                  </w:r>
                  <w:r w:rsidRPr="005A0097">
                    <w:rPr>
                      <w:b/>
                      <w:sz w:val="24"/>
                      <w:szCs w:val="22"/>
                    </w:rPr>
                    <w:t xml:space="preserve"> 202</w:t>
                  </w:r>
                  <w:r w:rsidR="002030F8">
                    <w:rPr>
                      <w:b/>
                      <w:sz w:val="24"/>
                      <w:szCs w:val="22"/>
                    </w:rPr>
                    <w:t>4</w:t>
                  </w:r>
                </w:p>
                <w:p w14:paraId="4CF79498" w14:textId="59524A2C" w:rsidR="00862B12" w:rsidRPr="005A0097" w:rsidRDefault="00862B12" w:rsidP="00862B12">
                  <w:pPr>
                    <w:pStyle w:val="S2Arial11blue"/>
                    <w:rPr>
                      <w:sz w:val="24"/>
                      <w:szCs w:val="22"/>
                    </w:rPr>
                  </w:pPr>
                </w:p>
                <w:p w14:paraId="510C6535" w14:textId="77777777" w:rsidR="00862B12" w:rsidRPr="00750BCA" w:rsidRDefault="00862B12" w:rsidP="00862B12">
                  <w:pPr>
                    <w:rPr>
                      <w:rFonts w:ascii="Calibri" w:hAnsi="Calibri"/>
                      <w:szCs w:val="21"/>
                    </w:rPr>
                  </w:pPr>
                </w:p>
                <w:p w14:paraId="639381DC" w14:textId="77777777" w:rsidR="00862B12" w:rsidRPr="0013192E" w:rsidRDefault="00862B12" w:rsidP="00862B12">
                  <w:pPr>
                    <w:spacing w:after="60"/>
                    <w:rPr>
                      <w:rFonts w:cs="Arial"/>
                      <w:color w:val="0070C0"/>
                    </w:rPr>
                  </w:pPr>
                </w:p>
                <w:p w14:paraId="2CE9CC6F" w14:textId="77777777" w:rsidR="00862B12" w:rsidRPr="00FD5189" w:rsidRDefault="00862B12" w:rsidP="00862B12">
                  <w:pPr>
                    <w:spacing w:after="60"/>
                    <w:rPr>
                      <w:rFonts w:cs="Arial"/>
                      <w:color w:val="0070C0"/>
                      <w:sz w:val="28"/>
                    </w:rPr>
                  </w:pPr>
                  <w:r>
                    <w:rPr>
                      <w:rFonts w:cs="Arial"/>
                      <w:color w:val="0070C0"/>
                      <w:sz w:val="28"/>
                    </w:rPr>
                    <w:t xml:space="preserve"> </w:t>
                  </w:r>
                </w:p>
              </w:txbxContent>
            </v:textbox>
          </v:shape>
        </w:pict>
      </w:r>
    </w:p>
    <w:p w14:paraId="12F6AEA7" w14:textId="77777777" w:rsidR="00862B12" w:rsidRPr="00CC5672" w:rsidRDefault="00862B12" w:rsidP="00862B12">
      <w:pPr>
        <w:pStyle w:val="RapASEBodyCopy"/>
        <w:rPr>
          <w:rFonts w:eastAsia="Times New Roman"/>
        </w:rPr>
      </w:pPr>
    </w:p>
    <w:p w14:paraId="1C96FB3C" w14:textId="77777777" w:rsidR="00862B12" w:rsidRPr="00CC5672" w:rsidRDefault="00862B12" w:rsidP="00862B12">
      <w:pPr>
        <w:pStyle w:val="RapASEBodyCopy"/>
        <w:rPr>
          <w:rFonts w:eastAsia="Times New Roman"/>
        </w:rPr>
      </w:pPr>
    </w:p>
    <w:p w14:paraId="6730F9F9" w14:textId="77777777" w:rsidR="00862B12" w:rsidRPr="00CC5672" w:rsidRDefault="00862B12" w:rsidP="00862B12">
      <w:pPr>
        <w:pStyle w:val="RapASEBodyCopy"/>
        <w:rPr>
          <w:rFonts w:eastAsia="Times New Roman"/>
        </w:rPr>
      </w:pPr>
    </w:p>
    <w:p w14:paraId="5CF2A2BE" w14:textId="77777777" w:rsidR="00862B12" w:rsidRPr="00CC5672" w:rsidRDefault="00862B12" w:rsidP="00862B12">
      <w:pPr>
        <w:pStyle w:val="RapASEBodyCopy"/>
        <w:rPr>
          <w:rFonts w:eastAsia="Times New Roman"/>
        </w:rPr>
      </w:pPr>
    </w:p>
    <w:p w14:paraId="26B8216A" w14:textId="67E576E3" w:rsidR="00862B12" w:rsidRDefault="00862B12" w:rsidP="00862B12">
      <w:pPr>
        <w:pStyle w:val="RapASEBodyCopy"/>
        <w:rPr>
          <w:rFonts w:eastAsia="Times New Roman"/>
        </w:rPr>
      </w:pPr>
    </w:p>
    <w:p w14:paraId="690EBFC0" w14:textId="77777777" w:rsidR="00317142" w:rsidRPr="00CC5672" w:rsidRDefault="00317142" w:rsidP="00862B12">
      <w:pPr>
        <w:pStyle w:val="RapASEBodyCopy"/>
        <w:rPr>
          <w:rFonts w:eastAsia="Times New Roman"/>
        </w:rPr>
      </w:pPr>
    </w:p>
    <w:p w14:paraId="00E6A2B9" w14:textId="77777777" w:rsidR="00862B12" w:rsidRPr="00CC5672" w:rsidRDefault="00862B12" w:rsidP="00862B12">
      <w:pPr>
        <w:pStyle w:val="RapASEBodyCopy"/>
        <w:rPr>
          <w:rFonts w:eastAsia="Times New Roman"/>
        </w:rPr>
      </w:pPr>
      <w:r>
        <w:rPr>
          <w:noProof/>
        </w:rPr>
        <w:drawing>
          <wp:anchor distT="0" distB="0" distL="114300" distR="114300" simplePos="0" relativeHeight="251663360" behindDoc="0" locked="0" layoutInCell="1" allowOverlap="1" wp14:anchorId="2036676E" wp14:editId="622AB75B">
            <wp:simplePos x="0" y="0"/>
            <wp:positionH relativeFrom="column">
              <wp:posOffset>3204210</wp:posOffset>
            </wp:positionH>
            <wp:positionV relativeFrom="paragraph">
              <wp:posOffset>74930</wp:posOffset>
            </wp:positionV>
            <wp:extent cx="1005840" cy="1243584"/>
            <wp:effectExtent l="0" t="0" r="381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1005840" cy="1243584"/>
                    </a:xfrm>
                    <a:prstGeom prst="rect">
                      <a:avLst/>
                    </a:prstGeom>
                    <a:noFill/>
                  </pic:spPr>
                </pic:pic>
              </a:graphicData>
            </a:graphic>
            <wp14:sizeRelH relativeFrom="margin">
              <wp14:pctWidth>0</wp14:pctWidth>
            </wp14:sizeRelH>
            <wp14:sizeRelV relativeFrom="margin">
              <wp14:pctHeight>0</wp14:pctHeight>
            </wp14:sizeRelV>
          </wp:anchor>
        </w:drawing>
      </w:r>
    </w:p>
    <w:p w14:paraId="2AFD4410" w14:textId="77777777" w:rsidR="00862B12" w:rsidRPr="00CC5672" w:rsidRDefault="00862B12" w:rsidP="00862B12">
      <w:pPr>
        <w:pStyle w:val="RapASEBodyCopy"/>
        <w:rPr>
          <w:rFonts w:eastAsia="Times New Roman"/>
        </w:rPr>
      </w:pPr>
    </w:p>
    <w:p w14:paraId="5128DDC6" w14:textId="77777777" w:rsidR="00862B12" w:rsidRPr="00CC5672" w:rsidRDefault="00862B12" w:rsidP="00862B12">
      <w:pPr>
        <w:pStyle w:val="RapASEBodyCopy"/>
        <w:rPr>
          <w:rFonts w:eastAsia="Times New Roman"/>
        </w:rPr>
      </w:pPr>
    </w:p>
    <w:p w14:paraId="27D0D09B" w14:textId="77777777" w:rsidR="00862B12" w:rsidRPr="00CC5672" w:rsidRDefault="00862B12" w:rsidP="00862B12">
      <w:pPr>
        <w:pStyle w:val="RapASEBodyCopy"/>
        <w:rPr>
          <w:rFonts w:eastAsia="Times New Roman"/>
        </w:rPr>
      </w:pPr>
    </w:p>
    <w:p w14:paraId="10DF9A09" w14:textId="77777777" w:rsidR="00862B12" w:rsidRPr="00CC5672" w:rsidRDefault="00862B12" w:rsidP="00862B12">
      <w:pPr>
        <w:pStyle w:val="RapASEBodyCopy"/>
        <w:rPr>
          <w:rFonts w:eastAsia="Times New Roman"/>
        </w:rPr>
      </w:pPr>
    </w:p>
    <w:p w14:paraId="6D2508EF" w14:textId="63887B1D" w:rsidR="00862B12" w:rsidRPr="00CC5672" w:rsidRDefault="007D6C89" w:rsidP="00862B12">
      <w:pPr>
        <w:pStyle w:val="RapASEBodyCopy"/>
        <w:rPr>
          <w:rFonts w:eastAsia="Times New Roman"/>
        </w:rPr>
      </w:pPr>
      <w:r>
        <w:rPr>
          <w:noProof/>
        </w:rPr>
        <w:pict w14:anchorId="1FB193DA">
          <v:shape id="Text Box 2" o:spid="_x0000_s2050" type="#_x0000_t202" style="position:absolute;margin-left:234.75pt;margin-top:13.75pt;width:246.75pt;height:60.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" stroked="f">
            <v:textbox>
              <w:txbxContent>
                <w:tbl>
                  <w:tblPr>
                    <w:tblStyle w:val="TableGrid"/>
                    <w:tblW w:w="0" w:type="auto"/>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3"/>
                    <w:gridCol w:w="2675"/>
                  </w:tblGrid>
                  <w:tr w:rsidR="001D12C6" w14:paraId="539DCBCA" w14:textId="77777777" w:rsidTr="00346626">
                    <w:trPr>
                      <w:trHeight w:val="1478"/>
                    </w:trPr>
                    <w:tc>
                      <w:tcPr>
                        <w:tcW w:w="2486" w:type="dxa"/>
                      </w:tcPr>
                      <w:p w14:paraId="66BD87AE" w14:textId="77777777" w:rsidR="00862B12" w:rsidRDefault="00862B12" w:rsidP="00346626">
                        <w:pPr>
                          <w:pStyle w:val="S2Arial8"/>
                          <w:spacing w:after="0"/>
                        </w:pPr>
                        <w:r w:rsidRPr="00F51AC0">
                          <w:t>S2 Global, Inc</w:t>
                        </w:r>
                        <w:r w:rsidRPr="00D6305F">
                          <w:t>.</w:t>
                        </w:r>
                      </w:p>
                      <w:p w14:paraId="100B0DB5" w14:textId="77777777" w:rsidR="00862B12" w:rsidRPr="00C73E2D" w:rsidRDefault="00862B12" w:rsidP="00346626">
                        <w:pPr>
                          <w:pStyle w:val="S2Arial7gray"/>
                          <w:spacing w:after="0"/>
                          <w:rPr>
                            <w:color w:val="0070C0"/>
                            <w:sz w:val="16"/>
                          </w:rPr>
                        </w:pPr>
                        <w:r w:rsidRPr="00EF646B">
                          <w:t>1800 Eller Drive, Suite 400</w:t>
                        </w:r>
                      </w:p>
                      <w:p w14:paraId="13199706" w14:textId="77777777" w:rsidR="00862B12" w:rsidRPr="00F51AC0" w:rsidRDefault="00862B12" w:rsidP="00346626">
                        <w:pPr>
                          <w:pStyle w:val="S2Arial7gray"/>
                          <w:rPr>
                            <w:lang w:val="fr-FR"/>
                          </w:rPr>
                        </w:pPr>
                        <w:r w:rsidRPr="00F51AC0">
                          <w:rPr>
                            <w:lang w:val="fr-FR"/>
                          </w:rPr>
                          <w:t>Fort Lauderdale, Florida 33316</w:t>
                        </w:r>
                        <w:r>
                          <w:rPr>
                            <w:lang w:val="fr-FR"/>
                          </w:rPr>
                          <w:t xml:space="preserve"> </w:t>
                        </w:r>
                        <w:r w:rsidRPr="00F51AC0">
                          <w:rPr>
                            <w:lang w:val="fr-FR"/>
                          </w:rPr>
                          <w:t>USA</w:t>
                        </w:r>
                      </w:p>
                      <w:p w14:paraId="57C3727B" w14:textId="77777777" w:rsidR="00862B12" w:rsidRPr="00F51AC0" w:rsidRDefault="00862B12" w:rsidP="00346626">
                        <w:pPr>
                          <w:ind w:right="26"/>
                          <w:jc w:val="right"/>
                          <w:rPr>
                            <w:rFonts w:cs="Arial"/>
                            <w:bCs/>
                            <w:color w:val="787878" w:themeColor="text1" w:themeTint="A6"/>
                            <w:sz w:val="14"/>
                            <w:szCs w:val="16"/>
                            <w:lang w:val="fr-FR"/>
                          </w:rPr>
                        </w:pPr>
                      </w:p>
                    </w:tc>
                    <w:tc>
                      <w:tcPr>
                        <w:tcW w:w="3652" w:type="dxa"/>
                      </w:tcPr>
                      <w:p w14:paraId="000BC675" w14:textId="77777777" w:rsidR="00862B12" w:rsidRPr="00F51AC0" w:rsidRDefault="00862B12" w:rsidP="00346626">
                        <w:pPr>
                          <w:spacing w:after="60"/>
                          <w:rPr>
                            <w:rFonts w:cs="Arial"/>
                            <w:bCs/>
                            <w:color w:val="006EC7"/>
                            <w:sz w:val="16"/>
                            <w:szCs w:val="16"/>
                          </w:rPr>
                        </w:pPr>
                      </w:p>
                      <w:p w14:paraId="5EC92DF3" w14:textId="77777777" w:rsidR="00862B12" w:rsidRDefault="00862B12" w:rsidP="00346626">
                        <w:pPr>
                          <w:ind w:left="180" w:right="26"/>
                          <w:jc w:val="right"/>
                          <w:rPr>
                            <w:rFonts w:cs="Arial"/>
                            <w:bCs/>
                            <w:color w:val="787878" w:themeColor="text1" w:themeTint="A6"/>
                            <w:sz w:val="14"/>
                            <w:szCs w:val="16"/>
                          </w:rPr>
                        </w:pPr>
                        <w:r>
                          <w:rPr>
                            <w:rFonts w:cs="Arial"/>
                            <w:bCs/>
                            <w:color w:val="787878" w:themeColor="text1" w:themeTint="A6"/>
                            <w:sz w:val="14"/>
                            <w:szCs w:val="16"/>
                          </w:rPr>
                          <w:t xml:space="preserve"> </w:t>
                        </w:r>
                      </w:p>
                      <w:p w14:paraId="66F4AD00" w14:textId="77777777" w:rsidR="00862B12" w:rsidRPr="00F51AC0" w:rsidRDefault="00862B12" w:rsidP="00346626">
                        <w:pPr>
                          <w:ind w:right="26"/>
                          <w:jc w:val="right"/>
                          <w:rPr>
                            <w:rFonts w:cs="Arial"/>
                            <w:bCs/>
                            <w:color w:val="787878" w:themeColor="text1" w:themeTint="A6"/>
                            <w:sz w:val="14"/>
                            <w:szCs w:val="16"/>
                            <w:lang w:val="fr-FR"/>
                          </w:rPr>
                        </w:pPr>
                      </w:p>
                    </w:tc>
                  </w:tr>
                </w:tbl>
                <w:p w14:paraId="679FE8B6" w14:textId="77777777" w:rsidR="00862B12" w:rsidRPr="00F51AC0" w:rsidRDefault="00862B12" w:rsidP="00862B12">
                  <w:pPr>
                    <w:ind w:left="180" w:right="26"/>
                    <w:jc w:val="right"/>
                    <w:rPr>
                      <w:rFonts w:cs="Arial"/>
                      <w:bCs/>
                      <w:color w:val="787878" w:themeColor="text1" w:themeTint="A6"/>
                      <w:sz w:val="14"/>
                      <w:szCs w:val="16"/>
                    </w:rPr>
                  </w:pPr>
                </w:p>
              </w:txbxContent>
            </v:textbox>
          </v:shape>
        </w:pict>
      </w:r>
    </w:p>
    <w:p w14:paraId="13084AD4" w14:textId="77777777" w:rsidR="00F7513C" w:rsidRDefault="00F7513C" w:rsidP="00F7513C">
      <w:pPr>
        <w:pStyle w:val="RapASEBodyCopy"/>
      </w:pPr>
    </w:p>
    <w:p w14:paraId="64642B92" w14:textId="77777777" w:rsidR="00E15014" w:rsidRDefault="00E15014" w:rsidP="00E15014">
      <w:pPr>
        <w:pStyle w:val="RapASEBodyCopy"/>
        <w:sectPr w:rsidR="00E15014" w:rsidSect="00E15014">
          <w:headerReference w:type="default" r:id="rId14"/>
          <w:headerReference w:type="first" r:id="rId15"/>
          <w:footerReference w:type="first" r:id="rId16"/>
          <w:pgSz w:w="12240" w:h="15840"/>
          <w:pgMar w:top="1350" w:right="1440" w:bottom="1170" w:left="1440" w:header="720" w:footer="720" w:gutter="0"/>
          <w:cols w:space="720"/>
          <w:docGrid w:linePitch="360"/>
        </w:sectPr>
      </w:pPr>
    </w:p>
    <w:p w14:paraId="57558E36" w14:textId="03C62ACA" w:rsidR="00F0460B" w:rsidRDefault="00E15014" w:rsidP="00E15014">
      <w:pPr>
        <w:pStyle w:val="RapASESectionHeading"/>
      </w:pPr>
      <w:r>
        <w:lastRenderedPageBreak/>
        <w:t>Information Statement</w:t>
      </w:r>
    </w:p>
    <w:p w14:paraId="4C6FC7AB" w14:textId="77777777" w:rsidR="006473AC" w:rsidRPr="006473AC" w:rsidRDefault="006473AC" w:rsidP="006473AC">
      <w:pPr>
        <w:pStyle w:val="RapASEBodyCopy"/>
        <w:rPr>
          <w:b/>
          <w:bCs/>
        </w:rPr>
      </w:pPr>
      <w:r w:rsidRPr="006473AC">
        <w:rPr>
          <w:b/>
          <w:bCs/>
        </w:rPr>
        <w:t>Copyright Notice</w:t>
      </w:r>
    </w:p>
    <w:p w14:paraId="31B018F4" w14:textId="3DB8A4B1" w:rsidR="006473AC" w:rsidRDefault="006473AC" w:rsidP="006473AC">
      <w:pPr>
        <w:pStyle w:val="RapASEBodyCopy"/>
      </w:pPr>
      <w:r>
        <w:t>Copyright © 202</w:t>
      </w:r>
      <w:r w:rsidR="002030F8">
        <w:t>4</w:t>
      </w:r>
      <w:r>
        <w:t xml:space="preserve"> S2 Global.  All rights reserved.  No part of this document may be reproduced, transmitted, transferred, </w:t>
      </w:r>
      <w:r w:rsidR="00317142">
        <w:t>modified</w:t>
      </w:r>
      <w:r>
        <w:t xml:space="preserve"> or translated, in any form or by any means, without the express written permission of S2 Global.</w:t>
      </w:r>
    </w:p>
    <w:p w14:paraId="3030B451" w14:textId="45B551E9" w:rsidR="006473AC" w:rsidRPr="006473AC" w:rsidRDefault="006473AC" w:rsidP="006473AC">
      <w:pPr>
        <w:pStyle w:val="RapASEBodyCopy"/>
        <w:rPr>
          <w:b/>
          <w:bCs/>
        </w:rPr>
      </w:pPr>
      <w:r w:rsidRPr="006473AC">
        <w:rPr>
          <w:b/>
          <w:bCs/>
        </w:rPr>
        <w:t>Proprietary Information Notification</w:t>
      </w:r>
    </w:p>
    <w:p w14:paraId="57825773" w14:textId="77777777" w:rsidR="006473AC" w:rsidRDefault="006473AC" w:rsidP="006473AC">
      <w:pPr>
        <w:pStyle w:val="RapASEBodyCopy"/>
      </w:pPr>
      <w:r>
        <w:t>This document and the information contained herein proprietary to S2 Global and is protected by all applicable laws throughout the world.  Any use, disclosure or duplication of this document or any information contained herein is strictly prohibited, except to the extent expressly agreed to in writing in advance, in each instance, by S2 Global.</w:t>
      </w:r>
    </w:p>
    <w:p w14:paraId="12B5375E" w14:textId="58142EA3" w:rsidR="006473AC" w:rsidRPr="006473AC" w:rsidRDefault="006473AC" w:rsidP="006473AC">
      <w:pPr>
        <w:pStyle w:val="RapASEBodyCopy"/>
        <w:rPr>
          <w:b/>
          <w:bCs/>
        </w:rPr>
      </w:pPr>
      <w:r w:rsidRPr="006473AC">
        <w:rPr>
          <w:b/>
          <w:bCs/>
        </w:rPr>
        <w:t>Trademark Notice</w:t>
      </w:r>
    </w:p>
    <w:p w14:paraId="4D19DDE0" w14:textId="77777777" w:rsidR="006473AC" w:rsidRDefault="006473AC" w:rsidP="006473AC">
      <w:pPr>
        <w:pStyle w:val="RapASEBodyCopy"/>
      </w:pPr>
      <w:r>
        <w:t>S2 Global, CertScan®, Rapiscan®, AS&amp;E®, Eagle® and other trademarks that may appear throughout this document are owned by S2 Global or its affiliates and are used to distinguish its/their products in the United States and other countries throughout the world. Unauthorized use of any such trademarks is strictly prohibited.</w:t>
      </w:r>
    </w:p>
    <w:p w14:paraId="634B73A7" w14:textId="77777777" w:rsidR="006473AC" w:rsidRPr="006473AC" w:rsidRDefault="006473AC" w:rsidP="006473AC">
      <w:pPr>
        <w:pStyle w:val="RapASEBodyCopy"/>
        <w:rPr>
          <w:b/>
          <w:bCs/>
        </w:rPr>
      </w:pPr>
      <w:r w:rsidRPr="006473AC">
        <w:rPr>
          <w:b/>
          <w:bCs/>
        </w:rPr>
        <w:t>Content of this Document Statement</w:t>
      </w:r>
    </w:p>
    <w:p w14:paraId="1AA600F4" w14:textId="3D7E0106" w:rsidR="00E15014" w:rsidRDefault="006473AC" w:rsidP="006473AC">
      <w:pPr>
        <w:pStyle w:val="RapASEBodyCopy"/>
      </w:pPr>
      <w:r>
        <w:t xml:space="preserve">S2 Global has endeavored to ensure that the information in this document is accurate and complete as of the date of creation. Through its provision of this document, S2 Global provides no warranties of any kind, and to the maximum extent permitted by applicable law disclaims all warranties, express, </w:t>
      </w:r>
      <w:r w:rsidR="00317142">
        <w:t>implied</w:t>
      </w:r>
      <w:r>
        <w:t xml:space="preserve"> or statutory, including, without limitation, any implied warranties of merchantability, fitness for a particular purpose, title, non-infringement or accuracy, and any warranties that may arise from course of dealing or performance or usage of trade.</w:t>
      </w:r>
    </w:p>
    <w:p w14:paraId="2260FCB9" w14:textId="29F524BF" w:rsidR="00E15014" w:rsidRDefault="00E15014">
      <w:pPr>
        <w:spacing w:after="120" w:line="264" w:lineRule="auto"/>
      </w:pPr>
      <w:r>
        <w:br w:type="page"/>
      </w:r>
    </w:p>
    <w:p w14:paraId="3C8F6AE9" w14:textId="74034561" w:rsidR="00F0460B" w:rsidRDefault="00E15014" w:rsidP="00375FE4">
      <w:pPr>
        <w:pStyle w:val="RapASESectionHeading"/>
      </w:pPr>
      <w:r>
        <w:lastRenderedPageBreak/>
        <w:t>Table of Contents</w:t>
      </w:r>
    </w:p>
    <w:p w14:paraId="79172A56" w14:textId="08484C63" w:rsidR="004C0089" w:rsidRDefault="00CB534B">
      <w:pPr>
        <w:pStyle w:val="TOC1"/>
        <w:rPr>
          <w:b w:val="0"/>
          <w:kern w:val="2"/>
          <w:sz w:val="24"/>
          <w:szCs w:val="24"/>
          <w:lang w:val="en-IN" w:eastAsia="en-IN"/>
          <w14:ligatures w14:val="standardContextual"/>
        </w:rPr>
      </w:pPr>
      <w:r>
        <w:fldChar w:fldCharType="begin"/>
      </w:r>
      <w:r>
        <w:instrText xml:space="preserve"> TOC \h \z \t "*Rap_ASE Subhead Level 1#,1,*Rap_ASE Subhead Level 2#,2,*Rap_ASE Subhead Level 3#,3" </w:instrText>
      </w:r>
      <w:r>
        <w:fldChar w:fldCharType="separate"/>
      </w:r>
      <w:hyperlink w:anchor="_Toc155782200" w:history="1">
        <w:r w:rsidR="004C0089" w:rsidRPr="00C264E5">
          <w:rPr>
            <w:rStyle w:val="Hyperlink"/>
          </w:rPr>
          <w:t>1.</w:t>
        </w:r>
        <w:r w:rsidR="004C0089">
          <w:rPr>
            <w:b w:val="0"/>
            <w:kern w:val="2"/>
            <w:sz w:val="24"/>
            <w:szCs w:val="24"/>
            <w:lang w:val="en-IN" w:eastAsia="en-IN"/>
            <w14:ligatures w14:val="standardContextual"/>
          </w:rPr>
          <w:tab/>
        </w:r>
        <w:r w:rsidR="004C0089" w:rsidRPr="00C264E5">
          <w:rPr>
            <w:rStyle w:val="Hyperlink"/>
          </w:rPr>
          <w:t>General Support Information</w:t>
        </w:r>
        <w:r w:rsidR="004C0089">
          <w:rPr>
            <w:webHidden/>
          </w:rPr>
          <w:tab/>
        </w:r>
        <w:r w:rsidR="004C0089">
          <w:rPr>
            <w:webHidden/>
          </w:rPr>
          <w:fldChar w:fldCharType="begin"/>
        </w:r>
        <w:r w:rsidR="004C0089">
          <w:rPr>
            <w:webHidden/>
          </w:rPr>
          <w:instrText xml:space="preserve"> PAGEREF _Toc155782200 \h </w:instrText>
        </w:r>
        <w:r w:rsidR="004C0089">
          <w:rPr>
            <w:webHidden/>
          </w:rPr>
        </w:r>
        <w:r w:rsidR="004C0089">
          <w:rPr>
            <w:webHidden/>
          </w:rPr>
          <w:fldChar w:fldCharType="separate"/>
        </w:r>
        <w:r w:rsidR="004C0089">
          <w:rPr>
            <w:webHidden/>
          </w:rPr>
          <w:t>1</w:t>
        </w:r>
        <w:r w:rsidR="004C0089">
          <w:rPr>
            <w:webHidden/>
          </w:rPr>
          <w:fldChar w:fldCharType="end"/>
        </w:r>
      </w:hyperlink>
    </w:p>
    <w:p w14:paraId="08C01F9B" w14:textId="6213A7B2" w:rsidR="004C0089" w:rsidRDefault="004C0089">
      <w:pPr>
        <w:pStyle w:val="TOC2"/>
        <w:tabs>
          <w:tab w:val="left" w:pos="1037"/>
        </w:tabs>
        <w:rPr>
          <w:kern w:val="2"/>
          <w:sz w:val="24"/>
          <w:szCs w:val="24"/>
          <w:lang w:val="en-IN" w:eastAsia="en-IN"/>
          <w14:ligatures w14:val="standardContextual"/>
        </w:rPr>
      </w:pPr>
      <w:hyperlink w:anchor="_Toc155782201" w:history="1">
        <w:r w:rsidRPr="00C264E5">
          <w:rPr>
            <w:rStyle w:val="Hyperlink"/>
          </w:rPr>
          <w:t>1.1</w:t>
        </w:r>
        <w:r>
          <w:rPr>
            <w:kern w:val="2"/>
            <w:sz w:val="24"/>
            <w:szCs w:val="24"/>
            <w:lang w:val="en-IN" w:eastAsia="en-IN"/>
            <w14:ligatures w14:val="standardContextual"/>
          </w:rPr>
          <w:tab/>
        </w:r>
        <w:r w:rsidRPr="00C264E5">
          <w:rPr>
            <w:rStyle w:val="Hyperlink"/>
          </w:rPr>
          <w:t>Purpose</w:t>
        </w:r>
        <w:r>
          <w:rPr>
            <w:webHidden/>
          </w:rPr>
          <w:tab/>
        </w:r>
        <w:r>
          <w:rPr>
            <w:webHidden/>
          </w:rPr>
          <w:fldChar w:fldCharType="begin"/>
        </w:r>
        <w:r>
          <w:rPr>
            <w:webHidden/>
          </w:rPr>
          <w:instrText xml:space="preserve"> PAGEREF _Toc155782201 \h </w:instrText>
        </w:r>
        <w:r>
          <w:rPr>
            <w:webHidden/>
          </w:rPr>
        </w:r>
        <w:r>
          <w:rPr>
            <w:webHidden/>
          </w:rPr>
          <w:fldChar w:fldCharType="separate"/>
        </w:r>
        <w:r>
          <w:rPr>
            <w:webHidden/>
          </w:rPr>
          <w:t>1</w:t>
        </w:r>
        <w:r>
          <w:rPr>
            <w:webHidden/>
          </w:rPr>
          <w:fldChar w:fldCharType="end"/>
        </w:r>
      </w:hyperlink>
    </w:p>
    <w:p w14:paraId="4D89223F" w14:textId="4C1A2B97" w:rsidR="004C0089" w:rsidRDefault="004C0089">
      <w:pPr>
        <w:pStyle w:val="TOC2"/>
        <w:tabs>
          <w:tab w:val="left" w:pos="1037"/>
        </w:tabs>
        <w:rPr>
          <w:kern w:val="2"/>
          <w:sz w:val="24"/>
          <w:szCs w:val="24"/>
          <w:lang w:val="en-IN" w:eastAsia="en-IN"/>
          <w14:ligatures w14:val="standardContextual"/>
        </w:rPr>
      </w:pPr>
      <w:hyperlink w:anchor="_Toc155782202" w:history="1">
        <w:r w:rsidRPr="00C264E5">
          <w:rPr>
            <w:rStyle w:val="Hyperlink"/>
          </w:rPr>
          <w:t>1.2</w:t>
        </w:r>
        <w:r>
          <w:rPr>
            <w:kern w:val="2"/>
            <w:sz w:val="24"/>
            <w:szCs w:val="24"/>
            <w:lang w:val="en-IN" w:eastAsia="en-IN"/>
            <w14:ligatures w14:val="standardContextual"/>
          </w:rPr>
          <w:tab/>
        </w:r>
        <w:r w:rsidRPr="00C264E5">
          <w:rPr>
            <w:rStyle w:val="Hyperlink"/>
          </w:rPr>
          <w:t>Scope</w:t>
        </w:r>
        <w:r>
          <w:rPr>
            <w:webHidden/>
          </w:rPr>
          <w:tab/>
        </w:r>
        <w:r>
          <w:rPr>
            <w:webHidden/>
          </w:rPr>
          <w:fldChar w:fldCharType="begin"/>
        </w:r>
        <w:r>
          <w:rPr>
            <w:webHidden/>
          </w:rPr>
          <w:instrText xml:space="preserve"> PAGEREF _Toc155782202 \h </w:instrText>
        </w:r>
        <w:r>
          <w:rPr>
            <w:webHidden/>
          </w:rPr>
        </w:r>
        <w:r>
          <w:rPr>
            <w:webHidden/>
          </w:rPr>
          <w:fldChar w:fldCharType="separate"/>
        </w:r>
        <w:r>
          <w:rPr>
            <w:webHidden/>
          </w:rPr>
          <w:t>1</w:t>
        </w:r>
        <w:r>
          <w:rPr>
            <w:webHidden/>
          </w:rPr>
          <w:fldChar w:fldCharType="end"/>
        </w:r>
      </w:hyperlink>
    </w:p>
    <w:p w14:paraId="20F3B9C8" w14:textId="3C1507B2" w:rsidR="004C0089" w:rsidRDefault="004C0089">
      <w:pPr>
        <w:pStyle w:val="TOC2"/>
        <w:tabs>
          <w:tab w:val="left" w:pos="1037"/>
        </w:tabs>
        <w:rPr>
          <w:kern w:val="2"/>
          <w:sz w:val="24"/>
          <w:szCs w:val="24"/>
          <w:lang w:val="en-IN" w:eastAsia="en-IN"/>
          <w14:ligatures w14:val="standardContextual"/>
        </w:rPr>
      </w:pPr>
      <w:hyperlink w:anchor="_Toc155782203" w:history="1">
        <w:r w:rsidRPr="00C264E5">
          <w:rPr>
            <w:rStyle w:val="Hyperlink"/>
          </w:rPr>
          <w:t>1.3</w:t>
        </w:r>
        <w:r>
          <w:rPr>
            <w:kern w:val="2"/>
            <w:sz w:val="24"/>
            <w:szCs w:val="24"/>
            <w:lang w:val="en-IN" w:eastAsia="en-IN"/>
            <w14:ligatures w14:val="standardContextual"/>
          </w:rPr>
          <w:tab/>
        </w:r>
        <w:r w:rsidRPr="00C264E5">
          <w:rPr>
            <w:rStyle w:val="Hyperlink"/>
          </w:rPr>
          <w:t>Intended Audience</w:t>
        </w:r>
        <w:r>
          <w:rPr>
            <w:webHidden/>
          </w:rPr>
          <w:tab/>
        </w:r>
        <w:r>
          <w:rPr>
            <w:webHidden/>
          </w:rPr>
          <w:fldChar w:fldCharType="begin"/>
        </w:r>
        <w:r>
          <w:rPr>
            <w:webHidden/>
          </w:rPr>
          <w:instrText xml:space="preserve"> PAGEREF _Toc155782203 \h </w:instrText>
        </w:r>
        <w:r>
          <w:rPr>
            <w:webHidden/>
          </w:rPr>
        </w:r>
        <w:r>
          <w:rPr>
            <w:webHidden/>
          </w:rPr>
          <w:fldChar w:fldCharType="separate"/>
        </w:r>
        <w:r>
          <w:rPr>
            <w:webHidden/>
          </w:rPr>
          <w:t>1</w:t>
        </w:r>
        <w:r>
          <w:rPr>
            <w:webHidden/>
          </w:rPr>
          <w:fldChar w:fldCharType="end"/>
        </w:r>
      </w:hyperlink>
    </w:p>
    <w:p w14:paraId="412B00E7" w14:textId="592ADF6D" w:rsidR="004C0089" w:rsidRDefault="004C0089">
      <w:pPr>
        <w:pStyle w:val="TOC2"/>
        <w:tabs>
          <w:tab w:val="left" w:pos="1037"/>
        </w:tabs>
        <w:rPr>
          <w:kern w:val="2"/>
          <w:sz w:val="24"/>
          <w:szCs w:val="24"/>
          <w:lang w:val="en-IN" w:eastAsia="en-IN"/>
          <w14:ligatures w14:val="standardContextual"/>
        </w:rPr>
      </w:pPr>
      <w:hyperlink w:anchor="_Toc155782204" w:history="1">
        <w:r w:rsidRPr="00C264E5">
          <w:rPr>
            <w:rStyle w:val="Hyperlink"/>
          </w:rPr>
          <w:t>1.4</w:t>
        </w:r>
        <w:r>
          <w:rPr>
            <w:kern w:val="2"/>
            <w:sz w:val="24"/>
            <w:szCs w:val="24"/>
            <w:lang w:val="en-IN" w:eastAsia="en-IN"/>
            <w14:ligatures w14:val="standardContextual"/>
          </w:rPr>
          <w:tab/>
        </w:r>
        <w:r w:rsidRPr="00C264E5">
          <w:rPr>
            <w:rStyle w:val="Hyperlink"/>
          </w:rPr>
          <w:t>Software Requirement</w:t>
        </w:r>
        <w:r>
          <w:rPr>
            <w:webHidden/>
          </w:rPr>
          <w:tab/>
        </w:r>
        <w:r>
          <w:rPr>
            <w:webHidden/>
          </w:rPr>
          <w:fldChar w:fldCharType="begin"/>
        </w:r>
        <w:r>
          <w:rPr>
            <w:webHidden/>
          </w:rPr>
          <w:instrText xml:space="preserve"> PAGEREF _Toc155782204 \h </w:instrText>
        </w:r>
        <w:r>
          <w:rPr>
            <w:webHidden/>
          </w:rPr>
        </w:r>
        <w:r>
          <w:rPr>
            <w:webHidden/>
          </w:rPr>
          <w:fldChar w:fldCharType="separate"/>
        </w:r>
        <w:r>
          <w:rPr>
            <w:webHidden/>
          </w:rPr>
          <w:t>1</w:t>
        </w:r>
        <w:r>
          <w:rPr>
            <w:webHidden/>
          </w:rPr>
          <w:fldChar w:fldCharType="end"/>
        </w:r>
      </w:hyperlink>
    </w:p>
    <w:p w14:paraId="29CE7031" w14:textId="5D226E17" w:rsidR="004C0089" w:rsidRDefault="004C0089">
      <w:pPr>
        <w:pStyle w:val="TOC2"/>
        <w:tabs>
          <w:tab w:val="left" w:pos="1037"/>
        </w:tabs>
        <w:rPr>
          <w:kern w:val="2"/>
          <w:sz w:val="24"/>
          <w:szCs w:val="24"/>
          <w:lang w:val="en-IN" w:eastAsia="en-IN"/>
          <w14:ligatures w14:val="standardContextual"/>
        </w:rPr>
      </w:pPr>
      <w:hyperlink w:anchor="_Toc155782205" w:history="1">
        <w:r w:rsidRPr="00C264E5">
          <w:rPr>
            <w:rStyle w:val="Hyperlink"/>
            <w:rFonts w:cstheme="minorHAnsi"/>
            <w:lang w:eastAsia="en-IN"/>
          </w:rPr>
          <w:t>1.5</w:t>
        </w:r>
        <w:r>
          <w:rPr>
            <w:kern w:val="2"/>
            <w:sz w:val="24"/>
            <w:szCs w:val="24"/>
            <w:lang w:val="en-IN" w:eastAsia="en-IN"/>
            <w14:ligatures w14:val="standardContextual"/>
          </w:rPr>
          <w:tab/>
        </w:r>
        <w:r w:rsidRPr="00C264E5">
          <w:rPr>
            <w:rStyle w:val="Hyperlink"/>
          </w:rPr>
          <w:t>Hardware Requirement</w:t>
        </w:r>
        <w:r>
          <w:rPr>
            <w:webHidden/>
          </w:rPr>
          <w:tab/>
        </w:r>
        <w:r>
          <w:rPr>
            <w:webHidden/>
          </w:rPr>
          <w:fldChar w:fldCharType="begin"/>
        </w:r>
        <w:r>
          <w:rPr>
            <w:webHidden/>
          </w:rPr>
          <w:instrText xml:space="preserve"> PAGEREF _Toc155782205 \h </w:instrText>
        </w:r>
        <w:r>
          <w:rPr>
            <w:webHidden/>
          </w:rPr>
        </w:r>
        <w:r>
          <w:rPr>
            <w:webHidden/>
          </w:rPr>
          <w:fldChar w:fldCharType="separate"/>
        </w:r>
        <w:r>
          <w:rPr>
            <w:webHidden/>
          </w:rPr>
          <w:t>2</w:t>
        </w:r>
        <w:r>
          <w:rPr>
            <w:webHidden/>
          </w:rPr>
          <w:fldChar w:fldCharType="end"/>
        </w:r>
      </w:hyperlink>
    </w:p>
    <w:p w14:paraId="6FB2CC35" w14:textId="7DBB0F7F" w:rsidR="004C0089" w:rsidRDefault="004C0089">
      <w:pPr>
        <w:pStyle w:val="TOC2"/>
        <w:tabs>
          <w:tab w:val="left" w:pos="1037"/>
        </w:tabs>
        <w:rPr>
          <w:kern w:val="2"/>
          <w:sz w:val="24"/>
          <w:szCs w:val="24"/>
          <w:lang w:val="en-IN" w:eastAsia="en-IN"/>
          <w14:ligatures w14:val="standardContextual"/>
        </w:rPr>
      </w:pPr>
      <w:hyperlink w:anchor="_Toc155782206" w:history="1">
        <w:r w:rsidRPr="00C264E5">
          <w:rPr>
            <w:rStyle w:val="Hyperlink"/>
          </w:rPr>
          <w:t>1.6</w:t>
        </w:r>
        <w:r>
          <w:rPr>
            <w:kern w:val="2"/>
            <w:sz w:val="24"/>
            <w:szCs w:val="24"/>
            <w:lang w:val="en-IN" w:eastAsia="en-IN"/>
            <w14:ligatures w14:val="standardContextual"/>
          </w:rPr>
          <w:tab/>
        </w:r>
        <w:r w:rsidRPr="00C264E5">
          <w:rPr>
            <w:rStyle w:val="Hyperlink"/>
          </w:rPr>
          <w:t>Pre-requisites</w:t>
        </w:r>
        <w:r>
          <w:rPr>
            <w:webHidden/>
          </w:rPr>
          <w:tab/>
        </w:r>
        <w:r>
          <w:rPr>
            <w:webHidden/>
          </w:rPr>
          <w:fldChar w:fldCharType="begin"/>
        </w:r>
        <w:r>
          <w:rPr>
            <w:webHidden/>
          </w:rPr>
          <w:instrText xml:space="preserve"> PAGEREF _Toc155782206 \h </w:instrText>
        </w:r>
        <w:r>
          <w:rPr>
            <w:webHidden/>
          </w:rPr>
        </w:r>
        <w:r>
          <w:rPr>
            <w:webHidden/>
          </w:rPr>
          <w:fldChar w:fldCharType="separate"/>
        </w:r>
        <w:r>
          <w:rPr>
            <w:webHidden/>
          </w:rPr>
          <w:t>2</w:t>
        </w:r>
        <w:r>
          <w:rPr>
            <w:webHidden/>
          </w:rPr>
          <w:fldChar w:fldCharType="end"/>
        </w:r>
      </w:hyperlink>
    </w:p>
    <w:p w14:paraId="3951073D" w14:textId="21D2EECD" w:rsidR="004C0089" w:rsidRDefault="004C0089">
      <w:pPr>
        <w:pStyle w:val="TOC1"/>
        <w:rPr>
          <w:b w:val="0"/>
          <w:kern w:val="2"/>
          <w:sz w:val="24"/>
          <w:szCs w:val="24"/>
          <w:lang w:val="en-IN" w:eastAsia="en-IN"/>
          <w14:ligatures w14:val="standardContextual"/>
        </w:rPr>
      </w:pPr>
      <w:hyperlink w:anchor="_Toc155782207" w:history="1">
        <w:r w:rsidRPr="00C264E5">
          <w:rPr>
            <w:rStyle w:val="Hyperlink"/>
          </w:rPr>
          <w:t>2.</w:t>
        </w:r>
        <w:r>
          <w:rPr>
            <w:b w:val="0"/>
            <w:kern w:val="2"/>
            <w:sz w:val="24"/>
            <w:szCs w:val="24"/>
            <w:lang w:val="en-IN" w:eastAsia="en-IN"/>
            <w14:ligatures w14:val="standardContextual"/>
          </w:rPr>
          <w:tab/>
        </w:r>
        <w:r w:rsidRPr="00C264E5">
          <w:rPr>
            <w:rStyle w:val="Hyperlink"/>
          </w:rPr>
          <w:t>CertScan Installation</w:t>
        </w:r>
        <w:r>
          <w:rPr>
            <w:webHidden/>
          </w:rPr>
          <w:tab/>
        </w:r>
        <w:r>
          <w:rPr>
            <w:webHidden/>
          </w:rPr>
          <w:fldChar w:fldCharType="begin"/>
        </w:r>
        <w:r>
          <w:rPr>
            <w:webHidden/>
          </w:rPr>
          <w:instrText xml:space="preserve"> PAGEREF _Toc155782207 \h </w:instrText>
        </w:r>
        <w:r>
          <w:rPr>
            <w:webHidden/>
          </w:rPr>
        </w:r>
        <w:r>
          <w:rPr>
            <w:webHidden/>
          </w:rPr>
          <w:fldChar w:fldCharType="separate"/>
        </w:r>
        <w:r>
          <w:rPr>
            <w:webHidden/>
          </w:rPr>
          <w:t>3</w:t>
        </w:r>
        <w:r>
          <w:rPr>
            <w:webHidden/>
          </w:rPr>
          <w:fldChar w:fldCharType="end"/>
        </w:r>
      </w:hyperlink>
    </w:p>
    <w:p w14:paraId="748F7DE8" w14:textId="1DD53D64" w:rsidR="004C0089" w:rsidRDefault="004C0089">
      <w:pPr>
        <w:pStyle w:val="TOC2"/>
        <w:tabs>
          <w:tab w:val="left" w:pos="1037"/>
        </w:tabs>
        <w:rPr>
          <w:kern w:val="2"/>
          <w:sz w:val="24"/>
          <w:szCs w:val="24"/>
          <w:lang w:val="en-IN" w:eastAsia="en-IN"/>
          <w14:ligatures w14:val="standardContextual"/>
        </w:rPr>
      </w:pPr>
      <w:hyperlink w:anchor="_Toc155782208" w:history="1">
        <w:r w:rsidRPr="00C264E5">
          <w:rPr>
            <w:rStyle w:val="Hyperlink"/>
          </w:rPr>
          <w:t>2.1</w:t>
        </w:r>
        <w:r>
          <w:rPr>
            <w:kern w:val="2"/>
            <w:sz w:val="24"/>
            <w:szCs w:val="24"/>
            <w:lang w:val="en-IN" w:eastAsia="en-IN"/>
            <w14:ligatures w14:val="standardContextual"/>
          </w:rPr>
          <w:tab/>
        </w:r>
        <w:r w:rsidRPr="00C264E5">
          <w:rPr>
            <w:rStyle w:val="Hyperlink"/>
          </w:rPr>
          <w:t>Kubernetes Cluster Installation Process</w:t>
        </w:r>
        <w:r>
          <w:rPr>
            <w:webHidden/>
          </w:rPr>
          <w:tab/>
        </w:r>
        <w:r>
          <w:rPr>
            <w:webHidden/>
          </w:rPr>
          <w:fldChar w:fldCharType="begin"/>
        </w:r>
        <w:r>
          <w:rPr>
            <w:webHidden/>
          </w:rPr>
          <w:instrText xml:space="preserve"> PAGEREF _Toc155782208 \h </w:instrText>
        </w:r>
        <w:r>
          <w:rPr>
            <w:webHidden/>
          </w:rPr>
        </w:r>
        <w:r>
          <w:rPr>
            <w:webHidden/>
          </w:rPr>
          <w:fldChar w:fldCharType="separate"/>
        </w:r>
        <w:r>
          <w:rPr>
            <w:webHidden/>
          </w:rPr>
          <w:t>3</w:t>
        </w:r>
        <w:r>
          <w:rPr>
            <w:webHidden/>
          </w:rPr>
          <w:fldChar w:fldCharType="end"/>
        </w:r>
      </w:hyperlink>
    </w:p>
    <w:p w14:paraId="3FDE29D0" w14:textId="6485282C" w:rsidR="004C0089" w:rsidRDefault="004C0089">
      <w:pPr>
        <w:pStyle w:val="TOC3"/>
        <w:tabs>
          <w:tab w:val="left" w:pos="1872"/>
        </w:tabs>
        <w:rPr>
          <w:i w:val="0"/>
          <w:noProof/>
          <w:kern w:val="2"/>
          <w:sz w:val="24"/>
          <w:szCs w:val="24"/>
          <w:lang w:val="en-IN" w:eastAsia="en-IN"/>
          <w14:ligatures w14:val="standardContextual"/>
        </w:rPr>
      </w:pPr>
      <w:hyperlink w:anchor="_Toc155782209" w:history="1">
        <w:r w:rsidRPr="00C264E5">
          <w:rPr>
            <w:rStyle w:val="Hyperlink"/>
            <w:noProof/>
          </w:rPr>
          <w:t>2.1.1</w:t>
        </w:r>
        <w:r>
          <w:rPr>
            <w:i w:val="0"/>
            <w:noProof/>
            <w:kern w:val="2"/>
            <w:sz w:val="24"/>
            <w:szCs w:val="24"/>
            <w:lang w:val="en-IN" w:eastAsia="en-IN"/>
            <w14:ligatures w14:val="standardContextual"/>
          </w:rPr>
          <w:tab/>
        </w:r>
        <w:r w:rsidRPr="00C264E5">
          <w:rPr>
            <w:rStyle w:val="Hyperlink"/>
            <w:noProof/>
          </w:rPr>
          <w:t>Virtual Machine Setup</w:t>
        </w:r>
        <w:r>
          <w:rPr>
            <w:noProof/>
            <w:webHidden/>
          </w:rPr>
          <w:tab/>
        </w:r>
        <w:r>
          <w:rPr>
            <w:noProof/>
            <w:webHidden/>
          </w:rPr>
          <w:fldChar w:fldCharType="begin"/>
        </w:r>
        <w:r>
          <w:rPr>
            <w:noProof/>
            <w:webHidden/>
          </w:rPr>
          <w:instrText xml:space="preserve"> PAGEREF _Toc155782209 \h </w:instrText>
        </w:r>
        <w:r>
          <w:rPr>
            <w:noProof/>
            <w:webHidden/>
          </w:rPr>
        </w:r>
        <w:r>
          <w:rPr>
            <w:noProof/>
            <w:webHidden/>
          </w:rPr>
          <w:fldChar w:fldCharType="separate"/>
        </w:r>
        <w:r>
          <w:rPr>
            <w:noProof/>
            <w:webHidden/>
          </w:rPr>
          <w:t>3</w:t>
        </w:r>
        <w:r>
          <w:rPr>
            <w:noProof/>
            <w:webHidden/>
          </w:rPr>
          <w:fldChar w:fldCharType="end"/>
        </w:r>
      </w:hyperlink>
    </w:p>
    <w:p w14:paraId="48F6E635" w14:textId="09544740" w:rsidR="004C0089" w:rsidRDefault="004C0089">
      <w:pPr>
        <w:pStyle w:val="TOC3"/>
        <w:tabs>
          <w:tab w:val="left" w:pos="1872"/>
        </w:tabs>
        <w:rPr>
          <w:i w:val="0"/>
          <w:noProof/>
          <w:kern w:val="2"/>
          <w:sz w:val="24"/>
          <w:szCs w:val="24"/>
          <w:lang w:val="en-IN" w:eastAsia="en-IN"/>
          <w14:ligatures w14:val="standardContextual"/>
        </w:rPr>
      </w:pPr>
      <w:hyperlink w:anchor="_Toc155782210" w:history="1">
        <w:r w:rsidRPr="00C264E5">
          <w:rPr>
            <w:rStyle w:val="Hyperlink"/>
            <w:noProof/>
          </w:rPr>
          <w:t>2.1.2</w:t>
        </w:r>
        <w:r>
          <w:rPr>
            <w:i w:val="0"/>
            <w:noProof/>
            <w:kern w:val="2"/>
            <w:sz w:val="24"/>
            <w:szCs w:val="24"/>
            <w:lang w:val="en-IN" w:eastAsia="en-IN"/>
            <w14:ligatures w14:val="standardContextual"/>
          </w:rPr>
          <w:tab/>
        </w:r>
        <w:r w:rsidRPr="00C264E5">
          <w:rPr>
            <w:rStyle w:val="Hyperlink"/>
            <w:noProof/>
          </w:rPr>
          <w:t>Use PuTTY to connect with VMs</w:t>
        </w:r>
        <w:r>
          <w:rPr>
            <w:noProof/>
            <w:webHidden/>
          </w:rPr>
          <w:tab/>
        </w:r>
        <w:r>
          <w:rPr>
            <w:noProof/>
            <w:webHidden/>
          </w:rPr>
          <w:fldChar w:fldCharType="begin"/>
        </w:r>
        <w:r>
          <w:rPr>
            <w:noProof/>
            <w:webHidden/>
          </w:rPr>
          <w:instrText xml:space="preserve"> PAGEREF _Toc155782210 \h </w:instrText>
        </w:r>
        <w:r>
          <w:rPr>
            <w:noProof/>
            <w:webHidden/>
          </w:rPr>
        </w:r>
        <w:r>
          <w:rPr>
            <w:noProof/>
            <w:webHidden/>
          </w:rPr>
          <w:fldChar w:fldCharType="separate"/>
        </w:r>
        <w:r>
          <w:rPr>
            <w:noProof/>
            <w:webHidden/>
          </w:rPr>
          <w:t>4</w:t>
        </w:r>
        <w:r>
          <w:rPr>
            <w:noProof/>
            <w:webHidden/>
          </w:rPr>
          <w:fldChar w:fldCharType="end"/>
        </w:r>
      </w:hyperlink>
    </w:p>
    <w:p w14:paraId="42EA4A55" w14:textId="5C541A2F" w:rsidR="004C0089" w:rsidRDefault="004C0089">
      <w:pPr>
        <w:pStyle w:val="TOC3"/>
        <w:tabs>
          <w:tab w:val="left" w:pos="1872"/>
        </w:tabs>
        <w:rPr>
          <w:i w:val="0"/>
          <w:noProof/>
          <w:kern w:val="2"/>
          <w:sz w:val="24"/>
          <w:szCs w:val="24"/>
          <w:lang w:val="en-IN" w:eastAsia="en-IN"/>
          <w14:ligatures w14:val="standardContextual"/>
        </w:rPr>
      </w:pPr>
      <w:hyperlink w:anchor="_Toc155782211" w:history="1">
        <w:r w:rsidRPr="00C264E5">
          <w:rPr>
            <w:rStyle w:val="Hyperlink"/>
            <w:noProof/>
          </w:rPr>
          <w:t>2.1.3</w:t>
        </w:r>
        <w:r>
          <w:rPr>
            <w:i w:val="0"/>
            <w:noProof/>
            <w:kern w:val="2"/>
            <w:sz w:val="24"/>
            <w:szCs w:val="24"/>
            <w:lang w:val="en-IN" w:eastAsia="en-IN"/>
            <w14:ligatures w14:val="standardContextual"/>
          </w:rPr>
          <w:tab/>
        </w:r>
        <w:r w:rsidRPr="00C264E5">
          <w:rPr>
            <w:rStyle w:val="Hyperlink"/>
            <w:noProof/>
          </w:rPr>
          <w:t>Update VMs with latest Package(s)</w:t>
        </w:r>
        <w:r>
          <w:rPr>
            <w:noProof/>
            <w:webHidden/>
          </w:rPr>
          <w:tab/>
        </w:r>
        <w:r>
          <w:rPr>
            <w:noProof/>
            <w:webHidden/>
          </w:rPr>
          <w:fldChar w:fldCharType="begin"/>
        </w:r>
        <w:r>
          <w:rPr>
            <w:noProof/>
            <w:webHidden/>
          </w:rPr>
          <w:instrText xml:space="preserve"> PAGEREF _Toc155782211 \h </w:instrText>
        </w:r>
        <w:r>
          <w:rPr>
            <w:noProof/>
            <w:webHidden/>
          </w:rPr>
        </w:r>
        <w:r>
          <w:rPr>
            <w:noProof/>
            <w:webHidden/>
          </w:rPr>
          <w:fldChar w:fldCharType="separate"/>
        </w:r>
        <w:r>
          <w:rPr>
            <w:noProof/>
            <w:webHidden/>
          </w:rPr>
          <w:t>5</w:t>
        </w:r>
        <w:r>
          <w:rPr>
            <w:noProof/>
            <w:webHidden/>
          </w:rPr>
          <w:fldChar w:fldCharType="end"/>
        </w:r>
      </w:hyperlink>
    </w:p>
    <w:p w14:paraId="313278DE" w14:textId="399DEE3E" w:rsidR="004C0089" w:rsidRDefault="004C0089">
      <w:pPr>
        <w:pStyle w:val="TOC3"/>
        <w:tabs>
          <w:tab w:val="left" w:pos="1872"/>
        </w:tabs>
        <w:rPr>
          <w:i w:val="0"/>
          <w:noProof/>
          <w:kern w:val="2"/>
          <w:sz w:val="24"/>
          <w:szCs w:val="24"/>
          <w:lang w:val="en-IN" w:eastAsia="en-IN"/>
          <w14:ligatures w14:val="standardContextual"/>
        </w:rPr>
      </w:pPr>
      <w:hyperlink w:anchor="_Toc155782212" w:history="1">
        <w:r w:rsidRPr="00C264E5">
          <w:rPr>
            <w:rStyle w:val="Hyperlink"/>
            <w:noProof/>
          </w:rPr>
          <w:t>2.1.4</w:t>
        </w:r>
        <w:r>
          <w:rPr>
            <w:i w:val="0"/>
            <w:noProof/>
            <w:kern w:val="2"/>
            <w:sz w:val="24"/>
            <w:szCs w:val="24"/>
            <w:lang w:val="en-IN" w:eastAsia="en-IN"/>
            <w14:ligatures w14:val="standardContextual"/>
          </w:rPr>
          <w:tab/>
        </w:r>
        <w:r w:rsidRPr="00C264E5">
          <w:rPr>
            <w:rStyle w:val="Hyperlink"/>
            <w:noProof/>
          </w:rPr>
          <w:t>Disable Swap and Enable IP Forwarding</w:t>
        </w:r>
        <w:r>
          <w:rPr>
            <w:noProof/>
            <w:webHidden/>
          </w:rPr>
          <w:tab/>
        </w:r>
        <w:r>
          <w:rPr>
            <w:noProof/>
            <w:webHidden/>
          </w:rPr>
          <w:fldChar w:fldCharType="begin"/>
        </w:r>
        <w:r>
          <w:rPr>
            <w:noProof/>
            <w:webHidden/>
          </w:rPr>
          <w:instrText xml:space="preserve"> PAGEREF _Toc155782212 \h </w:instrText>
        </w:r>
        <w:r>
          <w:rPr>
            <w:noProof/>
            <w:webHidden/>
          </w:rPr>
        </w:r>
        <w:r>
          <w:rPr>
            <w:noProof/>
            <w:webHidden/>
          </w:rPr>
          <w:fldChar w:fldCharType="separate"/>
        </w:r>
        <w:r>
          <w:rPr>
            <w:noProof/>
            <w:webHidden/>
          </w:rPr>
          <w:t>6</w:t>
        </w:r>
        <w:r>
          <w:rPr>
            <w:noProof/>
            <w:webHidden/>
          </w:rPr>
          <w:fldChar w:fldCharType="end"/>
        </w:r>
      </w:hyperlink>
    </w:p>
    <w:p w14:paraId="7853BC41" w14:textId="50A4140B" w:rsidR="004C0089" w:rsidRDefault="004C0089">
      <w:pPr>
        <w:pStyle w:val="TOC3"/>
        <w:tabs>
          <w:tab w:val="left" w:pos="1872"/>
        </w:tabs>
        <w:rPr>
          <w:i w:val="0"/>
          <w:noProof/>
          <w:kern w:val="2"/>
          <w:sz w:val="24"/>
          <w:szCs w:val="24"/>
          <w:lang w:val="en-IN" w:eastAsia="en-IN"/>
          <w14:ligatures w14:val="standardContextual"/>
        </w:rPr>
      </w:pPr>
      <w:hyperlink w:anchor="_Toc155782213" w:history="1">
        <w:r w:rsidRPr="00C264E5">
          <w:rPr>
            <w:rStyle w:val="Hyperlink"/>
            <w:noProof/>
          </w:rPr>
          <w:t>2.1.5</w:t>
        </w:r>
        <w:r>
          <w:rPr>
            <w:i w:val="0"/>
            <w:noProof/>
            <w:kern w:val="2"/>
            <w:sz w:val="24"/>
            <w:szCs w:val="24"/>
            <w:lang w:val="en-IN" w:eastAsia="en-IN"/>
            <w14:ligatures w14:val="standardContextual"/>
          </w:rPr>
          <w:tab/>
        </w:r>
        <w:r w:rsidRPr="00C264E5">
          <w:rPr>
            <w:rStyle w:val="Hyperlink"/>
            <w:noProof/>
          </w:rPr>
          <w:t>Install Docker CE</w:t>
        </w:r>
        <w:r>
          <w:rPr>
            <w:noProof/>
            <w:webHidden/>
          </w:rPr>
          <w:tab/>
        </w:r>
        <w:r>
          <w:rPr>
            <w:noProof/>
            <w:webHidden/>
          </w:rPr>
          <w:fldChar w:fldCharType="begin"/>
        </w:r>
        <w:r>
          <w:rPr>
            <w:noProof/>
            <w:webHidden/>
          </w:rPr>
          <w:instrText xml:space="preserve"> PAGEREF _Toc155782213 \h </w:instrText>
        </w:r>
        <w:r>
          <w:rPr>
            <w:noProof/>
            <w:webHidden/>
          </w:rPr>
        </w:r>
        <w:r>
          <w:rPr>
            <w:noProof/>
            <w:webHidden/>
          </w:rPr>
          <w:fldChar w:fldCharType="separate"/>
        </w:r>
        <w:r>
          <w:rPr>
            <w:noProof/>
            <w:webHidden/>
          </w:rPr>
          <w:t>9</w:t>
        </w:r>
        <w:r>
          <w:rPr>
            <w:noProof/>
            <w:webHidden/>
          </w:rPr>
          <w:fldChar w:fldCharType="end"/>
        </w:r>
      </w:hyperlink>
    </w:p>
    <w:p w14:paraId="3F6A0120" w14:textId="29B6C812" w:rsidR="004C0089" w:rsidRDefault="004C0089">
      <w:pPr>
        <w:pStyle w:val="TOC3"/>
        <w:tabs>
          <w:tab w:val="left" w:pos="1872"/>
        </w:tabs>
        <w:rPr>
          <w:i w:val="0"/>
          <w:noProof/>
          <w:kern w:val="2"/>
          <w:sz w:val="24"/>
          <w:szCs w:val="24"/>
          <w:lang w:val="en-IN" w:eastAsia="en-IN"/>
          <w14:ligatures w14:val="standardContextual"/>
        </w:rPr>
      </w:pPr>
      <w:hyperlink w:anchor="_Toc155782214" w:history="1">
        <w:r w:rsidRPr="00C264E5">
          <w:rPr>
            <w:rStyle w:val="Hyperlink"/>
            <w:noProof/>
          </w:rPr>
          <w:t>2.1.6</w:t>
        </w:r>
        <w:r>
          <w:rPr>
            <w:i w:val="0"/>
            <w:noProof/>
            <w:kern w:val="2"/>
            <w:sz w:val="24"/>
            <w:szCs w:val="24"/>
            <w:lang w:val="en-IN" w:eastAsia="en-IN"/>
            <w14:ligatures w14:val="standardContextual"/>
          </w:rPr>
          <w:tab/>
        </w:r>
        <w:r w:rsidRPr="00C264E5">
          <w:rPr>
            <w:rStyle w:val="Hyperlink"/>
            <w:noProof/>
          </w:rPr>
          <w:t>Add Kubernetes Repository</w:t>
        </w:r>
        <w:r>
          <w:rPr>
            <w:noProof/>
            <w:webHidden/>
          </w:rPr>
          <w:tab/>
        </w:r>
        <w:r>
          <w:rPr>
            <w:noProof/>
            <w:webHidden/>
          </w:rPr>
          <w:fldChar w:fldCharType="begin"/>
        </w:r>
        <w:r>
          <w:rPr>
            <w:noProof/>
            <w:webHidden/>
          </w:rPr>
          <w:instrText xml:space="preserve"> PAGEREF _Toc155782214 \h </w:instrText>
        </w:r>
        <w:r>
          <w:rPr>
            <w:noProof/>
            <w:webHidden/>
          </w:rPr>
        </w:r>
        <w:r>
          <w:rPr>
            <w:noProof/>
            <w:webHidden/>
          </w:rPr>
          <w:fldChar w:fldCharType="separate"/>
        </w:r>
        <w:r>
          <w:rPr>
            <w:noProof/>
            <w:webHidden/>
          </w:rPr>
          <w:t>23</w:t>
        </w:r>
        <w:r>
          <w:rPr>
            <w:noProof/>
            <w:webHidden/>
          </w:rPr>
          <w:fldChar w:fldCharType="end"/>
        </w:r>
      </w:hyperlink>
    </w:p>
    <w:p w14:paraId="60B9F7AC" w14:textId="435E8FD9" w:rsidR="004C0089" w:rsidRDefault="004C0089">
      <w:pPr>
        <w:pStyle w:val="TOC3"/>
        <w:tabs>
          <w:tab w:val="left" w:pos="1872"/>
        </w:tabs>
        <w:rPr>
          <w:i w:val="0"/>
          <w:noProof/>
          <w:kern w:val="2"/>
          <w:sz w:val="24"/>
          <w:szCs w:val="24"/>
          <w:lang w:val="en-IN" w:eastAsia="en-IN"/>
          <w14:ligatures w14:val="standardContextual"/>
        </w:rPr>
      </w:pPr>
      <w:hyperlink w:anchor="_Toc155782215" w:history="1">
        <w:r w:rsidRPr="00C264E5">
          <w:rPr>
            <w:rStyle w:val="Hyperlink"/>
            <w:noProof/>
          </w:rPr>
          <w:t>2.1.7</w:t>
        </w:r>
        <w:r>
          <w:rPr>
            <w:i w:val="0"/>
            <w:noProof/>
            <w:kern w:val="2"/>
            <w:sz w:val="24"/>
            <w:szCs w:val="24"/>
            <w:lang w:val="en-IN" w:eastAsia="en-IN"/>
            <w14:ligatures w14:val="standardContextual"/>
          </w:rPr>
          <w:tab/>
        </w:r>
        <w:r w:rsidRPr="00C264E5">
          <w:rPr>
            <w:rStyle w:val="Hyperlink"/>
            <w:noProof/>
          </w:rPr>
          <w:t>Install Kubernetes Components</w:t>
        </w:r>
        <w:r>
          <w:rPr>
            <w:noProof/>
            <w:webHidden/>
          </w:rPr>
          <w:tab/>
        </w:r>
        <w:r>
          <w:rPr>
            <w:noProof/>
            <w:webHidden/>
          </w:rPr>
          <w:fldChar w:fldCharType="begin"/>
        </w:r>
        <w:r>
          <w:rPr>
            <w:noProof/>
            <w:webHidden/>
          </w:rPr>
          <w:instrText xml:space="preserve"> PAGEREF _Toc155782215 \h </w:instrText>
        </w:r>
        <w:r>
          <w:rPr>
            <w:noProof/>
            <w:webHidden/>
          </w:rPr>
        </w:r>
        <w:r>
          <w:rPr>
            <w:noProof/>
            <w:webHidden/>
          </w:rPr>
          <w:fldChar w:fldCharType="separate"/>
        </w:r>
        <w:r>
          <w:rPr>
            <w:noProof/>
            <w:webHidden/>
          </w:rPr>
          <w:t>27</w:t>
        </w:r>
        <w:r>
          <w:rPr>
            <w:noProof/>
            <w:webHidden/>
          </w:rPr>
          <w:fldChar w:fldCharType="end"/>
        </w:r>
      </w:hyperlink>
    </w:p>
    <w:p w14:paraId="595F7386" w14:textId="061CE8F0" w:rsidR="004C0089" w:rsidRDefault="004C0089">
      <w:pPr>
        <w:pStyle w:val="TOC3"/>
        <w:tabs>
          <w:tab w:val="left" w:pos="1872"/>
        </w:tabs>
        <w:rPr>
          <w:i w:val="0"/>
          <w:noProof/>
          <w:kern w:val="2"/>
          <w:sz w:val="24"/>
          <w:szCs w:val="24"/>
          <w:lang w:val="en-IN" w:eastAsia="en-IN"/>
          <w14:ligatures w14:val="standardContextual"/>
        </w:rPr>
      </w:pPr>
      <w:hyperlink w:anchor="_Toc155782216" w:history="1">
        <w:r w:rsidRPr="00C264E5">
          <w:rPr>
            <w:rStyle w:val="Hyperlink"/>
            <w:noProof/>
          </w:rPr>
          <w:t>2.1.8</w:t>
        </w:r>
        <w:r>
          <w:rPr>
            <w:i w:val="0"/>
            <w:noProof/>
            <w:kern w:val="2"/>
            <w:sz w:val="24"/>
            <w:szCs w:val="24"/>
            <w:lang w:val="en-IN" w:eastAsia="en-IN"/>
            <w14:ligatures w14:val="standardContextual"/>
          </w:rPr>
          <w:tab/>
        </w:r>
        <w:r w:rsidRPr="00C264E5">
          <w:rPr>
            <w:rStyle w:val="Hyperlink"/>
            <w:noProof/>
          </w:rPr>
          <w:t>Initialize Kubernetes in Master Node</w:t>
        </w:r>
        <w:r>
          <w:rPr>
            <w:noProof/>
            <w:webHidden/>
          </w:rPr>
          <w:tab/>
        </w:r>
        <w:r>
          <w:rPr>
            <w:noProof/>
            <w:webHidden/>
          </w:rPr>
          <w:fldChar w:fldCharType="begin"/>
        </w:r>
        <w:r>
          <w:rPr>
            <w:noProof/>
            <w:webHidden/>
          </w:rPr>
          <w:instrText xml:space="preserve"> PAGEREF _Toc155782216 \h </w:instrText>
        </w:r>
        <w:r>
          <w:rPr>
            <w:noProof/>
            <w:webHidden/>
          </w:rPr>
        </w:r>
        <w:r>
          <w:rPr>
            <w:noProof/>
            <w:webHidden/>
          </w:rPr>
          <w:fldChar w:fldCharType="separate"/>
        </w:r>
        <w:r>
          <w:rPr>
            <w:noProof/>
            <w:webHidden/>
          </w:rPr>
          <w:t>33</w:t>
        </w:r>
        <w:r>
          <w:rPr>
            <w:noProof/>
            <w:webHidden/>
          </w:rPr>
          <w:fldChar w:fldCharType="end"/>
        </w:r>
      </w:hyperlink>
    </w:p>
    <w:p w14:paraId="3DDFC70D" w14:textId="023E8164" w:rsidR="004C0089" w:rsidRDefault="004C0089">
      <w:pPr>
        <w:pStyle w:val="TOC3"/>
        <w:tabs>
          <w:tab w:val="left" w:pos="1872"/>
        </w:tabs>
        <w:rPr>
          <w:i w:val="0"/>
          <w:noProof/>
          <w:kern w:val="2"/>
          <w:sz w:val="24"/>
          <w:szCs w:val="24"/>
          <w:lang w:val="en-IN" w:eastAsia="en-IN"/>
          <w14:ligatures w14:val="standardContextual"/>
        </w:rPr>
      </w:pPr>
      <w:hyperlink w:anchor="_Toc155782217" w:history="1">
        <w:r w:rsidRPr="00C264E5">
          <w:rPr>
            <w:rStyle w:val="Hyperlink"/>
            <w:noProof/>
          </w:rPr>
          <w:t>2.1.9</w:t>
        </w:r>
        <w:r>
          <w:rPr>
            <w:i w:val="0"/>
            <w:noProof/>
            <w:kern w:val="2"/>
            <w:sz w:val="24"/>
            <w:szCs w:val="24"/>
            <w:lang w:val="en-IN" w:eastAsia="en-IN"/>
            <w14:ligatures w14:val="standardContextual"/>
          </w:rPr>
          <w:tab/>
        </w:r>
        <w:r w:rsidRPr="00C264E5">
          <w:rPr>
            <w:rStyle w:val="Hyperlink"/>
            <w:noProof/>
          </w:rPr>
          <w:t>Deploy a Pod Network</w:t>
        </w:r>
        <w:r>
          <w:rPr>
            <w:noProof/>
            <w:webHidden/>
          </w:rPr>
          <w:tab/>
        </w:r>
        <w:r>
          <w:rPr>
            <w:noProof/>
            <w:webHidden/>
          </w:rPr>
          <w:fldChar w:fldCharType="begin"/>
        </w:r>
        <w:r>
          <w:rPr>
            <w:noProof/>
            <w:webHidden/>
          </w:rPr>
          <w:instrText xml:space="preserve"> PAGEREF _Toc155782217 \h </w:instrText>
        </w:r>
        <w:r>
          <w:rPr>
            <w:noProof/>
            <w:webHidden/>
          </w:rPr>
        </w:r>
        <w:r>
          <w:rPr>
            <w:noProof/>
            <w:webHidden/>
          </w:rPr>
          <w:fldChar w:fldCharType="separate"/>
        </w:r>
        <w:r>
          <w:rPr>
            <w:noProof/>
            <w:webHidden/>
          </w:rPr>
          <w:t>36</w:t>
        </w:r>
        <w:r>
          <w:rPr>
            <w:noProof/>
            <w:webHidden/>
          </w:rPr>
          <w:fldChar w:fldCharType="end"/>
        </w:r>
      </w:hyperlink>
    </w:p>
    <w:p w14:paraId="4CE422BA" w14:textId="2CA5639C" w:rsidR="004C0089" w:rsidRDefault="004C0089">
      <w:pPr>
        <w:pStyle w:val="TOC3"/>
        <w:tabs>
          <w:tab w:val="left" w:pos="1872"/>
        </w:tabs>
        <w:rPr>
          <w:i w:val="0"/>
          <w:noProof/>
          <w:kern w:val="2"/>
          <w:sz w:val="24"/>
          <w:szCs w:val="24"/>
          <w:lang w:val="en-IN" w:eastAsia="en-IN"/>
          <w14:ligatures w14:val="standardContextual"/>
        </w:rPr>
      </w:pPr>
      <w:hyperlink w:anchor="_Toc155782218" w:history="1">
        <w:r w:rsidRPr="00C264E5">
          <w:rPr>
            <w:rStyle w:val="Hyperlink"/>
            <w:noProof/>
          </w:rPr>
          <w:t>2.1.10</w:t>
        </w:r>
        <w:r>
          <w:rPr>
            <w:i w:val="0"/>
            <w:noProof/>
            <w:kern w:val="2"/>
            <w:sz w:val="24"/>
            <w:szCs w:val="24"/>
            <w:lang w:val="en-IN" w:eastAsia="en-IN"/>
            <w14:ligatures w14:val="standardContextual"/>
          </w:rPr>
          <w:tab/>
        </w:r>
        <w:r w:rsidRPr="00C264E5">
          <w:rPr>
            <w:rStyle w:val="Hyperlink"/>
            <w:noProof/>
          </w:rPr>
          <w:t>Join Worker Nodes into Kubernetes Cluster</w:t>
        </w:r>
        <w:r>
          <w:rPr>
            <w:noProof/>
            <w:webHidden/>
          </w:rPr>
          <w:tab/>
        </w:r>
        <w:r>
          <w:rPr>
            <w:noProof/>
            <w:webHidden/>
          </w:rPr>
          <w:fldChar w:fldCharType="begin"/>
        </w:r>
        <w:r>
          <w:rPr>
            <w:noProof/>
            <w:webHidden/>
          </w:rPr>
          <w:instrText xml:space="preserve"> PAGEREF _Toc155782218 \h </w:instrText>
        </w:r>
        <w:r>
          <w:rPr>
            <w:noProof/>
            <w:webHidden/>
          </w:rPr>
        </w:r>
        <w:r>
          <w:rPr>
            <w:noProof/>
            <w:webHidden/>
          </w:rPr>
          <w:fldChar w:fldCharType="separate"/>
        </w:r>
        <w:r>
          <w:rPr>
            <w:noProof/>
            <w:webHidden/>
          </w:rPr>
          <w:t>37</w:t>
        </w:r>
        <w:r>
          <w:rPr>
            <w:noProof/>
            <w:webHidden/>
          </w:rPr>
          <w:fldChar w:fldCharType="end"/>
        </w:r>
      </w:hyperlink>
    </w:p>
    <w:p w14:paraId="67150DB6" w14:textId="2B48DDEB" w:rsidR="004C0089" w:rsidRDefault="004C0089">
      <w:pPr>
        <w:pStyle w:val="TOC2"/>
        <w:tabs>
          <w:tab w:val="left" w:pos="1037"/>
        </w:tabs>
        <w:rPr>
          <w:kern w:val="2"/>
          <w:sz w:val="24"/>
          <w:szCs w:val="24"/>
          <w:lang w:val="en-IN" w:eastAsia="en-IN"/>
          <w14:ligatures w14:val="standardContextual"/>
        </w:rPr>
      </w:pPr>
      <w:hyperlink w:anchor="_Toc155782219" w:history="1">
        <w:r w:rsidRPr="00C264E5">
          <w:rPr>
            <w:rStyle w:val="Hyperlink"/>
          </w:rPr>
          <w:t>2.2</w:t>
        </w:r>
        <w:r>
          <w:rPr>
            <w:kern w:val="2"/>
            <w:sz w:val="24"/>
            <w:szCs w:val="24"/>
            <w:lang w:val="en-IN" w:eastAsia="en-IN"/>
            <w14:ligatures w14:val="standardContextual"/>
          </w:rPr>
          <w:tab/>
        </w:r>
        <w:r w:rsidRPr="00C264E5">
          <w:rPr>
            <w:rStyle w:val="Hyperlink"/>
          </w:rPr>
          <w:t>ÀWS CLI Installation &amp; Setup</w:t>
        </w:r>
        <w:r>
          <w:rPr>
            <w:webHidden/>
          </w:rPr>
          <w:tab/>
        </w:r>
        <w:r>
          <w:rPr>
            <w:webHidden/>
          </w:rPr>
          <w:fldChar w:fldCharType="begin"/>
        </w:r>
        <w:r>
          <w:rPr>
            <w:webHidden/>
          </w:rPr>
          <w:instrText xml:space="preserve"> PAGEREF _Toc155782219 \h </w:instrText>
        </w:r>
        <w:r>
          <w:rPr>
            <w:webHidden/>
          </w:rPr>
        </w:r>
        <w:r>
          <w:rPr>
            <w:webHidden/>
          </w:rPr>
          <w:fldChar w:fldCharType="separate"/>
        </w:r>
        <w:r>
          <w:rPr>
            <w:webHidden/>
          </w:rPr>
          <w:t>38</w:t>
        </w:r>
        <w:r>
          <w:rPr>
            <w:webHidden/>
          </w:rPr>
          <w:fldChar w:fldCharType="end"/>
        </w:r>
      </w:hyperlink>
    </w:p>
    <w:p w14:paraId="2DBBFEA6" w14:textId="2481C528" w:rsidR="004C0089" w:rsidRDefault="004C0089">
      <w:pPr>
        <w:pStyle w:val="TOC2"/>
        <w:tabs>
          <w:tab w:val="left" w:pos="1037"/>
        </w:tabs>
        <w:rPr>
          <w:kern w:val="2"/>
          <w:sz w:val="24"/>
          <w:szCs w:val="24"/>
          <w:lang w:val="en-IN" w:eastAsia="en-IN"/>
          <w14:ligatures w14:val="standardContextual"/>
        </w:rPr>
      </w:pPr>
      <w:hyperlink w:anchor="_Toc155782220" w:history="1">
        <w:r w:rsidRPr="00C264E5">
          <w:rPr>
            <w:rStyle w:val="Hyperlink"/>
          </w:rPr>
          <w:t>2.3</w:t>
        </w:r>
        <w:r>
          <w:rPr>
            <w:kern w:val="2"/>
            <w:sz w:val="24"/>
            <w:szCs w:val="24"/>
            <w:lang w:val="en-IN" w:eastAsia="en-IN"/>
            <w14:ligatures w14:val="standardContextual"/>
          </w:rPr>
          <w:tab/>
        </w:r>
        <w:r w:rsidRPr="00C264E5">
          <w:rPr>
            <w:rStyle w:val="Hyperlink"/>
          </w:rPr>
          <w:t>AWS Configuration</w:t>
        </w:r>
        <w:r>
          <w:rPr>
            <w:webHidden/>
          </w:rPr>
          <w:tab/>
        </w:r>
        <w:r>
          <w:rPr>
            <w:webHidden/>
          </w:rPr>
          <w:fldChar w:fldCharType="begin"/>
        </w:r>
        <w:r>
          <w:rPr>
            <w:webHidden/>
          </w:rPr>
          <w:instrText xml:space="preserve"> PAGEREF _Toc155782220 \h </w:instrText>
        </w:r>
        <w:r>
          <w:rPr>
            <w:webHidden/>
          </w:rPr>
        </w:r>
        <w:r>
          <w:rPr>
            <w:webHidden/>
          </w:rPr>
          <w:fldChar w:fldCharType="separate"/>
        </w:r>
        <w:r>
          <w:rPr>
            <w:webHidden/>
          </w:rPr>
          <w:t>41</w:t>
        </w:r>
        <w:r>
          <w:rPr>
            <w:webHidden/>
          </w:rPr>
          <w:fldChar w:fldCharType="end"/>
        </w:r>
      </w:hyperlink>
    </w:p>
    <w:p w14:paraId="2024DFA1" w14:textId="5F047BDA" w:rsidR="004C0089" w:rsidRDefault="004C0089">
      <w:pPr>
        <w:pStyle w:val="TOC2"/>
        <w:tabs>
          <w:tab w:val="left" w:pos="1037"/>
        </w:tabs>
        <w:rPr>
          <w:kern w:val="2"/>
          <w:sz w:val="24"/>
          <w:szCs w:val="24"/>
          <w:lang w:val="en-IN" w:eastAsia="en-IN"/>
          <w14:ligatures w14:val="standardContextual"/>
        </w:rPr>
      </w:pPr>
      <w:hyperlink w:anchor="_Toc155782221" w:history="1">
        <w:r w:rsidRPr="00C264E5">
          <w:rPr>
            <w:rStyle w:val="Hyperlink"/>
          </w:rPr>
          <w:t>2.4</w:t>
        </w:r>
        <w:r>
          <w:rPr>
            <w:kern w:val="2"/>
            <w:sz w:val="24"/>
            <w:szCs w:val="24"/>
            <w:lang w:val="en-IN" w:eastAsia="en-IN"/>
            <w14:ligatures w14:val="standardContextual"/>
          </w:rPr>
          <w:tab/>
        </w:r>
        <w:r w:rsidRPr="00C264E5">
          <w:rPr>
            <w:rStyle w:val="Hyperlink"/>
          </w:rPr>
          <w:t>Access Docker with AWS ECR</w:t>
        </w:r>
        <w:r>
          <w:rPr>
            <w:webHidden/>
          </w:rPr>
          <w:tab/>
        </w:r>
        <w:r>
          <w:rPr>
            <w:webHidden/>
          </w:rPr>
          <w:fldChar w:fldCharType="begin"/>
        </w:r>
        <w:r>
          <w:rPr>
            <w:webHidden/>
          </w:rPr>
          <w:instrText xml:space="preserve"> PAGEREF _Toc155782221 \h </w:instrText>
        </w:r>
        <w:r>
          <w:rPr>
            <w:webHidden/>
          </w:rPr>
        </w:r>
        <w:r>
          <w:rPr>
            <w:webHidden/>
          </w:rPr>
          <w:fldChar w:fldCharType="separate"/>
        </w:r>
        <w:r>
          <w:rPr>
            <w:webHidden/>
          </w:rPr>
          <w:t>42</w:t>
        </w:r>
        <w:r>
          <w:rPr>
            <w:webHidden/>
          </w:rPr>
          <w:fldChar w:fldCharType="end"/>
        </w:r>
      </w:hyperlink>
    </w:p>
    <w:p w14:paraId="41A3D53E" w14:textId="7BD429F0" w:rsidR="004C0089" w:rsidRDefault="004C0089">
      <w:pPr>
        <w:pStyle w:val="TOC2"/>
        <w:tabs>
          <w:tab w:val="left" w:pos="1037"/>
        </w:tabs>
        <w:rPr>
          <w:kern w:val="2"/>
          <w:sz w:val="24"/>
          <w:szCs w:val="24"/>
          <w:lang w:val="en-IN" w:eastAsia="en-IN"/>
          <w14:ligatures w14:val="standardContextual"/>
        </w:rPr>
      </w:pPr>
      <w:hyperlink w:anchor="_Toc155782222" w:history="1">
        <w:r w:rsidRPr="00C264E5">
          <w:rPr>
            <w:rStyle w:val="Hyperlink"/>
          </w:rPr>
          <w:t>2.5</w:t>
        </w:r>
        <w:r>
          <w:rPr>
            <w:kern w:val="2"/>
            <w:sz w:val="24"/>
            <w:szCs w:val="24"/>
            <w:lang w:val="en-IN" w:eastAsia="en-IN"/>
            <w14:ligatures w14:val="standardContextual"/>
          </w:rPr>
          <w:tab/>
        </w:r>
        <w:r w:rsidRPr="00C264E5">
          <w:rPr>
            <w:rStyle w:val="Hyperlink"/>
          </w:rPr>
          <w:t>NFS Server and Client Setup</w:t>
        </w:r>
        <w:r>
          <w:rPr>
            <w:webHidden/>
          </w:rPr>
          <w:tab/>
        </w:r>
        <w:r>
          <w:rPr>
            <w:webHidden/>
          </w:rPr>
          <w:fldChar w:fldCharType="begin"/>
        </w:r>
        <w:r>
          <w:rPr>
            <w:webHidden/>
          </w:rPr>
          <w:instrText xml:space="preserve"> PAGEREF _Toc155782222 \h </w:instrText>
        </w:r>
        <w:r>
          <w:rPr>
            <w:webHidden/>
          </w:rPr>
        </w:r>
        <w:r>
          <w:rPr>
            <w:webHidden/>
          </w:rPr>
          <w:fldChar w:fldCharType="separate"/>
        </w:r>
        <w:r>
          <w:rPr>
            <w:webHidden/>
          </w:rPr>
          <w:t>43</w:t>
        </w:r>
        <w:r>
          <w:rPr>
            <w:webHidden/>
          </w:rPr>
          <w:fldChar w:fldCharType="end"/>
        </w:r>
      </w:hyperlink>
    </w:p>
    <w:p w14:paraId="45387660" w14:textId="097F9F20" w:rsidR="004C0089" w:rsidRDefault="004C0089">
      <w:pPr>
        <w:pStyle w:val="TOC3"/>
        <w:tabs>
          <w:tab w:val="left" w:pos="1872"/>
        </w:tabs>
        <w:rPr>
          <w:i w:val="0"/>
          <w:noProof/>
          <w:kern w:val="2"/>
          <w:sz w:val="24"/>
          <w:szCs w:val="24"/>
          <w:lang w:val="en-IN" w:eastAsia="en-IN"/>
          <w14:ligatures w14:val="standardContextual"/>
        </w:rPr>
      </w:pPr>
      <w:hyperlink w:anchor="_Toc155782223" w:history="1">
        <w:r w:rsidRPr="00C264E5">
          <w:rPr>
            <w:rStyle w:val="Hyperlink"/>
            <w:noProof/>
            <w:lang w:eastAsia="en-IN"/>
          </w:rPr>
          <w:t>2.5.1</w:t>
        </w:r>
        <w:r>
          <w:rPr>
            <w:i w:val="0"/>
            <w:noProof/>
            <w:kern w:val="2"/>
            <w:sz w:val="24"/>
            <w:szCs w:val="24"/>
            <w:lang w:val="en-IN" w:eastAsia="en-IN"/>
            <w14:ligatures w14:val="standardContextual"/>
          </w:rPr>
          <w:tab/>
        </w:r>
        <w:r w:rsidRPr="00C264E5">
          <w:rPr>
            <w:rStyle w:val="Hyperlink"/>
            <w:noProof/>
            <w:lang w:eastAsia="en-IN"/>
          </w:rPr>
          <w:t>NFS Client Setup</w:t>
        </w:r>
        <w:r>
          <w:rPr>
            <w:noProof/>
            <w:webHidden/>
          </w:rPr>
          <w:tab/>
        </w:r>
        <w:r>
          <w:rPr>
            <w:noProof/>
            <w:webHidden/>
          </w:rPr>
          <w:fldChar w:fldCharType="begin"/>
        </w:r>
        <w:r>
          <w:rPr>
            <w:noProof/>
            <w:webHidden/>
          </w:rPr>
          <w:instrText xml:space="preserve"> PAGEREF _Toc155782223 \h </w:instrText>
        </w:r>
        <w:r>
          <w:rPr>
            <w:noProof/>
            <w:webHidden/>
          </w:rPr>
        </w:r>
        <w:r>
          <w:rPr>
            <w:noProof/>
            <w:webHidden/>
          </w:rPr>
          <w:fldChar w:fldCharType="separate"/>
        </w:r>
        <w:r>
          <w:rPr>
            <w:noProof/>
            <w:webHidden/>
          </w:rPr>
          <w:t>47</w:t>
        </w:r>
        <w:r>
          <w:rPr>
            <w:noProof/>
            <w:webHidden/>
          </w:rPr>
          <w:fldChar w:fldCharType="end"/>
        </w:r>
      </w:hyperlink>
    </w:p>
    <w:p w14:paraId="22222C53" w14:textId="12F98BA5" w:rsidR="004C0089" w:rsidRDefault="004C0089">
      <w:pPr>
        <w:pStyle w:val="TOC2"/>
        <w:tabs>
          <w:tab w:val="left" w:pos="1037"/>
        </w:tabs>
        <w:rPr>
          <w:kern w:val="2"/>
          <w:sz w:val="24"/>
          <w:szCs w:val="24"/>
          <w:lang w:val="en-IN" w:eastAsia="en-IN"/>
          <w14:ligatures w14:val="standardContextual"/>
        </w:rPr>
      </w:pPr>
      <w:hyperlink w:anchor="_Toc155782224" w:history="1">
        <w:r w:rsidRPr="00C264E5">
          <w:rPr>
            <w:rStyle w:val="Hyperlink"/>
            <w:lang w:eastAsia="en-IN"/>
          </w:rPr>
          <w:t>2.6</w:t>
        </w:r>
        <w:r>
          <w:rPr>
            <w:kern w:val="2"/>
            <w:sz w:val="24"/>
            <w:szCs w:val="24"/>
            <w:lang w:val="en-IN" w:eastAsia="en-IN"/>
            <w14:ligatures w14:val="standardContextual"/>
          </w:rPr>
          <w:tab/>
        </w:r>
        <w:r w:rsidRPr="00C264E5">
          <w:rPr>
            <w:rStyle w:val="Hyperlink"/>
            <w:lang w:eastAsia="en-IN"/>
          </w:rPr>
          <w:t>Deploy CertScan Application</w:t>
        </w:r>
        <w:r>
          <w:rPr>
            <w:webHidden/>
          </w:rPr>
          <w:tab/>
        </w:r>
        <w:r>
          <w:rPr>
            <w:webHidden/>
          </w:rPr>
          <w:fldChar w:fldCharType="begin"/>
        </w:r>
        <w:r>
          <w:rPr>
            <w:webHidden/>
          </w:rPr>
          <w:instrText xml:space="preserve"> PAGEREF _Toc155782224 \h </w:instrText>
        </w:r>
        <w:r>
          <w:rPr>
            <w:webHidden/>
          </w:rPr>
        </w:r>
        <w:r>
          <w:rPr>
            <w:webHidden/>
          </w:rPr>
          <w:fldChar w:fldCharType="separate"/>
        </w:r>
        <w:r>
          <w:rPr>
            <w:webHidden/>
          </w:rPr>
          <w:t>48</w:t>
        </w:r>
        <w:r>
          <w:rPr>
            <w:webHidden/>
          </w:rPr>
          <w:fldChar w:fldCharType="end"/>
        </w:r>
      </w:hyperlink>
    </w:p>
    <w:p w14:paraId="140B31C4" w14:textId="625F46A6" w:rsidR="004C0089" w:rsidRDefault="004C0089">
      <w:pPr>
        <w:pStyle w:val="TOC3"/>
        <w:tabs>
          <w:tab w:val="left" w:pos="1872"/>
        </w:tabs>
        <w:rPr>
          <w:i w:val="0"/>
          <w:noProof/>
          <w:kern w:val="2"/>
          <w:sz w:val="24"/>
          <w:szCs w:val="24"/>
          <w:lang w:val="en-IN" w:eastAsia="en-IN"/>
          <w14:ligatures w14:val="standardContextual"/>
        </w:rPr>
      </w:pPr>
      <w:hyperlink w:anchor="_Toc155782225" w:history="1">
        <w:r w:rsidRPr="00C264E5">
          <w:rPr>
            <w:rStyle w:val="Hyperlink"/>
            <w:noProof/>
            <w:lang w:eastAsia="en-IN"/>
          </w:rPr>
          <w:t>2.6.1</w:t>
        </w:r>
        <w:r>
          <w:rPr>
            <w:i w:val="0"/>
            <w:noProof/>
            <w:kern w:val="2"/>
            <w:sz w:val="24"/>
            <w:szCs w:val="24"/>
            <w:lang w:val="en-IN" w:eastAsia="en-IN"/>
            <w14:ligatures w14:val="standardContextual"/>
          </w:rPr>
          <w:tab/>
        </w:r>
        <w:r w:rsidRPr="00C264E5">
          <w:rPr>
            <w:rStyle w:val="Hyperlink"/>
            <w:noProof/>
            <w:lang w:eastAsia="en-IN"/>
          </w:rPr>
          <w:t>Preliminary Actions</w:t>
        </w:r>
        <w:r>
          <w:rPr>
            <w:noProof/>
            <w:webHidden/>
          </w:rPr>
          <w:tab/>
        </w:r>
        <w:r>
          <w:rPr>
            <w:noProof/>
            <w:webHidden/>
          </w:rPr>
          <w:fldChar w:fldCharType="begin"/>
        </w:r>
        <w:r>
          <w:rPr>
            <w:noProof/>
            <w:webHidden/>
          </w:rPr>
          <w:instrText xml:space="preserve"> PAGEREF _Toc155782225 \h </w:instrText>
        </w:r>
        <w:r>
          <w:rPr>
            <w:noProof/>
            <w:webHidden/>
          </w:rPr>
        </w:r>
        <w:r>
          <w:rPr>
            <w:noProof/>
            <w:webHidden/>
          </w:rPr>
          <w:fldChar w:fldCharType="separate"/>
        </w:r>
        <w:r>
          <w:rPr>
            <w:noProof/>
            <w:webHidden/>
          </w:rPr>
          <w:t>48</w:t>
        </w:r>
        <w:r>
          <w:rPr>
            <w:noProof/>
            <w:webHidden/>
          </w:rPr>
          <w:fldChar w:fldCharType="end"/>
        </w:r>
      </w:hyperlink>
    </w:p>
    <w:p w14:paraId="0C80D5DE" w14:textId="5C9993B7" w:rsidR="004C0089" w:rsidRDefault="004C0089">
      <w:pPr>
        <w:pStyle w:val="TOC3"/>
        <w:tabs>
          <w:tab w:val="left" w:pos="1872"/>
        </w:tabs>
        <w:rPr>
          <w:i w:val="0"/>
          <w:noProof/>
          <w:kern w:val="2"/>
          <w:sz w:val="24"/>
          <w:szCs w:val="24"/>
          <w:lang w:val="en-IN" w:eastAsia="en-IN"/>
          <w14:ligatures w14:val="standardContextual"/>
        </w:rPr>
      </w:pPr>
      <w:hyperlink w:anchor="_Toc155782226" w:history="1">
        <w:r w:rsidRPr="00C264E5">
          <w:rPr>
            <w:rStyle w:val="Hyperlink"/>
            <w:noProof/>
            <w:lang w:eastAsia="en-IN"/>
          </w:rPr>
          <w:t>2.6.2</w:t>
        </w:r>
        <w:r>
          <w:rPr>
            <w:i w:val="0"/>
            <w:noProof/>
            <w:kern w:val="2"/>
            <w:sz w:val="24"/>
            <w:szCs w:val="24"/>
            <w:lang w:val="en-IN" w:eastAsia="en-IN"/>
            <w14:ligatures w14:val="standardContextual"/>
          </w:rPr>
          <w:tab/>
        </w:r>
        <w:r w:rsidRPr="00C264E5">
          <w:rPr>
            <w:rStyle w:val="Hyperlink"/>
            <w:noProof/>
            <w:lang w:eastAsia="en-IN"/>
          </w:rPr>
          <w:t>Deployment of CertScan application</w:t>
        </w:r>
        <w:r>
          <w:rPr>
            <w:noProof/>
            <w:webHidden/>
          </w:rPr>
          <w:tab/>
        </w:r>
        <w:r>
          <w:rPr>
            <w:noProof/>
            <w:webHidden/>
          </w:rPr>
          <w:fldChar w:fldCharType="begin"/>
        </w:r>
        <w:r>
          <w:rPr>
            <w:noProof/>
            <w:webHidden/>
          </w:rPr>
          <w:instrText xml:space="preserve"> PAGEREF _Toc155782226 \h </w:instrText>
        </w:r>
        <w:r>
          <w:rPr>
            <w:noProof/>
            <w:webHidden/>
          </w:rPr>
        </w:r>
        <w:r>
          <w:rPr>
            <w:noProof/>
            <w:webHidden/>
          </w:rPr>
          <w:fldChar w:fldCharType="separate"/>
        </w:r>
        <w:r>
          <w:rPr>
            <w:noProof/>
            <w:webHidden/>
          </w:rPr>
          <w:t>51</w:t>
        </w:r>
        <w:r>
          <w:rPr>
            <w:noProof/>
            <w:webHidden/>
          </w:rPr>
          <w:fldChar w:fldCharType="end"/>
        </w:r>
      </w:hyperlink>
    </w:p>
    <w:p w14:paraId="459958D3" w14:textId="10F07323" w:rsidR="004C0089" w:rsidRDefault="004C0089">
      <w:pPr>
        <w:pStyle w:val="TOC3"/>
        <w:tabs>
          <w:tab w:val="left" w:pos="1872"/>
        </w:tabs>
        <w:rPr>
          <w:i w:val="0"/>
          <w:noProof/>
          <w:kern w:val="2"/>
          <w:sz w:val="24"/>
          <w:szCs w:val="24"/>
          <w:lang w:val="en-IN" w:eastAsia="en-IN"/>
          <w14:ligatures w14:val="standardContextual"/>
        </w:rPr>
      </w:pPr>
      <w:hyperlink w:anchor="_Toc155782227" w:history="1">
        <w:r w:rsidRPr="00C264E5">
          <w:rPr>
            <w:rStyle w:val="Hyperlink"/>
            <w:noProof/>
            <w:lang w:eastAsia="en-IN"/>
          </w:rPr>
          <w:t>2.6.3</w:t>
        </w:r>
        <w:r>
          <w:rPr>
            <w:i w:val="0"/>
            <w:noProof/>
            <w:kern w:val="2"/>
            <w:sz w:val="24"/>
            <w:szCs w:val="24"/>
            <w:lang w:val="en-IN" w:eastAsia="en-IN"/>
            <w14:ligatures w14:val="standardContextual"/>
          </w:rPr>
          <w:tab/>
        </w:r>
        <w:r w:rsidRPr="00C264E5">
          <w:rPr>
            <w:rStyle w:val="Hyperlink"/>
            <w:noProof/>
            <w:lang w:eastAsia="en-IN"/>
          </w:rPr>
          <w:t>CronJob Setup</w:t>
        </w:r>
        <w:r>
          <w:rPr>
            <w:noProof/>
            <w:webHidden/>
          </w:rPr>
          <w:tab/>
        </w:r>
        <w:r>
          <w:rPr>
            <w:noProof/>
            <w:webHidden/>
          </w:rPr>
          <w:fldChar w:fldCharType="begin"/>
        </w:r>
        <w:r>
          <w:rPr>
            <w:noProof/>
            <w:webHidden/>
          </w:rPr>
          <w:instrText xml:space="preserve"> PAGEREF _Toc155782227 \h </w:instrText>
        </w:r>
        <w:r>
          <w:rPr>
            <w:noProof/>
            <w:webHidden/>
          </w:rPr>
        </w:r>
        <w:r>
          <w:rPr>
            <w:noProof/>
            <w:webHidden/>
          </w:rPr>
          <w:fldChar w:fldCharType="separate"/>
        </w:r>
        <w:r>
          <w:rPr>
            <w:noProof/>
            <w:webHidden/>
          </w:rPr>
          <w:t>55</w:t>
        </w:r>
        <w:r>
          <w:rPr>
            <w:noProof/>
            <w:webHidden/>
          </w:rPr>
          <w:fldChar w:fldCharType="end"/>
        </w:r>
      </w:hyperlink>
    </w:p>
    <w:p w14:paraId="26F172D1" w14:textId="489F46BF" w:rsidR="004C0089" w:rsidRDefault="004C0089">
      <w:pPr>
        <w:pStyle w:val="TOC3"/>
        <w:tabs>
          <w:tab w:val="left" w:pos="1872"/>
        </w:tabs>
        <w:rPr>
          <w:i w:val="0"/>
          <w:noProof/>
          <w:kern w:val="2"/>
          <w:sz w:val="24"/>
          <w:szCs w:val="24"/>
          <w:lang w:val="en-IN" w:eastAsia="en-IN"/>
          <w14:ligatures w14:val="standardContextual"/>
        </w:rPr>
      </w:pPr>
      <w:hyperlink w:anchor="_Toc155782228" w:history="1">
        <w:r w:rsidRPr="00C264E5">
          <w:rPr>
            <w:rStyle w:val="Hyperlink"/>
            <w:noProof/>
            <w:lang w:eastAsia="en-IN"/>
          </w:rPr>
          <w:t>2.6.4</w:t>
        </w:r>
        <w:r>
          <w:rPr>
            <w:i w:val="0"/>
            <w:noProof/>
            <w:kern w:val="2"/>
            <w:sz w:val="24"/>
            <w:szCs w:val="24"/>
            <w:lang w:val="en-IN" w:eastAsia="en-IN"/>
            <w14:ligatures w14:val="standardContextual"/>
          </w:rPr>
          <w:tab/>
        </w:r>
        <w:r w:rsidRPr="00C264E5">
          <w:rPr>
            <w:rStyle w:val="Hyperlink"/>
            <w:noProof/>
            <w:lang w:eastAsia="en-IN"/>
          </w:rPr>
          <w:t>Access CertScan Application</w:t>
        </w:r>
        <w:r>
          <w:rPr>
            <w:noProof/>
            <w:webHidden/>
          </w:rPr>
          <w:tab/>
        </w:r>
        <w:r>
          <w:rPr>
            <w:noProof/>
            <w:webHidden/>
          </w:rPr>
          <w:fldChar w:fldCharType="begin"/>
        </w:r>
        <w:r>
          <w:rPr>
            <w:noProof/>
            <w:webHidden/>
          </w:rPr>
          <w:instrText xml:space="preserve"> PAGEREF _Toc155782228 \h </w:instrText>
        </w:r>
        <w:r>
          <w:rPr>
            <w:noProof/>
            <w:webHidden/>
          </w:rPr>
        </w:r>
        <w:r>
          <w:rPr>
            <w:noProof/>
            <w:webHidden/>
          </w:rPr>
          <w:fldChar w:fldCharType="separate"/>
        </w:r>
        <w:r>
          <w:rPr>
            <w:noProof/>
            <w:webHidden/>
          </w:rPr>
          <w:t>56</w:t>
        </w:r>
        <w:r>
          <w:rPr>
            <w:noProof/>
            <w:webHidden/>
          </w:rPr>
          <w:fldChar w:fldCharType="end"/>
        </w:r>
      </w:hyperlink>
    </w:p>
    <w:p w14:paraId="17CE7F70" w14:textId="607A7843" w:rsidR="004C0089" w:rsidRDefault="004C0089">
      <w:pPr>
        <w:pStyle w:val="TOC1"/>
        <w:rPr>
          <w:b w:val="0"/>
          <w:kern w:val="2"/>
          <w:sz w:val="24"/>
          <w:szCs w:val="24"/>
          <w:lang w:val="en-IN" w:eastAsia="en-IN"/>
          <w14:ligatures w14:val="standardContextual"/>
        </w:rPr>
      </w:pPr>
      <w:hyperlink w:anchor="_Toc155782229" w:history="1">
        <w:r w:rsidRPr="00C264E5">
          <w:rPr>
            <w:rStyle w:val="Hyperlink"/>
            <w:lang w:eastAsia="en-IN"/>
          </w:rPr>
          <w:t>3.</w:t>
        </w:r>
        <w:r>
          <w:rPr>
            <w:b w:val="0"/>
            <w:kern w:val="2"/>
            <w:sz w:val="24"/>
            <w:szCs w:val="24"/>
            <w:lang w:val="en-IN" w:eastAsia="en-IN"/>
            <w14:ligatures w14:val="standardContextual"/>
          </w:rPr>
          <w:tab/>
        </w:r>
        <w:r w:rsidRPr="00C264E5">
          <w:rPr>
            <w:rStyle w:val="Hyperlink"/>
            <w:lang w:eastAsia="en-IN"/>
          </w:rPr>
          <w:t>Logging and Monitoring (Visualization)</w:t>
        </w:r>
        <w:r>
          <w:rPr>
            <w:webHidden/>
          </w:rPr>
          <w:tab/>
        </w:r>
        <w:r>
          <w:rPr>
            <w:webHidden/>
          </w:rPr>
          <w:fldChar w:fldCharType="begin"/>
        </w:r>
        <w:r>
          <w:rPr>
            <w:webHidden/>
          </w:rPr>
          <w:instrText xml:space="preserve"> PAGEREF _Toc155782229 \h </w:instrText>
        </w:r>
        <w:r>
          <w:rPr>
            <w:webHidden/>
          </w:rPr>
        </w:r>
        <w:r>
          <w:rPr>
            <w:webHidden/>
          </w:rPr>
          <w:fldChar w:fldCharType="separate"/>
        </w:r>
        <w:r>
          <w:rPr>
            <w:webHidden/>
          </w:rPr>
          <w:t>58</w:t>
        </w:r>
        <w:r>
          <w:rPr>
            <w:webHidden/>
          </w:rPr>
          <w:fldChar w:fldCharType="end"/>
        </w:r>
      </w:hyperlink>
    </w:p>
    <w:p w14:paraId="67FBB869" w14:textId="5A24FE41" w:rsidR="004C0089" w:rsidRDefault="004C0089">
      <w:pPr>
        <w:pStyle w:val="TOC2"/>
        <w:tabs>
          <w:tab w:val="left" w:pos="1037"/>
        </w:tabs>
        <w:rPr>
          <w:kern w:val="2"/>
          <w:sz w:val="24"/>
          <w:szCs w:val="24"/>
          <w:lang w:val="en-IN" w:eastAsia="en-IN"/>
          <w14:ligatures w14:val="standardContextual"/>
        </w:rPr>
      </w:pPr>
      <w:hyperlink w:anchor="_Toc155782230" w:history="1">
        <w:r w:rsidRPr="00C264E5">
          <w:rPr>
            <w:rStyle w:val="Hyperlink"/>
            <w:lang w:eastAsia="en-IN"/>
          </w:rPr>
          <w:t>3.1</w:t>
        </w:r>
        <w:r>
          <w:rPr>
            <w:kern w:val="2"/>
            <w:sz w:val="24"/>
            <w:szCs w:val="24"/>
            <w:lang w:val="en-IN" w:eastAsia="en-IN"/>
            <w14:ligatures w14:val="standardContextual"/>
          </w:rPr>
          <w:tab/>
        </w:r>
        <w:r w:rsidRPr="00C264E5">
          <w:rPr>
            <w:rStyle w:val="Hyperlink"/>
            <w:lang w:eastAsia="en-IN"/>
          </w:rPr>
          <w:t>EFG (ElasticSearch, FluentBit, and Grafana)</w:t>
        </w:r>
        <w:r>
          <w:rPr>
            <w:webHidden/>
          </w:rPr>
          <w:tab/>
        </w:r>
        <w:r>
          <w:rPr>
            <w:webHidden/>
          </w:rPr>
          <w:fldChar w:fldCharType="begin"/>
        </w:r>
        <w:r>
          <w:rPr>
            <w:webHidden/>
          </w:rPr>
          <w:instrText xml:space="preserve"> PAGEREF _Toc155782230 \h </w:instrText>
        </w:r>
        <w:r>
          <w:rPr>
            <w:webHidden/>
          </w:rPr>
        </w:r>
        <w:r>
          <w:rPr>
            <w:webHidden/>
          </w:rPr>
          <w:fldChar w:fldCharType="separate"/>
        </w:r>
        <w:r>
          <w:rPr>
            <w:webHidden/>
          </w:rPr>
          <w:t>58</w:t>
        </w:r>
        <w:r>
          <w:rPr>
            <w:webHidden/>
          </w:rPr>
          <w:fldChar w:fldCharType="end"/>
        </w:r>
      </w:hyperlink>
    </w:p>
    <w:p w14:paraId="3EDE9459" w14:textId="52108427" w:rsidR="004C0089" w:rsidRDefault="004C0089">
      <w:pPr>
        <w:pStyle w:val="TOC1"/>
        <w:rPr>
          <w:b w:val="0"/>
          <w:kern w:val="2"/>
          <w:sz w:val="24"/>
          <w:szCs w:val="24"/>
          <w:lang w:val="en-IN" w:eastAsia="en-IN"/>
          <w14:ligatures w14:val="standardContextual"/>
        </w:rPr>
      </w:pPr>
      <w:hyperlink w:anchor="_Toc155782231" w:history="1">
        <w:r w:rsidRPr="00C264E5">
          <w:rPr>
            <w:rStyle w:val="Hyperlink"/>
            <w:lang w:eastAsia="en-IN"/>
          </w:rPr>
          <w:t>4.</w:t>
        </w:r>
        <w:r>
          <w:rPr>
            <w:b w:val="0"/>
            <w:kern w:val="2"/>
            <w:sz w:val="24"/>
            <w:szCs w:val="24"/>
            <w:lang w:val="en-IN" w:eastAsia="en-IN"/>
            <w14:ligatures w14:val="standardContextual"/>
          </w:rPr>
          <w:tab/>
        </w:r>
        <w:r w:rsidRPr="00C264E5">
          <w:rPr>
            <w:rStyle w:val="Hyperlink"/>
            <w:lang w:eastAsia="en-IN"/>
          </w:rPr>
          <w:t>Certificate Update Process</w:t>
        </w:r>
        <w:r>
          <w:rPr>
            <w:webHidden/>
          </w:rPr>
          <w:tab/>
        </w:r>
        <w:r>
          <w:rPr>
            <w:webHidden/>
          </w:rPr>
          <w:fldChar w:fldCharType="begin"/>
        </w:r>
        <w:r>
          <w:rPr>
            <w:webHidden/>
          </w:rPr>
          <w:instrText xml:space="preserve"> PAGEREF _Toc155782231 \h </w:instrText>
        </w:r>
        <w:r>
          <w:rPr>
            <w:webHidden/>
          </w:rPr>
        </w:r>
        <w:r>
          <w:rPr>
            <w:webHidden/>
          </w:rPr>
          <w:fldChar w:fldCharType="separate"/>
        </w:r>
        <w:r>
          <w:rPr>
            <w:webHidden/>
          </w:rPr>
          <w:t>66</w:t>
        </w:r>
        <w:r>
          <w:rPr>
            <w:webHidden/>
          </w:rPr>
          <w:fldChar w:fldCharType="end"/>
        </w:r>
      </w:hyperlink>
    </w:p>
    <w:p w14:paraId="550CE183" w14:textId="7BEDEC00" w:rsidR="004025CC" w:rsidRPr="000469FD" w:rsidRDefault="00CB534B" w:rsidP="00B76860">
      <w:r>
        <w:rPr>
          <w:rFonts w:eastAsiaTheme="minorEastAsia"/>
          <w:noProof/>
          <w:sz w:val="20"/>
          <w:szCs w:val="20"/>
          <w:lang w:val="en-US"/>
        </w:rPr>
        <w:fldChar w:fldCharType="end"/>
      </w:r>
      <w:bookmarkStart w:id="1" w:name="_Toc31728297"/>
      <w:bookmarkStart w:id="2" w:name="_Toc75943444"/>
      <w:r w:rsidR="004025CC">
        <w:br w:type="page"/>
      </w:r>
    </w:p>
    <w:p w14:paraId="5E4AA8C8" w14:textId="54AFB8D3" w:rsidR="004025CC" w:rsidRDefault="004025CC" w:rsidP="00616182">
      <w:pPr>
        <w:pStyle w:val="RapASESectionHeading"/>
      </w:pPr>
      <w:r>
        <w:lastRenderedPageBreak/>
        <w:t>Revision Record</w:t>
      </w:r>
    </w:p>
    <w:tbl>
      <w:tblPr>
        <w:tblW w:w="9335" w:type="dxa"/>
        <w:tblInd w:w="11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115" w:type="dxa"/>
          <w:right w:w="115" w:type="dxa"/>
        </w:tblCellMar>
        <w:tblLook w:val="0000" w:firstRow="0" w:lastRow="0" w:firstColumn="0" w:lastColumn="0" w:noHBand="0" w:noVBand="0"/>
      </w:tblPr>
      <w:tblGrid>
        <w:gridCol w:w="720"/>
        <w:gridCol w:w="4860"/>
        <w:gridCol w:w="1800"/>
        <w:gridCol w:w="1955"/>
      </w:tblGrid>
      <w:tr w:rsidR="00616182" w:rsidRPr="001E65A9" w14:paraId="6B1E7A8C" w14:textId="77777777" w:rsidTr="00616182">
        <w:trPr>
          <w:cantSplit/>
          <w:trHeight w:val="288"/>
          <w:tblHeader/>
        </w:trPr>
        <w:tc>
          <w:tcPr>
            <w:tcW w:w="720" w:type="dxa"/>
            <w:tcBorders>
              <w:top w:val="single" w:sz="4" w:space="0" w:color="auto"/>
              <w:bottom w:val="single" w:sz="4" w:space="0" w:color="auto"/>
              <w:right w:val="single" w:sz="4" w:space="0" w:color="auto"/>
            </w:tcBorders>
            <w:shd w:val="clear" w:color="auto" w:fill="D9D9D9" w:themeFill="background1" w:themeFillShade="D9"/>
            <w:vAlign w:val="center"/>
          </w:tcPr>
          <w:p w14:paraId="6F4369E5" w14:textId="77777777" w:rsidR="00616182" w:rsidRPr="00DA7A8E" w:rsidRDefault="00616182" w:rsidP="00616182">
            <w:pPr>
              <w:pStyle w:val="RAPASETableBodyLeftJustifiedBold"/>
              <w:jc w:val="center"/>
              <w:rPr>
                <w:sz w:val="20"/>
              </w:rPr>
            </w:pPr>
            <w:r w:rsidRPr="00DA7A8E">
              <w:rPr>
                <w:sz w:val="20"/>
              </w:rPr>
              <w:t>Rev.</w:t>
            </w:r>
          </w:p>
        </w:tc>
        <w:tc>
          <w:tcPr>
            <w:tcW w:w="48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8425DAC" w14:textId="77777777" w:rsidR="00616182" w:rsidRPr="00DA7A8E" w:rsidRDefault="00616182" w:rsidP="00616182">
            <w:pPr>
              <w:pStyle w:val="RAPASETableBodyLeftJustifiedBold"/>
              <w:jc w:val="center"/>
              <w:rPr>
                <w:sz w:val="20"/>
              </w:rPr>
            </w:pPr>
            <w:r w:rsidRPr="00DA7A8E">
              <w:rPr>
                <w:sz w:val="20"/>
              </w:rPr>
              <w:t>Description</w:t>
            </w:r>
          </w:p>
        </w:tc>
        <w:tc>
          <w:tcPr>
            <w:tcW w:w="180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5103D1D" w14:textId="77777777" w:rsidR="00616182" w:rsidRPr="00DA7A8E" w:rsidRDefault="00616182" w:rsidP="00616182">
            <w:pPr>
              <w:pStyle w:val="RAPASETableBodyLeftJustifiedBold"/>
              <w:jc w:val="center"/>
              <w:rPr>
                <w:sz w:val="20"/>
              </w:rPr>
            </w:pPr>
            <w:r w:rsidRPr="00DA7A8E">
              <w:rPr>
                <w:sz w:val="20"/>
              </w:rPr>
              <w:t>Author</w:t>
            </w:r>
          </w:p>
        </w:tc>
        <w:tc>
          <w:tcPr>
            <w:tcW w:w="1955" w:type="dxa"/>
            <w:tcBorders>
              <w:top w:val="single" w:sz="4" w:space="0" w:color="auto"/>
              <w:left w:val="single" w:sz="4" w:space="0" w:color="auto"/>
              <w:bottom w:val="single" w:sz="4" w:space="0" w:color="auto"/>
            </w:tcBorders>
            <w:shd w:val="clear" w:color="auto" w:fill="D9D9D9" w:themeFill="background1" w:themeFillShade="D9"/>
            <w:vAlign w:val="center"/>
          </w:tcPr>
          <w:p w14:paraId="0B057321" w14:textId="77777777" w:rsidR="00616182" w:rsidRPr="00DA7A8E" w:rsidRDefault="00616182" w:rsidP="00616182">
            <w:pPr>
              <w:pStyle w:val="RAPASETableBodyLeftJustifiedBold"/>
              <w:jc w:val="center"/>
              <w:rPr>
                <w:sz w:val="20"/>
              </w:rPr>
            </w:pPr>
            <w:r w:rsidRPr="00DA7A8E">
              <w:rPr>
                <w:sz w:val="20"/>
              </w:rPr>
              <w:t>Date</w:t>
            </w:r>
          </w:p>
        </w:tc>
      </w:tr>
      <w:tr w:rsidR="00616182" w:rsidRPr="00E67FF1" w14:paraId="01C185FE" w14:textId="77777777" w:rsidTr="000469FD">
        <w:trPr>
          <w:cantSplit/>
          <w:trHeight w:val="288"/>
        </w:trPr>
        <w:tc>
          <w:tcPr>
            <w:tcW w:w="720" w:type="dxa"/>
            <w:tcBorders>
              <w:top w:val="single" w:sz="4" w:space="0" w:color="auto"/>
              <w:bottom w:val="single" w:sz="4" w:space="0" w:color="auto"/>
              <w:right w:val="single" w:sz="4" w:space="0" w:color="auto"/>
            </w:tcBorders>
            <w:vAlign w:val="center"/>
          </w:tcPr>
          <w:p w14:paraId="0B504A98" w14:textId="62BE8D53" w:rsidR="00616182" w:rsidRPr="00DA7A8E" w:rsidRDefault="00317142" w:rsidP="000469FD">
            <w:pPr>
              <w:pStyle w:val="RapASETableBodyLeftJustify"/>
              <w:jc w:val="center"/>
              <w:rPr>
                <w:sz w:val="20"/>
              </w:rPr>
            </w:pPr>
            <w:r>
              <w:rPr>
                <w:sz w:val="20"/>
              </w:rPr>
              <w:t>1.0</w:t>
            </w:r>
          </w:p>
        </w:tc>
        <w:tc>
          <w:tcPr>
            <w:tcW w:w="4860" w:type="dxa"/>
            <w:tcBorders>
              <w:top w:val="single" w:sz="4" w:space="0" w:color="auto"/>
              <w:left w:val="single" w:sz="4" w:space="0" w:color="auto"/>
              <w:bottom w:val="single" w:sz="4" w:space="0" w:color="auto"/>
              <w:right w:val="single" w:sz="4" w:space="0" w:color="auto"/>
            </w:tcBorders>
            <w:vAlign w:val="center"/>
          </w:tcPr>
          <w:p w14:paraId="224A54E7" w14:textId="77777777" w:rsidR="00616182" w:rsidRPr="00DA7A8E" w:rsidRDefault="00616182" w:rsidP="000469FD">
            <w:pPr>
              <w:pStyle w:val="RapASETableBodyLeftJustify"/>
              <w:jc w:val="center"/>
              <w:rPr>
                <w:sz w:val="20"/>
              </w:rPr>
            </w:pPr>
            <w:r w:rsidRPr="00DA7A8E">
              <w:rPr>
                <w:sz w:val="20"/>
              </w:rPr>
              <w:t>Draft Release</w:t>
            </w:r>
          </w:p>
        </w:tc>
        <w:tc>
          <w:tcPr>
            <w:tcW w:w="1800" w:type="dxa"/>
            <w:tcBorders>
              <w:top w:val="single" w:sz="4" w:space="0" w:color="auto"/>
              <w:left w:val="single" w:sz="4" w:space="0" w:color="auto"/>
              <w:bottom w:val="single" w:sz="4" w:space="0" w:color="auto"/>
              <w:right w:val="single" w:sz="4" w:space="0" w:color="auto"/>
            </w:tcBorders>
            <w:vAlign w:val="center"/>
          </w:tcPr>
          <w:p w14:paraId="18A7F7CA" w14:textId="181511E0" w:rsidR="00616182" w:rsidRPr="00DA7A8E" w:rsidRDefault="00CC75B0" w:rsidP="000469FD">
            <w:pPr>
              <w:pStyle w:val="RapASETableBodyLeftJustify"/>
              <w:jc w:val="center"/>
              <w:rPr>
                <w:sz w:val="20"/>
              </w:rPr>
            </w:pPr>
            <w:r>
              <w:rPr>
                <w:sz w:val="20"/>
              </w:rPr>
              <w:t>Maruthi</w:t>
            </w:r>
          </w:p>
        </w:tc>
        <w:tc>
          <w:tcPr>
            <w:tcW w:w="1955" w:type="dxa"/>
            <w:tcBorders>
              <w:top w:val="single" w:sz="4" w:space="0" w:color="auto"/>
              <w:left w:val="single" w:sz="4" w:space="0" w:color="auto"/>
              <w:bottom w:val="single" w:sz="4" w:space="0" w:color="auto"/>
            </w:tcBorders>
            <w:vAlign w:val="center"/>
          </w:tcPr>
          <w:p w14:paraId="7ED9BA00" w14:textId="1C418648" w:rsidR="00616182" w:rsidRPr="00CC75B0" w:rsidRDefault="001570A2" w:rsidP="000469FD">
            <w:pPr>
              <w:pStyle w:val="RapASETableBodyLeftJustify"/>
              <w:jc w:val="center"/>
              <w:rPr>
                <w:sz w:val="20"/>
                <w:lang w:val="en-IN"/>
              </w:rPr>
            </w:pPr>
            <w:r>
              <w:rPr>
                <w:sz w:val="20"/>
              </w:rPr>
              <w:t>Mar</w:t>
            </w:r>
            <w:r w:rsidR="00022787">
              <w:rPr>
                <w:sz w:val="20"/>
              </w:rPr>
              <w:t xml:space="preserve"> 202</w:t>
            </w:r>
            <w:r w:rsidR="00CC75B0">
              <w:rPr>
                <w:sz w:val="20"/>
              </w:rPr>
              <w:t>3</w:t>
            </w:r>
          </w:p>
        </w:tc>
      </w:tr>
      <w:tr w:rsidR="00616182" w:rsidRPr="00E67FF1" w14:paraId="4BE162CC" w14:textId="77777777" w:rsidTr="000469FD">
        <w:trPr>
          <w:cantSplit/>
          <w:trHeight w:val="288"/>
        </w:trPr>
        <w:tc>
          <w:tcPr>
            <w:tcW w:w="720" w:type="dxa"/>
            <w:tcBorders>
              <w:top w:val="single" w:sz="4" w:space="0" w:color="auto"/>
              <w:bottom w:val="single" w:sz="4" w:space="0" w:color="auto"/>
              <w:right w:val="single" w:sz="4" w:space="0" w:color="auto"/>
            </w:tcBorders>
            <w:vAlign w:val="center"/>
          </w:tcPr>
          <w:p w14:paraId="783E1BA4" w14:textId="0E31287C" w:rsidR="00616182" w:rsidRPr="00DA7A8E" w:rsidRDefault="002030F8" w:rsidP="000469FD">
            <w:pPr>
              <w:pStyle w:val="RapASETableBodyLeftJustify"/>
              <w:jc w:val="center"/>
              <w:rPr>
                <w:sz w:val="20"/>
              </w:rPr>
            </w:pPr>
            <w:r>
              <w:rPr>
                <w:sz w:val="20"/>
              </w:rPr>
              <w:t>1.1</w:t>
            </w:r>
          </w:p>
        </w:tc>
        <w:tc>
          <w:tcPr>
            <w:tcW w:w="4860" w:type="dxa"/>
            <w:tcBorders>
              <w:top w:val="single" w:sz="4" w:space="0" w:color="auto"/>
              <w:left w:val="single" w:sz="4" w:space="0" w:color="auto"/>
              <w:bottom w:val="single" w:sz="4" w:space="0" w:color="auto"/>
              <w:right w:val="single" w:sz="4" w:space="0" w:color="auto"/>
            </w:tcBorders>
            <w:vAlign w:val="center"/>
          </w:tcPr>
          <w:p w14:paraId="01B74F88" w14:textId="56E70B7E" w:rsidR="00616182" w:rsidRPr="00DA7A8E" w:rsidRDefault="006E3481" w:rsidP="000469FD">
            <w:pPr>
              <w:pStyle w:val="RapASETableBodyLeftJustify"/>
              <w:jc w:val="center"/>
              <w:rPr>
                <w:sz w:val="20"/>
              </w:rPr>
            </w:pPr>
            <w:r>
              <w:rPr>
                <w:sz w:val="20"/>
              </w:rPr>
              <w:t xml:space="preserve">Updated the priliminary actions </w:t>
            </w:r>
            <w:r w:rsidR="003D33EB">
              <w:rPr>
                <w:sz w:val="20"/>
              </w:rPr>
              <w:t xml:space="preserve">and the deployment procedure in </w:t>
            </w:r>
            <w:hyperlink w:anchor="DeployCertScanApplication" w:history="1">
              <w:r w:rsidR="003D33EB" w:rsidRPr="001D12C6">
                <w:rPr>
                  <w:rStyle w:val="Hyperlink"/>
                  <w:b/>
                  <w:bCs/>
                  <w:sz w:val="20"/>
                </w:rPr>
                <w:t>Section 2.6</w:t>
              </w:r>
            </w:hyperlink>
          </w:p>
        </w:tc>
        <w:tc>
          <w:tcPr>
            <w:tcW w:w="1800" w:type="dxa"/>
            <w:tcBorders>
              <w:top w:val="single" w:sz="4" w:space="0" w:color="auto"/>
              <w:left w:val="single" w:sz="4" w:space="0" w:color="auto"/>
              <w:bottom w:val="single" w:sz="4" w:space="0" w:color="auto"/>
              <w:right w:val="single" w:sz="4" w:space="0" w:color="auto"/>
            </w:tcBorders>
            <w:vAlign w:val="center"/>
          </w:tcPr>
          <w:p w14:paraId="7072BCA4" w14:textId="0D5B690D" w:rsidR="00616182" w:rsidRPr="00DA7A8E" w:rsidRDefault="002030F8" w:rsidP="000469FD">
            <w:pPr>
              <w:pStyle w:val="RapASETableBodyLeftJustify"/>
              <w:jc w:val="center"/>
              <w:rPr>
                <w:sz w:val="20"/>
              </w:rPr>
            </w:pPr>
            <w:r>
              <w:rPr>
                <w:sz w:val="20"/>
              </w:rPr>
              <w:t>Maruthi</w:t>
            </w:r>
          </w:p>
        </w:tc>
        <w:tc>
          <w:tcPr>
            <w:tcW w:w="1955" w:type="dxa"/>
            <w:tcBorders>
              <w:top w:val="single" w:sz="4" w:space="0" w:color="auto"/>
              <w:left w:val="single" w:sz="4" w:space="0" w:color="auto"/>
              <w:bottom w:val="single" w:sz="4" w:space="0" w:color="auto"/>
            </w:tcBorders>
            <w:vAlign w:val="center"/>
          </w:tcPr>
          <w:p w14:paraId="7CBBCE2C" w14:textId="30306809" w:rsidR="00616182" w:rsidRPr="00DA7A8E" w:rsidRDefault="002030F8" w:rsidP="000469FD">
            <w:pPr>
              <w:pStyle w:val="RapASETableBodyLeftJustify"/>
              <w:jc w:val="center"/>
              <w:rPr>
                <w:sz w:val="20"/>
              </w:rPr>
            </w:pPr>
            <w:r>
              <w:rPr>
                <w:sz w:val="20"/>
              </w:rPr>
              <w:t>Jan 2024</w:t>
            </w:r>
          </w:p>
        </w:tc>
      </w:tr>
      <w:tr w:rsidR="00616182" w:rsidRPr="00E67FF1" w14:paraId="48835508" w14:textId="77777777" w:rsidTr="000469FD">
        <w:trPr>
          <w:cantSplit/>
          <w:trHeight w:val="288"/>
        </w:trPr>
        <w:tc>
          <w:tcPr>
            <w:tcW w:w="720" w:type="dxa"/>
            <w:tcBorders>
              <w:top w:val="single" w:sz="4" w:space="0" w:color="auto"/>
              <w:bottom w:val="single" w:sz="4" w:space="0" w:color="auto"/>
              <w:right w:val="single" w:sz="4" w:space="0" w:color="auto"/>
            </w:tcBorders>
            <w:vAlign w:val="center"/>
          </w:tcPr>
          <w:p w14:paraId="20980CD8" w14:textId="5B50B651" w:rsidR="00616182" w:rsidRPr="00DA7A8E" w:rsidRDefault="00616182" w:rsidP="000469FD">
            <w:pPr>
              <w:pStyle w:val="RapASETableBodyLeftJustify"/>
              <w:jc w:val="center"/>
              <w:rPr>
                <w:sz w:val="20"/>
              </w:rPr>
            </w:pPr>
          </w:p>
        </w:tc>
        <w:tc>
          <w:tcPr>
            <w:tcW w:w="4860" w:type="dxa"/>
            <w:tcBorders>
              <w:top w:val="single" w:sz="4" w:space="0" w:color="auto"/>
              <w:left w:val="single" w:sz="4" w:space="0" w:color="auto"/>
              <w:bottom w:val="single" w:sz="4" w:space="0" w:color="auto"/>
              <w:right w:val="single" w:sz="4" w:space="0" w:color="auto"/>
            </w:tcBorders>
            <w:vAlign w:val="center"/>
          </w:tcPr>
          <w:p w14:paraId="0431810E" w14:textId="661C78CB" w:rsidR="00616182" w:rsidRPr="00DA7A8E" w:rsidRDefault="00616182" w:rsidP="000469FD">
            <w:pPr>
              <w:pStyle w:val="RapASETableBodyLeftJustify"/>
              <w:jc w:val="center"/>
              <w:rPr>
                <w:sz w:val="20"/>
              </w:rPr>
            </w:pPr>
          </w:p>
        </w:tc>
        <w:tc>
          <w:tcPr>
            <w:tcW w:w="1800" w:type="dxa"/>
            <w:tcBorders>
              <w:top w:val="single" w:sz="4" w:space="0" w:color="auto"/>
              <w:left w:val="single" w:sz="4" w:space="0" w:color="auto"/>
              <w:bottom w:val="single" w:sz="4" w:space="0" w:color="auto"/>
              <w:right w:val="single" w:sz="4" w:space="0" w:color="auto"/>
            </w:tcBorders>
            <w:vAlign w:val="center"/>
          </w:tcPr>
          <w:p w14:paraId="7A30AD9B" w14:textId="77777777" w:rsidR="00616182" w:rsidRPr="00DA7A8E" w:rsidRDefault="00616182" w:rsidP="000469FD">
            <w:pPr>
              <w:pStyle w:val="RapASETableBodyLeftJustify"/>
              <w:jc w:val="center"/>
              <w:rPr>
                <w:sz w:val="20"/>
              </w:rPr>
            </w:pPr>
          </w:p>
        </w:tc>
        <w:tc>
          <w:tcPr>
            <w:tcW w:w="1955" w:type="dxa"/>
            <w:tcBorders>
              <w:top w:val="single" w:sz="4" w:space="0" w:color="auto"/>
              <w:left w:val="single" w:sz="4" w:space="0" w:color="auto"/>
              <w:bottom w:val="single" w:sz="4" w:space="0" w:color="auto"/>
            </w:tcBorders>
            <w:vAlign w:val="center"/>
          </w:tcPr>
          <w:p w14:paraId="38810400" w14:textId="77777777" w:rsidR="00616182" w:rsidRPr="00DA7A8E" w:rsidRDefault="00616182" w:rsidP="000469FD">
            <w:pPr>
              <w:pStyle w:val="RapASETableBodyLeftJustify"/>
              <w:jc w:val="center"/>
              <w:rPr>
                <w:sz w:val="20"/>
              </w:rPr>
            </w:pPr>
          </w:p>
        </w:tc>
      </w:tr>
    </w:tbl>
    <w:p w14:paraId="2749C154" w14:textId="77777777" w:rsidR="00616182" w:rsidRDefault="00616182">
      <w:pPr>
        <w:spacing w:after="120" w:line="264" w:lineRule="auto"/>
      </w:pPr>
    </w:p>
    <w:p w14:paraId="573426E3" w14:textId="77777777" w:rsidR="00391F22" w:rsidRDefault="00391F22">
      <w:pPr>
        <w:spacing w:after="120" w:line="264" w:lineRule="auto"/>
      </w:pPr>
      <w:r>
        <w:br w:type="page"/>
      </w:r>
    </w:p>
    <w:p w14:paraId="63141850" w14:textId="77777777" w:rsidR="00391F22" w:rsidRDefault="00391F22" w:rsidP="00391F22">
      <w:pPr>
        <w:pStyle w:val="RapASESectionHeading"/>
      </w:pPr>
      <w:r>
        <w:lastRenderedPageBreak/>
        <w:t>Glossary &amp; Acronyms</w:t>
      </w:r>
    </w:p>
    <w:tbl>
      <w:tblPr>
        <w:tblStyle w:val="StandardStyle"/>
        <w:tblW w:w="81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1"/>
        <w:gridCol w:w="5579"/>
      </w:tblGrid>
      <w:tr w:rsidR="00391F22" w:rsidRPr="00FF0ED0" w14:paraId="4DDB2F89" w14:textId="77777777" w:rsidTr="00391F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pct"/>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1EA746F" w14:textId="77777777" w:rsidR="00391F22" w:rsidRPr="00DA7A8E" w:rsidRDefault="00391F22" w:rsidP="00391F22">
            <w:pPr>
              <w:pStyle w:val="RAPASETableBodyLeftJustifiedBold"/>
              <w:rPr>
                <w:b/>
                <w:bCs/>
                <w:sz w:val="20"/>
                <w:szCs w:val="20"/>
              </w:rPr>
            </w:pPr>
            <w:r w:rsidRPr="00DA7A8E">
              <w:rPr>
                <w:b/>
                <w:bCs/>
                <w:sz w:val="20"/>
                <w:szCs w:val="20"/>
              </w:rPr>
              <w:t>Acronym</w:t>
            </w:r>
          </w:p>
        </w:tc>
        <w:tc>
          <w:tcPr>
            <w:tcW w:w="3406" w:type="pct"/>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A81BA77" w14:textId="77777777" w:rsidR="00391F22" w:rsidRPr="00DA7A8E" w:rsidRDefault="00391F22" w:rsidP="00391F22">
            <w:pPr>
              <w:pStyle w:val="RAPASETableBodyLeftJustifiedBold"/>
              <w:cnfStyle w:val="100000000000" w:firstRow="1" w:lastRow="0" w:firstColumn="0" w:lastColumn="0" w:oddVBand="0" w:evenVBand="0" w:oddHBand="0" w:evenHBand="0" w:firstRowFirstColumn="0" w:firstRowLastColumn="0" w:lastRowFirstColumn="0" w:lastRowLastColumn="0"/>
              <w:rPr>
                <w:b/>
                <w:bCs/>
                <w:sz w:val="20"/>
                <w:szCs w:val="20"/>
              </w:rPr>
            </w:pPr>
            <w:r w:rsidRPr="00DA7A8E">
              <w:rPr>
                <w:b/>
                <w:bCs/>
                <w:sz w:val="20"/>
                <w:szCs w:val="20"/>
              </w:rPr>
              <w:t>Definition</w:t>
            </w:r>
          </w:p>
        </w:tc>
      </w:tr>
      <w:tr w:rsidR="006B750F" w:rsidRPr="00FF0ED0" w14:paraId="0BACE719" w14:textId="77777777" w:rsidTr="00391F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pct"/>
          </w:tcPr>
          <w:p w14:paraId="0D813B62" w14:textId="437BF0B0" w:rsidR="006B750F" w:rsidRPr="00DA7A8E" w:rsidRDefault="00221E41" w:rsidP="00391F22">
            <w:pPr>
              <w:pStyle w:val="RapASETableBodyLeftJustify"/>
              <w:rPr>
                <w:sz w:val="20"/>
              </w:rPr>
            </w:pPr>
            <w:r>
              <w:rPr>
                <w:sz w:val="20"/>
              </w:rPr>
              <w:t>APT</w:t>
            </w:r>
          </w:p>
        </w:tc>
        <w:tc>
          <w:tcPr>
            <w:tcW w:w="3406" w:type="pct"/>
          </w:tcPr>
          <w:p w14:paraId="31CFCB09" w14:textId="022D268D" w:rsidR="006B750F" w:rsidRPr="00DA7A8E" w:rsidRDefault="00221E41" w:rsidP="00391F22">
            <w:pPr>
              <w:pStyle w:val="RapASETableBodyLeftJustify"/>
              <w:cnfStyle w:val="000000100000" w:firstRow="0" w:lastRow="0" w:firstColumn="0" w:lastColumn="0" w:oddVBand="0" w:evenVBand="0" w:oddHBand="1" w:evenHBand="0" w:firstRowFirstColumn="0" w:firstRowLastColumn="0" w:lastRowFirstColumn="0" w:lastRowLastColumn="0"/>
              <w:rPr>
                <w:sz w:val="20"/>
              </w:rPr>
            </w:pPr>
            <w:r>
              <w:rPr>
                <w:sz w:val="20"/>
              </w:rPr>
              <w:t>Advanced Package Tool</w:t>
            </w:r>
          </w:p>
        </w:tc>
      </w:tr>
      <w:tr w:rsidR="00221E41" w:rsidRPr="00FF0ED0" w14:paraId="74193B07" w14:textId="77777777" w:rsidTr="00391F2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pct"/>
          </w:tcPr>
          <w:p w14:paraId="663E2B68" w14:textId="4AA893B1" w:rsidR="00221E41" w:rsidRDefault="00221E41" w:rsidP="00221E41">
            <w:pPr>
              <w:pStyle w:val="RapASETableBodyLeftJustify"/>
              <w:rPr>
                <w:sz w:val="20"/>
              </w:rPr>
            </w:pPr>
            <w:r>
              <w:rPr>
                <w:sz w:val="20"/>
              </w:rPr>
              <w:t>AWS</w:t>
            </w:r>
          </w:p>
        </w:tc>
        <w:tc>
          <w:tcPr>
            <w:tcW w:w="3406" w:type="pct"/>
          </w:tcPr>
          <w:p w14:paraId="7A1433EE" w14:textId="4036BBD3" w:rsidR="00221E41" w:rsidRDefault="00221E41" w:rsidP="00221E41">
            <w:pPr>
              <w:pStyle w:val="RapASETableBodyLeftJustify"/>
              <w:cnfStyle w:val="000000010000" w:firstRow="0" w:lastRow="0" w:firstColumn="0" w:lastColumn="0" w:oddVBand="0" w:evenVBand="0" w:oddHBand="0" w:evenHBand="1" w:firstRowFirstColumn="0" w:firstRowLastColumn="0" w:lastRowFirstColumn="0" w:lastRowLastColumn="0"/>
              <w:rPr>
                <w:sz w:val="20"/>
              </w:rPr>
            </w:pPr>
            <w:r>
              <w:rPr>
                <w:sz w:val="20"/>
              </w:rPr>
              <w:t>Amazon Web Services</w:t>
            </w:r>
          </w:p>
        </w:tc>
      </w:tr>
      <w:tr w:rsidR="00221E41" w:rsidRPr="00FF0ED0" w14:paraId="164ABA39" w14:textId="77777777" w:rsidTr="00391F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pct"/>
          </w:tcPr>
          <w:p w14:paraId="146CAB6C" w14:textId="61E5CC30" w:rsidR="00221E41" w:rsidRDefault="00221E41" w:rsidP="00221E41">
            <w:pPr>
              <w:pStyle w:val="RapASETableBodyLeftJustify"/>
              <w:rPr>
                <w:sz w:val="20"/>
              </w:rPr>
            </w:pPr>
            <w:r>
              <w:rPr>
                <w:sz w:val="20"/>
              </w:rPr>
              <w:t>CLI</w:t>
            </w:r>
          </w:p>
        </w:tc>
        <w:tc>
          <w:tcPr>
            <w:tcW w:w="3406" w:type="pct"/>
          </w:tcPr>
          <w:p w14:paraId="27F8FE91" w14:textId="47D732D1" w:rsidR="00221E41" w:rsidRDefault="00221E41" w:rsidP="00221E41">
            <w:pPr>
              <w:pStyle w:val="RapASETableBodyLeftJustify"/>
              <w:cnfStyle w:val="000000100000" w:firstRow="0" w:lastRow="0" w:firstColumn="0" w:lastColumn="0" w:oddVBand="0" w:evenVBand="0" w:oddHBand="1" w:evenHBand="0" w:firstRowFirstColumn="0" w:firstRowLastColumn="0" w:lastRowFirstColumn="0" w:lastRowLastColumn="0"/>
              <w:rPr>
                <w:sz w:val="20"/>
              </w:rPr>
            </w:pPr>
            <w:r>
              <w:rPr>
                <w:sz w:val="20"/>
              </w:rPr>
              <w:t>Command Line Interface</w:t>
            </w:r>
          </w:p>
        </w:tc>
      </w:tr>
      <w:tr w:rsidR="00221E41" w:rsidRPr="00FF0ED0" w14:paraId="272FAAFD" w14:textId="77777777" w:rsidTr="00391F2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pct"/>
          </w:tcPr>
          <w:p w14:paraId="581ADAFC" w14:textId="669557F8" w:rsidR="00221E41" w:rsidRPr="005108A3" w:rsidRDefault="00221E41" w:rsidP="00221E41">
            <w:pPr>
              <w:pStyle w:val="RapASETableBodyLeftJustify"/>
              <w:rPr>
                <w:sz w:val="20"/>
              </w:rPr>
            </w:pPr>
            <w:r w:rsidRPr="005108A3">
              <w:rPr>
                <w:sz w:val="20"/>
              </w:rPr>
              <w:t>ECR</w:t>
            </w:r>
          </w:p>
        </w:tc>
        <w:tc>
          <w:tcPr>
            <w:tcW w:w="3406" w:type="pct"/>
          </w:tcPr>
          <w:p w14:paraId="194FD874" w14:textId="401EB156" w:rsidR="00221E41" w:rsidRPr="005108A3" w:rsidRDefault="00221E41" w:rsidP="00221E41">
            <w:pPr>
              <w:pStyle w:val="RapASETableBodyLeftJustify"/>
              <w:cnfStyle w:val="000000010000" w:firstRow="0" w:lastRow="0" w:firstColumn="0" w:lastColumn="0" w:oddVBand="0" w:evenVBand="0" w:oddHBand="0" w:evenHBand="1" w:firstRowFirstColumn="0" w:firstRowLastColumn="0" w:lastRowFirstColumn="0" w:lastRowLastColumn="0"/>
              <w:rPr>
                <w:sz w:val="20"/>
              </w:rPr>
            </w:pPr>
            <w:r w:rsidRPr="005108A3">
              <w:rPr>
                <w:sz w:val="20"/>
              </w:rPr>
              <w:t>Elastic Container Registry</w:t>
            </w:r>
          </w:p>
        </w:tc>
      </w:tr>
      <w:tr w:rsidR="00704A87" w:rsidRPr="00FF0ED0" w14:paraId="4DF3054A" w14:textId="77777777" w:rsidTr="00391F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pct"/>
          </w:tcPr>
          <w:p w14:paraId="753AE451" w14:textId="197B7F9A" w:rsidR="00704A87" w:rsidRPr="005108A3" w:rsidRDefault="00704A87" w:rsidP="00221E41">
            <w:pPr>
              <w:pStyle w:val="RapASETableBodyLeftJustify"/>
              <w:rPr>
                <w:sz w:val="20"/>
              </w:rPr>
            </w:pPr>
            <w:r>
              <w:rPr>
                <w:sz w:val="20"/>
              </w:rPr>
              <w:t>HDD</w:t>
            </w:r>
          </w:p>
        </w:tc>
        <w:tc>
          <w:tcPr>
            <w:tcW w:w="3406" w:type="pct"/>
          </w:tcPr>
          <w:p w14:paraId="6F55E9B0" w14:textId="2C2912E1" w:rsidR="00704A87" w:rsidRPr="005108A3" w:rsidRDefault="00704A87" w:rsidP="00221E41">
            <w:pPr>
              <w:pStyle w:val="RapASETableBodyLeftJustify"/>
              <w:cnfStyle w:val="000000100000" w:firstRow="0" w:lastRow="0" w:firstColumn="0" w:lastColumn="0" w:oddVBand="0" w:evenVBand="0" w:oddHBand="1" w:evenHBand="0" w:firstRowFirstColumn="0" w:firstRowLastColumn="0" w:lastRowFirstColumn="0" w:lastRowLastColumn="0"/>
              <w:rPr>
                <w:sz w:val="20"/>
              </w:rPr>
            </w:pPr>
            <w:r>
              <w:rPr>
                <w:sz w:val="20"/>
              </w:rPr>
              <w:t>Hard Disk Drive</w:t>
            </w:r>
          </w:p>
        </w:tc>
      </w:tr>
      <w:tr w:rsidR="00221E41" w:rsidRPr="00FF0ED0" w14:paraId="13002B2F" w14:textId="77777777" w:rsidTr="00391F2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pct"/>
          </w:tcPr>
          <w:p w14:paraId="2E14F29E" w14:textId="2CCD74FA" w:rsidR="00221E41" w:rsidRDefault="00221E41" w:rsidP="00221E41">
            <w:pPr>
              <w:pStyle w:val="RapASETableBodyLeftJustify"/>
              <w:rPr>
                <w:sz w:val="20"/>
              </w:rPr>
            </w:pPr>
            <w:r>
              <w:rPr>
                <w:sz w:val="20"/>
              </w:rPr>
              <w:t>LTS</w:t>
            </w:r>
          </w:p>
        </w:tc>
        <w:tc>
          <w:tcPr>
            <w:tcW w:w="3406" w:type="pct"/>
          </w:tcPr>
          <w:p w14:paraId="74AC59DB" w14:textId="610D6094" w:rsidR="00221E41" w:rsidRDefault="00221E41" w:rsidP="00221E41">
            <w:pPr>
              <w:pStyle w:val="RapASETableBodyLeftJustify"/>
              <w:cnfStyle w:val="000000010000" w:firstRow="0" w:lastRow="0" w:firstColumn="0" w:lastColumn="0" w:oddVBand="0" w:evenVBand="0" w:oddHBand="0" w:evenHBand="1" w:firstRowFirstColumn="0" w:firstRowLastColumn="0" w:lastRowFirstColumn="0" w:lastRowLastColumn="0"/>
              <w:rPr>
                <w:sz w:val="20"/>
              </w:rPr>
            </w:pPr>
            <w:r>
              <w:rPr>
                <w:sz w:val="20"/>
              </w:rPr>
              <w:t>Long Term Support</w:t>
            </w:r>
          </w:p>
        </w:tc>
      </w:tr>
      <w:tr w:rsidR="003B3901" w:rsidRPr="00FF0ED0" w14:paraId="43D2DC83" w14:textId="77777777" w:rsidTr="00391F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pct"/>
          </w:tcPr>
          <w:p w14:paraId="65E46678" w14:textId="4D74E10D" w:rsidR="003B3901" w:rsidRDefault="003B3901" w:rsidP="00221E41">
            <w:pPr>
              <w:pStyle w:val="RapASETableBodyLeftJustify"/>
              <w:rPr>
                <w:sz w:val="20"/>
              </w:rPr>
            </w:pPr>
            <w:r>
              <w:rPr>
                <w:sz w:val="20"/>
              </w:rPr>
              <w:t>NFS</w:t>
            </w:r>
          </w:p>
        </w:tc>
        <w:tc>
          <w:tcPr>
            <w:tcW w:w="3406" w:type="pct"/>
          </w:tcPr>
          <w:p w14:paraId="063BEBD4" w14:textId="6CA47C2F" w:rsidR="003B3901" w:rsidRDefault="003B3901" w:rsidP="00221E41">
            <w:pPr>
              <w:pStyle w:val="RapASETableBodyLeftJustify"/>
              <w:cnfStyle w:val="000000100000" w:firstRow="0" w:lastRow="0" w:firstColumn="0" w:lastColumn="0" w:oddVBand="0" w:evenVBand="0" w:oddHBand="1" w:evenHBand="0" w:firstRowFirstColumn="0" w:firstRowLastColumn="0" w:lastRowFirstColumn="0" w:lastRowLastColumn="0"/>
              <w:rPr>
                <w:sz w:val="20"/>
              </w:rPr>
            </w:pPr>
            <w:r>
              <w:rPr>
                <w:sz w:val="20"/>
              </w:rPr>
              <w:t>Network File System</w:t>
            </w:r>
          </w:p>
        </w:tc>
      </w:tr>
      <w:tr w:rsidR="00221E41" w:rsidRPr="00FF0ED0" w14:paraId="7B9DCBCB" w14:textId="77777777" w:rsidTr="00391F2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pct"/>
          </w:tcPr>
          <w:p w14:paraId="3C4228A2" w14:textId="77C476A4" w:rsidR="00221E41" w:rsidRDefault="00221E41" w:rsidP="00221E41">
            <w:pPr>
              <w:pStyle w:val="RapASETableBodyLeftJustify"/>
              <w:rPr>
                <w:sz w:val="20"/>
              </w:rPr>
            </w:pPr>
            <w:r>
              <w:rPr>
                <w:sz w:val="20"/>
              </w:rPr>
              <w:t>OS</w:t>
            </w:r>
          </w:p>
        </w:tc>
        <w:tc>
          <w:tcPr>
            <w:tcW w:w="3406" w:type="pct"/>
          </w:tcPr>
          <w:p w14:paraId="511DB461" w14:textId="470868B7" w:rsidR="00221E41" w:rsidRDefault="00221E41" w:rsidP="00221E41">
            <w:pPr>
              <w:pStyle w:val="RapASETableBodyLeftJustify"/>
              <w:cnfStyle w:val="000000010000" w:firstRow="0" w:lastRow="0" w:firstColumn="0" w:lastColumn="0" w:oddVBand="0" w:evenVBand="0" w:oddHBand="0" w:evenHBand="1" w:firstRowFirstColumn="0" w:firstRowLastColumn="0" w:lastRowFirstColumn="0" w:lastRowLastColumn="0"/>
              <w:rPr>
                <w:sz w:val="20"/>
              </w:rPr>
            </w:pPr>
            <w:r>
              <w:rPr>
                <w:sz w:val="20"/>
              </w:rPr>
              <w:t>Operating System</w:t>
            </w:r>
          </w:p>
        </w:tc>
      </w:tr>
      <w:tr w:rsidR="00221E41" w:rsidRPr="00FF0ED0" w14:paraId="2CC43465" w14:textId="77777777" w:rsidTr="00391F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pct"/>
          </w:tcPr>
          <w:p w14:paraId="7BFF0F41" w14:textId="53F0242F" w:rsidR="00221E41" w:rsidRDefault="00221E41" w:rsidP="00221E41">
            <w:pPr>
              <w:pStyle w:val="RapASETableBodyLeftJustify"/>
              <w:rPr>
                <w:sz w:val="20"/>
              </w:rPr>
            </w:pPr>
            <w:r>
              <w:rPr>
                <w:sz w:val="20"/>
              </w:rPr>
              <w:t>VIM</w:t>
            </w:r>
          </w:p>
        </w:tc>
        <w:tc>
          <w:tcPr>
            <w:tcW w:w="3406" w:type="pct"/>
          </w:tcPr>
          <w:p w14:paraId="02F93072" w14:textId="23A9C021" w:rsidR="00221E41" w:rsidRDefault="00221E41" w:rsidP="00221E41">
            <w:pPr>
              <w:pStyle w:val="RapASETableBodyLeftJustify"/>
              <w:cnfStyle w:val="000000100000" w:firstRow="0" w:lastRow="0" w:firstColumn="0" w:lastColumn="0" w:oddVBand="0" w:evenVBand="0" w:oddHBand="1" w:evenHBand="0" w:firstRowFirstColumn="0" w:firstRowLastColumn="0" w:lastRowFirstColumn="0" w:lastRowLastColumn="0"/>
              <w:rPr>
                <w:sz w:val="20"/>
              </w:rPr>
            </w:pPr>
            <w:r>
              <w:rPr>
                <w:sz w:val="20"/>
              </w:rPr>
              <w:t>Vi IMproved</w:t>
            </w:r>
          </w:p>
        </w:tc>
      </w:tr>
      <w:tr w:rsidR="00221E41" w:rsidRPr="00FF0ED0" w14:paraId="2E2EA2BC" w14:textId="77777777" w:rsidTr="00391F2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pct"/>
          </w:tcPr>
          <w:p w14:paraId="3B053A6A" w14:textId="4BBC73EB" w:rsidR="00221E41" w:rsidRDefault="00221E41" w:rsidP="00221E41">
            <w:pPr>
              <w:pStyle w:val="RapASETableBodyLeftJustify"/>
              <w:rPr>
                <w:sz w:val="20"/>
              </w:rPr>
            </w:pPr>
            <w:r>
              <w:rPr>
                <w:sz w:val="20"/>
              </w:rPr>
              <w:t>VM</w:t>
            </w:r>
          </w:p>
        </w:tc>
        <w:tc>
          <w:tcPr>
            <w:tcW w:w="3406" w:type="pct"/>
          </w:tcPr>
          <w:p w14:paraId="529EB911" w14:textId="17B7E480" w:rsidR="00221E41" w:rsidRDefault="00221E41" w:rsidP="00221E41">
            <w:pPr>
              <w:pStyle w:val="RapASETableBodyLeftJustify"/>
              <w:cnfStyle w:val="000000010000" w:firstRow="0" w:lastRow="0" w:firstColumn="0" w:lastColumn="0" w:oddVBand="0" w:evenVBand="0" w:oddHBand="0" w:evenHBand="1" w:firstRowFirstColumn="0" w:firstRowLastColumn="0" w:lastRowFirstColumn="0" w:lastRowLastColumn="0"/>
              <w:rPr>
                <w:sz w:val="20"/>
              </w:rPr>
            </w:pPr>
            <w:r>
              <w:rPr>
                <w:sz w:val="20"/>
              </w:rPr>
              <w:t>Virtual Machine</w:t>
            </w:r>
          </w:p>
        </w:tc>
      </w:tr>
    </w:tbl>
    <w:p w14:paraId="1C29F70D" w14:textId="1AB66A2E" w:rsidR="004025CC" w:rsidRDefault="004025CC">
      <w:pPr>
        <w:spacing w:after="120" w:line="264" w:lineRule="auto"/>
        <w:rPr>
          <w:rFonts w:eastAsiaTheme="minorEastAsia"/>
          <w:sz w:val="20"/>
          <w:szCs w:val="20"/>
          <w:lang w:val="en-US"/>
        </w:rPr>
      </w:pPr>
      <w:r>
        <w:br w:type="page"/>
      </w:r>
    </w:p>
    <w:p w14:paraId="669E9E29" w14:textId="31D4E99B" w:rsidR="00F0460B" w:rsidRPr="00FF0ED0" w:rsidRDefault="00AC704A" w:rsidP="0095471E">
      <w:pPr>
        <w:pStyle w:val="RapASESubheadLevel1"/>
      </w:pPr>
      <w:bookmarkStart w:id="3" w:name="_Toc155782200"/>
      <w:bookmarkEnd w:id="1"/>
      <w:bookmarkEnd w:id="2"/>
      <w:r>
        <w:lastRenderedPageBreak/>
        <w:t>General</w:t>
      </w:r>
      <w:r w:rsidR="00D438EF">
        <w:t xml:space="preserve"> Support</w:t>
      </w:r>
      <w:r>
        <w:t xml:space="preserve"> Information</w:t>
      </w:r>
      <w:bookmarkEnd w:id="3"/>
    </w:p>
    <w:p w14:paraId="6E267E95" w14:textId="00CC1CD0" w:rsidR="00F0460B" w:rsidRPr="003F3C5B" w:rsidRDefault="00F0460B" w:rsidP="00AE7031">
      <w:pPr>
        <w:pStyle w:val="RapASESubheadLevel2"/>
      </w:pPr>
      <w:bookmarkStart w:id="4" w:name="_Toc31632944"/>
      <w:bookmarkStart w:id="5" w:name="_Toc31728298"/>
      <w:bookmarkStart w:id="6" w:name="_Toc75943445"/>
      <w:bookmarkStart w:id="7" w:name="_Toc155782201"/>
      <w:r w:rsidRPr="00FF0ED0">
        <w:t>Purpose</w:t>
      </w:r>
      <w:bookmarkEnd w:id="4"/>
      <w:bookmarkEnd w:id="5"/>
      <w:bookmarkEnd w:id="6"/>
      <w:bookmarkEnd w:id="7"/>
    </w:p>
    <w:p w14:paraId="3AF6CBBD" w14:textId="1F9A2D26" w:rsidR="00845ED9" w:rsidRDefault="00B520A0" w:rsidP="00845ED9">
      <w:pPr>
        <w:pStyle w:val="RapASEBodyCopy"/>
      </w:pPr>
      <w:r w:rsidRPr="00B520A0">
        <w:t xml:space="preserve">This document describes </w:t>
      </w:r>
      <w:r w:rsidR="00912EA9">
        <w:t xml:space="preserve">about </w:t>
      </w:r>
      <w:r w:rsidRPr="00B520A0">
        <w:t xml:space="preserve">the CertScan Installation procedure </w:t>
      </w:r>
      <w:r w:rsidR="00E723C0">
        <w:t>on Kubernetes environment with three node cluster (1 Master and 2 Worker Nodes) having Linux (</w:t>
      </w:r>
      <w:r w:rsidR="00E723C0" w:rsidRPr="003F6655">
        <w:t>Ubuntu</w:t>
      </w:r>
      <w:r w:rsidR="00E723C0">
        <w:t xml:space="preserve"> 20.04 LTS) Operating System</w:t>
      </w:r>
      <w:r w:rsidR="00E723C0" w:rsidRPr="003F6655">
        <w:t>.</w:t>
      </w:r>
      <w:bookmarkStart w:id="8" w:name="_Toc75943448"/>
    </w:p>
    <w:p w14:paraId="46928BED" w14:textId="18454B73" w:rsidR="00F0460B" w:rsidRDefault="00F0460B" w:rsidP="00AE7031">
      <w:pPr>
        <w:pStyle w:val="RapASESubheadLevel2"/>
      </w:pPr>
      <w:bookmarkStart w:id="9" w:name="_Toc155782202"/>
      <w:r>
        <w:t>Scope</w:t>
      </w:r>
      <w:bookmarkEnd w:id="8"/>
      <w:bookmarkEnd w:id="9"/>
    </w:p>
    <w:p w14:paraId="7F0EE852" w14:textId="12F1E6DE" w:rsidR="00F0460B" w:rsidRDefault="00184A39" w:rsidP="0095471E">
      <w:pPr>
        <w:pStyle w:val="RapASEBodyCopy"/>
      </w:pPr>
      <w:r>
        <w:t xml:space="preserve">This document covers CertScan </w:t>
      </w:r>
      <w:r w:rsidR="00DA42E3">
        <w:t>v4.</w:t>
      </w:r>
      <w:r w:rsidR="00E90535">
        <w:t>x</w:t>
      </w:r>
      <w:r w:rsidR="00DA42E3">
        <w:t>.</w:t>
      </w:r>
      <w:r w:rsidR="00E90535">
        <w:t>x</w:t>
      </w:r>
      <w:r w:rsidR="00DA42E3">
        <w:t xml:space="preserve"> </w:t>
      </w:r>
      <w:r>
        <w:t xml:space="preserve">Installation procedure </w:t>
      </w:r>
      <w:r w:rsidR="000A4428">
        <w:t xml:space="preserve">using </w:t>
      </w:r>
      <w:r w:rsidR="00912EA9">
        <w:t>Kubernetes Cluster</w:t>
      </w:r>
      <w:r w:rsidR="000A4428">
        <w:t xml:space="preserve"> </w:t>
      </w:r>
      <w:r w:rsidR="00DA42E3">
        <w:t>in Linux server</w:t>
      </w:r>
      <w:r w:rsidR="0098465F">
        <w:t>.</w:t>
      </w:r>
    </w:p>
    <w:p w14:paraId="4C41A770" w14:textId="3CAE9DFB" w:rsidR="00845ED9" w:rsidRPr="00845ED9" w:rsidRDefault="00845ED9" w:rsidP="0095471E">
      <w:pPr>
        <w:pStyle w:val="RapASEBodyCopy"/>
        <w:rPr>
          <w:b/>
          <w:bCs/>
        </w:rPr>
      </w:pPr>
      <w:r w:rsidRPr="00845ED9">
        <w:rPr>
          <w:b/>
          <w:bCs/>
        </w:rPr>
        <w:t>IMPORTANT:</w:t>
      </w:r>
      <w:r>
        <w:t xml:space="preserve"> T</w:t>
      </w:r>
      <w:r w:rsidRPr="00F95F43">
        <w:t xml:space="preserve">his document is for internal use only and not for the external </w:t>
      </w:r>
      <w:r>
        <w:t>use</w:t>
      </w:r>
      <w:r>
        <w:rPr>
          <w:b/>
          <w:bCs/>
        </w:rPr>
        <w:t>.</w:t>
      </w:r>
    </w:p>
    <w:p w14:paraId="79F3A133" w14:textId="0E679C06" w:rsidR="00F0460B" w:rsidRPr="00FF0ED0" w:rsidRDefault="00845ED9" w:rsidP="00AE7031">
      <w:pPr>
        <w:pStyle w:val="RapASESubheadLevel2"/>
      </w:pPr>
      <w:bookmarkStart w:id="10" w:name="_Toc155782203"/>
      <w:r>
        <w:t>Intended Audience</w:t>
      </w:r>
      <w:bookmarkEnd w:id="10"/>
    </w:p>
    <w:p w14:paraId="127C14D8" w14:textId="7E2E30C7" w:rsidR="00F0460B" w:rsidRDefault="00BB774F" w:rsidP="00BB774F">
      <w:pPr>
        <w:pStyle w:val="RapASEBodyCopy"/>
        <w:tabs>
          <w:tab w:val="left" w:pos="2340"/>
        </w:tabs>
      </w:pPr>
      <w:r>
        <w:t xml:space="preserve">This document is intended for </w:t>
      </w:r>
      <w:r w:rsidR="00BA7A94">
        <w:t>the</w:t>
      </w:r>
      <w:r w:rsidR="00A45AAD">
        <w:t xml:space="preserve"> internal user</w:t>
      </w:r>
      <w:r w:rsidR="004F6BB0">
        <w:t>(s)</w:t>
      </w:r>
      <w:r>
        <w:t xml:space="preserve"> </w:t>
      </w:r>
      <w:r w:rsidR="00BA7A94">
        <w:t xml:space="preserve">like </w:t>
      </w:r>
      <w:r w:rsidR="00BA7A94" w:rsidRPr="00BA7A94">
        <w:rPr>
          <w:b/>
          <w:bCs/>
        </w:rPr>
        <w:t>S2 Global IT</w:t>
      </w:r>
      <w:r w:rsidR="00BA7A94">
        <w:t xml:space="preserve">, </w:t>
      </w:r>
      <w:r w:rsidR="00BA7A94" w:rsidRPr="00BA7A94">
        <w:rPr>
          <w:b/>
          <w:bCs/>
        </w:rPr>
        <w:t>S2 Global Customer Support</w:t>
      </w:r>
      <w:r w:rsidR="00BA7A94">
        <w:t xml:space="preserve">, and </w:t>
      </w:r>
      <w:r w:rsidR="00BA7A94" w:rsidRPr="00BA7A94">
        <w:rPr>
          <w:b/>
          <w:bCs/>
        </w:rPr>
        <w:t>S2 Global Engineering Teams</w:t>
      </w:r>
      <w:r w:rsidR="00BA7A94">
        <w:t xml:space="preserve"> to install CertScan application</w:t>
      </w:r>
      <w:r w:rsidR="00B66C23">
        <w:t xml:space="preserve"> on Kubernetes Cluster environment</w:t>
      </w:r>
      <w:r>
        <w:t>.</w:t>
      </w:r>
    </w:p>
    <w:p w14:paraId="7D1BDAC8" w14:textId="0D89557B" w:rsidR="00845ED9" w:rsidRDefault="00845ED9" w:rsidP="00AE7031">
      <w:pPr>
        <w:pStyle w:val="RapASESubheadLevel2"/>
      </w:pPr>
      <w:bookmarkStart w:id="11" w:name="_Toc155782204"/>
      <w:r>
        <w:t>Software Requirement</w:t>
      </w:r>
      <w:bookmarkEnd w:id="11"/>
    </w:p>
    <w:p w14:paraId="4EC18EE4" w14:textId="0D14E916" w:rsidR="00CD053A" w:rsidRDefault="00B410CB">
      <w:pPr>
        <w:pStyle w:val="RapASEBodyCopy"/>
        <w:numPr>
          <w:ilvl w:val="0"/>
          <w:numId w:val="11"/>
        </w:numPr>
      </w:pPr>
      <w:r>
        <w:t>4 Virtual Machines</w:t>
      </w:r>
    </w:p>
    <w:p w14:paraId="3EB4CE19" w14:textId="52237646" w:rsidR="00CD053A" w:rsidRDefault="00B410CB" w:rsidP="00CD053A">
      <w:pPr>
        <w:pStyle w:val="RapASEBodyCopy"/>
        <w:numPr>
          <w:ilvl w:val="1"/>
          <w:numId w:val="11"/>
        </w:numPr>
      </w:pPr>
      <w:r>
        <w:t>3 VMs are configured as Kubernetes Cluster nodes (i.e., 1 Master and 2 Worker Nodes)</w:t>
      </w:r>
    </w:p>
    <w:p w14:paraId="64CE4FC2" w14:textId="3CA27023" w:rsidR="00B410CB" w:rsidRDefault="00B410CB" w:rsidP="00CD053A">
      <w:pPr>
        <w:pStyle w:val="RapASEBodyCopy"/>
        <w:numPr>
          <w:ilvl w:val="1"/>
          <w:numId w:val="11"/>
        </w:numPr>
      </w:pPr>
      <w:r>
        <w:t>1 VM is configured as NFS Server</w:t>
      </w:r>
      <w:r w:rsidR="003314B6">
        <w:t>.</w:t>
      </w:r>
    </w:p>
    <w:p w14:paraId="6D8CE111" w14:textId="20C1DCC1" w:rsidR="00197B92" w:rsidRDefault="00197B92">
      <w:pPr>
        <w:pStyle w:val="RapASEBodyCopy"/>
        <w:numPr>
          <w:ilvl w:val="0"/>
          <w:numId w:val="11"/>
        </w:numPr>
      </w:pPr>
      <w:r>
        <w:t>Open Secure Shell (openssh-server)</w:t>
      </w:r>
    </w:p>
    <w:p w14:paraId="73729596" w14:textId="36B0FBFF" w:rsidR="00197B92" w:rsidRDefault="00197B92">
      <w:pPr>
        <w:pStyle w:val="RapASEBodyCopy"/>
        <w:numPr>
          <w:ilvl w:val="0"/>
          <w:numId w:val="11"/>
        </w:numPr>
      </w:pPr>
      <w:r>
        <w:t>CURL &amp; VIM</w:t>
      </w:r>
    </w:p>
    <w:p w14:paraId="6C2FEF84" w14:textId="79F7DA45" w:rsidR="00DB61B2" w:rsidRDefault="00DB61B2">
      <w:pPr>
        <w:pStyle w:val="RapASEBodyCopy"/>
        <w:numPr>
          <w:ilvl w:val="0"/>
          <w:numId w:val="11"/>
        </w:numPr>
      </w:pPr>
      <w:r>
        <w:t xml:space="preserve">PuTTY </w:t>
      </w:r>
    </w:p>
    <w:p w14:paraId="3BE30F07" w14:textId="27335539" w:rsidR="0051744F" w:rsidRDefault="0051744F">
      <w:pPr>
        <w:pStyle w:val="RapASEBodyCopy"/>
        <w:numPr>
          <w:ilvl w:val="0"/>
          <w:numId w:val="11"/>
        </w:numPr>
      </w:pPr>
      <w:r>
        <w:t>Docker CE</w:t>
      </w:r>
    </w:p>
    <w:p w14:paraId="443322F8" w14:textId="5A82FEB5" w:rsidR="008763A7" w:rsidRDefault="008763A7">
      <w:pPr>
        <w:pStyle w:val="RapASEBodyCopy"/>
        <w:numPr>
          <w:ilvl w:val="0"/>
          <w:numId w:val="11"/>
        </w:numPr>
      </w:pPr>
      <w:r>
        <w:t>AWS CLI</w:t>
      </w:r>
      <w:r w:rsidR="00A87E31">
        <w:t xml:space="preserve"> Setup</w:t>
      </w:r>
    </w:p>
    <w:p w14:paraId="0395099F" w14:textId="50312348" w:rsidR="002C71C5" w:rsidRDefault="002C71C5">
      <w:pPr>
        <w:pStyle w:val="RapASEBodyCopy"/>
        <w:numPr>
          <w:ilvl w:val="0"/>
          <w:numId w:val="11"/>
        </w:numPr>
      </w:pPr>
      <w:r>
        <w:t>WinSCP</w:t>
      </w:r>
    </w:p>
    <w:p w14:paraId="082354B4" w14:textId="4E75452C" w:rsidR="00974D89" w:rsidRDefault="00974D89" w:rsidP="00974D89">
      <w:pPr>
        <w:pStyle w:val="RapASEBodyCopy"/>
      </w:pPr>
    </w:p>
    <w:p w14:paraId="03EB8347" w14:textId="33AE8304" w:rsidR="00974D89" w:rsidRDefault="00974D89" w:rsidP="00974D89">
      <w:pPr>
        <w:pStyle w:val="RapASEBodyCopy"/>
      </w:pPr>
    </w:p>
    <w:p w14:paraId="48E4EE0B" w14:textId="4E7C20AE" w:rsidR="00974D89" w:rsidRDefault="00974D89" w:rsidP="00974D89">
      <w:pPr>
        <w:pStyle w:val="RapASEBodyCopy"/>
      </w:pPr>
    </w:p>
    <w:p w14:paraId="0AFE80B1" w14:textId="77777777" w:rsidR="00E86F68" w:rsidRDefault="00E86F68" w:rsidP="00974D89">
      <w:pPr>
        <w:pStyle w:val="RapASEBodyCopy"/>
      </w:pPr>
    </w:p>
    <w:p w14:paraId="14C83679" w14:textId="47AD2526" w:rsidR="004B24A6" w:rsidRPr="004B24A6" w:rsidRDefault="004B24A6" w:rsidP="00AE7031">
      <w:pPr>
        <w:pStyle w:val="RapASESubheadLevel2"/>
        <w:rPr>
          <w:rFonts w:cstheme="minorHAnsi"/>
          <w:lang w:eastAsia="en-IN"/>
        </w:rPr>
      </w:pPr>
      <w:bookmarkStart w:id="12" w:name="_Toc155782205"/>
      <w:r w:rsidRPr="004B24A6">
        <w:lastRenderedPageBreak/>
        <w:t>Hardware Requirement</w:t>
      </w:r>
      <w:bookmarkEnd w:id="12"/>
    </w:p>
    <w:p w14:paraId="5FDE8663" w14:textId="13EEFBFF" w:rsidR="004B24A6" w:rsidRDefault="004B24A6" w:rsidP="003B4430">
      <w:pPr>
        <w:pStyle w:val="RapASEBodyCopy"/>
      </w:pPr>
      <w:r w:rsidRPr="004B24A6">
        <w:t xml:space="preserve">The procedure in this document is tested </w:t>
      </w:r>
      <w:r w:rsidR="00B410CB">
        <w:t xml:space="preserve">on 3-node Kubernetes Cluster and NFS Server virtual machines </w:t>
      </w:r>
      <w:r w:rsidRPr="004B24A6">
        <w:t>with the following configuration</w:t>
      </w:r>
      <w:r w:rsidR="0085449A">
        <w:t>:</w:t>
      </w:r>
    </w:p>
    <w:tbl>
      <w:tblPr>
        <w:tblStyle w:val="GridTable4-Accent1"/>
        <w:tblW w:w="0" w:type="auto"/>
        <w:tblInd w:w="4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4"/>
        <w:gridCol w:w="1276"/>
        <w:gridCol w:w="1275"/>
        <w:gridCol w:w="1560"/>
      </w:tblGrid>
      <w:tr w:rsidR="0085449A" w14:paraId="5E0E1451" w14:textId="77777777" w:rsidTr="00F42D05">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2704" w:type="dxa"/>
            <w:tcBorders>
              <w:top w:val="none" w:sz="0" w:space="0" w:color="auto"/>
              <w:left w:val="none" w:sz="0" w:space="0" w:color="auto"/>
              <w:bottom w:val="none" w:sz="0" w:space="0" w:color="auto"/>
              <w:right w:val="none" w:sz="0" w:space="0" w:color="auto"/>
            </w:tcBorders>
            <w:vAlign w:val="center"/>
          </w:tcPr>
          <w:p w14:paraId="47B24E23" w14:textId="33B0AC04" w:rsidR="0085449A" w:rsidRPr="00B1675B" w:rsidRDefault="00C52F20" w:rsidP="00A9317A">
            <w:pPr>
              <w:pStyle w:val="RapASEBodyCopy"/>
              <w:jc w:val="center"/>
              <w:rPr>
                <w:b w:val="0"/>
                <w:bCs w:val="0"/>
              </w:rPr>
            </w:pPr>
            <w:r>
              <w:t>Virtual Machines</w:t>
            </w:r>
          </w:p>
        </w:tc>
        <w:tc>
          <w:tcPr>
            <w:tcW w:w="1276" w:type="dxa"/>
            <w:tcBorders>
              <w:top w:val="none" w:sz="0" w:space="0" w:color="auto"/>
              <w:left w:val="none" w:sz="0" w:space="0" w:color="auto"/>
              <w:bottom w:val="none" w:sz="0" w:space="0" w:color="auto"/>
              <w:right w:val="none" w:sz="0" w:space="0" w:color="auto"/>
            </w:tcBorders>
            <w:vAlign w:val="center"/>
          </w:tcPr>
          <w:p w14:paraId="1E6C5CCC" w14:textId="6AA414BC" w:rsidR="0085449A" w:rsidRPr="0090757C" w:rsidRDefault="0085449A" w:rsidP="00A9317A">
            <w:pPr>
              <w:pStyle w:val="RapASEBodyCopy"/>
              <w:jc w:val="center"/>
              <w:cnfStyle w:val="100000000000" w:firstRow="1" w:lastRow="0" w:firstColumn="0" w:lastColumn="0" w:oddVBand="0" w:evenVBand="0" w:oddHBand="0" w:evenHBand="0" w:firstRowFirstColumn="0" w:firstRowLastColumn="0" w:lastRowFirstColumn="0" w:lastRowLastColumn="0"/>
            </w:pPr>
            <w:r>
              <w:t>RAM</w:t>
            </w:r>
          </w:p>
        </w:tc>
        <w:tc>
          <w:tcPr>
            <w:tcW w:w="1275" w:type="dxa"/>
            <w:tcBorders>
              <w:top w:val="none" w:sz="0" w:space="0" w:color="auto"/>
              <w:left w:val="none" w:sz="0" w:space="0" w:color="auto"/>
              <w:bottom w:val="none" w:sz="0" w:space="0" w:color="auto"/>
              <w:right w:val="none" w:sz="0" w:space="0" w:color="auto"/>
            </w:tcBorders>
            <w:vAlign w:val="center"/>
          </w:tcPr>
          <w:p w14:paraId="3E30CDE9" w14:textId="4A95DF6D" w:rsidR="0085449A" w:rsidRPr="00B1675B" w:rsidRDefault="0085449A" w:rsidP="00A9317A">
            <w:pPr>
              <w:pStyle w:val="RapASEBodyCopy"/>
              <w:jc w:val="center"/>
              <w:cnfStyle w:val="100000000000" w:firstRow="1" w:lastRow="0" w:firstColumn="0" w:lastColumn="0" w:oddVBand="0" w:evenVBand="0" w:oddHBand="0" w:evenHBand="0" w:firstRowFirstColumn="0" w:firstRowLastColumn="0" w:lastRowFirstColumn="0" w:lastRowLastColumn="0"/>
              <w:rPr>
                <w:b w:val="0"/>
                <w:bCs w:val="0"/>
              </w:rPr>
            </w:pPr>
            <w:r>
              <w:t>CPU</w:t>
            </w:r>
          </w:p>
        </w:tc>
        <w:tc>
          <w:tcPr>
            <w:tcW w:w="1560" w:type="dxa"/>
            <w:tcBorders>
              <w:top w:val="none" w:sz="0" w:space="0" w:color="auto"/>
              <w:left w:val="none" w:sz="0" w:space="0" w:color="auto"/>
              <w:bottom w:val="none" w:sz="0" w:space="0" w:color="auto"/>
              <w:right w:val="none" w:sz="0" w:space="0" w:color="auto"/>
            </w:tcBorders>
            <w:vAlign w:val="center"/>
          </w:tcPr>
          <w:p w14:paraId="71582847" w14:textId="3B60917C" w:rsidR="0085449A" w:rsidRPr="00B1675B" w:rsidRDefault="0085449A" w:rsidP="00A9317A">
            <w:pPr>
              <w:pStyle w:val="RapASEBodyCopy"/>
              <w:jc w:val="center"/>
              <w:cnfStyle w:val="100000000000" w:firstRow="1" w:lastRow="0" w:firstColumn="0" w:lastColumn="0" w:oddVBand="0" w:evenVBand="0" w:oddHBand="0" w:evenHBand="0" w:firstRowFirstColumn="0" w:firstRowLastColumn="0" w:lastRowFirstColumn="0" w:lastRowLastColumn="0"/>
              <w:rPr>
                <w:b w:val="0"/>
                <w:bCs w:val="0"/>
              </w:rPr>
            </w:pPr>
            <w:r>
              <w:t>HDD</w:t>
            </w:r>
          </w:p>
        </w:tc>
      </w:tr>
      <w:tr w:rsidR="0085449A" w14:paraId="27823504" w14:textId="77777777" w:rsidTr="00F42D05">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704" w:type="dxa"/>
            <w:vAlign w:val="center"/>
          </w:tcPr>
          <w:p w14:paraId="5D2E5040" w14:textId="46D66091" w:rsidR="0085449A" w:rsidRPr="0090757C" w:rsidRDefault="00F42D05" w:rsidP="00A9317A">
            <w:pPr>
              <w:pStyle w:val="RapASEBodyCopy"/>
              <w:jc w:val="center"/>
              <w:rPr>
                <w:b w:val="0"/>
                <w:bCs w:val="0"/>
              </w:rPr>
            </w:pPr>
            <w:r>
              <w:rPr>
                <w:b w:val="0"/>
                <w:bCs w:val="0"/>
              </w:rPr>
              <w:t>Kubernetes</w:t>
            </w:r>
            <w:r w:rsidR="00C52F20">
              <w:rPr>
                <w:b w:val="0"/>
                <w:bCs w:val="0"/>
              </w:rPr>
              <w:t xml:space="preserve"> </w:t>
            </w:r>
            <w:r w:rsidR="0085449A" w:rsidRPr="0090757C">
              <w:rPr>
                <w:b w:val="0"/>
                <w:bCs w:val="0"/>
              </w:rPr>
              <w:t>Master</w:t>
            </w:r>
            <w:r w:rsidR="00C52F20">
              <w:rPr>
                <w:b w:val="0"/>
                <w:bCs w:val="0"/>
              </w:rPr>
              <w:t xml:space="preserve"> </w:t>
            </w:r>
            <w:r w:rsidR="0085449A" w:rsidRPr="0090757C">
              <w:rPr>
                <w:b w:val="0"/>
                <w:bCs w:val="0"/>
              </w:rPr>
              <w:t>Node</w:t>
            </w:r>
          </w:p>
        </w:tc>
        <w:tc>
          <w:tcPr>
            <w:tcW w:w="1276" w:type="dxa"/>
            <w:vAlign w:val="center"/>
          </w:tcPr>
          <w:p w14:paraId="54C98582" w14:textId="3839A0CB" w:rsidR="0085449A" w:rsidRDefault="00B410CB" w:rsidP="00A9317A">
            <w:pPr>
              <w:pStyle w:val="RapASEBodyCopy"/>
              <w:jc w:val="center"/>
              <w:cnfStyle w:val="000000100000" w:firstRow="0" w:lastRow="0" w:firstColumn="0" w:lastColumn="0" w:oddVBand="0" w:evenVBand="0" w:oddHBand="1" w:evenHBand="0" w:firstRowFirstColumn="0" w:firstRowLastColumn="0" w:lastRowFirstColumn="0" w:lastRowLastColumn="0"/>
            </w:pPr>
            <w:r>
              <w:t>32GB</w:t>
            </w:r>
          </w:p>
        </w:tc>
        <w:tc>
          <w:tcPr>
            <w:tcW w:w="1275" w:type="dxa"/>
            <w:vAlign w:val="center"/>
          </w:tcPr>
          <w:p w14:paraId="5213B965" w14:textId="3E2EE0B5" w:rsidR="0085449A" w:rsidRDefault="00B410CB" w:rsidP="00A9317A">
            <w:pPr>
              <w:pStyle w:val="RapASEBodyCopy"/>
              <w:jc w:val="center"/>
              <w:cnfStyle w:val="000000100000" w:firstRow="0" w:lastRow="0" w:firstColumn="0" w:lastColumn="0" w:oddVBand="0" w:evenVBand="0" w:oddHBand="1" w:evenHBand="0" w:firstRowFirstColumn="0" w:firstRowLastColumn="0" w:lastRowFirstColumn="0" w:lastRowLastColumn="0"/>
            </w:pPr>
            <w:r>
              <w:t>6+ Core</w:t>
            </w:r>
          </w:p>
        </w:tc>
        <w:tc>
          <w:tcPr>
            <w:tcW w:w="1560" w:type="dxa"/>
            <w:vAlign w:val="center"/>
          </w:tcPr>
          <w:p w14:paraId="59BC4A7B" w14:textId="07C4FE8B" w:rsidR="0085449A" w:rsidRDefault="00B410CB" w:rsidP="00A9317A">
            <w:pPr>
              <w:pStyle w:val="RapASEBodyCopy"/>
              <w:jc w:val="center"/>
              <w:cnfStyle w:val="000000100000" w:firstRow="0" w:lastRow="0" w:firstColumn="0" w:lastColumn="0" w:oddVBand="0" w:evenVBand="0" w:oddHBand="1" w:evenHBand="0" w:firstRowFirstColumn="0" w:firstRowLastColumn="0" w:lastRowFirstColumn="0" w:lastRowLastColumn="0"/>
            </w:pPr>
            <w:r>
              <w:t xml:space="preserve">200GB </w:t>
            </w:r>
          </w:p>
        </w:tc>
      </w:tr>
      <w:tr w:rsidR="0085449A" w14:paraId="0D18520A" w14:textId="77777777" w:rsidTr="00F42D05">
        <w:trPr>
          <w:trHeight w:val="423"/>
        </w:trPr>
        <w:tc>
          <w:tcPr>
            <w:cnfStyle w:val="001000000000" w:firstRow="0" w:lastRow="0" w:firstColumn="1" w:lastColumn="0" w:oddVBand="0" w:evenVBand="0" w:oddHBand="0" w:evenHBand="0" w:firstRowFirstColumn="0" w:firstRowLastColumn="0" w:lastRowFirstColumn="0" w:lastRowLastColumn="0"/>
            <w:tcW w:w="2704" w:type="dxa"/>
            <w:vAlign w:val="center"/>
          </w:tcPr>
          <w:p w14:paraId="4938963F" w14:textId="6D2FFC21" w:rsidR="0085449A" w:rsidRPr="0090757C" w:rsidRDefault="00F42D05" w:rsidP="00A9317A">
            <w:pPr>
              <w:pStyle w:val="RapASEBodyCopy"/>
              <w:jc w:val="center"/>
              <w:rPr>
                <w:b w:val="0"/>
                <w:bCs w:val="0"/>
              </w:rPr>
            </w:pPr>
            <w:r>
              <w:rPr>
                <w:b w:val="0"/>
                <w:bCs w:val="0"/>
              </w:rPr>
              <w:t xml:space="preserve">Kubernetes </w:t>
            </w:r>
            <w:r w:rsidR="0085449A" w:rsidRPr="0090757C">
              <w:rPr>
                <w:b w:val="0"/>
                <w:bCs w:val="0"/>
              </w:rPr>
              <w:t>Worker</w:t>
            </w:r>
            <w:r w:rsidR="00C52F20">
              <w:rPr>
                <w:b w:val="0"/>
                <w:bCs w:val="0"/>
              </w:rPr>
              <w:t xml:space="preserve"> N</w:t>
            </w:r>
            <w:r w:rsidR="0085449A" w:rsidRPr="0090757C">
              <w:rPr>
                <w:b w:val="0"/>
                <w:bCs w:val="0"/>
              </w:rPr>
              <w:t>ode</w:t>
            </w:r>
          </w:p>
        </w:tc>
        <w:tc>
          <w:tcPr>
            <w:tcW w:w="1276" w:type="dxa"/>
            <w:vAlign w:val="center"/>
          </w:tcPr>
          <w:p w14:paraId="1AE8C6C8" w14:textId="15DA52EE" w:rsidR="0085449A" w:rsidRDefault="00B410CB" w:rsidP="00A9317A">
            <w:pPr>
              <w:pStyle w:val="RapASEBodyCopy"/>
              <w:jc w:val="center"/>
              <w:cnfStyle w:val="000000000000" w:firstRow="0" w:lastRow="0" w:firstColumn="0" w:lastColumn="0" w:oddVBand="0" w:evenVBand="0" w:oddHBand="0" w:evenHBand="0" w:firstRowFirstColumn="0" w:firstRowLastColumn="0" w:lastRowFirstColumn="0" w:lastRowLastColumn="0"/>
            </w:pPr>
            <w:r>
              <w:t>32GB</w:t>
            </w:r>
          </w:p>
        </w:tc>
        <w:tc>
          <w:tcPr>
            <w:tcW w:w="1275" w:type="dxa"/>
            <w:vAlign w:val="center"/>
          </w:tcPr>
          <w:p w14:paraId="6F1E9C9A" w14:textId="49F552BF" w:rsidR="0085449A" w:rsidRDefault="00B410CB" w:rsidP="00A9317A">
            <w:pPr>
              <w:pStyle w:val="RapASEBodyCopy"/>
              <w:jc w:val="center"/>
              <w:cnfStyle w:val="000000000000" w:firstRow="0" w:lastRow="0" w:firstColumn="0" w:lastColumn="0" w:oddVBand="0" w:evenVBand="0" w:oddHBand="0" w:evenHBand="0" w:firstRowFirstColumn="0" w:firstRowLastColumn="0" w:lastRowFirstColumn="0" w:lastRowLastColumn="0"/>
            </w:pPr>
            <w:r>
              <w:t>6+ Core</w:t>
            </w:r>
          </w:p>
        </w:tc>
        <w:tc>
          <w:tcPr>
            <w:tcW w:w="1560" w:type="dxa"/>
            <w:vAlign w:val="center"/>
          </w:tcPr>
          <w:p w14:paraId="046AB7C2" w14:textId="551083E6" w:rsidR="0085449A" w:rsidRDefault="00B410CB" w:rsidP="00A9317A">
            <w:pPr>
              <w:pStyle w:val="RapASEBodyCopy"/>
              <w:jc w:val="center"/>
              <w:cnfStyle w:val="000000000000" w:firstRow="0" w:lastRow="0" w:firstColumn="0" w:lastColumn="0" w:oddVBand="0" w:evenVBand="0" w:oddHBand="0" w:evenHBand="0" w:firstRowFirstColumn="0" w:firstRowLastColumn="0" w:lastRowFirstColumn="0" w:lastRowLastColumn="0"/>
            </w:pPr>
            <w:r>
              <w:t>200GB</w:t>
            </w:r>
          </w:p>
        </w:tc>
      </w:tr>
      <w:tr w:rsidR="0085449A" w14:paraId="4FB82766" w14:textId="77777777" w:rsidTr="00F42D05">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704" w:type="dxa"/>
            <w:vAlign w:val="center"/>
          </w:tcPr>
          <w:p w14:paraId="791004D3" w14:textId="4463A4F6" w:rsidR="0085449A" w:rsidRPr="0090757C" w:rsidRDefault="00F42D05" w:rsidP="00A9317A">
            <w:pPr>
              <w:pStyle w:val="RapASEBodyCopy"/>
              <w:jc w:val="center"/>
              <w:rPr>
                <w:b w:val="0"/>
                <w:bCs w:val="0"/>
              </w:rPr>
            </w:pPr>
            <w:r>
              <w:rPr>
                <w:b w:val="0"/>
                <w:bCs w:val="0"/>
              </w:rPr>
              <w:t xml:space="preserve">Kubernetes </w:t>
            </w:r>
            <w:r w:rsidR="0085449A" w:rsidRPr="0090757C">
              <w:rPr>
                <w:b w:val="0"/>
                <w:bCs w:val="0"/>
              </w:rPr>
              <w:t>Worker</w:t>
            </w:r>
            <w:r w:rsidR="00C52F20">
              <w:rPr>
                <w:b w:val="0"/>
                <w:bCs w:val="0"/>
              </w:rPr>
              <w:t xml:space="preserve"> N</w:t>
            </w:r>
            <w:r w:rsidR="0085449A" w:rsidRPr="0090757C">
              <w:rPr>
                <w:b w:val="0"/>
                <w:bCs w:val="0"/>
              </w:rPr>
              <w:t>ode</w:t>
            </w:r>
            <w:r w:rsidR="00C52F20">
              <w:rPr>
                <w:b w:val="0"/>
                <w:bCs w:val="0"/>
              </w:rPr>
              <w:t xml:space="preserve"> </w:t>
            </w:r>
            <w:r w:rsidR="0085449A" w:rsidRPr="0090757C">
              <w:rPr>
                <w:b w:val="0"/>
                <w:bCs w:val="0"/>
              </w:rPr>
              <w:t>1</w:t>
            </w:r>
          </w:p>
        </w:tc>
        <w:tc>
          <w:tcPr>
            <w:tcW w:w="1276" w:type="dxa"/>
            <w:vAlign w:val="center"/>
          </w:tcPr>
          <w:p w14:paraId="7695FF85" w14:textId="73AC3D5D" w:rsidR="0085449A" w:rsidRDefault="00B410CB" w:rsidP="00A9317A">
            <w:pPr>
              <w:pStyle w:val="RapASEBodyCopy"/>
              <w:jc w:val="center"/>
              <w:cnfStyle w:val="000000100000" w:firstRow="0" w:lastRow="0" w:firstColumn="0" w:lastColumn="0" w:oddVBand="0" w:evenVBand="0" w:oddHBand="1" w:evenHBand="0" w:firstRowFirstColumn="0" w:firstRowLastColumn="0" w:lastRowFirstColumn="0" w:lastRowLastColumn="0"/>
            </w:pPr>
            <w:r>
              <w:t>32GB</w:t>
            </w:r>
          </w:p>
        </w:tc>
        <w:tc>
          <w:tcPr>
            <w:tcW w:w="1275" w:type="dxa"/>
            <w:vAlign w:val="center"/>
          </w:tcPr>
          <w:p w14:paraId="73788EAB" w14:textId="1B3C47ED" w:rsidR="0085449A" w:rsidRDefault="00B410CB" w:rsidP="00A9317A">
            <w:pPr>
              <w:pStyle w:val="RapASEBodyCopy"/>
              <w:jc w:val="center"/>
              <w:cnfStyle w:val="000000100000" w:firstRow="0" w:lastRow="0" w:firstColumn="0" w:lastColumn="0" w:oddVBand="0" w:evenVBand="0" w:oddHBand="1" w:evenHBand="0" w:firstRowFirstColumn="0" w:firstRowLastColumn="0" w:lastRowFirstColumn="0" w:lastRowLastColumn="0"/>
            </w:pPr>
            <w:r>
              <w:t>6+ Core</w:t>
            </w:r>
          </w:p>
        </w:tc>
        <w:tc>
          <w:tcPr>
            <w:tcW w:w="1560" w:type="dxa"/>
            <w:vAlign w:val="center"/>
          </w:tcPr>
          <w:p w14:paraId="730631FA" w14:textId="3850E441" w:rsidR="0085449A" w:rsidRDefault="00B410CB" w:rsidP="00A9317A">
            <w:pPr>
              <w:pStyle w:val="RapASEBodyCopy"/>
              <w:jc w:val="center"/>
              <w:cnfStyle w:val="000000100000" w:firstRow="0" w:lastRow="0" w:firstColumn="0" w:lastColumn="0" w:oddVBand="0" w:evenVBand="0" w:oddHBand="1" w:evenHBand="0" w:firstRowFirstColumn="0" w:firstRowLastColumn="0" w:lastRowFirstColumn="0" w:lastRowLastColumn="0"/>
            </w:pPr>
            <w:r>
              <w:t>200GB</w:t>
            </w:r>
          </w:p>
        </w:tc>
      </w:tr>
      <w:tr w:rsidR="00B410CB" w14:paraId="0B4AD1FD" w14:textId="77777777" w:rsidTr="00F42D05">
        <w:trPr>
          <w:trHeight w:val="415"/>
        </w:trPr>
        <w:tc>
          <w:tcPr>
            <w:cnfStyle w:val="001000000000" w:firstRow="0" w:lastRow="0" w:firstColumn="1" w:lastColumn="0" w:oddVBand="0" w:evenVBand="0" w:oddHBand="0" w:evenHBand="0" w:firstRowFirstColumn="0" w:firstRowLastColumn="0" w:lastRowFirstColumn="0" w:lastRowLastColumn="0"/>
            <w:tcW w:w="2704" w:type="dxa"/>
            <w:vAlign w:val="center"/>
          </w:tcPr>
          <w:p w14:paraId="1E6BD8E8" w14:textId="55A8C366" w:rsidR="00B410CB" w:rsidRDefault="00B410CB" w:rsidP="00A9317A">
            <w:pPr>
              <w:pStyle w:val="RapASEBodyCopy"/>
              <w:jc w:val="center"/>
              <w:rPr>
                <w:b w:val="0"/>
                <w:bCs w:val="0"/>
              </w:rPr>
            </w:pPr>
            <w:r>
              <w:rPr>
                <w:b w:val="0"/>
                <w:bCs w:val="0"/>
              </w:rPr>
              <w:t>NFS Server</w:t>
            </w:r>
          </w:p>
        </w:tc>
        <w:tc>
          <w:tcPr>
            <w:tcW w:w="1276" w:type="dxa"/>
            <w:vAlign w:val="center"/>
          </w:tcPr>
          <w:p w14:paraId="2A6D1021" w14:textId="02BCA34B" w:rsidR="00B410CB" w:rsidRDefault="00B410CB" w:rsidP="00A9317A">
            <w:pPr>
              <w:pStyle w:val="RapASEBodyCopy"/>
              <w:jc w:val="center"/>
              <w:cnfStyle w:val="000000000000" w:firstRow="0" w:lastRow="0" w:firstColumn="0" w:lastColumn="0" w:oddVBand="0" w:evenVBand="0" w:oddHBand="0" w:evenHBand="0" w:firstRowFirstColumn="0" w:firstRowLastColumn="0" w:lastRowFirstColumn="0" w:lastRowLastColumn="0"/>
            </w:pPr>
            <w:r>
              <w:t>32GB</w:t>
            </w:r>
          </w:p>
        </w:tc>
        <w:tc>
          <w:tcPr>
            <w:tcW w:w="1275" w:type="dxa"/>
            <w:vAlign w:val="center"/>
          </w:tcPr>
          <w:p w14:paraId="35107F48" w14:textId="637458CE" w:rsidR="00B410CB" w:rsidRDefault="00B410CB" w:rsidP="00A9317A">
            <w:pPr>
              <w:pStyle w:val="RapASEBodyCopy"/>
              <w:jc w:val="center"/>
              <w:cnfStyle w:val="000000000000" w:firstRow="0" w:lastRow="0" w:firstColumn="0" w:lastColumn="0" w:oddVBand="0" w:evenVBand="0" w:oddHBand="0" w:evenHBand="0" w:firstRowFirstColumn="0" w:firstRowLastColumn="0" w:lastRowFirstColumn="0" w:lastRowLastColumn="0"/>
            </w:pPr>
            <w:r>
              <w:t>6+ Core</w:t>
            </w:r>
          </w:p>
        </w:tc>
        <w:tc>
          <w:tcPr>
            <w:tcW w:w="1560" w:type="dxa"/>
            <w:vAlign w:val="center"/>
          </w:tcPr>
          <w:p w14:paraId="54EFB6F6" w14:textId="7745C489" w:rsidR="00B410CB" w:rsidRDefault="00B410CB" w:rsidP="00A9317A">
            <w:pPr>
              <w:pStyle w:val="RapASEBodyCopy"/>
              <w:jc w:val="center"/>
              <w:cnfStyle w:val="000000000000" w:firstRow="0" w:lastRow="0" w:firstColumn="0" w:lastColumn="0" w:oddVBand="0" w:evenVBand="0" w:oddHBand="0" w:evenHBand="0" w:firstRowFirstColumn="0" w:firstRowLastColumn="0" w:lastRowFirstColumn="0" w:lastRowLastColumn="0"/>
            </w:pPr>
            <w:r>
              <w:t>500GB</w:t>
            </w:r>
          </w:p>
        </w:tc>
      </w:tr>
    </w:tbl>
    <w:p w14:paraId="726DF21A" w14:textId="77777777" w:rsidR="0085449A" w:rsidRPr="004B24A6" w:rsidRDefault="0085449A" w:rsidP="003B4430">
      <w:pPr>
        <w:pStyle w:val="RapASEBodyCopy"/>
      </w:pPr>
    </w:p>
    <w:p w14:paraId="10043795" w14:textId="5CF7471F" w:rsidR="00804229" w:rsidRDefault="00804229" w:rsidP="00AE7031">
      <w:pPr>
        <w:pStyle w:val="RapASESubheadLevel2"/>
      </w:pPr>
      <w:bookmarkStart w:id="13" w:name="_Toc155782206"/>
      <w:r>
        <w:t>Pre-requisites</w:t>
      </w:r>
      <w:bookmarkEnd w:id="13"/>
    </w:p>
    <w:p w14:paraId="15705305" w14:textId="615126CB" w:rsidR="003B4430" w:rsidRPr="003B4430" w:rsidRDefault="003B4430" w:rsidP="003B4430">
      <w:pPr>
        <w:pStyle w:val="RapASEBodyCopy"/>
      </w:pPr>
      <w:r>
        <w:t>The following are the pre-requisites that are required before performing the installation procedure:</w:t>
      </w:r>
    </w:p>
    <w:p w14:paraId="35E7F523" w14:textId="3D208F41" w:rsidR="00A87E31" w:rsidRDefault="00802016">
      <w:pPr>
        <w:pStyle w:val="RapASEBodyCopy"/>
        <w:numPr>
          <w:ilvl w:val="0"/>
          <w:numId w:val="10"/>
        </w:numPr>
      </w:pPr>
      <w:r>
        <w:t>There should be 3</w:t>
      </w:r>
      <w:r w:rsidR="00A87E31">
        <w:t xml:space="preserve"> </w:t>
      </w:r>
      <w:r w:rsidR="00FB4331">
        <w:t>virtual machines</w:t>
      </w:r>
      <w:r>
        <w:t xml:space="preserve"> </w:t>
      </w:r>
      <w:r w:rsidR="00A87E31">
        <w:t xml:space="preserve">running </w:t>
      </w:r>
      <w:r w:rsidR="00FB4331">
        <w:t>with</w:t>
      </w:r>
      <w:r w:rsidR="00A87E31">
        <w:t xml:space="preserve"> Ubuntu 20.04 </w:t>
      </w:r>
      <w:r>
        <w:t>OS</w:t>
      </w:r>
      <w:r w:rsidR="004A5E50">
        <w:t>.</w:t>
      </w:r>
    </w:p>
    <w:p w14:paraId="711A8D20" w14:textId="0ADD04F5" w:rsidR="009D3FCD" w:rsidRPr="00A2215A" w:rsidRDefault="00A87E31">
      <w:pPr>
        <w:pStyle w:val="RapASEBodyCopy"/>
        <w:numPr>
          <w:ilvl w:val="0"/>
          <w:numId w:val="10"/>
        </w:numPr>
      </w:pPr>
      <w:r w:rsidRPr="00A87E31">
        <w:t>A root password configured on each server</w:t>
      </w:r>
      <w:r>
        <w:t>.</w:t>
      </w:r>
    </w:p>
    <w:p w14:paraId="35B3A755" w14:textId="2863C4AB" w:rsidR="00991057" w:rsidRDefault="00CD03C9" w:rsidP="003235F8">
      <w:pPr>
        <w:pStyle w:val="RapASESubheadLevel1"/>
      </w:pPr>
      <w:bookmarkStart w:id="14" w:name="_Toc77075682"/>
      <w:bookmarkStart w:id="15" w:name="_Hlk77065765"/>
      <w:bookmarkStart w:id="16" w:name="_Toc155782207"/>
      <w:r>
        <w:lastRenderedPageBreak/>
        <w:t>CertScan</w:t>
      </w:r>
      <w:r w:rsidR="00991057">
        <w:t xml:space="preserve"> Installation</w:t>
      </w:r>
      <w:bookmarkEnd w:id="16"/>
    </w:p>
    <w:p w14:paraId="5991F7A9" w14:textId="15B68ADF" w:rsidR="0051744F" w:rsidRDefault="001F0C9D" w:rsidP="0015009B">
      <w:pPr>
        <w:pStyle w:val="RapASEBodyCopy"/>
      </w:pPr>
      <w:r w:rsidRPr="003F6655">
        <w:t xml:space="preserve">This document </w:t>
      </w:r>
      <w:r w:rsidR="0051744F">
        <w:t xml:space="preserve">is helpful for installing the </w:t>
      </w:r>
      <w:r w:rsidRPr="003F6655">
        <w:t>CertScan v4.0</w:t>
      </w:r>
      <w:r w:rsidR="00E465B0" w:rsidRPr="003F6655">
        <w:t>.0</w:t>
      </w:r>
      <w:r w:rsidR="0051744F">
        <w:t xml:space="preserve"> application</w:t>
      </w:r>
      <w:r w:rsidRPr="003F6655">
        <w:t xml:space="preserve"> </w:t>
      </w:r>
      <w:r w:rsidR="00EA0226">
        <w:t xml:space="preserve">on Kubernetes environment with three node cluster (1 Master and 2 Worker Nodes) having </w:t>
      </w:r>
      <w:r w:rsidR="00873AC9">
        <w:t>U</w:t>
      </w:r>
      <w:r w:rsidR="00897896" w:rsidRPr="003F6655">
        <w:t>buntu</w:t>
      </w:r>
      <w:r w:rsidR="0051744F">
        <w:t xml:space="preserve"> 20.04 </w:t>
      </w:r>
      <w:r w:rsidR="00566D69">
        <w:t>OS</w:t>
      </w:r>
      <w:r w:rsidRPr="003F6655">
        <w:t>.</w:t>
      </w:r>
      <w:r w:rsidR="00802016">
        <w:t xml:space="preserve"> </w:t>
      </w:r>
    </w:p>
    <w:p w14:paraId="7A008A0E" w14:textId="5F575D08" w:rsidR="003F3C5B" w:rsidRDefault="003F3C5B" w:rsidP="0015009B">
      <w:pPr>
        <w:pStyle w:val="RapASEBodyCopy"/>
      </w:pPr>
      <w:r>
        <w:rPr>
          <w:b/>
          <w:bCs/>
        </w:rPr>
        <w:t>NOTE:</w:t>
      </w:r>
      <w:r>
        <w:t xml:space="preserve"> All the commands in this document </w:t>
      </w:r>
      <w:r w:rsidR="004D5CBD">
        <w:t>are</w:t>
      </w:r>
      <w:r>
        <w:t xml:space="preserve"> represented in </w:t>
      </w:r>
      <w:r w:rsidRPr="00C44965">
        <w:rPr>
          <w:b/>
          <w:bCs/>
        </w:rPr>
        <w:t>‘</w:t>
      </w:r>
      <w:r w:rsidRPr="00C44965">
        <w:rPr>
          <w:rFonts w:ascii="Courier New" w:hAnsi="Courier New" w:cs="Courier New"/>
          <w:b/>
          <w:bCs/>
        </w:rPr>
        <w:t>Courier New</w:t>
      </w:r>
      <w:r w:rsidRPr="00C44965">
        <w:rPr>
          <w:b/>
          <w:bCs/>
        </w:rPr>
        <w:t xml:space="preserve">’ </w:t>
      </w:r>
      <w:r>
        <w:t>font.</w:t>
      </w:r>
      <w:r w:rsidR="00AA2C91">
        <w:t xml:space="preserve"> If any of the commands doesn’t work as expected (</w:t>
      </w:r>
      <w:r w:rsidR="00092749">
        <w:t xml:space="preserve">i.e., as </w:t>
      </w:r>
      <w:r w:rsidR="00AA2C91">
        <w:t xml:space="preserve">shown in the screenshots), then please </w:t>
      </w:r>
      <w:r w:rsidR="000E7537">
        <w:t>add</w:t>
      </w:r>
      <w:r w:rsidR="00AA2C91">
        <w:t xml:space="preserve"> </w:t>
      </w:r>
      <w:r w:rsidR="00AA2C91" w:rsidRPr="00AA2C91">
        <w:rPr>
          <w:b/>
          <w:bCs/>
        </w:rPr>
        <w:t>sudo</w:t>
      </w:r>
      <w:r w:rsidR="00AA2C91">
        <w:t xml:space="preserve"> </w:t>
      </w:r>
      <w:r w:rsidR="00C844C7">
        <w:t xml:space="preserve">as a prefix to </w:t>
      </w:r>
      <w:r w:rsidR="00AA2C91">
        <w:t>the command and execute them again.</w:t>
      </w:r>
    </w:p>
    <w:p w14:paraId="03B72599" w14:textId="2595DA08" w:rsidR="0090757C" w:rsidRDefault="0090757C" w:rsidP="00AE7031">
      <w:pPr>
        <w:pStyle w:val="RapASESubheadLevel2"/>
      </w:pPr>
      <w:bookmarkStart w:id="17" w:name="_Toc155782208"/>
      <w:r>
        <w:t>Kubernetes Cluster Installation Process</w:t>
      </w:r>
      <w:bookmarkEnd w:id="17"/>
    </w:p>
    <w:p w14:paraId="00DA298C" w14:textId="5A321A81" w:rsidR="009C01D6" w:rsidRPr="009C01D6" w:rsidRDefault="009C01D6" w:rsidP="009C01D6">
      <w:pPr>
        <w:pStyle w:val="RapASEBodyCopy"/>
      </w:pPr>
      <w:r w:rsidRPr="009C01D6">
        <w:t>A Kubernetes (</w:t>
      </w:r>
      <w:r>
        <w:t>k</w:t>
      </w:r>
      <w:r w:rsidRPr="009C01D6">
        <w:t xml:space="preserve">8s) </w:t>
      </w:r>
      <w:r>
        <w:t>C</w:t>
      </w:r>
      <w:r w:rsidRPr="009C01D6">
        <w:t>luster is a grouping of nodes that run containerized app</w:t>
      </w:r>
      <w:r w:rsidR="00BE2F03">
        <w:t>lications</w:t>
      </w:r>
      <w:r w:rsidRPr="009C01D6">
        <w:t xml:space="preserve"> in an efficient, automated, distributed, and scalable manner.</w:t>
      </w:r>
    </w:p>
    <w:p w14:paraId="242A120F" w14:textId="21FFF0AE" w:rsidR="0090757C" w:rsidRDefault="00A75C39" w:rsidP="0090757C">
      <w:pPr>
        <w:pStyle w:val="RapASEBodyCopy"/>
      </w:pPr>
      <w:r>
        <w:t>Following are</w:t>
      </w:r>
      <w:r w:rsidR="00317142">
        <w:t xml:space="preserve"> </w:t>
      </w:r>
      <w:r>
        <w:t xml:space="preserve">the </w:t>
      </w:r>
      <w:r w:rsidR="00317142">
        <w:t xml:space="preserve">steps </w:t>
      </w:r>
      <w:r>
        <w:t xml:space="preserve">to be performed </w:t>
      </w:r>
      <w:r w:rsidR="00317142">
        <w:t xml:space="preserve">to </w:t>
      </w:r>
      <w:r w:rsidR="003E3E40">
        <w:t>setup</w:t>
      </w:r>
      <w:r w:rsidR="00317142">
        <w:t xml:space="preserve"> the Kubernetes Cluster</w:t>
      </w:r>
      <w:r w:rsidR="00C844C7">
        <w:t xml:space="preserve">. </w:t>
      </w:r>
      <w:r w:rsidR="00AA4963">
        <w:t>A detailed explanation of each step is provided in this document.</w:t>
      </w:r>
    </w:p>
    <w:p w14:paraId="7D039B1E" w14:textId="0AFB57CD" w:rsidR="0090757C" w:rsidRDefault="0090757C">
      <w:pPr>
        <w:pStyle w:val="RapASEBodyCopy"/>
        <w:numPr>
          <w:ilvl w:val="0"/>
          <w:numId w:val="13"/>
        </w:numPr>
      </w:pPr>
      <w:r>
        <w:t>Virtual Machine Setup</w:t>
      </w:r>
    </w:p>
    <w:p w14:paraId="0E62CDA8" w14:textId="4DB745BE" w:rsidR="0090757C" w:rsidRDefault="0090757C">
      <w:pPr>
        <w:pStyle w:val="RapASEBodyCopy"/>
        <w:numPr>
          <w:ilvl w:val="0"/>
          <w:numId w:val="13"/>
        </w:numPr>
      </w:pPr>
      <w:r>
        <w:t xml:space="preserve">Use PuTTY to connect with the </w:t>
      </w:r>
      <w:r w:rsidR="00DB61B2">
        <w:t>VMs</w:t>
      </w:r>
    </w:p>
    <w:p w14:paraId="7F784DF7" w14:textId="060896D5" w:rsidR="0090757C" w:rsidRDefault="0090757C">
      <w:pPr>
        <w:pStyle w:val="RapASEBodyCopy"/>
        <w:numPr>
          <w:ilvl w:val="0"/>
          <w:numId w:val="13"/>
        </w:numPr>
      </w:pPr>
      <w:r>
        <w:t xml:space="preserve">Update </w:t>
      </w:r>
      <w:r w:rsidR="007B50A9">
        <w:t>VMs with latest package(s)</w:t>
      </w:r>
    </w:p>
    <w:p w14:paraId="4553F5D1" w14:textId="77777777" w:rsidR="0090757C" w:rsidRDefault="0090757C">
      <w:pPr>
        <w:pStyle w:val="RapASEBodyCopy"/>
        <w:numPr>
          <w:ilvl w:val="0"/>
          <w:numId w:val="13"/>
        </w:numPr>
      </w:pPr>
      <w:r>
        <w:t>Disable Swap and Enable IP Forwarding</w:t>
      </w:r>
    </w:p>
    <w:p w14:paraId="410A1AC8" w14:textId="72CCB828" w:rsidR="0090757C" w:rsidRDefault="0090757C">
      <w:pPr>
        <w:pStyle w:val="RapASEBodyCopy"/>
        <w:numPr>
          <w:ilvl w:val="0"/>
          <w:numId w:val="13"/>
        </w:numPr>
      </w:pPr>
      <w:r>
        <w:t>Install Docker CE</w:t>
      </w:r>
    </w:p>
    <w:p w14:paraId="3BB24BEA" w14:textId="77777777" w:rsidR="0090757C" w:rsidRDefault="0090757C">
      <w:pPr>
        <w:pStyle w:val="RapASEBodyCopy"/>
        <w:numPr>
          <w:ilvl w:val="0"/>
          <w:numId w:val="13"/>
        </w:numPr>
      </w:pPr>
      <w:r>
        <w:t>Add Kubernetes Repository</w:t>
      </w:r>
    </w:p>
    <w:p w14:paraId="42172101" w14:textId="77777777" w:rsidR="0090757C" w:rsidRDefault="0090757C">
      <w:pPr>
        <w:pStyle w:val="RapASEBodyCopy"/>
        <w:numPr>
          <w:ilvl w:val="0"/>
          <w:numId w:val="13"/>
        </w:numPr>
      </w:pPr>
      <w:r>
        <w:t>Install Kubernetes Components (</w:t>
      </w:r>
      <w:r w:rsidRPr="003C4A1C">
        <w:t>Kubectl, kubelet and kubeadm</w:t>
      </w:r>
      <w:r>
        <w:t>)</w:t>
      </w:r>
    </w:p>
    <w:p w14:paraId="0C5A0AC5" w14:textId="77777777" w:rsidR="0090757C" w:rsidRDefault="0090757C">
      <w:pPr>
        <w:pStyle w:val="RapASEBodyCopy"/>
        <w:numPr>
          <w:ilvl w:val="0"/>
          <w:numId w:val="13"/>
        </w:numPr>
      </w:pPr>
      <w:r>
        <w:t>Initialize Kubernetes Master Node</w:t>
      </w:r>
    </w:p>
    <w:p w14:paraId="755BCE27" w14:textId="77777777" w:rsidR="0090757C" w:rsidRDefault="0090757C">
      <w:pPr>
        <w:pStyle w:val="RapASEBodyCopy"/>
        <w:numPr>
          <w:ilvl w:val="0"/>
          <w:numId w:val="13"/>
        </w:numPr>
      </w:pPr>
      <w:r>
        <w:t>Deploy Pod Network</w:t>
      </w:r>
    </w:p>
    <w:p w14:paraId="610B282E" w14:textId="06197E12" w:rsidR="00DB61B2" w:rsidRDefault="0090757C">
      <w:pPr>
        <w:pStyle w:val="RapASEBodyCopy"/>
        <w:numPr>
          <w:ilvl w:val="0"/>
          <w:numId w:val="13"/>
        </w:numPr>
      </w:pPr>
      <w:r>
        <w:t>Join Worker Nodes into Kubernet</w:t>
      </w:r>
      <w:r w:rsidR="00C844C7">
        <w:t>e</w:t>
      </w:r>
      <w:r>
        <w:t>s Cluster</w:t>
      </w:r>
    </w:p>
    <w:p w14:paraId="1B062546" w14:textId="77777777" w:rsidR="002F1DF5" w:rsidRDefault="002F1DF5" w:rsidP="002F1DF5">
      <w:pPr>
        <w:pStyle w:val="RapASEBodyCopy"/>
      </w:pPr>
    </w:p>
    <w:p w14:paraId="12E71D28" w14:textId="444A415A" w:rsidR="00802016" w:rsidRPr="00AE7031" w:rsidRDefault="0090757C" w:rsidP="0050246E">
      <w:pPr>
        <w:pStyle w:val="RapASESubheadLevel3"/>
      </w:pPr>
      <w:bookmarkStart w:id="18" w:name="_Toc155782209"/>
      <w:r w:rsidRPr="00AE7031">
        <w:t>Virtual Machine</w:t>
      </w:r>
      <w:r w:rsidR="00A2215A" w:rsidRPr="00AE7031">
        <w:t xml:space="preserve"> Setup</w:t>
      </w:r>
      <w:bookmarkEnd w:id="18"/>
    </w:p>
    <w:p w14:paraId="3D2858C0" w14:textId="0C864D65" w:rsidR="00EF0D47" w:rsidRDefault="0090757C" w:rsidP="0090757C">
      <w:pPr>
        <w:pStyle w:val="RapASEBodyCopy"/>
      </w:pPr>
      <w:r>
        <w:t xml:space="preserve">Each Kubernetes Cluster node must be setup </w:t>
      </w:r>
      <w:r w:rsidR="00377313">
        <w:t>on</w:t>
      </w:r>
      <w:r>
        <w:t xml:space="preserve"> a Virtual Machine</w:t>
      </w:r>
      <w:r w:rsidR="005F502F">
        <w:t xml:space="preserve"> and contain a specific </w:t>
      </w:r>
      <w:r w:rsidR="00EF0D47">
        <w:t xml:space="preserve">Username and Password to login </w:t>
      </w:r>
      <w:r w:rsidR="005F502F">
        <w:t>to it</w:t>
      </w:r>
      <w:r w:rsidR="00EF0D47">
        <w:t>.</w:t>
      </w:r>
    </w:p>
    <w:p w14:paraId="1A1DC04D" w14:textId="10ACE647" w:rsidR="00A2215A" w:rsidRDefault="0090757C" w:rsidP="00A2215A">
      <w:pPr>
        <w:pStyle w:val="RapASEBodyCopy"/>
      </w:pPr>
      <w:r w:rsidRPr="0090757C">
        <w:rPr>
          <w:b/>
          <w:bCs/>
        </w:rPr>
        <w:t>Note:</w:t>
      </w:r>
      <w:r>
        <w:t xml:space="preserve"> </w:t>
      </w:r>
      <w:r w:rsidR="004D5CBD">
        <w:t>F</w:t>
      </w:r>
      <w:r w:rsidR="0026613E">
        <w:t xml:space="preserve">ollowing are the sample VMs used to demonstrate </w:t>
      </w:r>
      <w:r>
        <w:t>the</w:t>
      </w:r>
      <w:r w:rsidR="0026613E">
        <w:t xml:space="preserve"> 3-node Kubernetes Cluster</w:t>
      </w:r>
      <w:r>
        <w:t xml:space="preserve"> in this document</w:t>
      </w:r>
      <w:r w:rsidR="0026613E">
        <w:t>.</w:t>
      </w:r>
      <w:r w:rsidR="00D37C61">
        <w:t xml:space="preserve"> Make sure to replace </w:t>
      </w:r>
      <w:r w:rsidR="0036337F">
        <w:t xml:space="preserve">them accordingly with </w:t>
      </w:r>
      <w:r w:rsidR="00D37C61">
        <w:t xml:space="preserve">your respective </w:t>
      </w:r>
      <w:r w:rsidR="00D01D89">
        <w:t xml:space="preserve">VM’s </w:t>
      </w:r>
      <w:r w:rsidR="00D37C61">
        <w:t>IP addresses wherever it is applicable.</w:t>
      </w:r>
    </w:p>
    <w:p w14:paraId="4E84D843" w14:textId="77777777" w:rsidR="00944775" w:rsidRDefault="00944775" w:rsidP="00A2215A">
      <w:pPr>
        <w:pStyle w:val="RapASEBodyCopy"/>
      </w:pPr>
    </w:p>
    <w:tbl>
      <w:tblPr>
        <w:tblStyle w:val="GridTable4-Accent1"/>
        <w:tblW w:w="0" w:type="auto"/>
        <w:tblInd w:w="4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8"/>
        <w:gridCol w:w="1951"/>
        <w:gridCol w:w="2076"/>
        <w:gridCol w:w="2003"/>
      </w:tblGrid>
      <w:tr w:rsidR="004D5CBD" w14:paraId="51BA481F" w14:textId="77777777" w:rsidTr="004D5CBD">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2168" w:type="dxa"/>
            <w:tcBorders>
              <w:top w:val="none" w:sz="0" w:space="0" w:color="auto"/>
              <w:left w:val="none" w:sz="0" w:space="0" w:color="auto"/>
              <w:bottom w:val="none" w:sz="0" w:space="0" w:color="auto"/>
              <w:right w:val="none" w:sz="0" w:space="0" w:color="auto"/>
            </w:tcBorders>
            <w:vAlign w:val="center"/>
          </w:tcPr>
          <w:p w14:paraId="32E6FE47" w14:textId="03468C45" w:rsidR="004D5CBD" w:rsidRPr="00B1675B" w:rsidRDefault="004D5CBD" w:rsidP="004D5CBD">
            <w:pPr>
              <w:pStyle w:val="RapASEBodyCopy"/>
              <w:jc w:val="center"/>
              <w:rPr>
                <w:b w:val="0"/>
                <w:bCs w:val="0"/>
              </w:rPr>
            </w:pPr>
            <w:r w:rsidRPr="00B1675B">
              <w:lastRenderedPageBreak/>
              <w:t>Kubernetes Node</w:t>
            </w:r>
          </w:p>
        </w:tc>
        <w:tc>
          <w:tcPr>
            <w:tcW w:w="1951" w:type="dxa"/>
            <w:tcBorders>
              <w:top w:val="none" w:sz="0" w:space="0" w:color="auto"/>
              <w:left w:val="none" w:sz="0" w:space="0" w:color="auto"/>
              <w:bottom w:val="none" w:sz="0" w:space="0" w:color="auto"/>
              <w:right w:val="none" w:sz="0" w:space="0" w:color="auto"/>
            </w:tcBorders>
            <w:vAlign w:val="center"/>
          </w:tcPr>
          <w:p w14:paraId="0F6682B6" w14:textId="0E8433DC" w:rsidR="004D5CBD" w:rsidRPr="0090757C" w:rsidRDefault="004D5CBD" w:rsidP="004D5CBD">
            <w:pPr>
              <w:pStyle w:val="RapASEBodyCopy"/>
              <w:jc w:val="center"/>
              <w:cnfStyle w:val="100000000000" w:firstRow="1" w:lastRow="0" w:firstColumn="0" w:lastColumn="0" w:oddVBand="0" w:evenVBand="0" w:oddHBand="0" w:evenHBand="0" w:firstRowFirstColumn="0" w:firstRowLastColumn="0" w:lastRowFirstColumn="0" w:lastRowLastColumn="0"/>
            </w:pPr>
            <w:r>
              <w:t>Username</w:t>
            </w:r>
          </w:p>
        </w:tc>
        <w:tc>
          <w:tcPr>
            <w:tcW w:w="2076" w:type="dxa"/>
            <w:tcBorders>
              <w:top w:val="none" w:sz="0" w:space="0" w:color="auto"/>
              <w:left w:val="none" w:sz="0" w:space="0" w:color="auto"/>
              <w:bottom w:val="none" w:sz="0" w:space="0" w:color="auto"/>
              <w:right w:val="none" w:sz="0" w:space="0" w:color="auto"/>
            </w:tcBorders>
            <w:vAlign w:val="center"/>
          </w:tcPr>
          <w:p w14:paraId="62B5AE5A" w14:textId="67825E3F" w:rsidR="004D5CBD" w:rsidRPr="00B1675B" w:rsidRDefault="004D5CBD" w:rsidP="004D5CBD">
            <w:pPr>
              <w:pStyle w:val="RapASEBodyCopy"/>
              <w:jc w:val="center"/>
              <w:cnfStyle w:val="100000000000" w:firstRow="1" w:lastRow="0" w:firstColumn="0" w:lastColumn="0" w:oddVBand="0" w:evenVBand="0" w:oddHBand="0" w:evenHBand="0" w:firstRowFirstColumn="0" w:firstRowLastColumn="0" w:lastRowFirstColumn="0" w:lastRowLastColumn="0"/>
              <w:rPr>
                <w:b w:val="0"/>
                <w:bCs w:val="0"/>
              </w:rPr>
            </w:pPr>
            <w:r w:rsidRPr="0090757C">
              <w:t>VMs</w:t>
            </w:r>
            <w:r>
              <w:rPr>
                <w:b w:val="0"/>
                <w:bCs w:val="0"/>
              </w:rPr>
              <w:t xml:space="preserve"> </w:t>
            </w:r>
            <w:r w:rsidRPr="00B1675B">
              <w:t>IP Address</w:t>
            </w:r>
          </w:p>
        </w:tc>
        <w:tc>
          <w:tcPr>
            <w:tcW w:w="2003" w:type="dxa"/>
            <w:tcBorders>
              <w:top w:val="none" w:sz="0" w:space="0" w:color="auto"/>
              <w:left w:val="none" w:sz="0" w:space="0" w:color="auto"/>
              <w:bottom w:val="none" w:sz="0" w:space="0" w:color="auto"/>
              <w:right w:val="none" w:sz="0" w:space="0" w:color="auto"/>
            </w:tcBorders>
            <w:vAlign w:val="center"/>
          </w:tcPr>
          <w:p w14:paraId="6EEE9440" w14:textId="13BFE867" w:rsidR="004D5CBD" w:rsidRPr="00B1675B" w:rsidRDefault="004D5CBD" w:rsidP="004D5CBD">
            <w:pPr>
              <w:pStyle w:val="RapASEBodyCopy"/>
              <w:jc w:val="center"/>
              <w:cnfStyle w:val="100000000000" w:firstRow="1" w:lastRow="0" w:firstColumn="0" w:lastColumn="0" w:oddVBand="0" w:evenVBand="0" w:oddHBand="0" w:evenHBand="0" w:firstRowFirstColumn="0" w:firstRowLastColumn="0" w:lastRowFirstColumn="0" w:lastRowLastColumn="0"/>
              <w:rPr>
                <w:b w:val="0"/>
                <w:bCs w:val="0"/>
              </w:rPr>
            </w:pPr>
            <w:r w:rsidRPr="00B1675B">
              <w:t>Operating System</w:t>
            </w:r>
          </w:p>
        </w:tc>
      </w:tr>
      <w:tr w:rsidR="004D5CBD" w14:paraId="31F7E77B" w14:textId="77777777" w:rsidTr="004D5CBD">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168" w:type="dxa"/>
            <w:vAlign w:val="center"/>
          </w:tcPr>
          <w:p w14:paraId="726DA440" w14:textId="1884EC87" w:rsidR="004D5CBD" w:rsidRPr="0090757C" w:rsidRDefault="004D5CBD" w:rsidP="004D5CBD">
            <w:pPr>
              <w:pStyle w:val="RapASEBodyCopy"/>
              <w:jc w:val="center"/>
              <w:rPr>
                <w:b w:val="0"/>
                <w:bCs w:val="0"/>
              </w:rPr>
            </w:pPr>
            <w:r w:rsidRPr="0090757C">
              <w:rPr>
                <w:b w:val="0"/>
                <w:bCs w:val="0"/>
              </w:rPr>
              <w:t>Master</w:t>
            </w:r>
            <w:r w:rsidR="00C52F20">
              <w:rPr>
                <w:b w:val="0"/>
                <w:bCs w:val="0"/>
              </w:rPr>
              <w:t xml:space="preserve"> </w:t>
            </w:r>
            <w:r w:rsidRPr="0090757C">
              <w:rPr>
                <w:b w:val="0"/>
                <w:bCs w:val="0"/>
              </w:rPr>
              <w:t>Node</w:t>
            </w:r>
          </w:p>
        </w:tc>
        <w:tc>
          <w:tcPr>
            <w:tcW w:w="1951" w:type="dxa"/>
            <w:vAlign w:val="center"/>
          </w:tcPr>
          <w:p w14:paraId="2D45A6AC" w14:textId="39C005FD" w:rsidR="004D5CBD" w:rsidRDefault="004D5CBD" w:rsidP="004D5CBD">
            <w:pPr>
              <w:pStyle w:val="RapASEBodyCopy"/>
              <w:jc w:val="center"/>
              <w:cnfStyle w:val="000000100000" w:firstRow="0" w:lastRow="0" w:firstColumn="0" w:lastColumn="0" w:oddVBand="0" w:evenVBand="0" w:oddHBand="1" w:evenHBand="0" w:firstRowFirstColumn="0" w:firstRowLastColumn="0" w:lastRowFirstColumn="0" w:lastRowLastColumn="0"/>
            </w:pPr>
            <w:r>
              <w:t>labk8smasternode</w:t>
            </w:r>
          </w:p>
        </w:tc>
        <w:tc>
          <w:tcPr>
            <w:tcW w:w="2076" w:type="dxa"/>
            <w:vAlign w:val="center"/>
          </w:tcPr>
          <w:p w14:paraId="73432707" w14:textId="6AB14234" w:rsidR="004D5CBD" w:rsidRDefault="004D5CBD" w:rsidP="004D5CBD">
            <w:pPr>
              <w:pStyle w:val="RapASEBodyCopy"/>
              <w:jc w:val="center"/>
              <w:cnfStyle w:val="000000100000" w:firstRow="0" w:lastRow="0" w:firstColumn="0" w:lastColumn="0" w:oddVBand="0" w:evenVBand="0" w:oddHBand="1" w:evenHBand="0" w:firstRowFirstColumn="0" w:firstRowLastColumn="0" w:lastRowFirstColumn="0" w:lastRowLastColumn="0"/>
            </w:pPr>
            <w:r>
              <w:t>10.9.204.161</w:t>
            </w:r>
          </w:p>
        </w:tc>
        <w:tc>
          <w:tcPr>
            <w:tcW w:w="2003" w:type="dxa"/>
            <w:vAlign w:val="center"/>
          </w:tcPr>
          <w:p w14:paraId="723D3A71" w14:textId="7C61B183" w:rsidR="004D5CBD" w:rsidRDefault="004D5CBD" w:rsidP="004D5CBD">
            <w:pPr>
              <w:pStyle w:val="RapASEBodyCopy"/>
              <w:jc w:val="center"/>
              <w:cnfStyle w:val="000000100000" w:firstRow="0" w:lastRow="0" w:firstColumn="0" w:lastColumn="0" w:oddVBand="0" w:evenVBand="0" w:oddHBand="1" w:evenHBand="0" w:firstRowFirstColumn="0" w:firstRowLastColumn="0" w:lastRowFirstColumn="0" w:lastRowLastColumn="0"/>
            </w:pPr>
            <w:r>
              <w:t>Ubuntu 20.04</w:t>
            </w:r>
          </w:p>
        </w:tc>
      </w:tr>
      <w:tr w:rsidR="004D5CBD" w14:paraId="30196509" w14:textId="77777777" w:rsidTr="004D5CBD">
        <w:trPr>
          <w:trHeight w:val="423"/>
        </w:trPr>
        <w:tc>
          <w:tcPr>
            <w:cnfStyle w:val="001000000000" w:firstRow="0" w:lastRow="0" w:firstColumn="1" w:lastColumn="0" w:oddVBand="0" w:evenVBand="0" w:oddHBand="0" w:evenHBand="0" w:firstRowFirstColumn="0" w:firstRowLastColumn="0" w:lastRowFirstColumn="0" w:lastRowLastColumn="0"/>
            <w:tcW w:w="2168" w:type="dxa"/>
            <w:vAlign w:val="center"/>
          </w:tcPr>
          <w:p w14:paraId="0E7818DA" w14:textId="577F2BDF" w:rsidR="004D5CBD" w:rsidRPr="0090757C" w:rsidRDefault="004D5CBD" w:rsidP="004D5CBD">
            <w:pPr>
              <w:pStyle w:val="RapASEBodyCopy"/>
              <w:jc w:val="center"/>
              <w:rPr>
                <w:b w:val="0"/>
                <w:bCs w:val="0"/>
              </w:rPr>
            </w:pPr>
            <w:r w:rsidRPr="0090757C">
              <w:rPr>
                <w:b w:val="0"/>
                <w:bCs w:val="0"/>
              </w:rPr>
              <w:t>Worker</w:t>
            </w:r>
            <w:r w:rsidR="00C52F20">
              <w:rPr>
                <w:b w:val="0"/>
                <w:bCs w:val="0"/>
              </w:rPr>
              <w:t xml:space="preserve"> N</w:t>
            </w:r>
            <w:r w:rsidRPr="0090757C">
              <w:rPr>
                <w:b w:val="0"/>
                <w:bCs w:val="0"/>
              </w:rPr>
              <w:t>ode</w:t>
            </w:r>
          </w:p>
        </w:tc>
        <w:tc>
          <w:tcPr>
            <w:tcW w:w="1951" w:type="dxa"/>
            <w:vAlign w:val="center"/>
          </w:tcPr>
          <w:p w14:paraId="055B151D" w14:textId="1405FE2E" w:rsidR="004D5CBD" w:rsidRDefault="004D5CBD" w:rsidP="004D5CBD">
            <w:pPr>
              <w:pStyle w:val="RapASEBodyCopy"/>
              <w:jc w:val="center"/>
              <w:cnfStyle w:val="000000000000" w:firstRow="0" w:lastRow="0" w:firstColumn="0" w:lastColumn="0" w:oddVBand="0" w:evenVBand="0" w:oddHBand="0" w:evenHBand="0" w:firstRowFirstColumn="0" w:firstRowLastColumn="0" w:lastRowFirstColumn="0" w:lastRowLastColumn="0"/>
            </w:pPr>
            <w:r>
              <w:t>labworkernode</w:t>
            </w:r>
          </w:p>
        </w:tc>
        <w:tc>
          <w:tcPr>
            <w:tcW w:w="2076" w:type="dxa"/>
            <w:vAlign w:val="center"/>
          </w:tcPr>
          <w:p w14:paraId="305E1B65" w14:textId="6417EFE5" w:rsidR="004D5CBD" w:rsidRDefault="004D5CBD" w:rsidP="004D5CBD">
            <w:pPr>
              <w:pStyle w:val="RapASEBodyCopy"/>
              <w:jc w:val="center"/>
              <w:cnfStyle w:val="000000000000" w:firstRow="0" w:lastRow="0" w:firstColumn="0" w:lastColumn="0" w:oddVBand="0" w:evenVBand="0" w:oddHBand="0" w:evenHBand="0" w:firstRowFirstColumn="0" w:firstRowLastColumn="0" w:lastRowFirstColumn="0" w:lastRowLastColumn="0"/>
            </w:pPr>
            <w:r>
              <w:t>10.9.204.159</w:t>
            </w:r>
          </w:p>
        </w:tc>
        <w:tc>
          <w:tcPr>
            <w:tcW w:w="2003" w:type="dxa"/>
            <w:vAlign w:val="center"/>
          </w:tcPr>
          <w:p w14:paraId="254DAE03" w14:textId="4AE3EA4C" w:rsidR="004D5CBD" w:rsidRDefault="004D5CBD" w:rsidP="004D5CBD">
            <w:pPr>
              <w:pStyle w:val="RapASEBodyCopy"/>
              <w:jc w:val="center"/>
              <w:cnfStyle w:val="000000000000" w:firstRow="0" w:lastRow="0" w:firstColumn="0" w:lastColumn="0" w:oddVBand="0" w:evenVBand="0" w:oddHBand="0" w:evenHBand="0" w:firstRowFirstColumn="0" w:firstRowLastColumn="0" w:lastRowFirstColumn="0" w:lastRowLastColumn="0"/>
            </w:pPr>
            <w:r>
              <w:t>Ubuntu 20.04</w:t>
            </w:r>
          </w:p>
        </w:tc>
      </w:tr>
      <w:tr w:rsidR="004D5CBD" w14:paraId="4303B87B" w14:textId="77777777" w:rsidTr="004D5CBD">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168" w:type="dxa"/>
            <w:vAlign w:val="center"/>
          </w:tcPr>
          <w:p w14:paraId="78E648C5" w14:textId="2762D553" w:rsidR="004D5CBD" w:rsidRPr="0090757C" w:rsidRDefault="004D5CBD" w:rsidP="004D5CBD">
            <w:pPr>
              <w:pStyle w:val="RapASEBodyCopy"/>
              <w:jc w:val="center"/>
              <w:rPr>
                <w:b w:val="0"/>
                <w:bCs w:val="0"/>
              </w:rPr>
            </w:pPr>
            <w:r w:rsidRPr="0090757C">
              <w:rPr>
                <w:b w:val="0"/>
                <w:bCs w:val="0"/>
              </w:rPr>
              <w:t>Worker</w:t>
            </w:r>
            <w:r w:rsidR="00C52F20">
              <w:rPr>
                <w:b w:val="0"/>
                <w:bCs w:val="0"/>
              </w:rPr>
              <w:t xml:space="preserve"> N</w:t>
            </w:r>
            <w:r w:rsidRPr="0090757C">
              <w:rPr>
                <w:b w:val="0"/>
                <w:bCs w:val="0"/>
              </w:rPr>
              <w:t>ode</w:t>
            </w:r>
            <w:r w:rsidR="00C52F20">
              <w:rPr>
                <w:b w:val="0"/>
                <w:bCs w:val="0"/>
              </w:rPr>
              <w:t xml:space="preserve"> </w:t>
            </w:r>
            <w:r w:rsidRPr="0090757C">
              <w:rPr>
                <w:b w:val="0"/>
                <w:bCs w:val="0"/>
              </w:rPr>
              <w:t>1</w:t>
            </w:r>
          </w:p>
        </w:tc>
        <w:tc>
          <w:tcPr>
            <w:tcW w:w="1951" w:type="dxa"/>
            <w:vAlign w:val="center"/>
          </w:tcPr>
          <w:p w14:paraId="14814F7B" w14:textId="72720DC9" w:rsidR="004D5CBD" w:rsidRDefault="004D5CBD" w:rsidP="004D5CBD">
            <w:pPr>
              <w:pStyle w:val="RapASEBodyCopy"/>
              <w:jc w:val="center"/>
              <w:cnfStyle w:val="000000100000" w:firstRow="0" w:lastRow="0" w:firstColumn="0" w:lastColumn="0" w:oddVBand="0" w:evenVBand="0" w:oddHBand="1" w:evenHBand="0" w:firstRowFirstColumn="0" w:firstRowLastColumn="0" w:lastRowFirstColumn="0" w:lastRowLastColumn="0"/>
            </w:pPr>
            <w:r>
              <w:t>labk8sworkernode1</w:t>
            </w:r>
          </w:p>
        </w:tc>
        <w:tc>
          <w:tcPr>
            <w:tcW w:w="2076" w:type="dxa"/>
            <w:vAlign w:val="center"/>
          </w:tcPr>
          <w:p w14:paraId="3582ABAC" w14:textId="1245A2C0" w:rsidR="004D5CBD" w:rsidRDefault="004D5CBD" w:rsidP="004D5CBD">
            <w:pPr>
              <w:pStyle w:val="RapASEBodyCopy"/>
              <w:jc w:val="center"/>
              <w:cnfStyle w:val="000000100000" w:firstRow="0" w:lastRow="0" w:firstColumn="0" w:lastColumn="0" w:oddVBand="0" w:evenVBand="0" w:oddHBand="1" w:evenHBand="0" w:firstRowFirstColumn="0" w:firstRowLastColumn="0" w:lastRowFirstColumn="0" w:lastRowLastColumn="0"/>
            </w:pPr>
            <w:r>
              <w:t>10.9.204.53</w:t>
            </w:r>
          </w:p>
        </w:tc>
        <w:tc>
          <w:tcPr>
            <w:tcW w:w="2003" w:type="dxa"/>
            <w:vAlign w:val="center"/>
          </w:tcPr>
          <w:p w14:paraId="7100B3EE" w14:textId="24A03B41" w:rsidR="004D5CBD" w:rsidRDefault="004D5CBD" w:rsidP="004D5CBD">
            <w:pPr>
              <w:pStyle w:val="RapASEBodyCopy"/>
              <w:jc w:val="center"/>
              <w:cnfStyle w:val="000000100000" w:firstRow="0" w:lastRow="0" w:firstColumn="0" w:lastColumn="0" w:oddVBand="0" w:evenVBand="0" w:oddHBand="1" w:evenHBand="0" w:firstRowFirstColumn="0" w:firstRowLastColumn="0" w:lastRowFirstColumn="0" w:lastRowLastColumn="0"/>
            </w:pPr>
            <w:r>
              <w:t>Ubuntu 20.04</w:t>
            </w:r>
          </w:p>
        </w:tc>
      </w:tr>
    </w:tbl>
    <w:p w14:paraId="773CDF13" w14:textId="1386DEF3" w:rsidR="00DB61B2" w:rsidRDefault="00DB61B2" w:rsidP="0050246E">
      <w:pPr>
        <w:pStyle w:val="RapASESubheadLevel3"/>
      </w:pPr>
      <w:bookmarkStart w:id="19" w:name="PuTTY"/>
      <w:bookmarkStart w:id="20" w:name="_Toc155782210"/>
      <w:bookmarkEnd w:id="19"/>
      <w:r>
        <w:t>Use PuTTY to connect wit</w:t>
      </w:r>
      <w:r w:rsidR="00685044">
        <w:t>h VMs</w:t>
      </w:r>
      <w:bookmarkEnd w:id="20"/>
    </w:p>
    <w:p w14:paraId="0C1CEB2D" w14:textId="64CFD920" w:rsidR="00DB61B2" w:rsidRDefault="00DB61B2" w:rsidP="00DB61B2">
      <w:pPr>
        <w:pStyle w:val="RapASEBodyCopy"/>
      </w:pPr>
      <w:r>
        <w:t xml:space="preserve">PuTTY </w:t>
      </w:r>
      <w:r w:rsidR="00454014">
        <w:t xml:space="preserve">application </w:t>
      </w:r>
      <w:r>
        <w:t xml:space="preserve">is used to connect with the Virtual Machines. </w:t>
      </w:r>
    </w:p>
    <w:p w14:paraId="008E350A" w14:textId="7E9F23E0" w:rsidR="00DB61B2" w:rsidRDefault="00DB61B2" w:rsidP="00DB61B2">
      <w:pPr>
        <w:pStyle w:val="RapASEBodyCopy"/>
      </w:pPr>
      <w:r>
        <w:t>Follow the below process to connect with the VMs that are setup</w:t>
      </w:r>
      <w:r w:rsidR="004F6BB0">
        <w:t>:</w:t>
      </w:r>
    </w:p>
    <w:p w14:paraId="6CB81BDF" w14:textId="48D03476" w:rsidR="00DB61B2" w:rsidRDefault="005E3BB9">
      <w:pPr>
        <w:pStyle w:val="RapASEBodyCopy"/>
        <w:numPr>
          <w:ilvl w:val="0"/>
          <w:numId w:val="14"/>
        </w:numPr>
      </w:pPr>
      <w:r>
        <w:t>Open PuTTY application.</w:t>
      </w:r>
    </w:p>
    <w:p w14:paraId="76795B8B" w14:textId="1A414CD0" w:rsidR="005E3BB9" w:rsidRDefault="005E3BB9">
      <w:pPr>
        <w:pStyle w:val="RapASEBodyCopy"/>
        <w:numPr>
          <w:ilvl w:val="0"/>
          <w:numId w:val="14"/>
        </w:numPr>
      </w:pPr>
      <w:r>
        <w:t xml:space="preserve">Enter the IP Address of the VM in </w:t>
      </w:r>
      <w:r w:rsidRPr="005E3BB9">
        <w:rPr>
          <w:b/>
          <w:bCs/>
        </w:rPr>
        <w:t>Host Name (or IP address)</w:t>
      </w:r>
      <w:r>
        <w:t xml:space="preserve"> field as shown below and click on </w:t>
      </w:r>
      <w:r w:rsidRPr="005E3BB9">
        <w:rPr>
          <w:b/>
          <w:bCs/>
        </w:rPr>
        <w:t>Open</w:t>
      </w:r>
      <w:r>
        <w:t>.</w:t>
      </w:r>
    </w:p>
    <w:p w14:paraId="76B56F9A" w14:textId="235E3F5F" w:rsidR="005E3BB9" w:rsidRDefault="005E3BB9" w:rsidP="005E3BB9">
      <w:pPr>
        <w:pStyle w:val="RapASEBodyCopy"/>
        <w:ind w:left="720"/>
      </w:pPr>
      <w:r w:rsidRPr="005E3BB9">
        <w:rPr>
          <w:noProof/>
        </w:rPr>
        <w:drawing>
          <wp:inline distT="0" distB="0" distL="0" distR="0" wp14:anchorId="71B1D89B" wp14:editId="5A4C6F81">
            <wp:extent cx="4105709" cy="3703320"/>
            <wp:effectExtent l="0" t="0" r="9525"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17"/>
                    <a:stretch>
                      <a:fillRect/>
                    </a:stretch>
                  </pic:blipFill>
                  <pic:spPr>
                    <a:xfrm>
                      <a:off x="0" y="0"/>
                      <a:ext cx="4154101" cy="3746969"/>
                    </a:xfrm>
                    <a:prstGeom prst="rect">
                      <a:avLst/>
                    </a:prstGeom>
                  </pic:spPr>
                </pic:pic>
              </a:graphicData>
            </a:graphic>
          </wp:inline>
        </w:drawing>
      </w:r>
    </w:p>
    <w:p w14:paraId="14571CC8" w14:textId="2C1BE4F7" w:rsidR="00FE31B7" w:rsidRDefault="00FE31B7">
      <w:pPr>
        <w:pStyle w:val="RapASEBodyCopy"/>
        <w:numPr>
          <w:ilvl w:val="0"/>
          <w:numId w:val="14"/>
        </w:numPr>
      </w:pPr>
      <w:r>
        <w:t xml:space="preserve">If you observe the below security alert, click on </w:t>
      </w:r>
      <w:r w:rsidRPr="00FE31B7">
        <w:rPr>
          <w:b/>
          <w:bCs/>
        </w:rPr>
        <w:t>Accept</w:t>
      </w:r>
      <w:r>
        <w:t xml:space="preserve"> to continue connecting with the VM.</w:t>
      </w:r>
    </w:p>
    <w:p w14:paraId="1C4AAB2C" w14:textId="1F77ADFE" w:rsidR="00FE31B7" w:rsidRDefault="00FE31B7" w:rsidP="00FE31B7">
      <w:pPr>
        <w:pStyle w:val="RapASEBodyCopy"/>
        <w:ind w:left="720"/>
      </w:pPr>
      <w:r w:rsidRPr="00FE31B7">
        <w:rPr>
          <w:noProof/>
        </w:rPr>
        <w:lastRenderedPageBreak/>
        <w:drawing>
          <wp:inline distT="0" distB="0" distL="0" distR="0" wp14:anchorId="4D5AAFEE" wp14:editId="6E60C049">
            <wp:extent cx="4182518" cy="2545080"/>
            <wp:effectExtent l="0" t="0" r="889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94382" cy="2552299"/>
                    </a:xfrm>
                    <a:prstGeom prst="rect">
                      <a:avLst/>
                    </a:prstGeom>
                  </pic:spPr>
                </pic:pic>
              </a:graphicData>
            </a:graphic>
          </wp:inline>
        </w:drawing>
      </w:r>
    </w:p>
    <w:p w14:paraId="12B1F8AE" w14:textId="6B075BBC" w:rsidR="005E3BB9" w:rsidRDefault="005F502F">
      <w:pPr>
        <w:pStyle w:val="RapASEBodyCopy"/>
        <w:numPr>
          <w:ilvl w:val="0"/>
          <w:numId w:val="14"/>
        </w:numPr>
      </w:pPr>
      <w:r>
        <w:t xml:space="preserve">Provide the </w:t>
      </w:r>
      <w:r w:rsidR="00EF0D47">
        <w:t>Username and Password</w:t>
      </w:r>
      <w:r>
        <w:t xml:space="preserve"> associated with the VM</w:t>
      </w:r>
      <w:r w:rsidR="00EF0D47">
        <w:t>.</w:t>
      </w:r>
    </w:p>
    <w:p w14:paraId="1106B047" w14:textId="2B69BA8D" w:rsidR="005F502F" w:rsidRDefault="00DD467E" w:rsidP="005F502F">
      <w:pPr>
        <w:pStyle w:val="RapASEBodyCopy"/>
        <w:ind w:left="720"/>
      </w:pPr>
      <w:r w:rsidRPr="00DD467E">
        <w:rPr>
          <w:noProof/>
        </w:rPr>
        <w:drawing>
          <wp:inline distT="0" distB="0" distL="0" distR="0" wp14:anchorId="122687E5" wp14:editId="762F604F">
            <wp:extent cx="3467960" cy="14325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62121" cy="1471456"/>
                    </a:xfrm>
                    <a:prstGeom prst="rect">
                      <a:avLst/>
                    </a:prstGeom>
                  </pic:spPr>
                </pic:pic>
              </a:graphicData>
            </a:graphic>
          </wp:inline>
        </w:drawing>
      </w:r>
    </w:p>
    <w:p w14:paraId="4AE59016" w14:textId="65750DAF" w:rsidR="00EF0D47" w:rsidRDefault="005F502F">
      <w:pPr>
        <w:pStyle w:val="RapASEBodyCopy"/>
        <w:numPr>
          <w:ilvl w:val="0"/>
          <w:numId w:val="14"/>
        </w:numPr>
      </w:pPr>
      <w:r>
        <w:t xml:space="preserve">Click </w:t>
      </w:r>
      <w:r w:rsidRPr="005F502F">
        <w:t>ENTER</w:t>
      </w:r>
      <w:r>
        <w:t xml:space="preserve"> to login in to the VM.</w:t>
      </w:r>
    </w:p>
    <w:p w14:paraId="569ADDCC" w14:textId="1CE7426F" w:rsidR="00DD467E" w:rsidRPr="00DB61B2" w:rsidRDefault="00DD467E" w:rsidP="00DD467E">
      <w:pPr>
        <w:pStyle w:val="RapASEBodyCopy"/>
        <w:ind w:left="720"/>
      </w:pPr>
      <w:r w:rsidRPr="00DD467E">
        <w:rPr>
          <w:noProof/>
        </w:rPr>
        <w:drawing>
          <wp:inline distT="0" distB="0" distL="0" distR="0" wp14:anchorId="6EEC5E42" wp14:editId="136B8621">
            <wp:extent cx="3390900" cy="2034540"/>
            <wp:effectExtent l="0" t="0" r="0" b="381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0"/>
                    <a:stretch>
                      <a:fillRect/>
                    </a:stretch>
                  </pic:blipFill>
                  <pic:spPr>
                    <a:xfrm>
                      <a:off x="0" y="0"/>
                      <a:ext cx="3405377" cy="2043226"/>
                    </a:xfrm>
                    <a:prstGeom prst="rect">
                      <a:avLst/>
                    </a:prstGeom>
                  </pic:spPr>
                </pic:pic>
              </a:graphicData>
            </a:graphic>
          </wp:inline>
        </w:drawing>
      </w:r>
    </w:p>
    <w:p w14:paraId="1A53A0AB" w14:textId="125D7C76" w:rsidR="004D5CBD" w:rsidRDefault="004D5CBD" w:rsidP="0050246E">
      <w:pPr>
        <w:pStyle w:val="RapASESubheadLevel3"/>
      </w:pPr>
      <w:bookmarkStart w:id="21" w:name="_Toc155782211"/>
      <w:r>
        <w:t xml:space="preserve">Update </w:t>
      </w:r>
      <w:r w:rsidR="007B50A9">
        <w:t>VMs with latest Package(s)</w:t>
      </w:r>
      <w:bookmarkEnd w:id="21"/>
    </w:p>
    <w:p w14:paraId="62431913" w14:textId="4041B576" w:rsidR="004D5CBD" w:rsidRDefault="00C44965" w:rsidP="004D5CBD">
      <w:pPr>
        <w:pStyle w:val="RapASEBodyCopy"/>
      </w:pPr>
      <w:r>
        <w:t xml:space="preserve">To update the VMs with latest available package(s), run the following command </w:t>
      </w:r>
      <w:r w:rsidR="00B622AA">
        <w:t xml:space="preserve">on all nodes </w:t>
      </w:r>
      <w:r>
        <w:t>o</w:t>
      </w:r>
      <w:r w:rsidR="007B50A9">
        <w:t>nce the login is successful</w:t>
      </w:r>
      <w:r>
        <w:t xml:space="preserve">. </w:t>
      </w:r>
    </w:p>
    <w:p w14:paraId="0DF4D146" w14:textId="0D02B210" w:rsidR="00C44965" w:rsidRDefault="00C44965" w:rsidP="00C44965">
      <w:pPr>
        <w:ind w:firstLine="720"/>
        <w:jc w:val="both"/>
        <w:rPr>
          <w:rFonts w:ascii="Courier New" w:hAnsi="Courier New" w:cs="Courier New"/>
          <w:b/>
          <w:bCs/>
        </w:rPr>
      </w:pPr>
      <w:r w:rsidRPr="00C44965">
        <w:rPr>
          <w:rFonts w:ascii="Courier New" w:hAnsi="Courier New" w:cs="Courier New"/>
          <w:b/>
          <w:bCs/>
        </w:rPr>
        <w:t>sudo apt update -y</w:t>
      </w:r>
    </w:p>
    <w:p w14:paraId="3B75B727" w14:textId="16471A31" w:rsidR="00DD467E" w:rsidRPr="00C44965" w:rsidRDefault="00FB13EB" w:rsidP="00C44965">
      <w:pPr>
        <w:ind w:firstLine="720"/>
        <w:jc w:val="both"/>
        <w:rPr>
          <w:rFonts w:ascii="Courier New" w:hAnsi="Courier New" w:cs="Courier New"/>
          <w:b/>
          <w:bCs/>
        </w:rPr>
      </w:pPr>
      <w:r w:rsidRPr="00FB13EB">
        <w:rPr>
          <w:rFonts w:ascii="Courier New" w:hAnsi="Courier New" w:cs="Courier New"/>
          <w:b/>
          <w:bCs/>
          <w:noProof/>
        </w:rPr>
        <w:lastRenderedPageBreak/>
        <w:drawing>
          <wp:inline distT="0" distB="0" distL="0" distR="0" wp14:anchorId="40C4831F" wp14:editId="42FC16CE">
            <wp:extent cx="5168588" cy="47167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85602" cy="4732307"/>
                    </a:xfrm>
                    <a:prstGeom prst="rect">
                      <a:avLst/>
                    </a:prstGeom>
                  </pic:spPr>
                </pic:pic>
              </a:graphicData>
            </a:graphic>
          </wp:inline>
        </w:drawing>
      </w:r>
    </w:p>
    <w:p w14:paraId="59E3C2B3" w14:textId="2F2CC657" w:rsidR="00C44965" w:rsidRPr="00C44965" w:rsidRDefault="00C44965" w:rsidP="00C44965">
      <w:pPr>
        <w:pStyle w:val="RapASEBodyCopy"/>
        <w:rPr>
          <w:rFonts w:cstheme="minorHAnsi"/>
        </w:rPr>
      </w:pPr>
      <w:r w:rsidRPr="00C44965">
        <w:rPr>
          <w:rFonts w:cstheme="minorHAnsi"/>
        </w:rPr>
        <w:t xml:space="preserve">NOTES: </w:t>
      </w:r>
    </w:p>
    <w:p w14:paraId="2420B7BA" w14:textId="128EAC44" w:rsidR="00C44965" w:rsidRDefault="00C44965">
      <w:pPr>
        <w:pStyle w:val="RapASEBodyCopy"/>
        <w:numPr>
          <w:ilvl w:val="0"/>
          <w:numId w:val="15"/>
        </w:numPr>
        <w:rPr>
          <w:rFonts w:cstheme="minorHAnsi"/>
        </w:rPr>
      </w:pPr>
      <w:r w:rsidRPr="00322AB2">
        <w:rPr>
          <w:rFonts w:cstheme="minorHAnsi"/>
        </w:rPr>
        <w:t>This command will obtain the updated version</w:t>
      </w:r>
      <w:r>
        <w:rPr>
          <w:rFonts w:cstheme="minorHAnsi"/>
        </w:rPr>
        <w:t>s</w:t>
      </w:r>
      <w:r w:rsidRPr="00322AB2">
        <w:rPr>
          <w:rFonts w:cstheme="minorHAnsi"/>
        </w:rPr>
        <w:t xml:space="preserve"> of packages (if available). </w:t>
      </w:r>
    </w:p>
    <w:p w14:paraId="0855CC74" w14:textId="5F4C7A67" w:rsidR="00C44965" w:rsidRDefault="00197B92">
      <w:pPr>
        <w:pStyle w:val="RapASEBodyCopy"/>
        <w:numPr>
          <w:ilvl w:val="0"/>
          <w:numId w:val="15"/>
        </w:numPr>
        <w:rPr>
          <w:rFonts w:cstheme="minorHAnsi"/>
        </w:rPr>
      </w:pPr>
      <w:r>
        <w:rPr>
          <w:rFonts w:cstheme="minorHAnsi"/>
        </w:rPr>
        <w:t>It is always</w:t>
      </w:r>
      <w:r w:rsidR="00C44965" w:rsidRPr="00322AB2">
        <w:rPr>
          <w:rFonts w:cstheme="minorHAnsi"/>
        </w:rPr>
        <w:t xml:space="preserve"> recommended </w:t>
      </w:r>
      <w:r w:rsidR="00C44965">
        <w:rPr>
          <w:rFonts w:cstheme="minorHAnsi"/>
        </w:rPr>
        <w:t>to</w:t>
      </w:r>
      <w:r w:rsidR="00C44965" w:rsidRPr="00322AB2">
        <w:rPr>
          <w:rFonts w:cstheme="minorHAnsi"/>
        </w:rPr>
        <w:t xml:space="preserve"> run this command before installing any package.</w:t>
      </w:r>
    </w:p>
    <w:p w14:paraId="14009D6F" w14:textId="250C0082" w:rsidR="00033764" w:rsidRPr="00033764" w:rsidRDefault="00033764">
      <w:pPr>
        <w:pStyle w:val="RapASEBodyCopy"/>
        <w:numPr>
          <w:ilvl w:val="0"/>
          <w:numId w:val="15"/>
        </w:numPr>
        <w:rPr>
          <w:rFonts w:cstheme="minorHAnsi"/>
        </w:rPr>
      </w:pPr>
      <w:r>
        <w:rPr>
          <w:rFonts w:cstheme="minorHAnsi"/>
        </w:rPr>
        <w:t xml:space="preserve">It is mandatory to provide the password associated with the username whenever you run any </w:t>
      </w:r>
      <w:r w:rsidR="007E4D71">
        <w:rPr>
          <w:rFonts w:cstheme="minorHAnsi"/>
          <w:b/>
          <w:bCs/>
        </w:rPr>
        <w:t>s</w:t>
      </w:r>
      <w:r w:rsidRPr="00C569EA">
        <w:rPr>
          <w:rFonts w:cstheme="minorHAnsi"/>
          <w:b/>
          <w:bCs/>
        </w:rPr>
        <w:t>udo</w:t>
      </w:r>
      <w:r>
        <w:rPr>
          <w:rFonts w:cstheme="minorHAnsi"/>
        </w:rPr>
        <w:t xml:space="preserve"> command either for the first time or after keeping the server in idle state for some time.</w:t>
      </w:r>
    </w:p>
    <w:p w14:paraId="0C42D2C9" w14:textId="12FEAD98" w:rsidR="00B622AA" w:rsidRDefault="00B622AA" w:rsidP="0050246E">
      <w:pPr>
        <w:pStyle w:val="RapASESubheadLevel3"/>
      </w:pPr>
      <w:bookmarkStart w:id="22" w:name="_Toc155782212"/>
      <w:r>
        <w:t>Disable Swap and Enable IP Forwarding</w:t>
      </w:r>
      <w:bookmarkEnd w:id="22"/>
    </w:p>
    <w:p w14:paraId="4F565438" w14:textId="438E864E" w:rsidR="00B622AA" w:rsidRDefault="00B622AA" w:rsidP="00B622AA">
      <w:pPr>
        <w:pStyle w:val="RapASEBodyCopy"/>
      </w:pPr>
      <w:r>
        <w:t>It is recommended to disable Swap and enable IP Forwarding on all nodes</w:t>
      </w:r>
      <w:r w:rsidR="00A555D9">
        <w:t xml:space="preserve">. The major reason is that </w:t>
      </w:r>
      <w:r>
        <w:t xml:space="preserve">the memory swapping </w:t>
      </w:r>
      <w:r w:rsidR="00A555D9">
        <w:t xml:space="preserve">might </w:t>
      </w:r>
      <w:r>
        <w:t>cause performance and stability issues within Kubernetes.</w:t>
      </w:r>
    </w:p>
    <w:p w14:paraId="4A1EA299" w14:textId="173DB325" w:rsidR="00B622AA" w:rsidRPr="007E724D" w:rsidRDefault="00B622AA" w:rsidP="00B622AA">
      <w:pPr>
        <w:pStyle w:val="RapASEBodyCopy"/>
        <w:rPr>
          <w:b/>
          <w:bCs/>
        </w:rPr>
      </w:pPr>
      <w:r w:rsidRPr="007E724D">
        <w:rPr>
          <w:b/>
          <w:bCs/>
        </w:rPr>
        <w:t xml:space="preserve">To </w:t>
      </w:r>
      <w:r w:rsidR="00B912FA" w:rsidRPr="007E724D">
        <w:rPr>
          <w:b/>
          <w:bCs/>
        </w:rPr>
        <w:t xml:space="preserve">disable the </w:t>
      </w:r>
      <w:r w:rsidRPr="007E724D">
        <w:rPr>
          <w:b/>
          <w:bCs/>
        </w:rPr>
        <w:t>Swap:</w:t>
      </w:r>
    </w:p>
    <w:p w14:paraId="521104DC" w14:textId="2FD250DF" w:rsidR="00FE18B2" w:rsidRDefault="00950758">
      <w:pPr>
        <w:pStyle w:val="RapASEBodyCopy"/>
        <w:numPr>
          <w:ilvl w:val="0"/>
          <w:numId w:val="16"/>
        </w:numPr>
      </w:pPr>
      <w:r>
        <w:t xml:space="preserve">Run </w:t>
      </w:r>
      <w:r w:rsidRPr="00FB13EB">
        <w:rPr>
          <w:rFonts w:ascii="Courier New" w:hAnsi="Courier New" w:cs="Courier New"/>
          <w:b/>
          <w:bCs/>
        </w:rPr>
        <w:t xml:space="preserve">sudo </w:t>
      </w:r>
      <w:r>
        <w:rPr>
          <w:rFonts w:ascii="Courier New" w:hAnsi="Courier New" w:cs="Courier New"/>
          <w:b/>
          <w:bCs/>
        </w:rPr>
        <w:t xml:space="preserve">nano /etc/fstab </w:t>
      </w:r>
      <w:r>
        <w:t>command to open the fstab file.</w:t>
      </w:r>
    </w:p>
    <w:p w14:paraId="58BA32B6" w14:textId="3E66B1C7" w:rsidR="00FE18B2" w:rsidRDefault="00FE18B2">
      <w:pPr>
        <w:pStyle w:val="RapASEBodyCopy"/>
        <w:numPr>
          <w:ilvl w:val="0"/>
          <w:numId w:val="16"/>
        </w:numPr>
      </w:pPr>
      <w:r>
        <w:t xml:space="preserve">Place a comment (#) before the </w:t>
      </w:r>
      <w:r w:rsidRPr="0031517A">
        <w:rPr>
          <w:b/>
          <w:bCs/>
        </w:rPr>
        <w:t>swapfile</w:t>
      </w:r>
      <w:r>
        <w:t xml:space="preserve"> related information (as shown below) or remove the entire information.</w:t>
      </w:r>
    </w:p>
    <w:p w14:paraId="1ED0DF60" w14:textId="6751C870" w:rsidR="00950758" w:rsidRDefault="0031517A" w:rsidP="00950758">
      <w:pPr>
        <w:pStyle w:val="RapASEBodyCopy"/>
        <w:ind w:left="720"/>
      </w:pPr>
      <w:r w:rsidRPr="0031517A">
        <w:rPr>
          <w:noProof/>
        </w:rPr>
        <w:lastRenderedPageBreak/>
        <w:drawing>
          <wp:inline distT="0" distB="0" distL="0" distR="0" wp14:anchorId="47836D5E" wp14:editId="7B831B51">
            <wp:extent cx="4744622" cy="3825240"/>
            <wp:effectExtent l="0" t="0" r="0" b="381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22"/>
                    <a:stretch>
                      <a:fillRect/>
                    </a:stretch>
                  </pic:blipFill>
                  <pic:spPr>
                    <a:xfrm>
                      <a:off x="0" y="0"/>
                      <a:ext cx="4757550" cy="3835663"/>
                    </a:xfrm>
                    <a:prstGeom prst="rect">
                      <a:avLst/>
                    </a:prstGeom>
                  </pic:spPr>
                </pic:pic>
              </a:graphicData>
            </a:graphic>
          </wp:inline>
        </w:drawing>
      </w:r>
    </w:p>
    <w:p w14:paraId="1BD834D7" w14:textId="71971B54" w:rsidR="009C09C7" w:rsidRDefault="009C09C7">
      <w:pPr>
        <w:pStyle w:val="RapASEBodyCopy"/>
        <w:numPr>
          <w:ilvl w:val="0"/>
          <w:numId w:val="16"/>
        </w:numPr>
      </w:pPr>
      <w:r>
        <w:t>Save the fstab file by using the following commands.</w:t>
      </w:r>
    </w:p>
    <w:p w14:paraId="506FEE14" w14:textId="04A0C5CB" w:rsidR="009C09C7" w:rsidRDefault="009C09C7">
      <w:pPr>
        <w:pStyle w:val="RapASEBodyCopy"/>
        <w:numPr>
          <w:ilvl w:val="1"/>
          <w:numId w:val="16"/>
        </w:numPr>
      </w:pPr>
      <w:r>
        <w:t xml:space="preserve">Click “Cntrl + O” to Write Out the changes and </w:t>
      </w:r>
      <w:r w:rsidR="005D656D">
        <w:t xml:space="preserve">then </w:t>
      </w:r>
      <w:r>
        <w:t>press ENTER.</w:t>
      </w:r>
    </w:p>
    <w:p w14:paraId="710D442A" w14:textId="77777777" w:rsidR="009C09C7" w:rsidRDefault="009C09C7">
      <w:pPr>
        <w:pStyle w:val="RapASEBodyCopy"/>
        <w:numPr>
          <w:ilvl w:val="1"/>
          <w:numId w:val="16"/>
        </w:numPr>
      </w:pPr>
      <w:r>
        <w:t>Click “Cntrl + X” to Exit from the file.</w:t>
      </w:r>
    </w:p>
    <w:p w14:paraId="4DE12460" w14:textId="7B74C89A" w:rsidR="009F42CE" w:rsidRPr="007E724D" w:rsidRDefault="009F42CE" w:rsidP="009F42CE">
      <w:pPr>
        <w:pStyle w:val="RapASEBodyCopy"/>
        <w:rPr>
          <w:b/>
          <w:bCs/>
        </w:rPr>
      </w:pPr>
      <w:r w:rsidRPr="007E724D">
        <w:rPr>
          <w:b/>
          <w:bCs/>
        </w:rPr>
        <w:t>To enable the IP Forwarding:</w:t>
      </w:r>
    </w:p>
    <w:p w14:paraId="50D1190A" w14:textId="79CCFECA" w:rsidR="007E724D" w:rsidRDefault="007E724D">
      <w:pPr>
        <w:pStyle w:val="RapASEBodyCopy"/>
        <w:numPr>
          <w:ilvl w:val="0"/>
          <w:numId w:val="17"/>
        </w:numPr>
      </w:pPr>
      <w:r>
        <w:t xml:space="preserve">Run </w:t>
      </w:r>
      <w:r w:rsidRPr="00FB13EB">
        <w:rPr>
          <w:rFonts w:ascii="Courier New" w:hAnsi="Courier New" w:cs="Courier New"/>
          <w:b/>
          <w:bCs/>
        </w:rPr>
        <w:t xml:space="preserve">sudo </w:t>
      </w:r>
      <w:r>
        <w:rPr>
          <w:rFonts w:ascii="Courier New" w:hAnsi="Courier New" w:cs="Courier New"/>
          <w:b/>
          <w:bCs/>
        </w:rPr>
        <w:t xml:space="preserve">nano /etc/sysctl.conf </w:t>
      </w:r>
      <w:r>
        <w:t>command to open the sysctl config file.</w:t>
      </w:r>
    </w:p>
    <w:p w14:paraId="00BA8541" w14:textId="2959EC8F" w:rsidR="007E724D" w:rsidRDefault="004F6BB0">
      <w:pPr>
        <w:pStyle w:val="RapASEBodyCopy"/>
        <w:numPr>
          <w:ilvl w:val="0"/>
          <w:numId w:val="17"/>
        </w:numPr>
      </w:pPr>
      <w:r>
        <w:t xml:space="preserve">Search for </w:t>
      </w:r>
      <w:r w:rsidR="006570AE">
        <w:t xml:space="preserve">the </w:t>
      </w:r>
      <w:r w:rsidR="00341002" w:rsidRPr="00341002">
        <w:rPr>
          <w:i/>
          <w:iCs/>
        </w:rPr>
        <w:t>“</w:t>
      </w:r>
      <w:r w:rsidR="00341002" w:rsidRPr="00960C6A">
        <w:rPr>
          <w:b/>
          <w:bCs/>
          <w:i/>
          <w:iCs/>
        </w:rPr>
        <w:t>net.ipv4.ip_forward=1</w:t>
      </w:r>
      <w:r w:rsidR="00341002" w:rsidRPr="00341002">
        <w:rPr>
          <w:i/>
          <w:iCs/>
        </w:rPr>
        <w:t>”</w:t>
      </w:r>
      <w:r w:rsidR="00341002">
        <w:rPr>
          <w:i/>
          <w:iCs/>
        </w:rPr>
        <w:t xml:space="preserve"> </w:t>
      </w:r>
      <w:r w:rsidR="00341002">
        <w:t>line</w:t>
      </w:r>
      <w:r>
        <w:t xml:space="preserve"> and uncomment (remove #) it</w:t>
      </w:r>
      <w:r w:rsidR="00341002">
        <w:t xml:space="preserve"> as shown below</w:t>
      </w:r>
      <w:r w:rsidR="007E724D">
        <w:t>.</w:t>
      </w:r>
    </w:p>
    <w:p w14:paraId="34A2E6CF" w14:textId="0932A368" w:rsidR="00AE4A10" w:rsidRDefault="00EA1B3B" w:rsidP="00AE4A10">
      <w:pPr>
        <w:pStyle w:val="RapASEBodyCopy"/>
        <w:ind w:left="720"/>
      </w:pPr>
      <w:r w:rsidRPr="00EA1B3B">
        <w:rPr>
          <w:noProof/>
        </w:rPr>
        <w:lastRenderedPageBreak/>
        <w:drawing>
          <wp:inline distT="0" distB="0" distL="0" distR="0" wp14:anchorId="76B3942F" wp14:editId="2B436F3C">
            <wp:extent cx="4641273" cy="3747059"/>
            <wp:effectExtent l="0" t="0" r="698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49571" cy="3753758"/>
                    </a:xfrm>
                    <a:prstGeom prst="rect">
                      <a:avLst/>
                    </a:prstGeom>
                  </pic:spPr>
                </pic:pic>
              </a:graphicData>
            </a:graphic>
          </wp:inline>
        </w:drawing>
      </w:r>
    </w:p>
    <w:p w14:paraId="55AF4B69" w14:textId="7022DD71" w:rsidR="001952A5" w:rsidRDefault="001952A5">
      <w:pPr>
        <w:pStyle w:val="RapASEBodyCopy"/>
        <w:numPr>
          <w:ilvl w:val="0"/>
          <w:numId w:val="17"/>
        </w:numPr>
      </w:pPr>
      <w:r>
        <w:t>Save the sysctl.conf file by using the following commands.</w:t>
      </w:r>
    </w:p>
    <w:p w14:paraId="247A351C" w14:textId="406D7676" w:rsidR="007E724D" w:rsidRDefault="007E724D">
      <w:pPr>
        <w:pStyle w:val="RapASEBodyCopy"/>
        <w:numPr>
          <w:ilvl w:val="1"/>
          <w:numId w:val="17"/>
        </w:numPr>
      </w:pPr>
      <w:r>
        <w:t xml:space="preserve">Click “Cntrl + O” to Write Out the changes and </w:t>
      </w:r>
      <w:r w:rsidR="005D656D">
        <w:t xml:space="preserve">then </w:t>
      </w:r>
      <w:r>
        <w:t>press ENTER.</w:t>
      </w:r>
    </w:p>
    <w:p w14:paraId="4A40BE78" w14:textId="5BE22771" w:rsidR="009F42CE" w:rsidRDefault="007E724D">
      <w:pPr>
        <w:pStyle w:val="RapASEBodyCopy"/>
        <w:numPr>
          <w:ilvl w:val="1"/>
          <w:numId w:val="17"/>
        </w:numPr>
      </w:pPr>
      <w:r>
        <w:t>Click “Cntrl + X” to Exit from the file.</w:t>
      </w:r>
    </w:p>
    <w:p w14:paraId="0E0FFCE2" w14:textId="5EF34B8C" w:rsidR="00EA1B3B" w:rsidRDefault="00EA1B3B">
      <w:pPr>
        <w:pStyle w:val="RapASEBodyCopy"/>
        <w:numPr>
          <w:ilvl w:val="0"/>
          <w:numId w:val="17"/>
        </w:numPr>
      </w:pPr>
      <w:r>
        <w:t xml:space="preserve">Run </w:t>
      </w:r>
      <w:r w:rsidRPr="00FB13EB">
        <w:rPr>
          <w:rFonts w:ascii="Courier New" w:hAnsi="Courier New" w:cs="Courier New"/>
          <w:b/>
          <w:bCs/>
        </w:rPr>
        <w:t xml:space="preserve">sudo </w:t>
      </w:r>
      <w:r>
        <w:rPr>
          <w:rFonts w:ascii="Courier New" w:hAnsi="Courier New" w:cs="Courier New"/>
          <w:b/>
          <w:bCs/>
        </w:rPr>
        <w:t xml:space="preserve">sysctl -p </w:t>
      </w:r>
      <w:r>
        <w:t xml:space="preserve">command to verify the </w:t>
      </w:r>
      <w:r w:rsidR="00884D05">
        <w:t xml:space="preserve">applied </w:t>
      </w:r>
      <w:r>
        <w:t>configuration changes.</w:t>
      </w:r>
    </w:p>
    <w:p w14:paraId="1119F29A" w14:textId="05128A4B" w:rsidR="00EA1B3B" w:rsidRPr="00B622AA" w:rsidRDefault="00EA1B3B" w:rsidP="00EA1B3B">
      <w:pPr>
        <w:pStyle w:val="RapASEBodyCopy"/>
        <w:ind w:left="720"/>
      </w:pPr>
      <w:r w:rsidRPr="00EA1B3B">
        <w:rPr>
          <w:noProof/>
        </w:rPr>
        <w:drawing>
          <wp:inline distT="0" distB="0" distL="0" distR="0" wp14:anchorId="3350066F" wp14:editId="6F261C6A">
            <wp:extent cx="4472232" cy="3616037"/>
            <wp:effectExtent l="0" t="0" r="5080" b="3810"/>
            <wp:docPr id="24" name="Picture 2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graphical user interface&#10;&#10;Description automatically generated"/>
                    <pic:cNvPicPr/>
                  </pic:nvPicPr>
                  <pic:blipFill>
                    <a:blip r:embed="rId24"/>
                    <a:stretch>
                      <a:fillRect/>
                    </a:stretch>
                  </pic:blipFill>
                  <pic:spPr>
                    <a:xfrm>
                      <a:off x="0" y="0"/>
                      <a:ext cx="4479053" cy="3621552"/>
                    </a:xfrm>
                    <a:prstGeom prst="rect">
                      <a:avLst/>
                    </a:prstGeom>
                  </pic:spPr>
                </pic:pic>
              </a:graphicData>
            </a:graphic>
          </wp:inline>
        </w:drawing>
      </w:r>
    </w:p>
    <w:p w14:paraId="7AB47746" w14:textId="40215572" w:rsidR="00B622AA" w:rsidRDefault="00B622AA" w:rsidP="0050246E">
      <w:pPr>
        <w:pStyle w:val="RapASESubheadLevel3"/>
      </w:pPr>
      <w:bookmarkStart w:id="23" w:name="InstallDockerCE"/>
      <w:bookmarkStart w:id="24" w:name="_Toc155782213"/>
      <w:bookmarkEnd w:id="23"/>
      <w:r>
        <w:lastRenderedPageBreak/>
        <w:t>Install Docker CE</w:t>
      </w:r>
      <w:bookmarkEnd w:id="24"/>
    </w:p>
    <w:p w14:paraId="64B3DED8" w14:textId="123A21FD" w:rsidR="00637DD5" w:rsidRDefault="00637DD5" w:rsidP="00B622AA">
      <w:pPr>
        <w:pStyle w:val="RapASEBodyCopy"/>
      </w:pPr>
      <w:r>
        <w:t xml:space="preserve">Docker CE must be installed on all nodes because Kubernetes relies on a Docker container. </w:t>
      </w:r>
      <w:r w:rsidR="00A14E4D">
        <w:t>By default</w:t>
      </w:r>
      <w:r>
        <w:t xml:space="preserve">, the latest version of the Docker CE </w:t>
      </w:r>
      <w:r w:rsidR="00A14E4D">
        <w:t>is</w:t>
      </w:r>
      <w:r>
        <w:t xml:space="preserve"> not </w:t>
      </w:r>
      <w:r w:rsidR="00A14E4D">
        <w:t>included</w:t>
      </w:r>
      <w:r>
        <w:t xml:space="preserve"> in the Ubuntu default repository, so it is required to add Docker’s official repository to </w:t>
      </w:r>
      <w:r w:rsidR="00F76E78">
        <w:t>the Advanced Package Tool (</w:t>
      </w:r>
      <w:r>
        <w:t>APT</w:t>
      </w:r>
      <w:r w:rsidR="00F76E78">
        <w:t>) library</w:t>
      </w:r>
      <w:r>
        <w:t>.</w:t>
      </w:r>
    </w:p>
    <w:p w14:paraId="233B272D" w14:textId="4E7A763D" w:rsidR="00637DD5" w:rsidRPr="00637DD5" w:rsidRDefault="00637DD5" w:rsidP="00B622AA">
      <w:pPr>
        <w:pStyle w:val="RapASEBodyCopy"/>
        <w:rPr>
          <w:b/>
          <w:bCs/>
        </w:rPr>
      </w:pPr>
      <w:r w:rsidRPr="00637DD5">
        <w:rPr>
          <w:b/>
          <w:bCs/>
        </w:rPr>
        <w:t xml:space="preserve">To install </w:t>
      </w:r>
      <w:r w:rsidR="00441A41">
        <w:rPr>
          <w:b/>
          <w:bCs/>
        </w:rPr>
        <w:t xml:space="preserve">and setup the </w:t>
      </w:r>
      <w:r w:rsidRPr="00637DD5">
        <w:rPr>
          <w:b/>
          <w:bCs/>
        </w:rPr>
        <w:t>Docker CE:</w:t>
      </w:r>
    </w:p>
    <w:p w14:paraId="437810F4" w14:textId="2E8E46B5" w:rsidR="001B18DB" w:rsidRDefault="001B18DB">
      <w:pPr>
        <w:pStyle w:val="RapASEBodyCopy"/>
        <w:numPr>
          <w:ilvl w:val="0"/>
          <w:numId w:val="18"/>
        </w:numPr>
      </w:pPr>
      <w:r>
        <w:t xml:space="preserve">Run </w:t>
      </w:r>
      <w:r w:rsidRPr="00AF5110">
        <w:rPr>
          <w:rFonts w:ascii="Courier New" w:hAnsi="Courier New" w:cs="Courier New"/>
          <w:b/>
          <w:bCs/>
        </w:rPr>
        <w:t>sudo su</w:t>
      </w:r>
      <w:r>
        <w:t xml:space="preserve"> command to login to root directory.</w:t>
      </w:r>
    </w:p>
    <w:p w14:paraId="233B656C" w14:textId="50E73EA3" w:rsidR="00776E99" w:rsidRDefault="00776E99" w:rsidP="00776E99">
      <w:pPr>
        <w:pStyle w:val="RapASEBodyCopy"/>
        <w:ind w:left="720"/>
      </w:pPr>
      <w:r w:rsidRPr="00FA1EC7">
        <w:rPr>
          <w:b/>
          <w:bCs/>
          <w:lang w:eastAsia="en-IN"/>
        </w:rPr>
        <w:t>NOTE:</w:t>
      </w:r>
      <w:r>
        <w:rPr>
          <w:lang w:eastAsia="en-IN"/>
        </w:rPr>
        <w:t xml:space="preserve"> The system may ask you for the password. If you know the password, then enter the password and access the root directory</w:t>
      </w:r>
      <w:r w:rsidR="0067101B">
        <w:rPr>
          <w:lang w:eastAsia="en-IN"/>
        </w:rPr>
        <w:t>. Else,</w:t>
      </w:r>
      <w:r>
        <w:rPr>
          <w:lang w:eastAsia="en-IN"/>
        </w:rPr>
        <w:t xml:space="preserve"> contact your System Administrator.</w:t>
      </w:r>
      <w:r w:rsidR="00696542">
        <w:rPr>
          <w:lang w:eastAsia="en-IN"/>
        </w:rPr>
        <w:t xml:space="preserve"> </w:t>
      </w:r>
      <w:r w:rsidR="00696542" w:rsidRPr="00696542">
        <w:rPr>
          <w:b/>
          <w:bCs/>
          <w:lang w:eastAsia="en-IN"/>
        </w:rPr>
        <w:t>DO NOT RUN THIS COMMAND TWICE.</w:t>
      </w:r>
    </w:p>
    <w:p w14:paraId="702F4112" w14:textId="573CA10D" w:rsidR="001B18DB" w:rsidRPr="00D85063" w:rsidRDefault="002D1808" w:rsidP="001B18DB">
      <w:pPr>
        <w:pStyle w:val="RapASEBodyCopy"/>
        <w:ind w:left="720"/>
        <w:rPr>
          <w:lang w:val="en-IN"/>
        </w:rPr>
      </w:pPr>
      <w:r w:rsidRPr="002D1808">
        <w:rPr>
          <w:noProof/>
          <w:lang w:val="en-IN"/>
        </w:rPr>
        <w:drawing>
          <wp:inline distT="0" distB="0" distL="0" distR="0" wp14:anchorId="4BFB5F5E" wp14:editId="4D01DEB3">
            <wp:extent cx="5501369" cy="38100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04503" cy="3812171"/>
                    </a:xfrm>
                    <a:prstGeom prst="rect">
                      <a:avLst/>
                    </a:prstGeom>
                  </pic:spPr>
                </pic:pic>
              </a:graphicData>
            </a:graphic>
          </wp:inline>
        </w:drawing>
      </w:r>
    </w:p>
    <w:p w14:paraId="51228842" w14:textId="78319DD5" w:rsidR="00637DD5" w:rsidRDefault="002332CE">
      <w:pPr>
        <w:pStyle w:val="RapASEBodyCopy"/>
        <w:numPr>
          <w:ilvl w:val="0"/>
          <w:numId w:val="18"/>
        </w:numPr>
      </w:pPr>
      <w:r>
        <w:t xml:space="preserve">Run </w:t>
      </w:r>
      <w:r w:rsidRPr="00111224">
        <w:rPr>
          <w:rFonts w:ascii="Courier New" w:hAnsi="Courier New" w:cs="Courier New"/>
          <w:b/>
          <w:bCs/>
        </w:rPr>
        <w:t>sudo apt-get install apt-transport-https ca-certificates curl software-properties-common -y</w:t>
      </w:r>
      <w:r>
        <w:rPr>
          <w:b/>
          <w:bCs/>
        </w:rPr>
        <w:t xml:space="preserve"> </w:t>
      </w:r>
      <w:r w:rsidRPr="002332CE">
        <w:t>command</w:t>
      </w:r>
      <w:r>
        <w:t xml:space="preserve"> to install all the required dependencies for accessing Docker repositories over HTTPS.</w:t>
      </w:r>
    </w:p>
    <w:p w14:paraId="7F2F98B4" w14:textId="2F79D7E0" w:rsidR="00946643" w:rsidRPr="00D85063" w:rsidRDefault="00D85063" w:rsidP="00073B88">
      <w:pPr>
        <w:pStyle w:val="RapASEBodyCopy"/>
        <w:ind w:left="720"/>
        <w:rPr>
          <w:b/>
          <w:bCs/>
          <w:i/>
          <w:iCs/>
          <w:vanish/>
          <w:lang w:val="en-IN"/>
          <w:specVanish/>
        </w:rPr>
      </w:pPr>
      <w:r w:rsidRPr="00D85063">
        <w:rPr>
          <w:b/>
          <w:bCs/>
          <w:i/>
          <w:iCs/>
          <w:lang w:val="en-IN"/>
        </w:rPr>
        <w:lastRenderedPageBreak/>
        <w:t>Master Node</w:t>
      </w:r>
    </w:p>
    <w:p w14:paraId="2688EB58" w14:textId="4B6393D0" w:rsidR="00D85063" w:rsidRDefault="00D85063" w:rsidP="00D85063">
      <w:pPr>
        <w:pStyle w:val="RapASEBodyCopy"/>
        <w:ind w:left="720"/>
        <w:rPr>
          <w:lang w:val="en-IN"/>
        </w:rPr>
      </w:pPr>
      <w:r>
        <w:rPr>
          <w:lang w:val="en-IN"/>
        </w:rPr>
        <w:t xml:space="preserve"> </w:t>
      </w:r>
      <w:r w:rsidR="00912181" w:rsidRPr="00912181">
        <w:rPr>
          <w:noProof/>
          <w:lang w:val="en-IN"/>
        </w:rPr>
        <w:drawing>
          <wp:inline distT="0" distB="0" distL="0" distR="0" wp14:anchorId="40FE71A8" wp14:editId="7CBFAB59">
            <wp:extent cx="5498077" cy="7408333"/>
            <wp:effectExtent l="0" t="0" r="762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10369" cy="7424896"/>
                    </a:xfrm>
                    <a:prstGeom prst="rect">
                      <a:avLst/>
                    </a:prstGeom>
                  </pic:spPr>
                </pic:pic>
              </a:graphicData>
            </a:graphic>
          </wp:inline>
        </w:drawing>
      </w:r>
    </w:p>
    <w:p w14:paraId="0F247168" w14:textId="23559D86" w:rsidR="007038F9" w:rsidRPr="00D85063" w:rsidRDefault="007038F9" w:rsidP="00D85063">
      <w:pPr>
        <w:pStyle w:val="RapASEBodyCopy"/>
        <w:ind w:left="720"/>
        <w:rPr>
          <w:vanish/>
          <w:lang w:val="en-IN"/>
          <w:specVanish/>
        </w:rPr>
      </w:pPr>
      <w:r>
        <w:rPr>
          <w:b/>
          <w:bCs/>
          <w:i/>
          <w:iCs/>
          <w:lang w:val="en-IN"/>
        </w:rPr>
        <w:lastRenderedPageBreak/>
        <w:t>Worker Node</w:t>
      </w:r>
    </w:p>
    <w:p w14:paraId="434DDBDA" w14:textId="744EE881" w:rsidR="007038F9" w:rsidRPr="007038F9" w:rsidRDefault="00D85063" w:rsidP="00073B88">
      <w:pPr>
        <w:pStyle w:val="RapASEBodyCopy"/>
        <w:ind w:left="720"/>
        <w:rPr>
          <w:b/>
          <w:bCs/>
          <w:lang w:val="en-IN"/>
        </w:rPr>
      </w:pPr>
      <w:r>
        <w:rPr>
          <w:b/>
          <w:bCs/>
          <w:i/>
          <w:iCs/>
          <w:lang w:val="en-IN"/>
        </w:rPr>
        <w:t xml:space="preserve"> </w:t>
      </w:r>
      <w:r w:rsidR="007038F9" w:rsidRPr="007038F9">
        <w:rPr>
          <w:b/>
          <w:bCs/>
          <w:i/>
          <w:iCs/>
          <w:noProof/>
          <w:lang w:val="en-IN"/>
        </w:rPr>
        <w:drawing>
          <wp:inline distT="0" distB="0" distL="0" distR="0" wp14:anchorId="608BF3E9" wp14:editId="5B5DE7F8">
            <wp:extent cx="5384800" cy="8225750"/>
            <wp:effectExtent l="0" t="0" r="6350" b="444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27"/>
                    <a:stretch>
                      <a:fillRect/>
                    </a:stretch>
                  </pic:blipFill>
                  <pic:spPr>
                    <a:xfrm>
                      <a:off x="0" y="0"/>
                      <a:ext cx="5386429" cy="8228238"/>
                    </a:xfrm>
                    <a:prstGeom prst="rect">
                      <a:avLst/>
                    </a:prstGeom>
                  </pic:spPr>
                </pic:pic>
              </a:graphicData>
            </a:graphic>
          </wp:inline>
        </w:drawing>
      </w:r>
    </w:p>
    <w:p w14:paraId="0F0A7DDB" w14:textId="756D2032" w:rsidR="00EC1858" w:rsidRPr="00946643" w:rsidRDefault="00946643" w:rsidP="00073B88">
      <w:pPr>
        <w:pStyle w:val="RapASEBodyCopy"/>
        <w:ind w:left="720"/>
        <w:rPr>
          <w:b/>
          <w:bCs/>
          <w:i/>
          <w:iCs/>
          <w:lang w:val="en-IN"/>
        </w:rPr>
      </w:pPr>
      <w:r w:rsidRPr="00946643">
        <w:rPr>
          <w:b/>
          <w:bCs/>
          <w:i/>
          <w:iCs/>
          <w:lang w:val="en-IN"/>
        </w:rPr>
        <w:lastRenderedPageBreak/>
        <w:t>Worker</w:t>
      </w:r>
      <w:r w:rsidR="007038F9">
        <w:rPr>
          <w:b/>
          <w:bCs/>
          <w:i/>
          <w:iCs/>
          <w:lang w:val="en-IN"/>
        </w:rPr>
        <w:t xml:space="preserve"> </w:t>
      </w:r>
      <w:r w:rsidRPr="00946643">
        <w:rPr>
          <w:b/>
          <w:bCs/>
          <w:i/>
          <w:iCs/>
          <w:lang w:val="en-IN"/>
        </w:rPr>
        <w:t>Node1</w:t>
      </w:r>
    </w:p>
    <w:p w14:paraId="4B53FD94" w14:textId="01491F69" w:rsidR="00EC1858" w:rsidRPr="003C69A9" w:rsidRDefault="00946643" w:rsidP="00073B88">
      <w:pPr>
        <w:pStyle w:val="RapASEBodyCopy"/>
        <w:ind w:left="720"/>
        <w:rPr>
          <w:lang w:val="en-IN"/>
        </w:rPr>
      </w:pPr>
      <w:r w:rsidRPr="00946643">
        <w:rPr>
          <w:noProof/>
          <w:lang w:val="en-IN"/>
        </w:rPr>
        <w:drawing>
          <wp:inline distT="0" distB="0" distL="0" distR="0" wp14:anchorId="6D46A176" wp14:editId="2B0B9110">
            <wp:extent cx="5731510" cy="6358890"/>
            <wp:effectExtent l="0" t="0" r="2540" b="381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8"/>
                    <a:stretch>
                      <a:fillRect/>
                    </a:stretch>
                  </pic:blipFill>
                  <pic:spPr>
                    <a:xfrm>
                      <a:off x="0" y="0"/>
                      <a:ext cx="5731510" cy="6358890"/>
                    </a:xfrm>
                    <a:prstGeom prst="rect">
                      <a:avLst/>
                    </a:prstGeom>
                  </pic:spPr>
                </pic:pic>
              </a:graphicData>
            </a:graphic>
          </wp:inline>
        </w:drawing>
      </w:r>
    </w:p>
    <w:p w14:paraId="43FB12B6" w14:textId="2A27FE28" w:rsidR="002332CE" w:rsidRDefault="00073B88">
      <w:pPr>
        <w:pStyle w:val="RapASEBodyCopy"/>
        <w:numPr>
          <w:ilvl w:val="0"/>
          <w:numId w:val="18"/>
        </w:numPr>
      </w:pPr>
      <w:r>
        <w:t xml:space="preserve">Run </w:t>
      </w:r>
      <w:r w:rsidRPr="00111224">
        <w:rPr>
          <w:rFonts w:ascii="Courier New" w:hAnsi="Courier New" w:cs="Courier New"/>
          <w:b/>
          <w:bCs/>
        </w:rPr>
        <w:t xml:space="preserve">sudo curl -fsSL https://download.docker.com/linux/ubuntu/gpg | apt-key add - </w:t>
      </w:r>
      <w:r>
        <w:t>command to download the latest available Docker version and add its GPG key.</w:t>
      </w:r>
    </w:p>
    <w:p w14:paraId="3121A1D0" w14:textId="339A98F6" w:rsidR="00073B88" w:rsidRDefault="0039605C" w:rsidP="00073B88">
      <w:pPr>
        <w:pStyle w:val="ListParagraph"/>
      </w:pPr>
      <w:r w:rsidRPr="0039605C">
        <w:rPr>
          <w:noProof/>
        </w:rPr>
        <w:lastRenderedPageBreak/>
        <w:drawing>
          <wp:inline distT="0" distB="0" distL="0" distR="0" wp14:anchorId="4CEADD99" wp14:editId="16A15F3F">
            <wp:extent cx="5139267" cy="4170743"/>
            <wp:effectExtent l="0" t="0" r="444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42729" cy="4173553"/>
                    </a:xfrm>
                    <a:prstGeom prst="rect">
                      <a:avLst/>
                    </a:prstGeom>
                  </pic:spPr>
                </pic:pic>
              </a:graphicData>
            </a:graphic>
          </wp:inline>
        </w:drawing>
      </w:r>
    </w:p>
    <w:p w14:paraId="6218758E" w14:textId="77777777" w:rsidR="00AF5110" w:rsidRDefault="00AF5110" w:rsidP="00AF5110">
      <w:pPr>
        <w:pStyle w:val="ListParagraph"/>
      </w:pPr>
    </w:p>
    <w:p w14:paraId="13B56648" w14:textId="7827BBC1" w:rsidR="00073B88" w:rsidRDefault="00073B88">
      <w:pPr>
        <w:pStyle w:val="RapASEBodyCopy"/>
        <w:numPr>
          <w:ilvl w:val="0"/>
          <w:numId w:val="18"/>
        </w:numPr>
      </w:pPr>
      <w:r>
        <w:t xml:space="preserve">Run </w:t>
      </w:r>
      <w:r w:rsidR="00111224" w:rsidRPr="00111224">
        <w:rPr>
          <w:rFonts w:ascii="Courier New" w:hAnsi="Courier New" w:cs="Courier New"/>
          <w:b/>
          <w:bCs/>
        </w:rPr>
        <w:t>sudo add-apt-repository "deb [arch=amd64] https://download.docker.com/linux/ubuntu  $(lsb_release -cs)  stable"</w:t>
      </w:r>
      <w:r w:rsidR="00111224">
        <w:rPr>
          <w:b/>
          <w:bCs/>
        </w:rPr>
        <w:t xml:space="preserve"> </w:t>
      </w:r>
      <w:r>
        <w:t>command to add Docker’s official repository to the APT.</w:t>
      </w:r>
    </w:p>
    <w:p w14:paraId="40112516" w14:textId="4E9BFAD3" w:rsidR="00073B88" w:rsidRDefault="00292C27" w:rsidP="00073B88">
      <w:pPr>
        <w:pStyle w:val="ListParagraph"/>
      </w:pPr>
      <w:r w:rsidRPr="00292C27">
        <w:rPr>
          <w:noProof/>
        </w:rPr>
        <w:lastRenderedPageBreak/>
        <w:drawing>
          <wp:inline distT="0" distB="0" distL="0" distR="0" wp14:anchorId="50F2538F" wp14:editId="63121E08">
            <wp:extent cx="4923630" cy="40132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27787" cy="4016589"/>
                    </a:xfrm>
                    <a:prstGeom prst="rect">
                      <a:avLst/>
                    </a:prstGeom>
                  </pic:spPr>
                </pic:pic>
              </a:graphicData>
            </a:graphic>
          </wp:inline>
        </w:drawing>
      </w:r>
    </w:p>
    <w:p w14:paraId="0DE387B7" w14:textId="77777777" w:rsidR="00073B88" w:rsidRDefault="00073B88">
      <w:pPr>
        <w:pStyle w:val="RapASEBodyCopy"/>
        <w:numPr>
          <w:ilvl w:val="0"/>
          <w:numId w:val="18"/>
        </w:numPr>
      </w:pPr>
      <w:r>
        <w:t xml:space="preserve">Run </w:t>
      </w:r>
      <w:r w:rsidRPr="00111224">
        <w:rPr>
          <w:rFonts w:ascii="Courier New" w:hAnsi="Courier New" w:cs="Courier New"/>
          <w:b/>
          <w:bCs/>
        </w:rPr>
        <w:t>sudo apt-get install docker-ce -y</w:t>
      </w:r>
      <w:r>
        <w:t xml:space="preserve"> command to install Docker CE.</w:t>
      </w:r>
    </w:p>
    <w:p w14:paraId="72BD0158" w14:textId="77777777" w:rsidR="002754A0" w:rsidRDefault="002754A0">
      <w:pPr>
        <w:spacing w:after="120" w:line="264" w:lineRule="auto"/>
        <w:rPr>
          <w:b/>
          <w:bCs/>
          <w:i/>
          <w:iCs/>
        </w:rPr>
      </w:pPr>
      <w:r>
        <w:rPr>
          <w:b/>
          <w:bCs/>
          <w:i/>
          <w:iCs/>
        </w:rPr>
        <w:br w:type="page"/>
      </w:r>
    </w:p>
    <w:p w14:paraId="6CDA4122" w14:textId="386E18DF" w:rsidR="00073B88" w:rsidRPr="00191D9D" w:rsidRDefault="002754A0" w:rsidP="00073B88">
      <w:pPr>
        <w:pStyle w:val="ListParagraph"/>
        <w:rPr>
          <w:b/>
          <w:bCs/>
          <w:i/>
          <w:iCs/>
          <w:vanish/>
          <w:sz w:val="20"/>
          <w:szCs w:val="20"/>
          <w:specVanish/>
        </w:rPr>
      </w:pPr>
      <w:r w:rsidRPr="00191D9D">
        <w:rPr>
          <w:b/>
          <w:bCs/>
          <w:i/>
          <w:iCs/>
          <w:sz w:val="20"/>
          <w:szCs w:val="20"/>
        </w:rPr>
        <w:lastRenderedPageBreak/>
        <w:t>Master Node</w:t>
      </w:r>
    </w:p>
    <w:p w14:paraId="77B9170F" w14:textId="12B69692" w:rsidR="002754A0" w:rsidRPr="00191D9D" w:rsidRDefault="002754A0" w:rsidP="00073B88">
      <w:pPr>
        <w:pStyle w:val="ListParagraph"/>
        <w:rPr>
          <w:vanish/>
          <w:sz w:val="20"/>
          <w:szCs w:val="20"/>
          <w:specVanish/>
        </w:rPr>
      </w:pPr>
      <w:r w:rsidRPr="00191D9D">
        <w:rPr>
          <w:vanish/>
          <w:sz w:val="20"/>
          <w:szCs w:val="20"/>
        </w:rPr>
        <w:t xml:space="preserve"> </w:t>
      </w:r>
    </w:p>
    <w:p w14:paraId="1B4584C8" w14:textId="3003BB5D" w:rsidR="002754A0" w:rsidRPr="00191D9D" w:rsidRDefault="002754A0" w:rsidP="002754A0">
      <w:pPr>
        <w:pStyle w:val="ListParagraph"/>
        <w:rPr>
          <w:b/>
          <w:bCs/>
          <w:i/>
          <w:iCs/>
          <w:sz w:val="20"/>
          <w:szCs w:val="20"/>
        </w:rPr>
      </w:pPr>
    </w:p>
    <w:p w14:paraId="253FD176" w14:textId="77777777" w:rsidR="002754A0" w:rsidRDefault="002754A0" w:rsidP="002754A0">
      <w:pPr>
        <w:pStyle w:val="ListParagraph"/>
        <w:rPr>
          <w:b/>
          <w:bCs/>
          <w:i/>
          <w:iCs/>
        </w:rPr>
      </w:pPr>
      <w:r w:rsidRPr="002754A0">
        <w:rPr>
          <w:noProof/>
        </w:rPr>
        <w:drawing>
          <wp:inline distT="0" distB="0" distL="0" distR="0" wp14:anchorId="0CEC5D5A" wp14:editId="7B5B6C12">
            <wp:extent cx="4314953" cy="84105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4789" cy="8429748"/>
                    </a:xfrm>
                    <a:prstGeom prst="rect">
                      <a:avLst/>
                    </a:prstGeom>
                  </pic:spPr>
                </pic:pic>
              </a:graphicData>
            </a:graphic>
          </wp:inline>
        </w:drawing>
      </w:r>
    </w:p>
    <w:p w14:paraId="039CB751" w14:textId="7D7FA73D" w:rsidR="002754A0" w:rsidRPr="00191D9D" w:rsidRDefault="002754A0" w:rsidP="002754A0">
      <w:pPr>
        <w:pStyle w:val="ListParagraph"/>
        <w:rPr>
          <w:sz w:val="20"/>
          <w:szCs w:val="20"/>
        </w:rPr>
      </w:pPr>
      <w:r w:rsidRPr="00191D9D">
        <w:rPr>
          <w:b/>
          <w:bCs/>
          <w:i/>
          <w:iCs/>
          <w:sz w:val="20"/>
          <w:szCs w:val="20"/>
        </w:rPr>
        <w:lastRenderedPageBreak/>
        <w:t>Worker Node</w:t>
      </w:r>
    </w:p>
    <w:p w14:paraId="05783392" w14:textId="7609BE6F" w:rsidR="002754A0" w:rsidRPr="002754A0" w:rsidRDefault="005706EB" w:rsidP="002754A0">
      <w:pPr>
        <w:pStyle w:val="ListParagraph"/>
      </w:pPr>
      <w:r w:rsidRPr="005706EB">
        <w:rPr>
          <w:noProof/>
        </w:rPr>
        <w:drawing>
          <wp:inline distT="0" distB="0" distL="0" distR="0" wp14:anchorId="6EDBAF58" wp14:editId="037ADD06">
            <wp:extent cx="5076825" cy="847939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84542" cy="8492285"/>
                    </a:xfrm>
                    <a:prstGeom prst="rect">
                      <a:avLst/>
                    </a:prstGeom>
                  </pic:spPr>
                </pic:pic>
              </a:graphicData>
            </a:graphic>
          </wp:inline>
        </w:drawing>
      </w:r>
    </w:p>
    <w:p w14:paraId="46493AD0" w14:textId="2FCD5666" w:rsidR="002754A0" w:rsidRPr="00191D9D" w:rsidRDefault="002754A0" w:rsidP="002754A0">
      <w:pPr>
        <w:pStyle w:val="ListParagraph"/>
        <w:rPr>
          <w:b/>
          <w:bCs/>
          <w:i/>
          <w:iCs/>
          <w:sz w:val="20"/>
          <w:szCs w:val="20"/>
        </w:rPr>
      </w:pPr>
      <w:r w:rsidRPr="00191D9D">
        <w:rPr>
          <w:b/>
          <w:bCs/>
          <w:i/>
          <w:iCs/>
          <w:sz w:val="20"/>
          <w:szCs w:val="20"/>
        </w:rPr>
        <w:lastRenderedPageBreak/>
        <w:t>Worker Node 1</w:t>
      </w:r>
    </w:p>
    <w:p w14:paraId="73784850" w14:textId="2C47907A" w:rsidR="005706EB" w:rsidRPr="005706EB" w:rsidRDefault="000B2275" w:rsidP="002754A0">
      <w:pPr>
        <w:pStyle w:val="ListParagraph"/>
      </w:pPr>
      <w:r w:rsidRPr="000B2275">
        <w:rPr>
          <w:noProof/>
        </w:rPr>
        <w:drawing>
          <wp:inline distT="0" distB="0" distL="0" distR="0" wp14:anchorId="507E74C8" wp14:editId="6F029ACC">
            <wp:extent cx="4581525" cy="8340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4629" cy="8364656"/>
                    </a:xfrm>
                    <a:prstGeom prst="rect">
                      <a:avLst/>
                    </a:prstGeom>
                  </pic:spPr>
                </pic:pic>
              </a:graphicData>
            </a:graphic>
          </wp:inline>
        </w:drawing>
      </w:r>
    </w:p>
    <w:p w14:paraId="23F03FB6" w14:textId="77777777" w:rsidR="00D91378" w:rsidRDefault="004C77EB">
      <w:pPr>
        <w:pStyle w:val="RapASEBodyCopy"/>
        <w:numPr>
          <w:ilvl w:val="0"/>
          <w:numId w:val="18"/>
        </w:numPr>
      </w:pPr>
      <w:r>
        <w:lastRenderedPageBreak/>
        <w:t xml:space="preserve">Run </w:t>
      </w:r>
      <w:r w:rsidRPr="00111224">
        <w:rPr>
          <w:rFonts w:ascii="Courier New" w:hAnsi="Courier New" w:cs="Courier New"/>
          <w:b/>
          <w:bCs/>
        </w:rPr>
        <w:t>sudo groupadd docker</w:t>
      </w:r>
      <w:r>
        <w:t xml:space="preserve"> command to create the Docker group.</w:t>
      </w:r>
      <w:r w:rsidR="000B2275">
        <w:t xml:space="preserve"> </w:t>
      </w:r>
    </w:p>
    <w:p w14:paraId="7EF462B0" w14:textId="44142BD7" w:rsidR="00D91378" w:rsidRDefault="00D91378">
      <w:pPr>
        <w:pStyle w:val="RapASEBodyCopy"/>
        <w:numPr>
          <w:ilvl w:val="1"/>
          <w:numId w:val="18"/>
        </w:numPr>
      </w:pPr>
      <w:r>
        <w:t>If a Docker group already exists, then the response will be displayed as shown below. Else, a new Docker group will be created.</w:t>
      </w:r>
    </w:p>
    <w:p w14:paraId="43ED8EDA" w14:textId="2422F263" w:rsidR="004C77EB" w:rsidRDefault="00292C27" w:rsidP="004C77EB">
      <w:pPr>
        <w:pStyle w:val="ListParagraph"/>
      </w:pPr>
      <w:r w:rsidRPr="00292C27">
        <w:rPr>
          <w:noProof/>
        </w:rPr>
        <w:drawing>
          <wp:inline distT="0" distB="0" distL="0" distR="0" wp14:anchorId="6BB98FFC" wp14:editId="219C8596">
            <wp:extent cx="4995333" cy="423767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00379" cy="4241957"/>
                    </a:xfrm>
                    <a:prstGeom prst="rect">
                      <a:avLst/>
                    </a:prstGeom>
                  </pic:spPr>
                </pic:pic>
              </a:graphicData>
            </a:graphic>
          </wp:inline>
        </w:drawing>
      </w:r>
    </w:p>
    <w:p w14:paraId="36FA85D8" w14:textId="55CAE651" w:rsidR="004C77EB" w:rsidRDefault="004C77EB">
      <w:pPr>
        <w:pStyle w:val="RapASEBodyCopy"/>
        <w:numPr>
          <w:ilvl w:val="0"/>
          <w:numId w:val="18"/>
        </w:numPr>
      </w:pPr>
      <w:r>
        <w:t xml:space="preserve">Run </w:t>
      </w:r>
      <w:r w:rsidRPr="00111224">
        <w:rPr>
          <w:rFonts w:ascii="Courier New" w:hAnsi="Courier New" w:cs="Courier New"/>
          <w:b/>
          <w:bCs/>
        </w:rPr>
        <w:t>sudo usermod -aG docker $USER</w:t>
      </w:r>
      <w:r>
        <w:t xml:space="preserve"> command to add a user to the Docker group.</w:t>
      </w:r>
    </w:p>
    <w:p w14:paraId="6AF24014" w14:textId="21944C5D" w:rsidR="004C77EB" w:rsidRDefault="00292C27" w:rsidP="004C77EB">
      <w:pPr>
        <w:pStyle w:val="ListParagraph"/>
      </w:pPr>
      <w:r w:rsidRPr="00292C27">
        <w:rPr>
          <w:noProof/>
        </w:rPr>
        <w:lastRenderedPageBreak/>
        <w:drawing>
          <wp:inline distT="0" distB="0" distL="0" distR="0" wp14:anchorId="5142440E" wp14:editId="43B5B499">
            <wp:extent cx="4504267" cy="3820093"/>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12299" cy="3826905"/>
                    </a:xfrm>
                    <a:prstGeom prst="rect">
                      <a:avLst/>
                    </a:prstGeom>
                  </pic:spPr>
                </pic:pic>
              </a:graphicData>
            </a:graphic>
          </wp:inline>
        </w:drawing>
      </w:r>
    </w:p>
    <w:p w14:paraId="06D15DEE" w14:textId="77777777" w:rsidR="00861BE1" w:rsidRDefault="00861BE1" w:rsidP="004C77EB">
      <w:pPr>
        <w:pStyle w:val="ListParagraph"/>
        <w:rPr>
          <w:sz w:val="20"/>
          <w:szCs w:val="20"/>
        </w:rPr>
      </w:pPr>
    </w:p>
    <w:p w14:paraId="0AC0B741" w14:textId="54100D0C" w:rsidR="000F3835" w:rsidRPr="000F3835" w:rsidRDefault="000F3835" w:rsidP="004C77EB">
      <w:pPr>
        <w:pStyle w:val="ListParagraph"/>
        <w:rPr>
          <w:sz w:val="20"/>
          <w:szCs w:val="20"/>
        </w:rPr>
      </w:pPr>
      <w:r w:rsidRPr="00861BE1">
        <w:rPr>
          <w:b/>
          <w:bCs/>
          <w:sz w:val="20"/>
          <w:szCs w:val="20"/>
        </w:rPr>
        <w:t>Note:</w:t>
      </w:r>
      <w:r w:rsidRPr="00441A41">
        <w:rPr>
          <w:sz w:val="20"/>
          <w:szCs w:val="20"/>
        </w:rPr>
        <w:t xml:space="preserve"> </w:t>
      </w:r>
      <w:r w:rsidR="00441A41" w:rsidRPr="00441A41">
        <w:rPr>
          <w:sz w:val="20"/>
          <w:szCs w:val="20"/>
        </w:rPr>
        <w:t>If you’re running Linux in a virtual machine, it may be necessary to restart the virtual machine for changes to take effect.</w:t>
      </w:r>
    </w:p>
    <w:p w14:paraId="088382AF" w14:textId="782B817A" w:rsidR="000F3835" w:rsidRDefault="000F3835">
      <w:pPr>
        <w:pStyle w:val="RapASEBodyCopy"/>
        <w:numPr>
          <w:ilvl w:val="0"/>
          <w:numId w:val="18"/>
        </w:numPr>
      </w:pPr>
      <w:r>
        <w:t xml:space="preserve">Run </w:t>
      </w:r>
      <w:r w:rsidRPr="00111224">
        <w:rPr>
          <w:rFonts w:ascii="Courier New" w:hAnsi="Courier New" w:cs="Courier New"/>
          <w:b/>
          <w:bCs/>
        </w:rPr>
        <w:t>newgrp docker</w:t>
      </w:r>
      <w:r>
        <w:t xml:space="preserve"> command to activate the changes to the group.</w:t>
      </w:r>
    </w:p>
    <w:p w14:paraId="28709BA4" w14:textId="0C81B908" w:rsidR="000F3835" w:rsidRDefault="00292C27" w:rsidP="000F3835">
      <w:pPr>
        <w:pStyle w:val="RapASEBodyCopy"/>
        <w:ind w:left="720"/>
      </w:pPr>
      <w:r w:rsidRPr="00292C27">
        <w:rPr>
          <w:noProof/>
        </w:rPr>
        <w:drawing>
          <wp:inline distT="0" distB="0" distL="0" distR="0" wp14:anchorId="67A42D83" wp14:editId="5159E09E">
            <wp:extent cx="4521200" cy="38294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26301" cy="3833765"/>
                    </a:xfrm>
                    <a:prstGeom prst="rect">
                      <a:avLst/>
                    </a:prstGeom>
                  </pic:spPr>
                </pic:pic>
              </a:graphicData>
            </a:graphic>
          </wp:inline>
        </w:drawing>
      </w:r>
    </w:p>
    <w:p w14:paraId="6A5080BA" w14:textId="3F28DD26" w:rsidR="000F3835" w:rsidRDefault="000F3835">
      <w:pPr>
        <w:pStyle w:val="RapASEBodyCopy"/>
        <w:numPr>
          <w:ilvl w:val="0"/>
          <w:numId w:val="18"/>
        </w:numPr>
      </w:pPr>
      <w:bookmarkStart w:id="25" w:name="DockerStatus"/>
      <w:bookmarkEnd w:id="25"/>
      <w:r>
        <w:lastRenderedPageBreak/>
        <w:t xml:space="preserve">Run </w:t>
      </w:r>
      <w:r w:rsidRPr="000F3835">
        <w:rPr>
          <w:rFonts w:ascii="Courier New" w:hAnsi="Courier New" w:cs="Courier New"/>
          <w:b/>
          <w:bCs/>
        </w:rPr>
        <w:t>sudo systemctl status docker</w:t>
      </w:r>
      <w:r>
        <w:rPr>
          <w:rFonts w:ascii="Courier New" w:hAnsi="Courier New" w:cs="Courier New"/>
        </w:rPr>
        <w:t xml:space="preserve"> </w:t>
      </w:r>
      <w:r w:rsidR="00441A41">
        <w:t>command t</w:t>
      </w:r>
      <w:r>
        <w:t>o verify whether the Docker service is active or not.</w:t>
      </w:r>
    </w:p>
    <w:p w14:paraId="36A50644" w14:textId="481CBDFA" w:rsidR="005771C6" w:rsidRDefault="005771C6">
      <w:pPr>
        <w:pStyle w:val="RapASEBodyCopy"/>
        <w:numPr>
          <w:ilvl w:val="1"/>
          <w:numId w:val="18"/>
        </w:numPr>
      </w:pPr>
      <w:r>
        <w:t xml:space="preserve">If active, then </w:t>
      </w:r>
      <w:r w:rsidR="00292C27">
        <w:t xml:space="preserve">press </w:t>
      </w:r>
      <w:r w:rsidR="00292C27" w:rsidRPr="00292C27">
        <w:rPr>
          <w:b/>
          <w:bCs/>
        </w:rPr>
        <w:t>q</w:t>
      </w:r>
      <w:r w:rsidR="00292C27">
        <w:t xml:space="preserve"> button on the keyboard to exit from the docker service file and </w:t>
      </w:r>
      <w:r w:rsidR="00C30782">
        <w:t>perform</w:t>
      </w:r>
      <w:r>
        <w:t xml:space="preserve"> </w:t>
      </w:r>
      <w:hyperlink w:anchor="DockerVersion" w:history="1">
        <w:r w:rsidRPr="00454014">
          <w:rPr>
            <w:rStyle w:val="Hyperlink"/>
            <w:b/>
            <w:bCs/>
          </w:rPr>
          <w:t xml:space="preserve">Step </w:t>
        </w:r>
        <w:r w:rsidR="0039605C" w:rsidRPr="00454014">
          <w:rPr>
            <w:rStyle w:val="Hyperlink"/>
            <w:b/>
            <w:bCs/>
          </w:rPr>
          <w:t>10</w:t>
        </w:r>
      </w:hyperlink>
      <w:r>
        <w:t>.</w:t>
      </w:r>
    </w:p>
    <w:p w14:paraId="21BBCF6F" w14:textId="3605CFB5" w:rsidR="00292C27" w:rsidRDefault="00292C27" w:rsidP="00292C27">
      <w:pPr>
        <w:pStyle w:val="RapASEBodyCopy"/>
        <w:ind w:left="1080"/>
      </w:pPr>
      <w:r w:rsidRPr="00292C27">
        <w:rPr>
          <w:noProof/>
        </w:rPr>
        <w:drawing>
          <wp:inline distT="0" distB="0" distL="0" distR="0" wp14:anchorId="17FE185D" wp14:editId="7AC3F828">
            <wp:extent cx="4470400" cy="3797809"/>
            <wp:effectExtent l="0" t="0" r="6350" b="0"/>
            <wp:docPr id="51" name="Picture 5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graphical user interface&#10;&#10;Description automatically generated"/>
                    <pic:cNvPicPr/>
                  </pic:nvPicPr>
                  <pic:blipFill>
                    <a:blip r:embed="rId37"/>
                    <a:stretch>
                      <a:fillRect/>
                    </a:stretch>
                  </pic:blipFill>
                  <pic:spPr>
                    <a:xfrm>
                      <a:off x="0" y="0"/>
                      <a:ext cx="4470400" cy="3797809"/>
                    </a:xfrm>
                    <a:prstGeom prst="rect">
                      <a:avLst/>
                    </a:prstGeom>
                  </pic:spPr>
                </pic:pic>
              </a:graphicData>
            </a:graphic>
          </wp:inline>
        </w:drawing>
      </w:r>
    </w:p>
    <w:p w14:paraId="778F9357" w14:textId="68A02BEB" w:rsidR="00950AAA" w:rsidRDefault="000F3835">
      <w:pPr>
        <w:pStyle w:val="RapASEBodyCopy"/>
        <w:numPr>
          <w:ilvl w:val="1"/>
          <w:numId w:val="18"/>
        </w:numPr>
      </w:pPr>
      <w:r>
        <w:t xml:space="preserve">If inactive, </w:t>
      </w:r>
      <w:r w:rsidR="00950AAA">
        <w:t xml:space="preserve">then press </w:t>
      </w:r>
      <w:r w:rsidR="00950AAA" w:rsidRPr="00292C27">
        <w:rPr>
          <w:b/>
          <w:bCs/>
        </w:rPr>
        <w:t>q</w:t>
      </w:r>
      <w:r w:rsidR="00950AAA">
        <w:t xml:space="preserve"> button on the keyboard to exit from the docker service file and </w:t>
      </w:r>
      <w:r w:rsidR="00C30782">
        <w:t>perform</w:t>
      </w:r>
      <w:r w:rsidR="00950AAA">
        <w:t xml:space="preserve"> the following steps.</w:t>
      </w:r>
    </w:p>
    <w:p w14:paraId="02394FAF" w14:textId="069C2BF6" w:rsidR="00950AAA" w:rsidRPr="00950AAA" w:rsidRDefault="00950AAA" w:rsidP="00950AAA">
      <w:pPr>
        <w:pStyle w:val="RapASEBodyCopy"/>
        <w:ind w:left="1080"/>
      </w:pPr>
      <w:r w:rsidRPr="00950AAA">
        <w:rPr>
          <w:noProof/>
        </w:rPr>
        <w:lastRenderedPageBreak/>
        <w:drawing>
          <wp:inline distT="0" distB="0" distL="0" distR="0" wp14:anchorId="304F3BFC" wp14:editId="449C3215">
            <wp:extent cx="4792133" cy="4059456"/>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92133" cy="4059456"/>
                    </a:xfrm>
                    <a:prstGeom prst="rect">
                      <a:avLst/>
                    </a:prstGeom>
                  </pic:spPr>
                </pic:pic>
              </a:graphicData>
            </a:graphic>
          </wp:inline>
        </w:drawing>
      </w:r>
    </w:p>
    <w:p w14:paraId="5FA79390" w14:textId="0DBCF7A0" w:rsidR="001F1120" w:rsidRDefault="00950AAA">
      <w:pPr>
        <w:pStyle w:val="RapASEBodyCopy"/>
        <w:numPr>
          <w:ilvl w:val="2"/>
          <w:numId w:val="18"/>
        </w:numPr>
      </w:pPr>
      <w:r>
        <w:t>R</w:t>
      </w:r>
      <w:r w:rsidR="000F3835">
        <w:t xml:space="preserve">un </w:t>
      </w:r>
      <w:r w:rsidR="000F3835" w:rsidRPr="000F3835">
        <w:rPr>
          <w:rFonts w:ascii="Courier New" w:hAnsi="Courier New" w:cs="Courier New"/>
          <w:b/>
          <w:bCs/>
        </w:rPr>
        <w:t>sudo systemctl enable docker</w:t>
      </w:r>
      <w:r w:rsidR="000F3835">
        <w:rPr>
          <w:rFonts w:ascii="Courier New" w:hAnsi="Courier New" w:cs="Courier New"/>
        </w:rPr>
        <w:t xml:space="preserve"> </w:t>
      </w:r>
      <w:r w:rsidR="00441A41">
        <w:t>command t</w:t>
      </w:r>
      <w:r w:rsidR="000F3835">
        <w:t xml:space="preserve">o </w:t>
      </w:r>
      <w:r w:rsidR="005771C6">
        <w:t>activate</w:t>
      </w:r>
      <w:r w:rsidR="000F3835">
        <w:t xml:space="preserve"> the Docker service.</w:t>
      </w:r>
      <w:r w:rsidR="001F1120">
        <w:t xml:space="preserve"> </w:t>
      </w:r>
    </w:p>
    <w:p w14:paraId="6F24C8A5" w14:textId="25FCB1BE" w:rsidR="001F1120" w:rsidRDefault="007F7140" w:rsidP="00950AAA">
      <w:pPr>
        <w:pStyle w:val="RapASEBodyCopy"/>
        <w:ind w:left="1080" w:firstLine="360"/>
      </w:pPr>
      <w:r w:rsidRPr="007F7140">
        <w:rPr>
          <w:noProof/>
        </w:rPr>
        <w:drawing>
          <wp:inline distT="0" distB="0" distL="0" distR="0" wp14:anchorId="6A3B7ED1" wp14:editId="1D33FC83">
            <wp:extent cx="4470400" cy="3787409"/>
            <wp:effectExtent l="0" t="0" r="6350" b="3810"/>
            <wp:docPr id="60" name="Picture 6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imeline&#10;&#10;Description automatically generated"/>
                    <pic:cNvPicPr/>
                  </pic:nvPicPr>
                  <pic:blipFill>
                    <a:blip r:embed="rId39"/>
                    <a:stretch>
                      <a:fillRect/>
                    </a:stretch>
                  </pic:blipFill>
                  <pic:spPr>
                    <a:xfrm>
                      <a:off x="0" y="0"/>
                      <a:ext cx="4482755" cy="3797877"/>
                    </a:xfrm>
                    <a:prstGeom prst="rect">
                      <a:avLst/>
                    </a:prstGeom>
                  </pic:spPr>
                </pic:pic>
              </a:graphicData>
            </a:graphic>
          </wp:inline>
        </w:drawing>
      </w:r>
    </w:p>
    <w:p w14:paraId="590B78CF" w14:textId="2DE48CBC" w:rsidR="001F1120" w:rsidRDefault="001F1120">
      <w:pPr>
        <w:pStyle w:val="RapASEBodyCopy"/>
        <w:numPr>
          <w:ilvl w:val="2"/>
          <w:numId w:val="18"/>
        </w:numPr>
      </w:pPr>
      <w:r>
        <w:lastRenderedPageBreak/>
        <w:t xml:space="preserve">Run </w:t>
      </w:r>
      <w:r w:rsidRPr="00441A41">
        <w:rPr>
          <w:rFonts w:ascii="Courier New" w:hAnsi="Courier New" w:cs="Courier New"/>
          <w:b/>
          <w:bCs/>
        </w:rPr>
        <w:t>sudo systemctl restart docker</w:t>
      </w:r>
      <w:r>
        <w:t xml:space="preserve"> command to restart the Docker service.</w:t>
      </w:r>
    </w:p>
    <w:p w14:paraId="33F7DBC5" w14:textId="0D1067CB" w:rsidR="001F1120" w:rsidRDefault="007F7140" w:rsidP="00C30782">
      <w:pPr>
        <w:pStyle w:val="RapASEBodyCopy"/>
        <w:ind w:left="720" w:firstLine="720"/>
      </w:pPr>
      <w:r w:rsidRPr="007F7140">
        <w:rPr>
          <w:noProof/>
        </w:rPr>
        <w:drawing>
          <wp:inline distT="0" distB="0" distL="0" distR="0" wp14:anchorId="496A9F34" wp14:editId="566124FA">
            <wp:extent cx="4930975" cy="4182533"/>
            <wp:effectExtent l="0" t="0" r="3175" b="8890"/>
            <wp:docPr id="61" name="Picture 6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imeline&#10;&#10;Description automatically generated"/>
                    <pic:cNvPicPr/>
                  </pic:nvPicPr>
                  <pic:blipFill>
                    <a:blip r:embed="rId40"/>
                    <a:stretch>
                      <a:fillRect/>
                    </a:stretch>
                  </pic:blipFill>
                  <pic:spPr>
                    <a:xfrm>
                      <a:off x="0" y="0"/>
                      <a:ext cx="4941446" cy="4191415"/>
                    </a:xfrm>
                    <a:prstGeom prst="rect">
                      <a:avLst/>
                    </a:prstGeom>
                  </pic:spPr>
                </pic:pic>
              </a:graphicData>
            </a:graphic>
          </wp:inline>
        </w:drawing>
      </w:r>
    </w:p>
    <w:p w14:paraId="22662305" w14:textId="77777777" w:rsidR="00AF4C9F" w:rsidRDefault="001F1120">
      <w:pPr>
        <w:pStyle w:val="RapASEBodyCopy"/>
        <w:numPr>
          <w:ilvl w:val="2"/>
          <w:numId w:val="18"/>
        </w:numPr>
      </w:pPr>
      <w:r>
        <w:t xml:space="preserve">Run </w:t>
      </w:r>
      <w:r w:rsidRPr="00441A41">
        <w:rPr>
          <w:rFonts w:ascii="Courier New" w:hAnsi="Courier New" w:cs="Courier New"/>
          <w:b/>
          <w:bCs/>
        </w:rPr>
        <w:t>sudo systemctl reboot -i</w:t>
      </w:r>
      <w:r>
        <w:t xml:space="preserve"> command to reboot the Ubuntu server.</w:t>
      </w:r>
    </w:p>
    <w:p w14:paraId="1D02B6BF" w14:textId="052B0326" w:rsidR="00441A41" w:rsidRDefault="00AF4C9F" w:rsidP="00AF4C9F">
      <w:pPr>
        <w:pStyle w:val="RapASEBodyCopy"/>
        <w:ind w:left="2160"/>
      </w:pPr>
      <w:r w:rsidRPr="00AF4C9F">
        <w:rPr>
          <w:b/>
          <w:bCs/>
        </w:rPr>
        <w:t>Note:</w:t>
      </w:r>
      <w:r>
        <w:t xml:space="preserve"> Below screenshot is taken from Master Node. Make sure to repeat the same action in both Worker Nodes as well.</w:t>
      </w:r>
    </w:p>
    <w:p w14:paraId="1561C5C8" w14:textId="02D6E089" w:rsidR="00E4581E" w:rsidRDefault="00AF4C9F" w:rsidP="00E4581E">
      <w:pPr>
        <w:pStyle w:val="RapASEBodyCopy"/>
        <w:ind w:left="1440"/>
      </w:pPr>
      <w:r w:rsidRPr="00AF4C9F">
        <w:rPr>
          <w:noProof/>
        </w:rPr>
        <w:drawing>
          <wp:inline distT="0" distB="0" distL="0" distR="0" wp14:anchorId="08708EA9" wp14:editId="5DF186CD">
            <wp:extent cx="4655820" cy="2390840"/>
            <wp:effectExtent l="0" t="0" r="0" b="9525"/>
            <wp:docPr id="56" name="Picture 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10;&#10;Description automatically generated"/>
                    <pic:cNvPicPr/>
                  </pic:nvPicPr>
                  <pic:blipFill>
                    <a:blip r:embed="rId41"/>
                    <a:stretch>
                      <a:fillRect/>
                    </a:stretch>
                  </pic:blipFill>
                  <pic:spPr>
                    <a:xfrm>
                      <a:off x="0" y="0"/>
                      <a:ext cx="4669917" cy="2398079"/>
                    </a:xfrm>
                    <a:prstGeom prst="rect">
                      <a:avLst/>
                    </a:prstGeom>
                  </pic:spPr>
                </pic:pic>
              </a:graphicData>
            </a:graphic>
          </wp:inline>
        </w:drawing>
      </w:r>
    </w:p>
    <w:p w14:paraId="28DC0513" w14:textId="504721DB" w:rsidR="001F1120" w:rsidRDefault="00AF4C9F">
      <w:pPr>
        <w:pStyle w:val="RapASEBodyCopy"/>
        <w:numPr>
          <w:ilvl w:val="2"/>
          <w:numId w:val="18"/>
        </w:numPr>
      </w:pPr>
      <w:r>
        <w:lastRenderedPageBreak/>
        <w:t xml:space="preserve">Click on </w:t>
      </w:r>
      <w:r w:rsidRPr="00AF4C9F">
        <w:rPr>
          <w:b/>
          <w:bCs/>
        </w:rPr>
        <w:t>OK</w:t>
      </w:r>
      <w:r>
        <w:t xml:space="preserve"> button and </w:t>
      </w:r>
      <w:r w:rsidR="00877C49">
        <w:t>restart</w:t>
      </w:r>
      <w:r>
        <w:t xml:space="preserve"> the session </w:t>
      </w:r>
      <w:r w:rsidR="00877C49">
        <w:t xml:space="preserve">either </w:t>
      </w:r>
      <w:r w:rsidR="00454014">
        <w:t xml:space="preserve">by following the steps mentioned in </w:t>
      </w:r>
      <w:hyperlink w:anchor="PuTTY" w:history="1">
        <w:r w:rsidR="00454014" w:rsidRPr="00454014">
          <w:rPr>
            <w:rStyle w:val="Hyperlink"/>
            <w:b/>
            <w:bCs/>
          </w:rPr>
          <w:t>Section 2.</w:t>
        </w:r>
        <w:r w:rsidR="00A05A82">
          <w:rPr>
            <w:rStyle w:val="Hyperlink"/>
            <w:b/>
            <w:bCs/>
          </w:rPr>
          <w:t>1.2</w:t>
        </w:r>
      </w:hyperlink>
      <w:r w:rsidR="00877C49">
        <w:rPr>
          <w:b/>
          <w:bCs/>
        </w:rPr>
        <w:t xml:space="preserve"> </w:t>
      </w:r>
      <w:r w:rsidR="00877C49" w:rsidRPr="00877C49">
        <w:t xml:space="preserve">or by </w:t>
      </w:r>
      <w:r w:rsidR="00877C49">
        <w:t>right-click on the window header as shown below</w:t>
      </w:r>
      <w:r w:rsidR="00454014">
        <w:t>.</w:t>
      </w:r>
      <w:r w:rsidR="00877C49">
        <w:t xml:space="preserve"> </w:t>
      </w:r>
      <w:r w:rsidR="007F7140">
        <w:t>Once the session is restarted, make sure to login to root directory.</w:t>
      </w:r>
    </w:p>
    <w:p w14:paraId="71664638" w14:textId="15DAE55B" w:rsidR="00F55C3B" w:rsidRDefault="00F55C3B" w:rsidP="007F7140">
      <w:pPr>
        <w:pStyle w:val="RapASEBodyCopy"/>
        <w:ind w:left="1440" w:firstLine="540"/>
      </w:pPr>
      <w:r w:rsidRPr="00877C49">
        <w:rPr>
          <w:noProof/>
        </w:rPr>
        <w:drawing>
          <wp:inline distT="0" distB="0" distL="0" distR="0" wp14:anchorId="3B866718" wp14:editId="2E2DD551">
            <wp:extent cx="2693670" cy="2965301"/>
            <wp:effectExtent l="19050" t="19050" r="11430" b="26035"/>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42"/>
                    <a:stretch>
                      <a:fillRect/>
                    </a:stretch>
                  </pic:blipFill>
                  <pic:spPr>
                    <a:xfrm>
                      <a:off x="0" y="0"/>
                      <a:ext cx="2699638" cy="2971871"/>
                    </a:xfrm>
                    <a:prstGeom prst="rect">
                      <a:avLst/>
                    </a:prstGeom>
                    <a:ln>
                      <a:solidFill>
                        <a:schemeClr val="tx1"/>
                      </a:solidFill>
                    </a:ln>
                  </pic:spPr>
                </pic:pic>
              </a:graphicData>
            </a:graphic>
          </wp:inline>
        </w:drawing>
      </w:r>
    </w:p>
    <w:p w14:paraId="49221488" w14:textId="2080E45C" w:rsidR="00073B88" w:rsidRDefault="00111224">
      <w:pPr>
        <w:pStyle w:val="RapASEBodyCopy"/>
        <w:numPr>
          <w:ilvl w:val="0"/>
          <w:numId w:val="18"/>
        </w:numPr>
      </w:pPr>
      <w:bookmarkStart w:id="26" w:name="DockerVersion"/>
      <w:bookmarkEnd w:id="26"/>
      <w:r>
        <w:t>Run</w:t>
      </w:r>
      <w:r w:rsidRPr="00111224">
        <w:rPr>
          <w:rFonts w:ascii="Courier New" w:hAnsi="Courier New" w:cs="Courier New"/>
          <w:b/>
          <w:bCs/>
        </w:rPr>
        <w:t xml:space="preserve"> docker --version </w:t>
      </w:r>
      <w:r>
        <w:t xml:space="preserve">to verify </w:t>
      </w:r>
      <w:r w:rsidR="00441A41">
        <w:t>whether the</w:t>
      </w:r>
      <w:r>
        <w:t xml:space="preserve"> Docker i</w:t>
      </w:r>
      <w:r w:rsidR="00441A41">
        <w:t>s installed successfully</w:t>
      </w:r>
      <w:r>
        <w:t>.</w:t>
      </w:r>
    </w:p>
    <w:p w14:paraId="27DAAD3B" w14:textId="1D44CD35" w:rsidR="004A5E50" w:rsidRDefault="005638CE" w:rsidP="008565A5">
      <w:pPr>
        <w:pStyle w:val="RapASEBodyCopy"/>
        <w:ind w:left="720"/>
      </w:pPr>
      <w:r w:rsidRPr="005638CE">
        <w:rPr>
          <w:noProof/>
        </w:rPr>
        <w:drawing>
          <wp:inline distT="0" distB="0" distL="0" distR="0" wp14:anchorId="167AFACB" wp14:editId="0E40CBB0">
            <wp:extent cx="4879318" cy="4133850"/>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43"/>
                    <a:stretch>
                      <a:fillRect/>
                    </a:stretch>
                  </pic:blipFill>
                  <pic:spPr>
                    <a:xfrm>
                      <a:off x="0" y="0"/>
                      <a:ext cx="4895792" cy="4147807"/>
                    </a:xfrm>
                    <a:prstGeom prst="rect">
                      <a:avLst/>
                    </a:prstGeom>
                  </pic:spPr>
                </pic:pic>
              </a:graphicData>
            </a:graphic>
          </wp:inline>
        </w:drawing>
      </w:r>
    </w:p>
    <w:p w14:paraId="52AC4270" w14:textId="5ACD6264" w:rsidR="00B622AA" w:rsidRDefault="00B622AA" w:rsidP="0050246E">
      <w:pPr>
        <w:pStyle w:val="RapASESubheadLevel3"/>
      </w:pPr>
      <w:bookmarkStart w:id="27" w:name="_Toc155782214"/>
      <w:r>
        <w:lastRenderedPageBreak/>
        <w:t>Add Kubernetes Repository</w:t>
      </w:r>
      <w:bookmarkEnd w:id="27"/>
    </w:p>
    <w:p w14:paraId="14446D66" w14:textId="677DD1F5" w:rsidR="00B622AA" w:rsidRDefault="00A14E4D" w:rsidP="00B622AA">
      <w:pPr>
        <w:pStyle w:val="RapASEBodyCopy"/>
      </w:pPr>
      <w:r>
        <w:t>By default, the Kubernetes package is not included in the Ubuntu default repository, so it is required to add Kubernetes repository to APT on all nodes.</w:t>
      </w:r>
    </w:p>
    <w:p w14:paraId="60ECA088" w14:textId="353E9A02" w:rsidR="00A14E4D" w:rsidRPr="00A14E4D" w:rsidRDefault="00A14E4D" w:rsidP="00B622AA">
      <w:pPr>
        <w:pStyle w:val="RapASEBodyCopy"/>
        <w:rPr>
          <w:b/>
          <w:bCs/>
        </w:rPr>
      </w:pPr>
      <w:r w:rsidRPr="00A14E4D">
        <w:rPr>
          <w:b/>
          <w:bCs/>
        </w:rPr>
        <w:t>To add the Kubernetes repository:</w:t>
      </w:r>
    </w:p>
    <w:p w14:paraId="13312682" w14:textId="49A9E1FC" w:rsidR="00DD7675" w:rsidRDefault="00A14E4D">
      <w:pPr>
        <w:pStyle w:val="RapASEBodyCopy"/>
        <w:numPr>
          <w:ilvl w:val="0"/>
          <w:numId w:val="19"/>
        </w:numPr>
      </w:pPr>
      <w:r>
        <w:t xml:space="preserve">Run </w:t>
      </w:r>
      <w:r w:rsidR="00DD7675" w:rsidRPr="00DD7675">
        <w:rPr>
          <w:rFonts w:ascii="Courier New" w:hAnsi="Courier New" w:cs="Courier New"/>
          <w:b/>
          <w:bCs/>
        </w:rPr>
        <w:t>sudo curl -s https://packages.cloud.google.com/apt/doc/apt-key.gpg | apt-key add</w:t>
      </w:r>
      <w:r w:rsidRPr="00111224">
        <w:rPr>
          <w:rFonts w:ascii="Courier New" w:hAnsi="Courier New" w:cs="Courier New"/>
          <w:b/>
          <w:bCs/>
        </w:rPr>
        <w:t xml:space="preserve"> </w:t>
      </w:r>
      <w:r>
        <w:t xml:space="preserve">command to </w:t>
      </w:r>
      <w:r w:rsidR="00DD7675">
        <w:t>get the</w:t>
      </w:r>
      <w:r>
        <w:t xml:space="preserve"> Kubernetes GPG key</w:t>
      </w:r>
      <w:r w:rsidR="00DD7675">
        <w:t>.</w:t>
      </w:r>
    </w:p>
    <w:p w14:paraId="34EF2D5C" w14:textId="5407D0F3" w:rsidR="00DD7675" w:rsidRDefault="00402D16" w:rsidP="00DD7675">
      <w:pPr>
        <w:pStyle w:val="RapASEBodyCopy"/>
        <w:ind w:left="720"/>
      </w:pPr>
      <w:r w:rsidRPr="00402D16">
        <w:rPr>
          <w:noProof/>
        </w:rPr>
        <w:drawing>
          <wp:inline distT="0" distB="0" distL="0" distR="0" wp14:anchorId="4AE7D9D0" wp14:editId="5455896E">
            <wp:extent cx="5020156" cy="4258734"/>
            <wp:effectExtent l="0" t="0" r="0" b="889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44"/>
                    <a:stretch>
                      <a:fillRect/>
                    </a:stretch>
                  </pic:blipFill>
                  <pic:spPr>
                    <a:xfrm>
                      <a:off x="0" y="0"/>
                      <a:ext cx="5027637" cy="4265081"/>
                    </a:xfrm>
                    <a:prstGeom prst="rect">
                      <a:avLst/>
                    </a:prstGeom>
                  </pic:spPr>
                </pic:pic>
              </a:graphicData>
            </a:graphic>
          </wp:inline>
        </w:drawing>
      </w:r>
    </w:p>
    <w:p w14:paraId="154F4ACE" w14:textId="5A9748A8" w:rsidR="00DD7675" w:rsidRDefault="00DD7675">
      <w:pPr>
        <w:pStyle w:val="RapASEBodyCopy"/>
        <w:numPr>
          <w:ilvl w:val="0"/>
          <w:numId w:val="19"/>
        </w:numPr>
      </w:pPr>
      <w:r>
        <w:t xml:space="preserve">Run </w:t>
      </w:r>
      <w:r w:rsidRPr="00DD7675">
        <w:rPr>
          <w:rFonts w:ascii="Courier New" w:hAnsi="Courier New" w:cs="Courier New"/>
          <w:b/>
          <w:bCs/>
        </w:rPr>
        <w:t>sudo apt-add-repository "deb http://apt.kubernetes.io/ kubernetes-xenial main"</w:t>
      </w:r>
      <w:r>
        <w:rPr>
          <w:b/>
          <w:bCs/>
        </w:rPr>
        <w:t xml:space="preserve"> </w:t>
      </w:r>
      <w:r>
        <w:t>command to add the Kubernetes repository to the APT.</w:t>
      </w:r>
    </w:p>
    <w:p w14:paraId="212E16FC" w14:textId="77777777" w:rsidR="004A5E50" w:rsidRDefault="004A5E50">
      <w:pPr>
        <w:spacing w:after="120" w:line="264" w:lineRule="auto"/>
        <w:rPr>
          <w:rFonts w:eastAsiaTheme="minorEastAsia"/>
          <w:b/>
          <w:bCs/>
          <w:i/>
          <w:iCs/>
          <w:sz w:val="20"/>
          <w:szCs w:val="20"/>
          <w:lang w:val="en-IN"/>
        </w:rPr>
      </w:pPr>
      <w:r>
        <w:rPr>
          <w:b/>
          <w:bCs/>
          <w:i/>
          <w:iCs/>
          <w:lang w:val="en-IN"/>
        </w:rPr>
        <w:br w:type="page"/>
      </w:r>
    </w:p>
    <w:p w14:paraId="241653B0" w14:textId="7CC0DA82" w:rsidR="004A5E50" w:rsidRPr="004A5E50" w:rsidRDefault="004A5E50" w:rsidP="004A5E50">
      <w:pPr>
        <w:pStyle w:val="RapASEBodyCopy"/>
        <w:ind w:left="720"/>
        <w:rPr>
          <w:b/>
          <w:bCs/>
          <w:i/>
          <w:iCs/>
          <w:lang w:val="en-IN"/>
        </w:rPr>
      </w:pPr>
      <w:r w:rsidRPr="00D85063">
        <w:rPr>
          <w:b/>
          <w:bCs/>
          <w:i/>
          <w:iCs/>
          <w:lang w:val="en-IN"/>
        </w:rPr>
        <w:lastRenderedPageBreak/>
        <w:t>Master Node</w:t>
      </w:r>
    </w:p>
    <w:p w14:paraId="1E3CD790" w14:textId="0D8B95AE" w:rsidR="00402D16" w:rsidRDefault="00402D16" w:rsidP="00402D16">
      <w:pPr>
        <w:pStyle w:val="ListParagraph"/>
      </w:pPr>
      <w:r w:rsidRPr="00402D16">
        <w:rPr>
          <w:noProof/>
        </w:rPr>
        <w:drawing>
          <wp:inline distT="0" distB="0" distL="0" distR="0" wp14:anchorId="19D45065" wp14:editId="292413DE">
            <wp:extent cx="4978400" cy="3367287"/>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89521" cy="3374809"/>
                    </a:xfrm>
                    <a:prstGeom prst="rect">
                      <a:avLst/>
                    </a:prstGeom>
                  </pic:spPr>
                </pic:pic>
              </a:graphicData>
            </a:graphic>
          </wp:inline>
        </w:drawing>
      </w:r>
    </w:p>
    <w:p w14:paraId="3EF9EFC8" w14:textId="727DCDC4" w:rsidR="004A5E50" w:rsidRPr="004A5E50" w:rsidRDefault="004A5E50" w:rsidP="004A5E50">
      <w:pPr>
        <w:pStyle w:val="RapASEBodyCopy"/>
        <w:ind w:left="720"/>
        <w:rPr>
          <w:b/>
          <w:bCs/>
          <w:i/>
          <w:iCs/>
          <w:lang w:val="en-IN"/>
        </w:rPr>
      </w:pPr>
      <w:r>
        <w:rPr>
          <w:b/>
          <w:bCs/>
          <w:i/>
          <w:iCs/>
          <w:lang w:val="en-IN"/>
        </w:rPr>
        <w:t>Worker</w:t>
      </w:r>
      <w:r w:rsidRPr="00D85063">
        <w:rPr>
          <w:b/>
          <w:bCs/>
          <w:i/>
          <w:iCs/>
          <w:lang w:val="en-IN"/>
        </w:rPr>
        <w:t xml:space="preserve"> Node</w:t>
      </w:r>
    </w:p>
    <w:p w14:paraId="6F2FE3C5" w14:textId="1B5D0572" w:rsidR="00402D16" w:rsidRDefault="00490600" w:rsidP="00DD7675">
      <w:pPr>
        <w:pStyle w:val="ListParagraph"/>
      </w:pPr>
      <w:r w:rsidRPr="00490600">
        <w:rPr>
          <w:noProof/>
        </w:rPr>
        <w:drawing>
          <wp:inline distT="0" distB="0" distL="0" distR="0" wp14:anchorId="5AA6ABF2" wp14:editId="2654AB29">
            <wp:extent cx="5054600" cy="3611468"/>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71563" cy="3623588"/>
                    </a:xfrm>
                    <a:prstGeom prst="rect">
                      <a:avLst/>
                    </a:prstGeom>
                  </pic:spPr>
                </pic:pic>
              </a:graphicData>
            </a:graphic>
          </wp:inline>
        </w:drawing>
      </w:r>
    </w:p>
    <w:p w14:paraId="7AB16B6C" w14:textId="77777777" w:rsidR="004A5E50" w:rsidRDefault="004A5E50" w:rsidP="00DD7675">
      <w:pPr>
        <w:pStyle w:val="ListParagraph"/>
      </w:pPr>
    </w:p>
    <w:p w14:paraId="26EAB41C" w14:textId="77777777" w:rsidR="004A5E50" w:rsidRDefault="004A5E50" w:rsidP="004A5E50">
      <w:pPr>
        <w:pStyle w:val="RapASEBodyCopy"/>
        <w:ind w:left="720"/>
        <w:rPr>
          <w:b/>
          <w:bCs/>
          <w:i/>
          <w:iCs/>
          <w:lang w:val="en-IN"/>
        </w:rPr>
      </w:pPr>
    </w:p>
    <w:p w14:paraId="140AA721" w14:textId="77777777" w:rsidR="004A5E50" w:rsidRDefault="004A5E50" w:rsidP="004A5E50">
      <w:pPr>
        <w:pStyle w:val="RapASEBodyCopy"/>
        <w:ind w:left="720"/>
        <w:rPr>
          <w:b/>
          <w:bCs/>
          <w:i/>
          <w:iCs/>
          <w:lang w:val="en-IN"/>
        </w:rPr>
      </w:pPr>
    </w:p>
    <w:p w14:paraId="03731077" w14:textId="2C8EFE07" w:rsidR="004A5E50" w:rsidRPr="004A5E50" w:rsidRDefault="004A5E50" w:rsidP="004A5E50">
      <w:pPr>
        <w:pStyle w:val="RapASEBodyCopy"/>
        <w:ind w:left="720"/>
        <w:rPr>
          <w:b/>
          <w:bCs/>
          <w:i/>
          <w:iCs/>
          <w:lang w:val="en-IN"/>
          <w:specVanish/>
        </w:rPr>
      </w:pPr>
      <w:r>
        <w:rPr>
          <w:b/>
          <w:bCs/>
          <w:i/>
          <w:iCs/>
          <w:lang w:val="en-IN"/>
        </w:rPr>
        <w:lastRenderedPageBreak/>
        <w:t>Worker</w:t>
      </w:r>
      <w:r w:rsidRPr="00D85063">
        <w:rPr>
          <w:b/>
          <w:bCs/>
          <w:i/>
          <w:iCs/>
          <w:lang w:val="en-IN"/>
        </w:rPr>
        <w:t xml:space="preserve"> Node</w:t>
      </w:r>
      <w:r>
        <w:rPr>
          <w:b/>
          <w:bCs/>
          <w:i/>
          <w:iCs/>
          <w:lang w:val="en-IN"/>
        </w:rPr>
        <w:t xml:space="preserve"> 1</w:t>
      </w:r>
    </w:p>
    <w:p w14:paraId="4C8B2569" w14:textId="5F4BD183" w:rsidR="00402D16" w:rsidRDefault="00490600" w:rsidP="00DD7675">
      <w:pPr>
        <w:pStyle w:val="ListParagraph"/>
      </w:pPr>
      <w:r w:rsidRPr="00490600">
        <w:rPr>
          <w:noProof/>
        </w:rPr>
        <w:drawing>
          <wp:inline distT="0" distB="0" distL="0" distR="0" wp14:anchorId="32DA3BA8" wp14:editId="16D45C9C">
            <wp:extent cx="4953808" cy="3572933"/>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83098" cy="3594059"/>
                    </a:xfrm>
                    <a:prstGeom prst="rect">
                      <a:avLst/>
                    </a:prstGeom>
                  </pic:spPr>
                </pic:pic>
              </a:graphicData>
            </a:graphic>
          </wp:inline>
        </w:drawing>
      </w:r>
    </w:p>
    <w:p w14:paraId="4A67A943" w14:textId="5CE2B8AC" w:rsidR="00DD7675" w:rsidRDefault="00DD7675">
      <w:pPr>
        <w:pStyle w:val="RapASEBodyCopy"/>
        <w:numPr>
          <w:ilvl w:val="0"/>
          <w:numId w:val="19"/>
        </w:numPr>
      </w:pPr>
      <w:r>
        <w:t xml:space="preserve">Run </w:t>
      </w:r>
      <w:r w:rsidRPr="00DD7675">
        <w:rPr>
          <w:rFonts w:ascii="Courier New" w:hAnsi="Courier New" w:cs="Courier New"/>
          <w:b/>
          <w:bCs/>
        </w:rPr>
        <w:t>sudo apt-get update -y</w:t>
      </w:r>
      <w:r>
        <w:t xml:space="preserve"> command to update the APT cache.</w:t>
      </w:r>
    </w:p>
    <w:p w14:paraId="58E8D67F" w14:textId="16E017B7" w:rsidR="00DD7675" w:rsidRPr="00B622AA" w:rsidRDefault="00915BD8" w:rsidP="00DD7675">
      <w:pPr>
        <w:pStyle w:val="RapASEBodyCopy"/>
        <w:ind w:left="720"/>
      </w:pPr>
      <w:r w:rsidRPr="00915BD8">
        <w:rPr>
          <w:noProof/>
        </w:rPr>
        <w:drawing>
          <wp:inline distT="0" distB="0" distL="0" distR="0" wp14:anchorId="2DFA8EAA" wp14:editId="407A847D">
            <wp:extent cx="5000848" cy="4241800"/>
            <wp:effectExtent l="0" t="0" r="9525"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24381" cy="4261761"/>
                    </a:xfrm>
                    <a:prstGeom prst="rect">
                      <a:avLst/>
                    </a:prstGeom>
                  </pic:spPr>
                </pic:pic>
              </a:graphicData>
            </a:graphic>
          </wp:inline>
        </w:drawing>
      </w:r>
    </w:p>
    <w:p w14:paraId="66CCD87A" w14:textId="77777777" w:rsidR="009E196E" w:rsidRDefault="00A14E4D" w:rsidP="0050246E">
      <w:pPr>
        <w:pStyle w:val="RapASESubheadLevel3"/>
      </w:pPr>
      <w:bookmarkStart w:id="28" w:name="_Toc155782215"/>
      <w:r>
        <w:lastRenderedPageBreak/>
        <w:t>Install Kubernetes Components</w:t>
      </w:r>
      <w:bookmarkEnd w:id="28"/>
    </w:p>
    <w:p w14:paraId="5A8D8109" w14:textId="4F891FD6" w:rsidR="00A14E4D" w:rsidRDefault="00C33C2E" w:rsidP="009E196E">
      <w:pPr>
        <w:pStyle w:val="RapASEBodyCopy"/>
      </w:pPr>
      <w:r>
        <w:t xml:space="preserve">Kubernetes depends on three major components i.e., </w:t>
      </w:r>
      <w:r w:rsidRPr="00C33C2E">
        <w:rPr>
          <w:b/>
          <w:bCs/>
        </w:rPr>
        <w:t>Kubectl, Kubelet and Kubeadm</w:t>
      </w:r>
      <w:r>
        <w:t xml:space="preserve"> that make up a Kubernetes runtime environment. These three components must be installed on all nodes.</w:t>
      </w:r>
    </w:p>
    <w:p w14:paraId="683450DD" w14:textId="67953656" w:rsidR="009E196E" w:rsidRPr="00C33C2E" w:rsidRDefault="00C33C2E" w:rsidP="009E196E">
      <w:pPr>
        <w:pStyle w:val="RapASEBodyCopy"/>
        <w:rPr>
          <w:b/>
          <w:bCs/>
        </w:rPr>
      </w:pPr>
      <w:r w:rsidRPr="00C33C2E">
        <w:rPr>
          <w:b/>
          <w:bCs/>
        </w:rPr>
        <w:t>To install the Kubernetes Components:</w:t>
      </w:r>
    </w:p>
    <w:p w14:paraId="625278E7" w14:textId="350907C6" w:rsidR="00C33C2E" w:rsidRDefault="00C33C2E">
      <w:pPr>
        <w:pStyle w:val="RapASEBodyCopy"/>
        <w:numPr>
          <w:ilvl w:val="0"/>
          <w:numId w:val="20"/>
        </w:numPr>
      </w:pPr>
      <w:r>
        <w:t xml:space="preserve">Run </w:t>
      </w:r>
      <w:r w:rsidRPr="00160ECB">
        <w:rPr>
          <w:rFonts w:ascii="Courier New" w:hAnsi="Courier New" w:cs="Courier New"/>
          <w:b/>
          <w:bCs/>
        </w:rPr>
        <w:t>sudo apt-get install kubelet kubeadm kubectl -y</w:t>
      </w:r>
      <w:r>
        <w:t xml:space="preserve"> command to install all Kubernetes components.</w:t>
      </w:r>
    </w:p>
    <w:p w14:paraId="367C0F7F" w14:textId="6648DDEA" w:rsidR="001F1120" w:rsidRPr="00260E7D" w:rsidRDefault="00260E7D" w:rsidP="001F1120">
      <w:pPr>
        <w:pStyle w:val="RapASEBodyCopy"/>
        <w:ind w:left="720"/>
        <w:rPr>
          <w:b/>
          <w:bCs/>
          <w:i/>
          <w:iCs/>
        </w:rPr>
      </w:pPr>
      <w:r w:rsidRPr="00260E7D">
        <w:rPr>
          <w:b/>
          <w:bCs/>
          <w:i/>
          <w:iCs/>
        </w:rPr>
        <w:t>Master Node</w:t>
      </w:r>
    </w:p>
    <w:p w14:paraId="590FB7E7" w14:textId="5ED94DF4" w:rsidR="00260E7D" w:rsidRDefault="00260E7D" w:rsidP="001F1120">
      <w:pPr>
        <w:pStyle w:val="RapASEBodyCopy"/>
        <w:ind w:left="720"/>
      </w:pPr>
      <w:r w:rsidRPr="00260E7D">
        <w:rPr>
          <w:noProof/>
        </w:rPr>
        <w:drawing>
          <wp:inline distT="0" distB="0" distL="0" distR="0" wp14:anchorId="1B030471" wp14:editId="6110DC1E">
            <wp:extent cx="4572000" cy="6544455"/>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78195" cy="6553322"/>
                    </a:xfrm>
                    <a:prstGeom prst="rect">
                      <a:avLst/>
                    </a:prstGeom>
                  </pic:spPr>
                </pic:pic>
              </a:graphicData>
            </a:graphic>
          </wp:inline>
        </w:drawing>
      </w:r>
    </w:p>
    <w:p w14:paraId="5190686D" w14:textId="78EEB7BD" w:rsidR="00260E7D" w:rsidRPr="00260E7D" w:rsidRDefault="00260E7D" w:rsidP="001F1120">
      <w:pPr>
        <w:pStyle w:val="RapASEBodyCopy"/>
        <w:ind w:left="720"/>
        <w:rPr>
          <w:b/>
          <w:bCs/>
          <w:i/>
          <w:iCs/>
        </w:rPr>
      </w:pPr>
      <w:r w:rsidRPr="00260E7D">
        <w:rPr>
          <w:b/>
          <w:bCs/>
          <w:i/>
          <w:iCs/>
        </w:rPr>
        <w:lastRenderedPageBreak/>
        <w:t>Worker Node</w:t>
      </w:r>
    </w:p>
    <w:p w14:paraId="790BB356" w14:textId="524AF6A9" w:rsidR="00260E7D" w:rsidRDefault="00260E7D" w:rsidP="001F1120">
      <w:pPr>
        <w:pStyle w:val="RapASEBodyCopy"/>
        <w:ind w:left="720"/>
      </w:pPr>
      <w:r w:rsidRPr="00260E7D">
        <w:rPr>
          <w:noProof/>
        </w:rPr>
        <w:drawing>
          <wp:inline distT="0" distB="0" distL="0" distR="0" wp14:anchorId="20E58EC2" wp14:editId="39F5B5DF">
            <wp:extent cx="4710687" cy="6622415"/>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42873" cy="6667663"/>
                    </a:xfrm>
                    <a:prstGeom prst="rect">
                      <a:avLst/>
                    </a:prstGeom>
                  </pic:spPr>
                </pic:pic>
              </a:graphicData>
            </a:graphic>
          </wp:inline>
        </w:drawing>
      </w:r>
    </w:p>
    <w:p w14:paraId="34C83EA6" w14:textId="06C744E7" w:rsidR="00260E7D" w:rsidRPr="00260E7D" w:rsidRDefault="00260E7D" w:rsidP="001F1120">
      <w:pPr>
        <w:pStyle w:val="RapASEBodyCopy"/>
        <w:ind w:left="720"/>
        <w:rPr>
          <w:b/>
          <w:bCs/>
          <w:i/>
          <w:iCs/>
          <w:vanish/>
          <w:specVanish/>
        </w:rPr>
      </w:pPr>
      <w:r w:rsidRPr="00260E7D">
        <w:rPr>
          <w:b/>
          <w:bCs/>
          <w:i/>
          <w:iCs/>
        </w:rPr>
        <w:lastRenderedPageBreak/>
        <w:t>Worker Node 1</w:t>
      </w:r>
    </w:p>
    <w:p w14:paraId="25AB144E" w14:textId="224F0CAC" w:rsidR="00260E7D" w:rsidRPr="00260E7D" w:rsidRDefault="00260E7D" w:rsidP="001F1120">
      <w:pPr>
        <w:pStyle w:val="RapASEBodyCopy"/>
        <w:ind w:left="720"/>
      </w:pPr>
      <w:r>
        <w:t xml:space="preserve"> </w:t>
      </w:r>
      <w:r w:rsidRPr="00260E7D">
        <w:rPr>
          <w:noProof/>
        </w:rPr>
        <w:drawing>
          <wp:inline distT="0" distB="0" distL="0" distR="0" wp14:anchorId="53884F45" wp14:editId="3689461B">
            <wp:extent cx="4842080" cy="6949292"/>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58027" cy="6972180"/>
                    </a:xfrm>
                    <a:prstGeom prst="rect">
                      <a:avLst/>
                    </a:prstGeom>
                  </pic:spPr>
                </pic:pic>
              </a:graphicData>
            </a:graphic>
          </wp:inline>
        </w:drawing>
      </w:r>
    </w:p>
    <w:p w14:paraId="0084E15B" w14:textId="0ECABD82" w:rsidR="00AD4363" w:rsidRDefault="00FD561E">
      <w:pPr>
        <w:pStyle w:val="RapASEBodyCopy"/>
        <w:numPr>
          <w:ilvl w:val="0"/>
          <w:numId w:val="20"/>
        </w:numPr>
      </w:pPr>
      <w:r>
        <w:t>R</w:t>
      </w:r>
      <w:r w:rsidR="00AD4363">
        <w:t xml:space="preserve">un </w:t>
      </w:r>
      <w:r w:rsidRPr="00FD561E">
        <w:rPr>
          <w:rFonts w:ascii="Courier New" w:hAnsi="Courier New" w:cs="Courier New"/>
          <w:b/>
          <w:bCs/>
        </w:rPr>
        <w:t xml:space="preserve">sudo apt-mark hold kubelet kubeadm </w:t>
      </w:r>
      <w:r w:rsidR="00EA19AB" w:rsidRPr="00FD561E">
        <w:rPr>
          <w:rFonts w:ascii="Courier New" w:hAnsi="Courier New" w:cs="Courier New"/>
          <w:b/>
          <w:bCs/>
        </w:rPr>
        <w:t>kubectl</w:t>
      </w:r>
      <w:r w:rsidR="00EA19AB">
        <w:t xml:space="preserve"> command</w:t>
      </w:r>
      <w:r w:rsidR="00AD4363">
        <w:t xml:space="preserve"> to </w:t>
      </w:r>
      <w:r w:rsidR="00EA19AB">
        <w:t xml:space="preserve">freeze the </w:t>
      </w:r>
      <w:r>
        <w:t>Kubernetes component</w:t>
      </w:r>
      <w:r w:rsidR="00EA19AB">
        <w:t xml:space="preserve">s version </w:t>
      </w:r>
      <w:r w:rsidR="00DF7951">
        <w:t xml:space="preserve">installed in the previous step </w:t>
      </w:r>
      <w:r w:rsidR="00EA19AB">
        <w:t>and prevent</w:t>
      </w:r>
      <w:r>
        <w:t xml:space="preserve"> from being updated automatically.</w:t>
      </w:r>
    </w:p>
    <w:p w14:paraId="7392EA72" w14:textId="08DDC219" w:rsidR="00EA19AB" w:rsidRPr="00DF7951" w:rsidRDefault="00BB009B" w:rsidP="00EA19AB">
      <w:pPr>
        <w:pStyle w:val="RapASEBodyCopy"/>
        <w:ind w:left="720"/>
        <w:rPr>
          <w:lang w:val="en-IN"/>
        </w:rPr>
      </w:pPr>
      <w:r w:rsidRPr="00BB009B">
        <w:rPr>
          <w:noProof/>
          <w:lang w:val="en-IN"/>
        </w:rPr>
        <w:lastRenderedPageBreak/>
        <w:drawing>
          <wp:inline distT="0" distB="0" distL="0" distR="0" wp14:anchorId="3E6BEFEE" wp14:editId="7969D6D0">
            <wp:extent cx="5276002" cy="2726266"/>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91313" cy="2734178"/>
                    </a:xfrm>
                    <a:prstGeom prst="rect">
                      <a:avLst/>
                    </a:prstGeom>
                  </pic:spPr>
                </pic:pic>
              </a:graphicData>
            </a:graphic>
          </wp:inline>
        </w:drawing>
      </w:r>
    </w:p>
    <w:p w14:paraId="17E3FFEE" w14:textId="658A2A47" w:rsidR="00C33C2E" w:rsidRDefault="00160ECB">
      <w:pPr>
        <w:pStyle w:val="RapASEBodyCopy"/>
        <w:numPr>
          <w:ilvl w:val="0"/>
          <w:numId w:val="20"/>
        </w:numPr>
      </w:pPr>
      <w:r>
        <w:t xml:space="preserve">Once the installation is completed, it is required to update the cgroupdriver by creating a new </w:t>
      </w:r>
      <w:r w:rsidRPr="00160ECB">
        <w:rPr>
          <w:b/>
          <w:bCs/>
        </w:rPr>
        <w:t>“daemon.json”</w:t>
      </w:r>
      <w:r>
        <w:t xml:space="preserve"> </w:t>
      </w:r>
      <w:r w:rsidR="008121FD">
        <w:t xml:space="preserve">configuration </w:t>
      </w:r>
      <w:r>
        <w:t xml:space="preserve">file in </w:t>
      </w:r>
      <w:r w:rsidRPr="00160ECB">
        <w:rPr>
          <w:b/>
          <w:bCs/>
        </w:rPr>
        <w:t>“/etc/docker”</w:t>
      </w:r>
      <w:r>
        <w:t xml:space="preserve"> directory. </w:t>
      </w:r>
    </w:p>
    <w:p w14:paraId="05FF9416" w14:textId="3DC18A5F" w:rsidR="00160ECB" w:rsidRDefault="00160ECB">
      <w:pPr>
        <w:pStyle w:val="RapASEBodyCopy"/>
        <w:numPr>
          <w:ilvl w:val="1"/>
          <w:numId w:val="20"/>
        </w:numPr>
      </w:pPr>
      <w:r>
        <w:t xml:space="preserve">Run </w:t>
      </w:r>
      <w:r w:rsidRPr="008121FD">
        <w:rPr>
          <w:rFonts w:ascii="Courier New" w:hAnsi="Courier New" w:cs="Courier New"/>
          <w:b/>
          <w:bCs/>
        </w:rPr>
        <w:t>cd /etc/docker</w:t>
      </w:r>
      <w:r>
        <w:t xml:space="preserve"> command to </w:t>
      </w:r>
      <w:r w:rsidR="008058EE">
        <w:t>navigate to</w:t>
      </w:r>
      <w:r>
        <w:t xml:space="preserve"> the </w:t>
      </w:r>
      <w:r w:rsidR="00A32825">
        <w:t xml:space="preserve">docker </w:t>
      </w:r>
      <w:r>
        <w:t>directory.</w:t>
      </w:r>
    </w:p>
    <w:p w14:paraId="03E49843" w14:textId="1472F410" w:rsidR="008121FD" w:rsidRDefault="008E46BD" w:rsidP="00F9420D">
      <w:pPr>
        <w:pStyle w:val="RapASEBodyCopy"/>
        <w:ind w:left="1080"/>
      </w:pPr>
      <w:r w:rsidRPr="008E46BD">
        <w:rPr>
          <w:noProof/>
        </w:rPr>
        <w:drawing>
          <wp:inline distT="0" distB="0" distL="0" distR="0" wp14:anchorId="1909C5C2" wp14:editId="73DD6559">
            <wp:extent cx="4868189" cy="4012777"/>
            <wp:effectExtent l="0" t="0" r="889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77867" cy="4020754"/>
                    </a:xfrm>
                    <a:prstGeom prst="rect">
                      <a:avLst/>
                    </a:prstGeom>
                  </pic:spPr>
                </pic:pic>
              </a:graphicData>
            </a:graphic>
          </wp:inline>
        </w:drawing>
      </w:r>
    </w:p>
    <w:p w14:paraId="0C3EAF77" w14:textId="21CA9335" w:rsidR="008121FD" w:rsidRDefault="00160ECB">
      <w:pPr>
        <w:pStyle w:val="RapASEBodyCopy"/>
        <w:numPr>
          <w:ilvl w:val="1"/>
          <w:numId w:val="20"/>
        </w:numPr>
      </w:pPr>
      <w:r>
        <w:t xml:space="preserve">Run </w:t>
      </w:r>
      <w:r w:rsidRPr="008121FD">
        <w:rPr>
          <w:rFonts w:ascii="Courier New" w:hAnsi="Courier New" w:cs="Courier New"/>
          <w:b/>
          <w:bCs/>
        </w:rPr>
        <w:t xml:space="preserve">sudo </w:t>
      </w:r>
      <w:r w:rsidR="00A14BE2">
        <w:rPr>
          <w:rFonts w:ascii="Courier New" w:hAnsi="Courier New" w:cs="Courier New"/>
          <w:b/>
          <w:bCs/>
        </w:rPr>
        <w:t>nano</w:t>
      </w:r>
      <w:r w:rsidRPr="008121FD">
        <w:rPr>
          <w:rFonts w:ascii="Courier New" w:hAnsi="Courier New" w:cs="Courier New"/>
          <w:b/>
          <w:bCs/>
        </w:rPr>
        <w:t xml:space="preserve"> daemon.json</w:t>
      </w:r>
      <w:r>
        <w:t xml:space="preserve"> command to create a daemon.json </w:t>
      </w:r>
      <w:r w:rsidR="008121FD">
        <w:t xml:space="preserve">configuration </w:t>
      </w:r>
      <w:r>
        <w:t>file.</w:t>
      </w:r>
    </w:p>
    <w:p w14:paraId="33FABB60" w14:textId="63F5F130" w:rsidR="00160ECB" w:rsidRPr="005771C6" w:rsidRDefault="00160ECB">
      <w:pPr>
        <w:pStyle w:val="RapASEBodyCopy"/>
        <w:numPr>
          <w:ilvl w:val="1"/>
          <w:numId w:val="20"/>
        </w:numPr>
      </w:pPr>
      <w:r w:rsidRPr="005771C6">
        <w:t xml:space="preserve">Add the below text </w:t>
      </w:r>
      <w:r w:rsidR="00A14BE2">
        <w:t>to the</w:t>
      </w:r>
      <w:r w:rsidRPr="005771C6">
        <w:t xml:space="preserve"> json file:</w:t>
      </w:r>
    </w:p>
    <w:p w14:paraId="71985366" w14:textId="3CE9E623" w:rsidR="00160ECB" w:rsidRPr="008121FD" w:rsidRDefault="00160ECB" w:rsidP="00E23E6D">
      <w:pPr>
        <w:pStyle w:val="RapASEBodyCopy"/>
        <w:ind w:left="2160"/>
        <w:rPr>
          <w:rFonts w:ascii="Courier New" w:hAnsi="Courier New" w:cs="Courier New"/>
          <w:b/>
          <w:bCs/>
        </w:rPr>
      </w:pPr>
      <w:r w:rsidRPr="008121FD">
        <w:rPr>
          <w:rFonts w:ascii="Courier New" w:hAnsi="Courier New" w:cs="Courier New"/>
          <w:b/>
          <w:bCs/>
        </w:rPr>
        <w:lastRenderedPageBreak/>
        <w:t>{</w:t>
      </w:r>
    </w:p>
    <w:p w14:paraId="742EB0BE" w14:textId="28C6CB04" w:rsidR="00160ECB" w:rsidRPr="008121FD" w:rsidRDefault="00160ECB" w:rsidP="00E23E6D">
      <w:pPr>
        <w:pStyle w:val="RapASEBodyCopy"/>
        <w:ind w:left="2160"/>
        <w:rPr>
          <w:rFonts w:ascii="Courier New" w:hAnsi="Courier New" w:cs="Courier New"/>
          <w:b/>
          <w:bCs/>
        </w:rPr>
      </w:pPr>
      <w:r w:rsidRPr="008121FD">
        <w:rPr>
          <w:rFonts w:ascii="Courier New" w:hAnsi="Courier New" w:cs="Courier New"/>
          <w:b/>
          <w:bCs/>
        </w:rPr>
        <w:t>"exec-opts": ["native.cgroupdriver=systemd"]</w:t>
      </w:r>
    </w:p>
    <w:p w14:paraId="5E9388BE" w14:textId="33C6FBCA" w:rsidR="003D0C46" w:rsidRPr="008121FD" w:rsidRDefault="00160ECB" w:rsidP="003D0C46">
      <w:pPr>
        <w:pStyle w:val="RapASEBodyCopy"/>
        <w:ind w:left="2160"/>
        <w:rPr>
          <w:rFonts w:ascii="Courier New" w:hAnsi="Courier New" w:cs="Courier New"/>
          <w:b/>
          <w:bCs/>
        </w:rPr>
      </w:pPr>
      <w:r w:rsidRPr="008121FD">
        <w:rPr>
          <w:rFonts w:ascii="Courier New" w:hAnsi="Courier New" w:cs="Courier New"/>
          <w:b/>
          <w:bCs/>
        </w:rPr>
        <w:t>}</w:t>
      </w:r>
    </w:p>
    <w:p w14:paraId="2F96C3E9" w14:textId="4D13691E" w:rsidR="003D0C46" w:rsidRDefault="003D0C46" w:rsidP="003D0C46">
      <w:pPr>
        <w:pStyle w:val="RapASEBodyCopy"/>
        <w:ind w:left="1440"/>
      </w:pPr>
      <w:r w:rsidRPr="003D0C46">
        <w:rPr>
          <w:noProof/>
        </w:rPr>
        <w:drawing>
          <wp:inline distT="0" distB="0" distL="0" distR="0" wp14:anchorId="7CB470D9" wp14:editId="25C673C9">
            <wp:extent cx="4769146" cy="3903133"/>
            <wp:effectExtent l="0" t="0" r="0" b="2540"/>
            <wp:docPr id="89" name="Picture 8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website&#10;&#10;Description automatically generated"/>
                    <pic:cNvPicPr/>
                  </pic:nvPicPr>
                  <pic:blipFill>
                    <a:blip r:embed="rId54"/>
                    <a:stretch>
                      <a:fillRect/>
                    </a:stretch>
                  </pic:blipFill>
                  <pic:spPr>
                    <a:xfrm>
                      <a:off x="0" y="0"/>
                      <a:ext cx="4775458" cy="3908299"/>
                    </a:xfrm>
                    <a:prstGeom prst="rect">
                      <a:avLst/>
                    </a:prstGeom>
                  </pic:spPr>
                </pic:pic>
              </a:graphicData>
            </a:graphic>
          </wp:inline>
        </w:drawing>
      </w:r>
    </w:p>
    <w:p w14:paraId="3572450B" w14:textId="6F662FF5" w:rsidR="001952A5" w:rsidRDefault="001952A5">
      <w:pPr>
        <w:pStyle w:val="RapASEBodyCopy"/>
        <w:numPr>
          <w:ilvl w:val="1"/>
          <w:numId w:val="20"/>
        </w:numPr>
      </w:pPr>
      <w:r>
        <w:t>Save the daemon.json configuration file by using the following commands.</w:t>
      </w:r>
    </w:p>
    <w:p w14:paraId="17B6EC0C" w14:textId="2ADE8D4C" w:rsidR="00A14BE2" w:rsidRDefault="00A14BE2">
      <w:pPr>
        <w:pStyle w:val="RapASEBodyCopy"/>
        <w:numPr>
          <w:ilvl w:val="2"/>
          <w:numId w:val="20"/>
        </w:numPr>
      </w:pPr>
      <w:r>
        <w:t xml:space="preserve">Click “Cntrl + O” to Write Out the changes and </w:t>
      </w:r>
      <w:r w:rsidR="005D656D">
        <w:t xml:space="preserve">then </w:t>
      </w:r>
      <w:r>
        <w:t>press ENTER.</w:t>
      </w:r>
    </w:p>
    <w:p w14:paraId="3A266BC5" w14:textId="546BD199" w:rsidR="00B869E4" w:rsidRDefault="00A14BE2">
      <w:pPr>
        <w:pStyle w:val="RapASEBodyCopy"/>
        <w:numPr>
          <w:ilvl w:val="2"/>
          <w:numId w:val="20"/>
        </w:numPr>
      </w:pPr>
      <w:r>
        <w:t xml:space="preserve">Click “Cntrl + X” to Exit from </w:t>
      </w:r>
      <w:r w:rsidR="003D0C46">
        <w:t xml:space="preserve">the </w:t>
      </w:r>
      <w:r>
        <w:t>file.</w:t>
      </w:r>
    </w:p>
    <w:p w14:paraId="297FE256" w14:textId="367C8C6C" w:rsidR="008C773B" w:rsidRDefault="008C773B">
      <w:pPr>
        <w:pStyle w:val="RapASEBodyCopy"/>
        <w:numPr>
          <w:ilvl w:val="0"/>
          <w:numId w:val="20"/>
        </w:numPr>
      </w:pPr>
      <w:r>
        <w:t xml:space="preserve">Run </w:t>
      </w:r>
      <w:r w:rsidRPr="008C773B">
        <w:rPr>
          <w:rFonts w:ascii="Courier New" w:hAnsi="Courier New" w:cs="Courier New"/>
          <w:b/>
          <w:bCs/>
        </w:rPr>
        <w:t>sudo systemctl daemon-reload</w:t>
      </w:r>
      <w:r>
        <w:t xml:space="preserve"> command to reload the daemon.</w:t>
      </w:r>
    </w:p>
    <w:p w14:paraId="6FC991C3" w14:textId="5D9F3ADE" w:rsidR="008C773B" w:rsidRDefault="003D0C46" w:rsidP="008C773B">
      <w:pPr>
        <w:pStyle w:val="RapASEBodyCopy"/>
        <w:ind w:left="720"/>
      </w:pPr>
      <w:r w:rsidRPr="003D0C46">
        <w:rPr>
          <w:noProof/>
        </w:rPr>
        <w:lastRenderedPageBreak/>
        <w:drawing>
          <wp:inline distT="0" distB="0" distL="0" distR="0" wp14:anchorId="40A240E6" wp14:editId="1FC3C205">
            <wp:extent cx="4884420" cy="398665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87728" cy="3989352"/>
                    </a:xfrm>
                    <a:prstGeom prst="rect">
                      <a:avLst/>
                    </a:prstGeom>
                  </pic:spPr>
                </pic:pic>
              </a:graphicData>
            </a:graphic>
          </wp:inline>
        </w:drawing>
      </w:r>
    </w:p>
    <w:p w14:paraId="78A9C031" w14:textId="3C61AA7F" w:rsidR="008C773B" w:rsidRDefault="00167B2F">
      <w:pPr>
        <w:pStyle w:val="RapASEBodyCopy"/>
        <w:numPr>
          <w:ilvl w:val="0"/>
          <w:numId w:val="20"/>
        </w:numPr>
      </w:pPr>
      <w:r>
        <w:t xml:space="preserve">Run </w:t>
      </w:r>
      <w:r w:rsidRPr="005771C6">
        <w:rPr>
          <w:rFonts w:ascii="Courier New" w:hAnsi="Courier New" w:cs="Courier New"/>
          <w:b/>
          <w:bCs/>
        </w:rPr>
        <w:t>sudo systemctl restart docker.service</w:t>
      </w:r>
      <w:r>
        <w:t xml:space="preserve"> command to restart the Docker service.</w:t>
      </w:r>
    </w:p>
    <w:p w14:paraId="0C296ACE" w14:textId="08CD923A" w:rsidR="00167B2F" w:rsidRDefault="003D0C46" w:rsidP="00167B2F">
      <w:pPr>
        <w:pStyle w:val="ListParagraph"/>
      </w:pPr>
      <w:r w:rsidRPr="003D0C46">
        <w:rPr>
          <w:noProof/>
        </w:rPr>
        <w:drawing>
          <wp:inline distT="0" distB="0" distL="0" distR="0" wp14:anchorId="516F670D" wp14:editId="56DC38F8">
            <wp:extent cx="4442460" cy="362691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51856" cy="3634581"/>
                    </a:xfrm>
                    <a:prstGeom prst="rect">
                      <a:avLst/>
                    </a:prstGeom>
                  </pic:spPr>
                </pic:pic>
              </a:graphicData>
            </a:graphic>
          </wp:inline>
        </w:drawing>
      </w:r>
    </w:p>
    <w:p w14:paraId="17BF053C" w14:textId="523C3B7F" w:rsidR="004264AE" w:rsidRDefault="004264AE">
      <w:pPr>
        <w:pStyle w:val="RapASEBodyCopy"/>
        <w:numPr>
          <w:ilvl w:val="0"/>
          <w:numId w:val="20"/>
        </w:numPr>
      </w:pPr>
      <w:r>
        <w:t>Verify the docker status by performing</w:t>
      </w:r>
      <w:r w:rsidR="003C69A9">
        <w:t xml:space="preserve"> </w:t>
      </w:r>
      <w:hyperlink w:anchor="DockerStatus" w:history="1">
        <w:r w:rsidR="003C69A9" w:rsidRPr="003C69A9">
          <w:rPr>
            <w:rStyle w:val="Hyperlink"/>
            <w:b/>
            <w:bCs/>
          </w:rPr>
          <w:t xml:space="preserve">Step </w:t>
        </w:r>
        <w:r>
          <w:rPr>
            <w:rStyle w:val="Hyperlink"/>
            <w:b/>
            <w:bCs/>
          </w:rPr>
          <w:t>9</w:t>
        </w:r>
      </w:hyperlink>
      <w:r w:rsidR="003C69A9">
        <w:t xml:space="preserve"> from </w:t>
      </w:r>
      <w:hyperlink w:anchor="InstallDockerCE" w:history="1">
        <w:r w:rsidR="003C69A9" w:rsidRPr="003C69A9">
          <w:rPr>
            <w:rStyle w:val="Hyperlink"/>
            <w:b/>
            <w:bCs/>
          </w:rPr>
          <w:t>Section 2.</w:t>
        </w:r>
        <w:r w:rsidR="00861E5D">
          <w:rPr>
            <w:rStyle w:val="Hyperlink"/>
            <w:b/>
            <w:bCs/>
          </w:rPr>
          <w:t>1.5</w:t>
        </w:r>
        <w:r w:rsidR="003C69A9" w:rsidRPr="003C69A9">
          <w:rPr>
            <w:rStyle w:val="Hyperlink"/>
            <w:b/>
            <w:bCs/>
          </w:rPr>
          <w:t xml:space="preserve"> Install Docker CE</w:t>
        </w:r>
      </w:hyperlink>
      <w:r w:rsidR="003C69A9">
        <w:t>.</w:t>
      </w:r>
    </w:p>
    <w:p w14:paraId="6CCDBFE6" w14:textId="4DE21BFB" w:rsidR="00EC1858" w:rsidRDefault="00D52A32">
      <w:pPr>
        <w:pStyle w:val="RapASEBodyCopy"/>
        <w:numPr>
          <w:ilvl w:val="0"/>
          <w:numId w:val="20"/>
        </w:numPr>
      </w:pPr>
      <w:r>
        <w:lastRenderedPageBreak/>
        <w:t xml:space="preserve">Run </w:t>
      </w:r>
      <w:r w:rsidRPr="00D52A32">
        <w:rPr>
          <w:rFonts w:ascii="Courier New" w:hAnsi="Courier New" w:cs="Courier New"/>
          <w:b/>
          <w:bCs/>
        </w:rPr>
        <w:t>exit</w:t>
      </w:r>
      <w:r>
        <w:t xml:space="preserve"> command to exit from the root directory.</w:t>
      </w:r>
    </w:p>
    <w:p w14:paraId="28757963" w14:textId="28F456AC" w:rsidR="00160ECB" w:rsidRDefault="00A90499" w:rsidP="00A90499">
      <w:pPr>
        <w:pStyle w:val="RapASEBodyCopy"/>
        <w:ind w:left="720"/>
      </w:pPr>
      <w:r w:rsidRPr="00A90499">
        <w:rPr>
          <w:noProof/>
        </w:rPr>
        <w:drawing>
          <wp:inline distT="0" distB="0" distL="0" distR="0" wp14:anchorId="0ED177E3" wp14:editId="46FE684E">
            <wp:extent cx="4478619" cy="3649980"/>
            <wp:effectExtent l="0" t="0" r="0" b="762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57"/>
                    <a:stretch>
                      <a:fillRect/>
                    </a:stretch>
                  </pic:blipFill>
                  <pic:spPr>
                    <a:xfrm>
                      <a:off x="0" y="0"/>
                      <a:ext cx="4481307" cy="3652171"/>
                    </a:xfrm>
                    <a:prstGeom prst="rect">
                      <a:avLst/>
                    </a:prstGeom>
                  </pic:spPr>
                </pic:pic>
              </a:graphicData>
            </a:graphic>
          </wp:inline>
        </w:drawing>
      </w:r>
    </w:p>
    <w:p w14:paraId="61B001B4" w14:textId="7724E246" w:rsidR="0020514B" w:rsidRDefault="0020514B" w:rsidP="0050246E">
      <w:pPr>
        <w:pStyle w:val="RapASESubheadLevel3"/>
      </w:pPr>
      <w:bookmarkStart w:id="29" w:name="_Toc155782216"/>
      <w:r>
        <w:t xml:space="preserve">Initialize Kubernetes </w:t>
      </w:r>
      <w:r w:rsidR="000846AF">
        <w:t xml:space="preserve">in </w:t>
      </w:r>
      <w:r>
        <w:t>Master Node</w:t>
      </w:r>
      <w:bookmarkEnd w:id="29"/>
    </w:p>
    <w:p w14:paraId="0BE5A5B7" w14:textId="5A7005B4" w:rsidR="00DC6D0B" w:rsidRDefault="00DC6D0B" w:rsidP="0020514B">
      <w:pPr>
        <w:pStyle w:val="RapASEBodyCopy"/>
      </w:pPr>
      <w:r>
        <w:t xml:space="preserve">NOTE: This process </w:t>
      </w:r>
      <w:r w:rsidR="00756677">
        <w:t>must</w:t>
      </w:r>
      <w:r>
        <w:t xml:space="preserve"> be performed only on Master Node.</w:t>
      </w:r>
    </w:p>
    <w:p w14:paraId="7EC46CBB" w14:textId="6D3498F7" w:rsidR="0020514B" w:rsidRPr="0020514B" w:rsidRDefault="0020514B" w:rsidP="0020514B">
      <w:pPr>
        <w:pStyle w:val="RapASEBodyCopy"/>
        <w:rPr>
          <w:b/>
          <w:bCs/>
        </w:rPr>
      </w:pPr>
      <w:r w:rsidRPr="0020514B">
        <w:rPr>
          <w:b/>
          <w:bCs/>
        </w:rPr>
        <w:t xml:space="preserve">To Initialize the Kubernetes </w:t>
      </w:r>
      <w:r w:rsidR="000846AF">
        <w:rPr>
          <w:b/>
          <w:bCs/>
        </w:rPr>
        <w:t xml:space="preserve">in </w:t>
      </w:r>
      <w:r w:rsidRPr="0020514B">
        <w:rPr>
          <w:b/>
          <w:bCs/>
        </w:rPr>
        <w:t>Master Node:</w:t>
      </w:r>
    </w:p>
    <w:p w14:paraId="4D3FF084" w14:textId="31A02635" w:rsidR="0020514B" w:rsidRDefault="0020514B">
      <w:pPr>
        <w:pStyle w:val="RapASEBodyCopy"/>
        <w:numPr>
          <w:ilvl w:val="0"/>
          <w:numId w:val="21"/>
        </w:numPr>
      </w:pPr>
      <w:bookmarkStart w:id="30" w:name="SudoKubeadmInit"/>
      <w:bookmarkEnd w:id="30"/>
      <w:r w:rsidRPr="00605CCD">
        <w:t>Run</w:t>
      </w:r>
      <w:r>
        <w:t xml:space="preserve"> </w:t>
      </w:r>
      <w:r w:rsidR="00E7000B">
        <w:rPr>
          <w:rFonts w:ascii="Courier New" w:hAnsi="Courier New" w:cs="Courier New"/>
          <w:b/>
          <w:bCs/>
        </w:rPr>
        <w:t>sudo k</w:t>
      </w:r>
      <w:r w:rsidR="000B645F" w:rsidRPr="000B645F">
        <w:rPr>
          <w:rFonts w:ascii="Courier New" w:hAnsi="Courier New" w:cs="Courier New"/>
          <w:b/>
          <w:bCs/>
        </w:rPr>
        <w:t>ubeadm init --pod-network-cidr=10.244.0.0/</w:t>
      </w:r>
      <w:r w:rsidR="000B645F">
        <w:rPr>
          <w:rFonts w:ascii="Courier New" w:hAnsi="Courier New" w:cs="Courier New"/>
          <w:b/>
          <w:bCs/>
        </w:rPr>
        <w:t>16</w:t>
      </w:r>
      <w:r>
        <w:t xml:space="preserve"> command to initialize the Kubernetes cluster.</w:t>
      </w:r>
      <w:r w:rsidR="00CB376C" w:rsidRPr="00CB376C">
        <w:t xml:space="preserve"> </w:t>
      </w:r>
      <w:r w:rsidR="00CB376C">
        <w:t xml:space="preserve">If there are any errors observed during initialization, then please continue with </w:t>
      </w:r>
      <w:hyperlink w:anchor="InitializationErrors" w:history="1">
        <w:r w:rsidR="00CB376C" w:rsidRPr="000636B5">
          <w:rPr>
            <w:rStyle w:val="Hyperlink"/>
            <w:b/>
            <w:bCs/>
          </w:rPr>
          <w:t>Step 3</w:t>
        </w:r>
      </w:hyperlink>
      <w:r w:rsidR="00CB376C">
        <w:t>.</w:t>
      </w:r>
    </w:p>
    <w:p w14:paraId="17436B87" w14:textId="3D4DDE2E" w:rsidR="00DB5CD8" w:rsidRDefault="00DB5CD8" w:rsidP="0020514B">
      <w:pPr>
        <w:pStyle w:val="RapASEBodyCopy"/>
        <w:ind w:left="720"/>
      </w:pPr>
    </w:p>
    <w:p w14:paraId="044853F7" w14:textId="3B75EFDF" w:rsidR="00120F49" w:rsidRDefault="00120F49" w:rsidP="0020514B">
      <w:pPr>
        <w:pStyle w:val="RapASEBodyCopy"/>
        <w:ind w:left="720"/>
      </w:pPr>
      <w:r w:rsidRPr="00120F49">
        <w:rPr>
          <w:noProof/>
        </w:rPr>
        <w:lastRenderedPageBreak/>
        <w:drawing>
          <wp:inline distT="0" distB="0" distL="0" distR="0" wp14:anchorId="36802244" wp14:editId="374A6D3F">
            <wp:extent cx="5094888" cy="67589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98923" cy="6764293"/>
                    </a:xfrm>
                    <a:prstGeom prst="rect">
                      <a:avLst/>
                    </a:prstGeom>
                  </pic:spPr>
                </pic:pic>
              </a:graphicData>
            </a:graphic>
          </wp:inline>
        </w:drawing>
      </w:r>
    </w:p>
    <w:p w14:paraId="2B09F0A3" w14:textId="074EA310" w:rsidR="00992C11" w:rsidRDefault="00992C11" w:rsidP="0020514B">
      <w:pPr>
        <w:pStyle w:val="RapASEBodyCopy"/>
        <w:ind w:left="720"/>
      </w:pPr>
      <w:r w:rsidRPr="00992C11">
        <w:rPr>
          <w:b/>
          <w:bCs/>
        </w:rPr>
        <w:t>Note:</w:t>
      </w:r>
      <w:r>
        <w:t xml:space="preserve"> From the above response, the </w:t>
      </w:r>
      <w:r w:rsidRPr="00992C11">
        <w:rPr>
          <w:b/>
          <w:bCs/>
          <w:i/>
          <w:iCs/>
        </w:rPr>
        <w:t>Kubernetes Cluster Joining Token</w:t>
      </w:r>
      <w:r>
        <w:t xml:space="preserve"> is </w:t>
      </w:r>
      <w:r w:rsidR="004C6E8A">
        <w:t xml:space="preserve">a randomly generated token value and it is </w:t>
      </w:r>
      <w:r>
        <w:t>utilized to join the worker nodes into this cluster.</w:t>
      </w:r>
    </w:p>
    <w:p w14:paraId="253E5634" w14:textId="1E1F5C83" w:rsidR="00DC6D0B" w:rsidRDefault="0020514B">
      <w:pPr>
        <w:pStyle w:val="RapASEBodyCopy"/>
        <w:numPr>
          <w:ilvl w:val="0"/>
          <w:numId w:val="21"/>
        </w:numPr>
      </w:pPr>
      <w:r>
        <w:t xml:space="preserve">Run </w:t>
      </w:r>
      <w:r w:rsidR="004A3916">
        <w:rPr>
          <w:rFonts w:ascii="Courier New" w:hAnsi="Courier New" w:cs="Courier New"/>
          <w:b/>
          <w:bCs/>
        </w:rPr>
        <w:t>sudo k</w:t>
      </w:r>
      <w:r w:rsidRPr="00DC6D0B">
        <w:rPr>
          <w:rFonts w:ascii="Courier New" w:hAnsi="Courier New" w:cs="Courier New"/>
          <w:b/>
          <w:bCs/>
        </w:rPr>
        <w:t>ubeadm version</w:t>
      </w:r>
      <w:r>
        <w:t xml:space="preserve"> command to verify the status of Kubernetes Initialization.</w:t>
      </w:r>
    </w:p>
    <w:p w14:paraId="71715E5F" w14:textId="260078D8" w:rsidR="00DC6D0B" w:rsidRDefault="00C501A3" w:rsidP="00DC6D0B">
      <w:pPr>
        <w:pStyle w:val="RapASEBodyCopy"/>
        <w:ind w:left="720"/>
      </w:pPr>
      <w:r w:rsidRPr="00C501A3">
        <w:rPr>
          <w:noProof/>
        </w:rPr>
        <w:drawing>
          <wp:inline distT="0" distB="0" distL="0" distR="0" wp14:anchorId="7B28B52E" wp14:editId="300FA281">
            <wp:extent cx="5196840" cy="626431"/>
            <wp:effectExtent l="0" t="0" r="381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33535" cy="630854"/>
                    </a:xfrm>
                    <a:prstGeom prst="rect">
                      <a:avLst/>
                    </a:prstGeom>
                  </pic:spPr>
                </pic:pic>
              </a:graphicData>
            </a:graphic>
          </wp:inline>
        </w:drawing>
      </w:r>
    </w:p>
    <w:p w14:paraId="67937CE1" w14:textId="31AB3879" w:rsidR="002A6319" w:rsidRDefault="00A32825" w:rsidP="002A6319">
      <w:pPr>
        <w:pStyle w:val="RapASEBodyCopy"/>
      </w:pPr>
      <w:bookmarkStart w:id="31" w:name="InitializationErrors"/>
      <w:bookmarkEnd w:id="31"/>
      <w:r>
        <w:lastRenderedPageBreak/>
        <w:t xml:space="preserve">In case if there are any </w:t>
      </w:r>
      <w:r w:rsidR="000846AF" w:rsidRPr="000846AF">
        <w:rPr>
          <w:b/>
          <w:bCs/>
        </w:rPr>
        <w:t>I</w:t>
      </w:r>
      <w:r w:rsidRPr="000846AF">
        <w:rPr>
          <w:b/>
          <w:bCs/>
        </w:rPr>
        <w:t xml:space="preserve">nitialization </w:t>
      </w:r>
      <w:r w:rsidR="000846AF" w:rsidRPr="000846AF">
        <w:rPr>
          <w:b/>
          <w:bCs/>
        </w:rPr>
        <w:t>E</w:t>
      </w:r>
      <w:r w:rsidRPr="000846AF">
        <w:rPr>
          <w:b/>
          <w:bCs/>
        </w:rPr>
        <w:t>rrors</w:t>
      </w:r>
      <w:r>
        <w:t xml:space="preserve"> occurred, then </w:t>
      </w:r>
      <w:r w:rsidR="00C078B5">
        <w:t>perform</w:t>
      </w:r>
      <w:r>
        <w:t xml:space="preserve"> the below mentioned workaround steps</w:t>
      </w:r>
      <w:r w:rsidR="00C078B5">
        <w:t xml:space="preserve"> on </w:t>
      </w:r>
      <w:r w:rsidR="00C078B5" w:rsidRPr="00FE5538">
        <w:rPr>
          <w:b/>
          <w:bCs/>
        </w:rPr>
        <w:t>all nodes</w:t>
      </w:r>
      <w:r>
        <w:t>:</w:t>
      </w:r>
    </w:p>
    <w:p w14:paraId="4A3687F8" w14:textId="67175ABC" w:rsidR="00A32825" w:rsidRDefault="00A32825">
      <w:pPr>
        <w:pStyle w:val="RapASEBodyCopy"/>
        <w:numPr>
          <w:ilvl w:val="0"/>
          <w:numId w:val="21"/>
        </w:numPr>
      </w:pPr>
      <w:r>
        <w:t xml:space="preserve">Run </w:t>
      </w:r>
      <w:r w:rsidRPr="00AF5110">
        <w:rPr>
          <w:rFonts w:ascii="Courier New" w:hAnsi="Courier New" w:cs="Courier New"/>
          <w:b/>
          <w:bCs/>
        </w:rPr>
        <w:t>sudo su</w:t>
      </w:r>
      <w:r>
        <w:t xml:space="preserve"> command to login to root directory.</w:t>
      </w:r>
    </w:p>
    <w:p w14:paraId="0600DB48" w14:textId="7B32653E" w:rsidR="00776E99" w:rsidRDefault="00776E99" w:rsidP="00776E99">
      <w:pPr>
        <w:pStyle w:val="RapASEBodyCopy"/>
        <w:ind w:left="720"/>
      </w:pPr>
      <w:r w:rsidRPr="00FA1EC7">
        <w:rPr>
          <w:b/>
          <w:bCs/>
          <w:lang w:eastAsia="en-IN"/>
        </w:rPr>
        <w:t>NOTE:</w:t>
      </w:r>
      <w:r>
        <w:rPr>
          <w:lang w:eastAsia="en-IN"/>
        </w:rPr>
        <w:t xml:space="preserve"> </w:t>
      </w:r>
      <w:r w:rsidR="0067101B">
        <w:rPr>
          <w:lang w:eastAsia="en-IN"/>
        </w:rPr>
        <w:t>The system may ask you for the password. If you know the password, then enter the password and access the root directory. Else, contact your System Administrator.</w:t>
      </w:r>
      <w:r w:rsidR="00E567C0">
        <w:rPr>
          <w:lang w:eastAsia="en-IN"/>
        </w:rPr>
        <w:t xml:space="preserve"> </w:t>
      </w:r>
      <w:r w:rsidR="00E567C0" w:rsidRPr="00696542">
        <w:rPr>
          <w:b/>
          <w:bCs/>
          <w:lang w:eastAsia="en-IN"/>
        </w:rPr>
        <w:t>DO NOT RUN THIS COMMAND TWICE.</w:t>
      </w:r>
    </w:p>
    <w:p w14:paraId="5DBB5F08" w14:textId="1FADBF10" w:rsidR="00C501A3" w:rsidRDefault="00C501A3" w:rsidP="00C501A3">
      <w:pPr>
        <w:pStyle w:val="RapASEBodyCopy"/>
        <w:ind w:left="720"/>
      </w:pPr>
      <w:r w:rsidRPr="00C501A3">
        <w:rPr>
          <w:noProof/>
        </w:rPr>
        <w:drawing>
          <wp:inline distT="0" distB="0" distL="0" distR="0" wp14:anchorId="67879324" wp14:editId="0A3B5BAC">
            <wp:extent cx="5128260" cy="61816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58364" cy="621793"/>
                    </a:xfrm>
                    <a:prstGeom prst="rect">
                      <a:avLst/>
                    </a:prstGeom>
                  </pic:spPr>
                </pic:pic>
              </a:graphicData>
            </a:graphic>
          </wp:inline>
        </w:drawing>
      </w:r>
    </w:p>
    <w:p w14:paraId="509C2EB3" w14:textId="0CA8BC88" w:rsidR="00A32825" w:rsidRDefault="00A32825">
      <w:pPr>
        <w:pStyle w:val="RapASEBodyCopy"/>
        <w:numPr>
          <w:ilvl w:val="0"/>
          <w:numId w:val="21"/>
        </w:numPr>
      </w:pPr>
      <w:r>
        <w:t xml:space="preserve">Run </w:t>
      </w:r>
      <w:r w:rsidRPr="008121FD">
        <w:rPr>
          <w:rFonts w:ascii="Courier New" w:hAnsi="Courier New" w:cs="Courier New"/>
          <w:b/>
          <w:bCs/>
        </w:rPr>
        <w:t>cd /etc/</w:t>
      </w:r>
      <w:r>
        <w:rPr>
          <w:rFonts w:ascii="Courier New" w:hAnsi="Courier New" w:cs="Courier New"/>
          <w:b/>
          <w:bCs/>
        </w:rPr>
        <w:t>containerd</w:t>
      </w:r>
      <w:r>
        <w:t xml:space="preserve"> command to </w:t>
      </w:r>
      <w:r w:rsidR="008058EE">
        <w:t>navigate to</w:t>
      </w:r>
      <w:r>
        <w:t xml:space="preserve"> the container directory.</w:t>
      </w:r>
    </w:p>
    <w:p w14:paraId="516904FF" w14:textId="1048966C" w:rsidR="00A32825" w:rsidRDefault="00C501A3" w:rsidP="00A32825">
      <w:pPr>
        <w:pStyle w:val="ListParagraph"/>
      </w:pPr>
      <w:r w:rsidRPr="00C501A3">
        <w:rPr>
          <w:noProof/>
        </w:rPr>
        <w:drawing>
          <wp:inline distT="0" distB="0" distL="0" distR="0" wp14:anchorId="4BBF77CA" wp14:editId="34E5E9AF">
            <wp:extent cx="5151120" cy="626056"/>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89769" cy="630753"/>
                    </a:xfrm>
                    <a:prstGeom prst="rect">
                      <a:avLst/>
                    </a:prstGeom>
                  </pic:spPr>
                </pic:pic>
              </a:graphicData>
            </a:graphic>
          </wp:inline>
        </w:drawing>
      </w:r>
    </w:p>
    <w:p w14:paraId="1AE80087" w14:textId="0D003B0F" w:rsidR="00A32825" w:rsidRDefault="00A32825">
      <w:pPr>
        <w:pStyle w:val="RapASEBodyCopy"/>
        <w:numPr>
          <w:ilvl w:val="0"/>
          <w:numId w:val="21"/>
        </w:numPr>
      </w:pPr>
      <w:r>
        <w:t xml:space="preserve">Run </w:t>
      </w:r>
      <w:r>
        <w:rPr>
          <w:rFonts w:ascii="Courier New" w:hAnsi="Courier New" w:cs="Courier New"/>
          <w:b/>
          <w:bCs/>
        </w:rPr>
        <w:t>rm config.toml</w:t>
      </w:r>
      <w:r>
        <w:t xml:space="preserve"> command to remove or delete the configuration file.</w:t>
      </w:r>
    </w:p>
    <w:p w14:paraId="0F1C1DB1" w14:textId="00969917" w:rsidR="00A32825" w:rsidRDefault="0019695C" w:rsidP="00A32825">
      <w:pPr>
        <w:pStyle w:val="ListParagraph"/>
      </w:pPr>
      <w:r w:rsidRPr="0019695C">
        <w:rPr>
          <w:noProof/>
        </w:rPr>
        <w:drawing>
          <wp:inline distT="0" distB="0" distL="0" distR="0" wp14:anchorId="2C7BB643" wp14:editId="1E829750">
            <wp:extent cx="5049982" cy="1145841"/>
            <wp:effectExtent l="19050" t="19050" r="17780"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78143" cy="1152231"/>
                    </a:xfrm>
                    <a:prstGeom prst="rect">
                      <a:avLst/>
                    </a:prstGeom>
                    <a:ln>
                      <a:solidFill>
                        <a:schemeClr val="tx1"/>
                      </a:solidFill>
                    </a:ln>
                  </pic:spPr>
                </pic:pic>
              </a:graphicData>
            </a:graphic>
          </wp:inline>
        </w:drawing>
      </w:r>
    </w:p>
    <w:p w14:paraId="5CE66E23" w14:textId="54CBC10E" w:rsidR="00A32825" w:rsidRDefault="00A32825">
      <w:pPr>
        <w:pStyle w:val="RapASEBodyCopy"/>
        <w:numPr>
          <w:ilvl w:val="0"/>
          <w:numId w:val="21"/>
        </w:numPr>
      </w:pPr>
      <w:r>
        <w:t xml:space="preserve">Run </w:t>
      </w:r>
      <w:r w:rsidRPr="00A32825">
        <w:rPr>
          <w:rFonts w:ascii="Courier New" w:hAnsi="Courier New" w:cs="Courier New"/>
          <w:b/>
          <w:bCs/>
        </w:rPr>
        <w:t>systemctl restart containerd</w:t>
      </w:r>
      <w:r>
        <w:t xml:space="preserve"> command to restart the container service.</w:t>
      </w:r>
    </w:p>
    <w:p w14:paraId="2A2C8FD0" w14:textId="1D41C089" w:rsidR="00A32825" w:rsidRDefault="0019695C" w:rsidP="00A32825">
      <w:pPr>
        <w:pStyle w:val="ListParagraph"/>
      </w:pPr>
      <w:r w:rsidRPr="0019695C">
        <w:rPr>
          <w:noProof/>
        </w:rPr>
        <w:drawing>
          <wp:inline distT="0" distB="0" distL="0" distR="0" wp14:anchorId="7E840FEC" wp14:editId="436B1C2B">
            <wp:extent cx="5084618" cy="1261296"/>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02455" cy="1265721"/>
                    </a:xfrm>
                    <a:prstGeom prst="rect">
                      <a:avLst/>
                    </a:prstGeom>
                  </pic:spPr>
                </pic:pic>
              </a:graphicData>
            </a:graphic>
          </wp:inline>
        </w:drawing>
      </w:r>
    </w:p>
    <w:p w14:paraId="6B95ED43" w14:textId="32481570" w:rsidR="00F36F4A" w:rsidRDefault="00F36F4A">
      <w:pPr>
        <w:pStyle w:val="RapASEBodyCopy"/>
        <w:numPr>
          <w:ilvl w:val="0"/>
          <w:numId w:val="21"/>
        </w:numPr>
      </w:pPr>
      <w:r>
        <w:t xml:space="preserve">Run </w:t>
      </w:r>
      <w:r w:rsidRPr="00F36F4A">
        <w:rPr>
          <w:rFonts w:ascii="Courier New" w:hAnsi="Courier New" w:cs="Courier New"/>
          <w:b/>
          <w:bCs/>
        </w:rPr>
        <w:t>exit</w:t>
      </w:r>
      <w:r>
        <w:t xml:space="preserve"> command to exit from the root directory.</w:t>
      </w:r>
    </w:p>
    <w:p w14:paraId="7D21B16C" w14:textId="00AB3B87" w:rsidR="00F36F4A" w:rsidRDefault="00F36F4A" w:rsidP="00F36F4A">
      <w:pPr>
        <w:pStyle w:val="RapASEBodyCopy"/>
        <w:ind w:left="720"/>
      </w:pPr>
      <w:r w:rsidRPr="00F36F4A">
        <w:rPr>
          <w:noProof/>
        </w:rPr>
        <w:drawing>
          <wp:inline distT="0" distB="0" distL="0" distR="0" wp14:anchorId="5EBFEAA1" wp14:editId="7996CA8C">
            <wp:extent cx="5140036" cy="800675"/>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72472" cy="805728"/>
                    </a:xfrm>
                    <a:prstGeom prst="rect">
                      <a:avLst/>
                    </a:prstGeom>
                  </pic:spPr>
                </pic:pic>
              </a:graphicData>
            </a:graphic>
          </wp:inline>
        </w:drawing>
      </w:r>
    </w:p>
    <w:p w14:paraId="45D2CBDD" w14:textId="3C904047" w:rsidR="00C078B5" w:rsidRDefault="00C078B5">
      <w:pPr>
        <w:pStyle w:val="RapASEBodyCopy"/>
        <w:numPr>
          <w:ilvl w:val="0"/>
          <w:numId w:val="21"/>
        </w:numPr>
      </w:pPr>
      <w:r>
        <w:t xml:space="preserve">Once the container service is restarted, initialize the Kubernetes cluster in </w:t>
      </w:r>
      <w:r w:rsidRPr="00C078B5">
        <w:rPr>
          <w:b/>
          <w:bCs/>
        </w:rPr>
        <w:t>Master node</w:t>
      </w:r>
      <w:r>
        <w:t xml:space="preserve"> by performing the above </w:t>
      </w:r>
      <w:hyperlink w:anchor="SudoKubeadmInit" w:history="1">
        <w:r w:rsidRPr="008E207C">
          <w:rPr>
            <w:rStyle w:val="Hyperlink"/>
            <w:b/>
            <w:bCs/>
          </w:rPr>
          <w:t>Step 1</w:t>
        </w:r>
      </w:hyperlink>
      <w:r>
        <w:t>.</w:t>
      </w:r>
    </w:p>
    <w:p w14:paraId="44175CFF" w14:textId="77777777" w:rsidR="00E3156C" w:rsidRDefault="00E3156C" w:rsidP="00F36F4A">
      <w:pPr>
        <w:pStyle w:val="RapASEBodyCopy"/>
        <w:ind w:left="720"/>
      </w:pPr>
    </w:p>
    <w:p w14:paraId="48FF4BBF" w14:textId="0A0482A6" w:rsidR="00992C11" w:rsidRPr="00F36F4A" w:rsidRDefault="00992C11" w:rsidP="00F36F4A">
      <w:pPr>
        <w:pStyle w:val="RapASEBodyCopy"/>
        <w:rPr>
          <w:b/>
          <w:bCs/>
        </w:rPr>
      </w:pPr>
      <w:r w:rsidRPr="00F36F4A">
        <w:rPr>
          <w:b/>
          <w:bCs/>
        </w:rPr>
        <w:lastRenderedPageBreak/>
        <w:t>To start using the cluster</w:t>
      </w:r>
      <w:r w:rsidR="00F36F4A" w:rsidRPr="00F36F4A">
        <w:rPr>
          <w:b/>
          <w:bCs/>
        </w:rPr>
        <w:t>:</w:t>
      </w:r>
    </w:p>
    <w:p w14:paraId="75CA5DEA" w14:textId="06F03FF3" w:rsidR="00F36F4A" w:rsidRDefault="00A14995">
      <w:pPr>
        <w:pStyle w:val="RapASEBodyCopy"/>
        <w:numPr>
          <w:ilvl w:val="0"/>
          <w:numId w:val="24"/>
        </w:numPr>
      </w:pPr>
      <w:r>
        <w:t>I</w:t>
      </w:r>
      <w:r w:rsidR="00F36F4A">
        <w:t xml:space="preserve">f you are logged in as a </w:t>
      </w:r>
      <w:r>
        <w:t>R</w:t>
      </w:r>
      <w:r w:rsidR="00F36F4A">
        <w:t xml:space="preserve">egular or </w:t>
      </w:r>
      <w:r>
        <w:t>N</w:t>
      </w:r>
      <w:r w:rsidR="00F36F4A">
        <w:t>on-</w:t>
      </w:r>
      <w:r>
        <w:t>R</w:t>
      </w:r>
      <w:r w:rsidR="00F36F4A">
        <w:t>oot user</w:t>
      </w:r>
      <w:r>
        <w:t>, run the following commands one after the other</w:t>
      </w:r>
      <w:r w:rsidR="00E3156C">
        <w:t>.</w:t>
      </w:r>
    </w:p>
    <w:p w14:paraId="42D790F8" w14:textId="081299D1" w:rsidR="00E3156C" w:rsidRPr="00E3156C" w:rsidRDefault="00E3156C">
      <w:pPr>
        <w:pStyle w:val="RapASEBodyCopy"/>
        <w:numPr>
          <w:ilvl w:val="0"/>
          <w:numId w:val="26"/>
        </w:numPr>
        <w:rPr>
          <w:rFonts w:ascii="Courier New" w:hAnsi="Courier New" w:cs="Courier New"/>
          <w:b/>
          <w:bCs/>
        </w:rPr>
      </w:pPr>
      <w:r w:rsidRPr="00E3156C">
        <w:rPr>
          <w:rFonts w:ascii="Courier New" w:hAnsi="Courier New" w:cs="Courier New"/>
          <w:b/>
          <w:bCs/>
        </w:rPr>
        <w:t>mkdir -p $HOME/.kube</w:t>
      </w:r>
    </w:p>
    <w:p w14:paraId="4CA3ABC9" w14:textId="4FC75CC2" w:rsidR="00E3156C" w:rsidRPr="00E3156C" w:rsidRDefault="00E3156C">
      <w:pPr>
        <w:pStyle w:val="RapASEBodyCopy"/>
        <w:numPr>
          <w:ilvl w:val="0"/>
          <w:numId w:val="26"/>
        </w:numPr>
        <w:rPr>
          <w:rFonts w:ascii="Courier New" w:hAnsi="Courier New" w:cs="Courier New"/>
          <w:b/>
          <w:bCs/>
        </w:rPr>
      </w:pPr>
      <w:r w:rsidRPr="00E3156C">
        <w:rPr>
          <w:rFonts w:ascii="Courier New" w:hAnsi="Courier New" w:cs="Courier New"/>
          <w:b/>
          <w:bCs/>
        </w:rPr>
        <w:t>sudo cp -i /etc/kubernetes/admin.conf $HOME/.kube/config</w:t>
      </w:r>
    </w:p>
    <w:p w14:paraId="2E3E608F" w14:textId="7226D670" w:rsidR="00E3156C" w:rsidRDefault="00E3156C">
      <w:pPr>
        <w:pStyle w:val="RapASEBodyCopy"/>
        <w:numPr>
          <w:ilvl w:val="0"/>
          <w:numId w:val="26"/>
        </w:numPr>
        <w:rPr>
          <w:rFonts w:ascii="Courier New" w:hAnsi="Courier New" w:cs="Courier New"/>
          <w:b/>
          <w:bCs/>
        </w:rPr>
      </w:pPr>
      <w:r w:rsidRPr="00E3156C">
        <w:rPr>
          <w:rFonts w:ascii="Courier New" w:hAnsi="Courier New" w:cs="Courier New"/>
          <w:b/>
          <w:bCs/>
        </w:rPr>
        <w:t>sudo chown $(id -u):$(id -g) $HOME/.kube/config</w:t>
      </w:r>
    </w:p>
    <w:p w14:paraId="56FD6924" w14:textId="521817A7" w:rsidR="0006386E" w:rsidRDefault="0006386E" w:rsidP="00FD5950">
      <w:pPr>
        <w:pStyle w:val="RapASEBodyCopy"/>
        <w:ind w:left="720"/>
        <w:rPr>
          <w:rFonts w:ascii="Courier New" w:hAnsi="Courier New" w:cs="Courier New"/>
          <w:b/>
          <w:bCs/>
        </w:rPr>
      </w:pPr>
      <w:r w:rsidRPr="0006386E">
        <w:rPr>
          <w:rFonts w:ascii="Courier New" w:hAnsi="Courier New" w:cs="Courier New"/>
          <w:b/>
          <w:bCs/>
          <w:noProof/>
        </w:rPr>
        <w:drawing>
          <wp:inline distT="0" distB="0" distL="0" distR="0" wp14:anchorId="01504866" wp14:editId="0C258A41">
            <wp:extent cx="5030283" cy="789709"/>
            <wp:effectExtent l="0" t="0" r="0" b="0"/>
            <wp:docPr id="25" name="Picture 2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10;&#10;Description automatically generated"/>
                    <pic:cNvPicPr/>
                  </pic:nvPicPr>
                  <pic:blipFill>
                    <a:blip r:embed="rId65"/>
                    <a:stretch>
                      <a:fillRect/>
                    </a:stretch>
                  </pic:blipFill>
                  <pic:spPr>
                    <a:xfrm>
                      <a:off x="0" y="0"/>
                      <a:ext cx="5093427" cy="799622"/>
                    </a:xfrm>
                    <a:prstGeom prst="rect">
                      <a:avLst/>
                    </a:prstGeom>
                  </pic:spPr>
                </pic:pic>
              </a:graphicData>
            </a:graphic>
          </wp:inline>
        </w:drawing>
      </w:r>
    </w:p>
    <w:p w14:paraId="5C8A74D8" w14:textId="25ECBEEC" w:rsidR="00E3156C" w:rsidRDefault="00A14995">
      <w:pPr>
        <w:pStyle w:val="RapASEBodyCopy"/>
        <w:numPr>
          <w:ilvl w:val="0"/>
          <w:numId w:val="24"/>
        </w:numPr>
      </w:pPr>
      <w:r>
        <w:t>I</w:t>
      </w:r>
      <w:r w:rsidR="00E3156C">
        <w:t xml:space="preserve">f you are logged in as a </w:t>
      </w:r>
      <w:r>
        <w:t>R</w:t>
      </w:r>
      <w:r w:rsidR="00E3156C">
        <w:t>oot user</w:t>
      </w:r>
      <w:r>
        <w:t>, run the following command</w:t>
      </w:r>
      <w:r w:rsidR="00E3156C">
        <w:t>.</w:t>
      </w:r>
    </w:p>
    <w:p w14:paraId="767356CD" w14:textId="1632288F" w:rsidR="00E3156C" w:rsidRDefault="00E3156C">
      <w:pPr>
        <w:pStyle w:val="RapASEBodyCopy"/>
        <w:numPr>
          <w:ilvl w:val="0"/>
          <w:numId w:val="27"/>
        </w:numPr>
        <w:rPr>
          <w:rFonts w:ascii="Courier New" w:hAnsi="Courier New" w:cs="Courier New"/>
          <w:b/>
          <w:bCs/>
        </w:rPr>
      </w:pPr>
      <w:r w:rsidRPr="00E3156C">
        <w:rPr>
          <w:rFonts w:ascii="Courier New" w:hAnsi="Courier New" w:cs="Courier New"/>
          <w:b/>
          <w:bCs/>
        </w:rPr>
        <w:t>export KUBECONFIG=/etc/kubernetes/admin.conf</w:t>
      </w:r>
    </w:p>
    <w:p w14:paraId="1D4AC334" w14:textId="1AEE201F" w:rsidR="0006386E" w:rsidRPr="00E3156C" w:rsidRDefault="0006386E" w:rsidP="00FD5950">
      <w:pPr>
        <w:pStyle w:val="RapASEBodyCopy"/>
        <w:ind w:left="720"/>
        <w:rPr>
          <w:rFonts w:ascii="Courier New" w:hAnsi="Courier New" w:cs="Courier New"/>
          <w:b/>
          <w:bCs/>
        </w:rPr>
      </w:pPr>
      <w:r w:rsidRPr="0006386E">
        <w:rPr>
          <w:rFonts w:ascii="Courier New" w:hAnsi="Courier New" w:cs="Courier New"/>
          <w:b/>
          <w:bCs/>
          <w:noProof/>
        </w:rPr>
        <w:drawing>
          <wp:inline distT="0" distB="0" distL="0" distR="0" wp14:anchorId="3C5302A1" wp14:editId="34C79517">
            <wp:extent cx="5022273" cy="683844"/>
            <wp:effectExtent l="0" t="0" r="0" b="254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66"/>
                    <a:stretch>
                      <a:fillRect/>
                    </a:stretch>
                  </pic:blipFill>
                  <pic:spPr>
                    <a:xfrm>
                      <a:off x="0" y="0"/>
                      <a:ext cx="5042215" cy="686559"/>
                    </a:xfrm>
                    <a:prstGeom prst="rect">
                      <a:avLst/>
                    </a:prstGeom>
                  </pic:spPr>
                </pic:pic>
              </a:graphicData>
            </a:graphic>
          </wp:inline>
        </w:drawing>
      </w:r>
    </w:p>
    <w:p w14:paraId="4FD79387" w14:textId="02E6F5A4" w:rsidR="00DC6D0B" w:rsidRDefault="00DC6D0B" w:rsidP="0050246E">
      <w:pPr>
        <w:pStyle w:val="RapASESubheadLevel3"/>
      </w:pPr>
      <w:bookmarkStart w:id="32" w:name="_Toc155782217"/>
      <w:r>
        <w:t>Deploy a Pod Network</w:t>
      </w:r>
      <w:bookmarkEnd w:id="32"/>
    </w:p>
    <w:p w14:paraId="2537061D" w14:textId="77777777" w:rsidR="003F6570" w:rsidRDefault="00DC6D0B" w:rsidP="00DC6D0B">
      <w:pPr>
        <w:pStyle w:val="RapASEBodyCopy"/>
      </w:pPr>
      <w:r>
        <w:t>P</w:t>
      </w:r>
      <w:r w:rsidRPr="006B4887">
        <w:t xml:space="preserve">od </w:t>
      </w:r>
      <w:r>
        <w:t>N</w:t>
      </w:r>
      <w:r w:rsidRPr="006B4887">
        <w:t>etwork is used for communication between all nodes within the Kubernetes cluster and is necessary for the Kubernetes cluster to function properly.</w:t>
      </w:r>
      <w:r>
        <w:t xml:space="preserve"> </w:t>
      </w:r>
    </w:p>
    <w:p w14:paraId="782EA033" w14:textId="5C077597" w:rsidR="00DC6D0B" w:rsidRDefault="00DC6D0B" w:rsidP="00DC6D0B">
      <w:pPr>
        <w:pStyle w:val="RapASEBodyCopy"/>
      </w:pPr>
      <w:r>
        <w:t xml:space="preserve">As a part of the process, a Flannel Pod Network </w:t>
      </w:r>
      <w:r w:rsidR="003F6570">
        <w:t>is deployed</w:t>
      </w:r>
      <w:r>
        <w:t xml:space="preserve"> on the Kubernetes cluster. Flannel is a virtual network that attaches IP addresses to containers. </w:t>
      </w:r>
    </w:p>
    <w:p w14:paraId="459EE0BD" w14:textId="7F90429C" w:rsidR="00DC6D0B" w:rsidRDefault="00DC6D0B" w:rsidP="00DC6D0B">
      <w:pPr>
        <w:pStyle w:val="RapASEBodyCopy"/>
      </w:pPr>
      <w:r>
        <w:t xml:space="preserve">NOTE: This process </w:t>
      </w:r>
      <w:r w:rsidR="00756677">
        <w:t>must</w:t>
      </w:r>
      <w:r>
        <w:t xml:space="preserve"> be performed only on Master Node.</w:t>
      </w:r>
    </w:p>
    <w:p w14:paraId="34E103D2" w14:textId="37262ACF" w:rsidR="003F6570" w:rsidRPr="0020514B" w:rsidRDefault="003F6570" w:rsidP="003F6570">
      <w:pPr>
        <w:pStyle w:val="RapASEBodyCopy"/>
        <w:rPr>
          <w:b/>
          <w:bCs/>
        </w:rPr>
      </w:pPr>
      <w:r w:rsidRPr="0020514B">
        <w:rPr>
          <w:b/>
          <w:bCs/>
        </w:rPr>
        <w:t xml:space="preserve">To </w:t>
      </w:r>
      <w:r>
        <w:rPr>
          <w:b/>
          <w:bCs/>
        </w:rPr>
        <w:t>deploy a Pod Network</w:t>
      </w:r>
      <w:r w:rsidRPr="0020514B">
        <w:rPr>
          <w:b/>
          <w:bCs/>
        </w:rPr>
        <w:t>:</w:t>
      </w:r>
    </w:p>
    <w:p w14:paraId="3C18A4FF" w14:textId="565F17D9" w:rsidR="003F6570" w:rsidRDefault="003F6570">
      <w:pPr>
        <w:pStyle w:val="RapASEBodyCopy"/>
        <w:numPr>
          <w:ilvl w:val="0"/>
          <w:numId w:val="22"/>
        </w:numPr>
      </w:pPr>
      <w:r>
        <w:t>Run</w:t>
      </w:r>
      <w:r w:rsidRPr="003F6570">
        <w:rPr>
          <w:rFonts w:ascii="Courier New" w:hAnsi="Courier New" w:cs="Courier New"/>
          <w:b/>
          <w:bCs/>
        </w:rPr>
        <w:t xml:space="preserve"> kubectl apply -f </w:t>
      </w:r>
      <w:hyperlink r:id="rId67" w:history="1">
        <w:r w:rsidRPr="003F6570">
          <w:rPr>
            <w:rFonts w:ascii="Courier New" w:hAnsi="Courier New" w:cs="Courier New"/>
            <w:b/>
            <w:bCs/>
          </w:rPr>
          <w:t>https://raw.githubusercontent.com/coreos/flannel/master/Documentation/kube-flannel.yml</w:t>
        </w:r>
      </w:hyperlink>
      <w:r>
        <w:t xml:space="preserve"> command on Master Node to deploy a Flannel Pod Network in it.</w:t>
      </w:r>
    </w:p>
    <w:p w14:paraId="1922C3DD" w14:textId="7B5C293F" w:rsidR="003F6570" w:rsidRDefault="00172695" w:rsidP="003F6570">
      <w:pPr>
        <w:pStyle w:val="RapASEBodyCopy"/>
        <w:ind w:left="720"/>
      </w:pPr>
      <w:r w:rsidRPr="00172695">
        <w:rPr>
          <w:noProof/>
        </w:rPr>
        <w:drawing>
          <wp:inline distT="0" distB="0" distL="0" distR="0" wp14:anchorId="19A75C16" wp14:editId="253FA2B7">
            <wp:extent cx="5159735" cy="1233055"/>
            <wp:effectExtent l="0" t="0" r="317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14525" cy="1246149"/>
                    </a:xfrm>
                    <a:prstGeom prst="rect">
                      <a:avLst/>
                    </a:prstGeom>
                  </pic:spPr>
                </pic:pic>
              </a:graphicData>
            </a:graphic>
          </wp:inline>
        </w:drawing>
      </w:r>
    </w:p>
    <w:p w14:paraId="3BD61A1A" w14:textId="396F6807" w:rsidR="00536FE7" w:rsidRDefault="003F6570">
      <w:pPr>
        <w:pStyle w:val="RapASEBodyCopy"/>
        <w:numPr>
          <w:ilvl w:val="0"/>
          <w:numId w:val="22"/>
        </w:numPr>
      </w:pPr>
      <w:r>
        <w:lastRenderedPageBreak/>
        <w:t xml:space="preserve">Run </w:t>
      </w:r>
      <w:r w:rsidRPr="003F6570">
        <w:rPr>
          <w:rFonts w:ascii="Courier New" w:hAnsi="Courier New" w:cs="Courier New"/>
          <w:b/>
          <w:bCs/>
        </w:rPr>
        <w:t>kubectl get pods --all-namespaces</w:t>
      </w:r>
      <w:r>
        <w:t xml:space="preserve"> command to verify the status of all pods. If any of the pod status is displaying other than </w:t>
      </w:r>
      <w:r w:rsidRPr="003F6570">
        <w:rPr>
          <w:b/>
          <w:bCs/>
        </w:rPr>
        <w:t>‘Running</w:t>
      </w:r>
      <w:r>
        <w:rPr>
          <w:b/>
          <w:bCs/>
        </w:rPr>
        <w:t>’</w:t>
      </w:r>
      <w:r>
        <w:t>, then it is recommended to wait for some time and try again with the same command.</w:t>
      </w:r>
    </w:p>
    <w:p w14:paraId="3F6A4ACA" w14:textId="65D3FF3F" w:rsidR="00DC6D0B" w:rsidRPr="00DC6D0B" w:rsidRDefault="0056385E" w:rsidP="00172695">
      <w:pPr>
        <w:pStyle w:val="RapASEBodyCopy"/>
        <w:ind w:left="720"/>
      </w:pPr>
      <w:r w:rsidRPr="0056385E">
        <w:rPr>
          <w:noProof/>
        </w:rPr>
        <w:drawing>
          <wp:inline distT="0" distB="0" distL="0" distR="0" wp14:anchorId="10F40F26" wp14:editId="5632C713">
            <wp:extent cx="5159375" cy="1417599"/>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81995" cy="1423814"/>
                    </a:xfrm>
                    <a:prstGeom prst="rect">
                      <a:avLst/>
                    </a:prstGeom>
                  </pic:spPr>
                </pic:pic>
              </a:graphicData>
            </a:graphic>
          </wp:inline>
        </w:drawing>
      </w:r>
    </w:p>
    <w:p w14:paraId="5299E2D3" w14:textId="5FBFA903" w:rsidR="000B44E6" w:rsidRDefault="000B44E6" w:rsidP="0050246E">
      <w:pPr>
        <w:pStyle w:val="RapASESubheadLevel3"/>
      </w:pPr>
      <w:bookmarkStart w:id="33" w:name="_Toc155782218"/>
      <w:r>
        <w:t>Join Worker Nodes into Kubernetes Cluster</w:t>
      </w:r>
      <w:bookmarkEnd w:id="33"/>
    </w:p>
    <w:p w14:paraId="56C3CE2D" w14:textId="6BF61956" w:rsidR="000B44E6" w:rsidRDefault="00B827A9" w:rsidP="000B44E6">
      <w:pPr>
        <w:pStyle w:val="RapASEBodyCopy"/>
      </w:pPr>
      <w:r>
        <w:t>The worker nodes can be joined into the Kubernetes cluster once the pod network deployment is successful.</w:t>
      </w:r>
    </w:p>
    <w:p w14:paraId="5E5D5E7C" w14:textId="0975CA3C" w:rsidR="00B827A9" w:rsidRPr="00B827A9" w:rsidRDefault="00B827A9" w:rsidP="000B44E6">
      <w:pPr>
        <w:pStyle w:val="RapASEBodyCopy"/>
        <w:rPr>
          <w:b/>
          <w:bCs/>
        </w:rPr>
      </w:pPr>
      <w:r w:rsidRPr="00B827A9">
        <w:rPr>
          <w:b/>
          <w:bCs/>
        </w:rPr>
        <w:t>To join the worker nodes into Kubernetes cluster:</w:t>
      </w:r>
    </w:p>
    <w:p w14:paraId="06DC1F91" w14:textId="3FA9847A" w:rsidR="00B827A9" w:rsidRDefault="00B827A9">
      <w:pPr>
        <w:pStyle w:val="RapASEBodyCopy"/>
        <w:numPr>
          <w:ilvl w:val="0"/>
          <w:numId w:val="23"/>
        </w:numPr>
      </w:pPr>
      <w:bookmarkStart w:id="34" w:name="KubeadmTokenPrint"/>
      <w:bookmarkEnd w:id="34"/>
      <w:r>
        <w:t xml:space="preserve">On master node, run </w:t>
      </w:r>
      <w:r w:rsidRPr="00694F56">
        <w:rPr>
          <w:rFonts w:ascii="Courier New" w:hAnsi="Courier New" w:cs="Courier New"/>
          <w:b/>
          <w:bCs/>
        </w:rPr>
        <w:t>kubeadm token create --print-join-command</w:t>
      </w:r>
      <w:r>
        <w:t xml:space="preserve"> command to print the Kubernetes cluster joining command.</w:t>
      </w:r>
    </w:p>
    <w:p w14:paraId="654C0659" w14:textId="5102E51C" w:rsidR="00B827A9" w:rsidRDefault="0056385E" w:rsidP="00B827A9">
      <w:pPr>
        <w:pStyle w:val="RapASEBodyCopy"/>
        <w:ind w:left="720"/>
      </w:pPr>
      <w:r w:rsidRPr="0056385E">
        <w:rPr>
          <w:noProof/>
        </w:rPr>
        <w:drawing>
          <wp:inline distT="0" distB="0" distL="0" distR="0" wp14:anchorId="771C3C09" wp14:editId="61B7BB4E">
            <wp:extent cx="5084618" cy="1239326"/>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17160" cy="1247258"/>
                    </a:xfrm>
                    <a:prstGeom prst="rect">
                      <a:avLst/>
                    </a:prstGeom>
                  </pic:spPr>
                </pic:pic>
              </a:graphicData>
            </a:graphic>
          </wp:inline>
        </w:drawing>
      </w:r>
    </w:p>
    <w:p w14:paraId="0ED05FC7" w14:textId="747EC240" w:rsidR="00DE363A" w:rsidRDefault="00B827A9">
      <w:pPr>
        <w:pStyle w:val="RapASEBodyCopy"/>
        <w:numPr>
          <w:ilvl w:val="0"/>
          <w:numId w:val="23"/>
        </w:numPr>
      </w:pPr>
      <w:r>
        <w:t xml:space="preserve">Copy or note down the response received from </w:t>
      </w:r>
      <w:r w:rsidR="00172695">
        <w:t xml:space="preserve">the above </w:t>
      </w:r>
      <w:r w:rsidR="00BD6BBE" w:rsidRPr="00BD6BBE">
        <w:t xml:space="preserve">step </w:t>
      </w:r>
      <w:r>
        <w:t>and run it in both worker nodes</w:t>
      </w:r>
      <w:r w:rsidR="00694F56">
        <w:t xml:space="preserve"> to join them into Kubernetes cluster</w:t>
      </w:r>
      <w:r>
        <w:t>.</w:t>
      </w:r>
      <w:r w:rsidR="00DE363A">
        <w:t xml:space="preserve"> </w:t>
      </w:r>
    </w:p>
    <w:p w14:paraId="14D2561E" w14:textId="5A7B4A24" w:rsidR="00B827A9" w:rsidRDefault="00DE363A" w:rsidP="00DE363A">
      <w:pPr>
        <w:pStyle w:val="RapASEBodyCopy"/>
        <w:ind w:left="720"/>
      </w:pPr>
      <w:r w:rsidRPr="00DE363A">
        <w:rPr>
          <w:b/>
          <w:bCs/>
        </w:rPr>
        <w:t>Note:</w:t>
      </w:r>
      <w:r>
        <w:t xml:space="preserve"> Make sure to add </w:t>
      </w:r>
      <w:r w:rsidR="0036337F">
        <w:rPr>
          <w:rFonts w:ascii="Courier New" w:hAnsi="Courier New" w:cs="Courier New"/>
          <w:b/>
          <w:bCs/>
        </w:rPr>
        <w:t>s</w:t>
      </w:r>
      <w:r w:rsidRPr="00DE363A">
        <w:rPr>
          <w:rFonts w:ascii="Courier New" w:hAnsi="Courier New" w:cs="Courier New"/>
          <w:b/>
          <w:bCs/>
        </w:rPr>
        <w:t>udo</w:t>
      </w:r>
      <w:r>
        <w:t xml:space="preserve"> command as a prefix to Kubernetes joining cluster command.</w:t>
      </w:r>
    </w:p>
    <w:p w14:paraId="1E560BD4" w14:textId="66C9C30A" w:rsidR="00B827A9" w:rsidRDefault="00DE363A" w:rsidP="00B827A9">
      <w:pPr>
        <w:pStyle w:val="ListParagraph"/>
      </w:pPr>
      <w:r w:rsidRPr="00DE363A">
        <w:rPr>
          <w:noProof/>
        </w:rPr>
        <w:lastRenderedPageBreak/>
        <w:drawing>
          <wp:inline distT="0" distB="0" distL="0" distR="0" wp14:anchorId="654C4693" wp14:editId="1086017E">
            <wp:extent cx="4862945" cy="3854366"/>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71"/>
                    <a:stretch>
                      <a:fillRect/>
                    </a:stretch>
                  </pic:blipFill>
                  <pic:spPr>
                    <a:xfrm>
                      <a:off x="0" y="0"/>
                      <a:ext cx="4873599" cy="3862810"/>
                    </a:xfrm>
                    <a:prstGeom prst="rect">
                      <a:avLst/>
                    </a:prstGeom>
                  </pic:spPr>
                </pic:pic>
              </a:graphicData>
            </a:graphic>
          </wp:inline>
        </w:drawing>
      </w:r>
    </w:p>
    <w:p w14:paraId="3900F438" w14:textId="2FAB96D1" w:rsidR="00B827A9" w:rsidRDefault="00694F56">
      <w:pPr>
        <w:pStyle w:val="RapASEBodyCopy"/>
        <w:numPr>
          <w:ilvl w:val="0"/>
          <w:numId w:val="23"/>
        </w:numPr>
      </w:pPr>
      <w:r>
        <w:t>On master node, run</w:t>
      </w:r>
      <w:r w:rsidRPr="00694F56">
        <w:rPr>
          <w:rFonts w:ascii="Courier New" w:hAnsi="Courier New" w:cs="Courier New"/>
          <w:b/>
          <w:bCs/>
        </w:rPr>
        <w:t xml:space="preserve"> kubectl get nodes </w:t>
      </w:r>
      <w:r>
        <w:t xml:space="preserve">command to verify whether both the worker nodes have joined the cluster. </w:t>
      </w:r>
    </w:p>
    <w:p w14:paraId="552FA259" w14:textId="4118E2FA" w:rsidR="00694F56" w:rsidRDefault="00DE363A" w:rsidP="00694F56">
      <w:pPr>
        <w:pStyle w:val="ListParagraph"/>
      </w:pPr>
      <w:r w:rsidRPr="00DE363A">
        <w:rPr>
          <w:noProof/>
        </w:rPr>
        <w:drawing>
          <wp:inline distT="0" distB="0" distL="0" distR="0" wp14:anchorId="72C8756B" wp14:editId="66D1AFFF">
            <wp:extent cx="4876800" cy="1163207"/>
            <wp:effectExtent l="0" t="0" r="0" b="0"/>
            <wp:docPr id="42" name="Picture 4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with medium confidence"/>
                    <pic:cNvPicPr/>
                  </pic:nvPicPr>
                  <pic:blipFill>
                    <a:blip r:embed="rId72"/>
                    <a:stretch>
                      <a:fillRect/>
                    </a:stretch>
                  </pic:blipFill>
                  <pic:spPr>
                    <a:xfrm>
                      <a:off x="0" y="0"/>
                      <a:ext cx="4891250" cy="1166654"/>
                    </a:xfrm>
                    <a:prstGeom prst="rect">
                      <a:avLst/>
                    </a:prstGeom>
                  </pic:spPr>
                </pic:pic>
              </a:graphicData>
            </a:graphic>
          </wp:inline>
        </w:drawing>
      </w:r>
    </w:p>
    <w:p w14:paraId="0435324C" w14:textId="40048802" w:rsidR="00BD658F" w:rsidRDefault="000114E1" w:rsidP="00AE7031">
      <w:pPr>
        <w:pStyle w:val="RapASESubheadLevel2"/>
      </w:pPr>
      <w:bookmarkStart w:id="35" w:name="_Toc155782219"/>
      <w:r>
        <w:t>A</w:t>
      </w:r>
      <w:r w:rsidR="00B01A81">
        <w:t>WS CLI Installation &amp; Setup</w:t>
      </w:r>
      <w:bookmarkEnd w:id="35"/>
    </w:p>
    <w:p w14:paraId="1C5592E4" w14:textId="3E50D997" w:rsidR="00E00957" w:rsidRDefault="00E00957" w:rsidP="00B01A81">
      <w:pPr>
        <w:pStyle w:val="RapASEBodyCopy"/>
      </w:pPr>
      <w:r w:rsidRPr="00E00957">
        <w:t xml:space="preserve">The AWS Command Line Interface (AWS CLI) is a unified tool to manage </w:t>
      </w:r>
      <w:r w:rsidR="00776E99">
        <w:t>the</w:t>
      </w:r>
      <w:r w:rsidRPr="00E00957">
        <w:t xml:space="preserve"> AWS services like AWS ECR</w:t>
      </w:r>
      <w:r>
        <w:t xml:space="preserve"> (</w:t>
      </w:r>
      <w:r w:rsidRPr="00E00957">
        <w:t>to pull and push the docker images</w:t>
      </w:r>
      <w:r>
        <w:t>) and</w:t>
      </w:r>
      <w:r w:rsidRPr="00E00957">
        <w:t xml:space="preserve"> S3 buckets </w:t>
      </w:r>
      <w:r>
        <w:t>(</w:t>
      </w:r>
      <w:r w:rsidRPr="00E00957">
        <w:t>to upload and download the objects</w:t>
      </w:r>
      <w:r>
        <w:t>).</w:t>
      </w:r>
    </w:p>
    <w:p w14:paraId="3EB85CE2" w14:textId="5A36FDC3" w:rsidR="00023FBF" w:rsidRDefault="00023FBF" w:rsidP="00B01A81">
      <w:pPr>
        <w:pStyle w:val="RapASEBodyCopy"/>
      </w:pPr>
      <w:r>
        <w:t>NOTE: This process must be performed only on Master Node.</w:t>
      </w:r>
    </w:p>
    <w:p w14:paraId="66622024" w14:textId="301827BD" w:rsidR="00FD5950" w:rsidRPr="00FD5950" w:rsidRDefault="00FD5950" w:rsidP="00B01A81">
      <w:pPr>
        <w:pStyle w:val="RapASEBodyCopy"/>
        <w:rPr>
          <w:b/>
          <w:bCs/>
        </w:rPr>
      </w:pPr>
      <w:r w:rsidRPr="00FD5950">
        <w:rPr>
          <w:b/>
          <w:bCs/>
        </w:rPr>
        <w:t xml:space="preserve">To install </w:t>
      </w:r>
      <w:r w:rsidR="00776E99">
        <w:rPr>
          <w:b/>
          <w:bCs/>
        </w:rPr>
        <w:t>&amp; setup A</w:t>
      </w:r>
      <w:r w:rsidRPr="00FD5950">
        <w:rPr>
          <w:b/>
          <w:bCs/>
        </w:rPr>
        <w:t>WS CLI:</w:t>
      </w:r>
    </w:p>
    <w:p w14:paraId="3EC6D176" w14:textId="4DFD0A65" w:rsidR="00FD5950" w:rsidRDefault="00FD5950">
      <w:pPr>
        <w:pStyle w:val="RapASEBodyCopy"/>
        <w:numPr>
          <w:ilvl w:val="0"/>
          <w:numId w:val="25"/>
        </w:numPr>
      </w:pPr>
      <w:r>
        <w:t xml:space="preserve">Run </w:t>
      </w:r>
      <w:r w:rsidRPr="00FD5950">
        <w:rPr>
          <w:rFonts w:ascii="Courier New" w:eastAsia="Calibri" w:hAnsi="Courier New" w:cs="Courier New"/>
          <w:b/>
          <w:bCs/>
          <w:sz w:val="22"/>
          <w:szCs w:val="22"/>
          <w:lang w:val="en-IN"/>
        </w:rPr>
        <w:t>curl "</w:t>
      </w:r>
      <w:r w:rsidRPr="00FD5950">
        <w:rPr>
          <w:rFonts w:ascii="Courier New" w:hAnsi="Courier New" w:cs="Courier New"/>
          <w:b/>
          <w:bCs/>
          <w:sz w:val="22"/>
          <w:szCs w:val="22"/>
          <w:lang w:val="en-IN"/>
        </w:rPr>
        <w:t>https://awscli.amazonaws.com/awscli-exe-linux-x86_64.zip</w:t>
      </w:r>
      <w:r w:rsidRPr="00FD5950">
        <w:rPr>
          <w:rFonts w:ascii="Courier New" w:eastAsia="Calibri" w:hAnsi="Courier New" w:cs="Courier New"/>
          <w:b/>
          <w:bCs/>
          <w:sz w:val="22"/>
          <w:szCs w:val="22"/>
          <w:lang w:val="en-IN"/>
        </w:rPr>
        <w:t>" -o "awscliv2.zip"</w:t>
      </w:r>
      <w:r>
        <w:rPr>
          <w:rFonts w:ascii="Courier New" w:eastAsia="Calibri" w:hAnsi="Courier New" w:cs="Courier New"/>
          <w:b/>
          <w:bCs/>
          <w:sz w:val="22"/>
          <w:szCs w:val="22"/>
          <w:lang w:val="en-IN"/>
        </w:rPr>
        <w:t xml:space="preserve"> </w:t>
      </w:r>
      <w:r>
        <w:t>command to download the AWS CLI zip file.</w:t>
      </w:r>
    </w:p>
    <w:p w14:paraId="3D16A0F8" w14:textId="1D3996BC" w:rsidR="00FD5950" w:rsidRDefault="00722DC2" w:rsidP="00FD5950">
      <w:pPr>
        <w:pStyle w:val="RapASEBodyCopy"/>
        <w:ind w:left="720"/>
      </w:pPr>
      <w:r w:rsidRPr="00722DC2">
        <w:rPr>
          <w:noProof/>
        </w:rPr>
        <w:lastRenderedPageBreak/>
        <w:drawing>
          <wp:inline distT="0" distB="0" distL="0" distR="0" wp14:anchorId="4558784C" wp14:editId="73DC90D9">
            <wp:extent cx="5113020" cy="1196966"/>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26590" cy="1200143"/>
                    </a:xfrm>
                    <a:prstGeom prst="rect">
                      <a:avLst/>
                    </a:prstGeom>
                  </pic:spPr>
                </pic:pic>
              </a:graphicData>
            </a:graphic>
          </wp:inline>
        </w:drawing>
      </w:r>
    </w:p>
    <w:p w14:paraId="5D244092" w14:textId="0E2493D0" w:rsidR="00FD5950" w:rsidRDefault="00FD5950">
      <w:pPr>
        <w:pStyle w:val="RapASEBodyCopy"/>
        <w:numPr>
          <w:ilvl w:val="0"/>
          <w:numId w:val="25"/>
        </w:numPr>
      </w:pPr>
      <w:r>
        <w:t xml:space="preserve">Run </w:t>
      </w:r>
      <w:r w:rsidRPr="00A14995">
        <w:rPr>
          <w:rFonts w:ascii="Courier New" w:eastAsia="Calibri" w:hAnsi="Courier New" w:cs="Courier New"/>
          <w:b/>
          <w:bCs/>
          <w:sz w:val="22"/>
          <w:szCs w:val="22"/>
          <w:lang w:val="en-IN"/>
        </w:rPr>
        <w:t>unzip awscliv2.zip</w:t>
      </w:r>
      <w:r>
        <w:t xml:space="preserve"> command to unzip the installer.</w:t>
      </w:r>
    </w:p>
    <w:p w14:paraId="07A5E466" w14:textId="6C177DB6" w:rsidR="00FD5950" w:rsidRDefault="004043A4" w:rsidP="00FD5950">
      <w:pPr>
        <w:pStyle w:val="ListParagraph"/>
      </w:pPr>
      <w:r w:rsidRPr="004043A4">
        <w:rPr>
          <w:noProof/>
        </w:rPr>
        <w:drawing>
          <wp:inline distT="0" distB="0" distL="0" distR="0" wp14:anchorId="11E87D7B" wp14:editId="3C67904C">
            <wp:extent cx="5090160" cy="3115791"/>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97942" cy="3120555"/>
                    </a:xfrm>
                    <a:prstGeom prst="rect">
                      <a:avLst/>
                    </a:prstGeom>
                  </pic:spPr>
                </pic:pic>
              </a:graphicData>
            </a:graphic>
          </wp:inline>
        </w:drawing>
      </w:r>
    </w:p>
    <w:p w14:paraId="48928C89" w14:textId="77777777" w:rsidR="004043A4" w:rsidRDefault="004043A4" w:rsidP="00FD5950">
      <w:pPr>
        <w:pStyle w:val="ListParagraph"/>
      </w:pPr>
    </w:p>
    <w:p w14:paraId="5C3EA19B" w14:textId="41455104" w:rsidR="004043A4" w:rsidRPr="0091054F" w:rsidRDefault="004043A4" w:rsidP="00FD5950">
      <w:pPr>
        <w:pStyle w:val="ListParagraph"/>
        <w:rPr>
          <w:sz w:val="20"/>
          <w:szCs w:val="20"/>
        </w:rPr>
      </w:pPr>
      <w:r w:rsidRPr="0091054F">
        <w:rPr>
          <w:b/>
          <w:bCs/>
          <w:sz w:val="20"/>
          <w:szCs w:val="20"/>
        </w:rPr>
        <w:t>Note:</w:t>
      </w:r>
      <w:r w:rsidRPr="0091054F">
        <w:rPr>
          <w:sz w:val="20"/>
          <w:szCs w:val="20"/>
        </w:rPr>
        <w:t xml:space="preserve"> As the response for this command is larger, we have captured only the End response in the above screenshot for reference.</w:t>
      </w:r>
    </w:p>
    <w:p w14:paraId="6F5E1704" w14:textId="7AA1E74C" w:rsidR="00FD5950" w:rsidRDefault="00A14995">
      <w:pPr>
        <w:pStyle w:val="RapASEBodyCopy"/>
        <w:numPr>
          <w:ilvl w:val="0"/>
          <w:numId w:val="25"/>
        </w:numPr>
      </w:pPr>
      <w:r>
        <w:t xml:space="preserve">Run </w:t>
      </w:r>
      <w:r w:rsidRPr="00A14995">
        <w:rPr>
          <w:rFonts w:ascii="Courier New" w:eastAsia="Calibri" w:hAnsi="Courier New" w:cs="Courier New"/>
          <w:b/>
          <w:bCs/>
          <w:sz w:val="22"/>
          <w:szCs w:val="22"/>
          <w:lang w:val="en-IN"/>
        </w:rPr>
        <w:t>cd aws</w:t>
      </w:r>
      <w:r>
        <w:t xml:space="preserve"> command to go to AWS directory.</w:t>
      </w:r>
    </w:p>
    <w:p w14:paraId="55BC470A" w14:textId="2CE30AB0" w:rsidR="00A14995" w:rsidRDefault="00680D8E" w:rsidP="00A14995">
      <w:pPr>
        <w:pStyle w:val="ListParagraph"/>
      </w:pPr>
      <w:r w:rsidRPr="00680D8E">
        <w:rPr>
          <w:noProof/>
        </w:rPr>
        <w:drawing>
          <wp:inline distT="0" distB="0" distL="0" distR="0" wp14:anchorId="1D1DD5C9" wp14:editId="3EB6F743">
            <wp:extent cx="5074920" cy="850693"/>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93453" cy="853800"/>
                    </a:xfrm>
                    <a:prstGeom prst="rect">
                      <a:avLst/>
                    </a:prstGeom>
                  </pic:spPr>
                </pic:pic>
              </a:graphicData>
            </a:graphic>
          </wp:inline>
        </w:drawing>
      </w:r>
    </w:p>
    <w:p w14:paraId="3DE35839" w14:textId="052B3335" w:rsidR="00A14995" w:rsidRDefault="00A14995">
      <w:pPr>
        <w:pStyle w:val="RapASEBodyCopy"/>
        <w:numPr>
          <w:ilvl w:val="0"/>
          <w:numId w:val="25"/>
        </w:numPr>
      </w:pPr>
      <w:r>
        <w:t xml:space="preserve">Run </w:t>
      </w:r>
      <w:r w:rsidRPr="00A14995">
        <w:rPr>
          <w:rFonts w:ascii="Courier New" w:eastAsia="Calibri" w:hAnsi="Courier New" w:cs="Courier New"/>
          <w:b/>
          <w:bCs/>
          <w:sz w:val="22"/>
          <w:szCs w:val="22"/>
          <w:lang w:val="en-IN"/>
        </w:rPr>
        <w:t>sudo ./install -i /usr/local/aws-cli -b /usr/local/bin</w:t>
      </w:r>
      <w:r>
        <w:t xml:space="preserve"> </w:t>
      </w:r>
      <w:r w:rsidRPr="00776E99">
        <w:t>command to</w:t>
      </w:r>
      <w:r>
        <w:t xml:space="preserve"> </w:t>
      </w:r>
      <w:r w:rsidR="00776E99">
        <w:t>install the AWS CLI.</w:t>
      </w:r>
    </w:p>
    <w:p w14:paraId="03F5F772" w14:textId="7A40561E" w:rsidR="00A14995" w:rsidRDefault="0038605F" w:rsidP="00A14995">
      <w:pPr>
        <w:pStyle w:val="ListParagraph"/>
      </w:pPr>
      <w:r w:rsidRPr="0038605F">
        <w:rPr>
          <w:noProof/>
        </w:rPr>
        <w:drawing>
          <wp:inline distT="0" distB="0" distL="0" distR="0" wp14:anchorId="1134B9CF" wp14:editId="784583E6">
            <wp:extent cx="5052060" cy="7265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79649" cy="730487"/>
                    </a:xfrm>
                    <a:prstGeom prst="rect">
                      <a:avLst/>
                    </a:prstGeom>
                  </pic:spPr>
                </pic:pic>
              </a:graphicData>
            </a:graphic>
          </wp:inline>
        </w:drawing>
      </w:r>
    </w:p>
    <w:p w14:paraId="5E267226" w14:textId="1DE214FA" w:rsidR="00A14995" w:rsidRDefault="00A14995">
      <w:pPr>
        <w:pStyle w:val="RapASEBodyCopy"/>
        <w:numPr>
          <w:ilvl w:val="0"/>
          <w:numId w:val="25"/>
        </w:numPr>
      </w:pPr>
      <w:r>
        <w:t xml:space="preserve">Run </w:t>
      </w:r>
      <w:r w:rsidRPr="00A14995">
        <w:rPr>
          <w:rFonts w:ascii="Courier New" w:eastAsia="Calibri" w:hAnsi="Courier New" w:cs="Courier New"/>
          <w:b/>
          <w:bCs/>
          <w:sz w:val="22"/>
          <w:szCs w:val="22"/>
          <w:lang w:val="en-IN"/>
        </w:rPr>
        <w:t>aws --version</w:t>
      </w:r>
      <w:r>
        <w:t xml:space="preserve"> command to verify the installation.</w:t>
      </w:r>
    </w:p>
    <w:p w14:paraId="12CCD268" w14:textId="76A46686" w:rsidR="00A14995" w:rsidRDefault="0038605F" w:rsidP="0038605F">
      <w:pPr>
        <w:pStyle w:val="RapASEBodyCopy"/>
        <w:ind w:left="720"/>
      </w:pPr>
      <w:r w:rsidRPr="0038605F">
        <w:rPr>
          <w:noProof/>
        </w:rPr>
        <w:lastRenderedPageBreak/>
        <w:drawing>
          <wp:inline distT="0" distB="0" distL="0" distR="0" wp14:anchorId="73C05AEF" wp14:editId="57FF4FAB">
            <wp:extent cx="5090160" cy="72128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09285" cy="723995"/>
                    </a:xfrm>
                    <a:prstGeom prst="rect">
                      <a:avLst/>
                    </a:prstGeom>
                  </pic:spPr>
                </pic:pic>
              </a:graphicData>
            </a:graphic>
          </wp:inline>
        </w:drawing>
      </w:r>
    </w:p>
    <w:p w14:paraId="2C8A0B1E" w14:textId="5EF1425B" w:rsidR="00DD7F3C" w:rsidRDefault="00DD7F3C">
      <w:pPr>
        <w:pStyle w:val="RapASEBodyCopy"/>
        <w:numPr>
          <w:ilvl w:val="0"/>
          <w:numId w:val="25"/>
        </w:numPr>
      </w:pPr>
      <w:r>
        <w:t xml:space="preserve">Run </w:t>
      </w:r>
      <w:r w:rsidRPr="00776E99">
        <w:rPr>
          <w:rFonts w:ascii="Courier New" w:eastAsia="Roboto" w:hAnsi="Courier New" w:cs="Courier New"/>
          <w:b/>
          <w:bCs/>
          <w:color w:val="16191F"/>
          <w:lang w:val="en-IN"/>
        </w:rPr>
        <w:t>sudo apt update</w:t>
      </w:r>
      <w:r>
        <w:t xml:space="preserve"> command to update the latest packages.</w:t>
      </w:r>
    </w:p>
    <w:p w14:paraId="665AE315" w14:textId="75FE8D91" w:rsidR="00DD7F3C" w:rsidRDefault="00DD7F3C" w:rsidP="00DD7F3C">
      <w:pPr>
        <w:pStyle w:val="RapASEBodyCopy"/>
        <w:ind w:left="720"/>
      </w:pPr>
      <w:r w:rsidRPr="00DD7F3C">
        <w:rPr>
          <w:noProof/>
        </w:rPr>
        <w:drawing>
          <wp:inline distT="0" distB="0" distL="0" distR="0" wp14:anchorId="4189E232" wp14:editId="0CB7BCC4">
            <wp:extent cx="5006340" cy="3699567"/>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18843" cy="3708806"/>
                    </a:xfrm>
                    <a:prstGeom prst="rect">
                      <a:avLst/>
                    </a:prstGeom>
                  </pic:spPr>
                </pic:pic>
              </a:graphicData>
            </a:graphic>
          </wp:inline>
        </w:drawing>
      </w:r>
    </w:p>
    <w:p w14:paraId="4ABB9799" w14:textId="3CE285C2" w:rsidR="00DD7F3C" w:rsidRDefault="00DD7F3C">
      <w:pPr>
        <w:pStyle w:val="RapASEBodyCopy"/>
        <w:numPr>
          <w:ilvl w:val="0"/>
          <w:numId w:val="25"/>
        </w:numPr>
      </w:pPr>
      <w:r>
        <w:t xml:space="preserve">Run </w:t>
      </w:r>
      <w:r w:rsidRPr="00776E99">
        <w:rPr>
          <w:rFonts w:ascii="Courier New" w:eastAsia="Roboto" w:hAnsi="Courier New" w:cs="Courier New"/>
          <w:b/>
          <w:bCs/>
          <w:color w:val="16191F"/>
          <w:lang w:val="en-IN"/>
        </w:rPr>
        <w:t>sudo apt install amazon-ecr-credential-helper</w:t>
      </w:r>
      <w:r>
        <w:t xml:space="preserve"> command to install the Amazon ECR Docker Credential Helper.</w:t>
      </w:r>
    </w:p>
    <w:p w14:paraId="2F751198" w14:textId="714D970D" w:rsidR="00DD7F3C" w:rsidRDefault="00DD7F3C" w:rsidP="00DD7F3C">
      <w:pPr>
        <w:pStyle w:val="RapASEBodyCopy"/>
        <w:ind w:left="720"/>
      </w:pPr>
      <w:r>
        <w:rPr>
          <w:rFonts w:eastAsia="Calibri" w:cstheme="minorHAnsi"/>
          <w:b/>
          <w:bCs/>
          <w:lang w:val="en-IN"/>
        </w:rPr>
        <w:t>Tip</w:t>
      </w:r>
      <w:r w:rsidRPr="00A14995">
        <w:rPr>
          <w:rFonts w:eastAsia="Calibri" w:cstheme="minorHAnsi"/>
          <w:b/>
          <w:bCs/>
          <w:lang w:val="en-IN"/>
        </w:rPr>
        <w:t>:</w:t>
      </w:r>
      <w:r>
        <w:t xml:space="preserve"> </w:t>
      </w:r>
      <w:r w:rsidRPr="00A14995">
        <w:t>The Amazon ECR Docker Credential Helper is a credential helper for the Docker daemon that makes it easier to use Amazon Elastic Container Registry</w:t>
      </w:r>
      <w:r>
        <w:t>.</w:t>
      </w:r>
    </w:p>
    <w:p w14:paraId="48A8CAC7" w14:textId="7459CC15" w:rsidR="00DD7F3C" w:rsidRDefault="00401DD7" w:rsidP="00DD7F3C">
      <w:pPr>
        <w:pStyle w:val="RapASEBodyCopy"/>
        <w:ind w:left="720"/>
      </w:pPr>
      <w:r w:rsidRPr="00401DD7">
        <w:rPr>
          <w:noProof/>
        </w:rPr>
        <w:drawing>
          <wp:inline distT="0" distB="0" distL="0" distR="0" wp14:anchorId="33F74A60" wp14:editId="0F6A0AC9">
            <wp:extent cx="5059680" cy="2234421"/>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66778" cy="2237556"/>
                    </a:xfrm>
                    <a:prstGeom prst="rect">
                      <a:avLst/>
                    </a:prstGeom>
                  </pic:spPr>
                </pic:pic>
              </a:graphicData>
            </a:graphic>
          </wp:inline>
        </w:drawing>
      </w:r>
    </w:p>
    <w:p w14:paraId="47C57A62" w14:textId="77777777" w:rsidR="00DD7F3C" w:rsidRPr="00DD7F3C" w:rsidRDefault="00DD7F3C" w:rsidP="00DD7F3C">
      <w:pPr>
        <w:pStyle w:val="RapASEBodyCopy"/>
      </w:pPr>
    </w:p>
    <w:p w14:paraId="68ED614B" w14:textId="0877A978" w:rsidR="00320FCF" w:rsidRDefault="00D12896" w:rsidP="00AE7031">
      <w:pPr>
        <w:pStyle w:val="RapASESubheadLevel2"/>
      </w:pPr>
      <w:bookmarkStart w:id="36" w:name="_Toc155782220"/>
      <w:r>
        <w:lastRenderedPageBreak/>
        <w:t>AWS Configuration</w:t>
      </w:r>
      <w:bookmarkEnd w:id="36"/>
    </w:p>
    <w:p w14:paraId="77AC05BC" w14:textId="0AB20DF7" w:rsidR="00776E99" w:rsidRDefault="00776E99" w:rsidP="00BA6DF4">
      <w:pPr>
        <w:pStyle w:val="RapASEBodyCopy"/>
        <w:rPr>
          <w:rFonts w:eastAsia="Calibri" w:cstheme="minorHAnsi"/>
          <w:lang w:val="en-IN"/>
        </w:rPr>
      </w:pPr>
      <w:r>
        <w:t xml:space="preserve">After successful installation of AWS and </w:t>
      </w:r>
      <w:r w:rsidRPr="00BA6DF4">
        <w:t xml:space="preserve">setting </w:t>
      </w:r>
      <w:r w:rsidRPr="00BA6DF4">
        <w:rPr>
          <w:rFonts w:eastAsia="Calibri" w:cstheme="minorHAnsi"/>
          <w:lang w:val="en-IN"/>
        </w:rPr>
        <w:t>Amazon ECR Docker Credential Helper</w:t>
      </w:r>
      <w:r>
        <w:rPr>
          <w:rFonts w:eastAsia="Calibri" w:cstheme="minorHAnsi"/>
          <w:lang w:val="en-IN"/>
        </w:rPr>
        <w:t>, configure AWS in the Linux server.</w:t>
      </w:r>
    </w:p>
    <w:p w14:paraId="6BCE7453" w14:textId="2CC939D6" w:rsidR="00023FBF" w:rsidRPr="000114E1" w:rsidRDefault="00023FBF" w:rsidP="00BA6DF4">
      <w:pPr>
        <w:pStyle w:val="RapASEBodyCopy"/>
      </w:pPr>
      <w:r>
        <w:t>NOTE: This process must be performed only on Master Node.</w:t>
      </w:r>
    </w:p>
    <w:p w14:paraId="4327A734" w14:textId="147E8C25" w:rsidR="00776E99" w:rsidRPr="00776E99" w:rsidRDefault="00776E99" w:rsidP="00BA6DF4">
      <w:pPr>
        <w:pStyle w:val="RapASEBodyCopy"/>
        <w:rPr>
          <w:rFonts w:eastAsia="Calibri" w:cstheme="minorHAnsi"/>
          <w:b/>
          <w:bCs/>
          <w:lang w:val="en-IN"/>
        </w:rPr>
      </w:pPr>
      <w:r w:rsidRPr="00776E99">
        <w:rPr>
          <w:rFonts w:eastAsia="Calibri" w:cstheme="minorHAnsi"/>
          <w:b/>
          <w:bCs/>
          <w:lang w:val="en-IN"/>
        </w:rPr>
        <w:t>To configure AWS:</w:t>
      </w:r>
    </w:p>
    <w:p w14:paraId="6CFF4D56" w14:textId="4C10C385" w:rsidR="00776E99" w:rsidRDefault="00776E99">
      <w:pPr>
        <w:pStyle w:val="RapASEBodyCopy"/>
        <w:numPr>
          <w:ilvl w:val="0"/>
          <w:numId w:val="12"/>
        </w:numPr>
      </w:pPr>
      <w:r>
        <w:t xml:space="preserve">Run </w:t>
      </w:r>
      <w:r w:rsidRPr="00AF5110">
        <w:rPr>
          <w:rFonts w:ascii="Courier New" w:hAnsi="Courier New" w:cs="Courier New"/>
          <w:b/>
          <w:bCs/>
        </w:rPr>
        <w:t>sudo su</w:t>
      </w:r>
      <w:r>
        <w:t xml:space="preserve"> command to login to root directory.</w:t>
      </w:r>
    </w:p>
    <w:p w14:paraId="11E7EBB1" w14:textId="0968D6E1" w:rsidR="00776E99" w:rsidRDefault="00776E99" w:rsidP="00776E99">
      <w:pPr>
        <w:pStyle w:val="RapASEBodyCopy"/>
        <w:ind w:left="720"/>
        <w:rPr>
          <w:lang w:eastAsia="en-IN"/>
        </w:rPr>
      </w:pPr>
      <w:r w:rsidRPr="00FA1EC7">
        <w:rPr>
          <w:b/>
          <w:bCs/>
          <w:lang w:eastAsia="en-IN"/>
        </w:rPr>
        <w:t>NOTE:</w:t>
      </w:r>
      <w:r>
        <w:rPr>
          <w:lang w:eastAsia="en-IN"/>
        </w:rPr>
        <w:t xml:space="preserve"> </w:t>
      </w:r>
      <w:r w:rsidR="0067101B">
        <w:rPr>
          <w:lang w:eastAsia="en-IN"/>
        </w:rPr>
        <w:t xml:space="preserve">The system may ask you for the </w:t>
      </w:r>
      <w:r w:rsidR="00023FBF">
        <w:rPr>
          <w:lang w:eastAsia="en-IN"/>
        </w:rPr>
        <w:t xml:space="preserve">root user </w:t>
      </w:r>
      <w:r w:rsidR="0067101B">
        <w:rPr>
          <w:lang w:eastAsia="en-IN"/>
        </w:rPr>
        <w:t>password. If you know the password, then enter the password and access the root directory. Else, contact your System Administrator.</w:t>
      </w:r>
      <w:r w:rsidR="00E567C0">
        <w:rPr>
          <w:lang w:eastAsia="en-IN"/>
        </w:rPr>
        <w:t xml:space="preserve"> </w:t>
      </w:r>
      <w:r w:rsidR="00E567C0" w:rsidRPr="00696542">
        <w:rPr>
          <w:b/>
          <w:bCs/>
          <w:lang w:eastAsia="en-IN"/>
        </w:rPr>
        <w:t>DO NOT RUN THIS COMMAND TWICE.</w:t>
      </w:r>
    </w:p>
    <w:p w14:paraId="77BF84E3" w14:textId="6122060F" w:rsidR="0067101B" w:rsidRDefault="005B6ECD" w:rsidP="00776E99">
      <w:pPr>
        <w:pStyle w:val="RapASEBodyCopy"/>
        <w:ind w:left="720"/>
      </w:pPr>
      <w:r w:rsidRPr="005B6ECD">
        <w:rPr>
          <w:noProof/>
        </w:rPr>
        <w:drawing>
          <wp:inline distT="0" distB="0" distL="0" distR="0" wp14:anchorId="714F5C31" wp14:editId="13D9B64B">
            <wp:extent cx="5105400" cy="80206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37102" cy="807047"/>
                    </a:xfrm>
                    <a:prstGeom prst="rect">
                      <a:avLst/>
                    </a:prstGeom>
                  </pic:spPr>
                </pic:pic>
              </a:graphicData>
            </a:graphic>
          </wp:inline>
        </w:drawing>
      </w:r>
    </w:p>
    <w:p w14:paraId="1E74B486" w14:textId="580086C6" w:rsidR="00776E99" w:rsidRDefault="0067101B">
      <w:pPr>
        <w:pStyle w:val="RapASEBodyCopy"/>
        <w:numPr>
          <w:ilvl w:val="0"/>
          <w:numId w:val="12"/>
        </w:numPr>
        <w:rPr>
          <w:rFonts w:cstheme="minorHAnsi"/>
          <w:lang w:eastAsia="en-IN"/>
        </w:rPr>
      </w:pPr>
      <w:bookmarkStart w:id="37" w:name="awsconfigure"/>
      <w:bookmarkEnd w:id="37"/>
      <w:r>
        <w:rPr>
          <w:rFonts w:cstheme="minorHAnsi"/>
          <w:lang w:eastAsia="en-IN"/>
        </w:rPr>
        <w:t xml:space="preserve">Run </w:t>
      </w:r>
      <w:r w:rsidRPr="0067101B">
        <w:rPr>
          <w:rFonts w:ascii="Courier New" w:eastAsia="Roboto" w:hAnsi="Courier New" w:cs="Courier New"/>
          <w:b/>
          <w:bCs/>
          <w:color w:val="16191F"/>
          <w:lang w:val="en-IN"/>
        </w:rPr>
        <w:t>aws configure</w:t>
      </w:r>
      <w:r>
        <w:rPr>
          <w:rFonts w:cstheme="minorHAnsi"/>
          <w:lang w:eastAsia="en-IN"/>
        </w:rPr>
        <w:t xml:space="preserve"> command to configure</w:t>
      </w:r>
      <w:r w:rsidR="003B250E">
        <w:rPr>
          <w:rFonts w:cstheme="minorHAnsi"/>
          <w:lang w:eastAsia="en-IN"/>
        </w:rPr>
        <w:t xml:space="preserve"> the</w:t>
      </w:r>
      <w:r>
        <w:rPr>
          <w:rFonts w:cstheme="minorHAnsi"/>
          <w:lang w:eastAsia="en-IN"/>
        </w:rPr>
        <w:t xml:space="preserve"> AWS</w:t>
      </w:r>
      <w:r w:rsidR="00C30E4C">
        <w:rPr>
          <w:rFonts w:cstheme="minorHAnsi"/>
          <w:lang w:eastAsia="en-IN"/>
        </w:rPr>
        <w:t>. P</w:t>
      </w:r>
      <w:r w:rsidR="003B250E">
        <w:rPr>
          <w:rFonts w:cstheme="minorHAnsi"/>
          <w:lang w:eastAsia="en-IN"/>
        </w:rPr>
        <w:t>rovide the following details in their respective fields</w:t>
      </w:r>
      <w:r w:rsidR="00AA64AD">
        <w:rPr>
          <w:rFonts w:cstheme="minorHAnsi"/>
          <w:lang w:eastAsia="en-IN"/>
        </w:rPr>
        <w:t>:</w:t>
      </w:r>
    </w:p>
    <w:p w14:paraId="6F15FF04" w14:textId="7AE1B787" w:rsidR="003B250E" w:rsidRPr="003B250E" w:rsidRDefault="003B250E">
      <w:pPr>
        <w:pStyle w:val="RapASEBodyCopy"/>
        <w:numPr>
          <w:ilvl w:val="1"/>
          <w:numId w:val="12"/>
        </w:numPr>
        <w:rPr>
          <w:rFonts w:cstheme="minorHAnsi"/>
          <w:lang w:eastAsia="en-IN"/>
        </w:rPr>
      </w:pPr>
      <w:r w:rsidRPr="00182E0F">
        <w:rPr>
          <w:b/>
          <w:bCs/>
          <w:lang w:eastAsia="en-IN"/>
        </w:rPr>
        <w:t>AWS Access Key ID</w:t>
      </w:r>
      <w:r>
        <w:rPr>
          <w:b/>
          <w:bCs/>
          <w:lang w:eastAsia="en-IN"/>
        </w:rPr>
        <w:t xml:space="preserve"> [None]: </w:t>
      </w:r>
      <w:r>
        <w:rPr>
          <w:lang w:eastAsia="en-IN"/>
        </w:rPr>
        <w:t>Your Access Key ID</w:t>
      </w:r>
    </w:p>
    <w:p w14:paraId="21365F03" w14:textId="08608BD9" w:rsidR="003B250E" w:rsidRPr="003B250E" w:rsidRDefault="003B250E">
      <w:pPr>
        <w:pStyle w:val="RapASEBodyCopy"/>
        <w:numPr>
          <w:ilvl w:val="1"/>
          <w:numId w:val="12"/>
        </w:numPr>
        <w:rPr>
          <w:rFonts w:cstheme="minorHAnsi"/>
          <w:lang w:eastAsia="en-IN"/>
        </w:rPr>
      </w:pPr>
      <w:r w:rsidRPr="00182E0F">
        <w:rPr>
          <w:b/>
          <w:bCs/>
          <w:lang w:eastAsia="en-IN"/>
        </w:rPr>
        <w:t>AWS Secret Access Key</w:t>
      </w:r>
      <w:r>
        <w:rPr>
          <w:b/>
          <w:bCs/>
          <w:lang w:eastAsia="en-IN"/>
        </w:rPr>
        <w:t xml:space="preserve"> [None]: </w:t>
      </w:r>
      <w:r w:rsidRPr="003B250E">
        <w:rPr>
          <w:lang w:eastAsia="en-IN"/>
        </w:rPr>
        <w:t xml:space="preserve">Your </w:t>
      </w:r>
      <w:r>
        <w:rPr>
          <w:lang w:eastAsia="en-IN"/>
        </w:rPr>
        <w:t>Secret Access Key</w:t>
      </w:r>
    </w:p>
    <w:p w14:paraId="307EE36F" w14:textId="2360D2AB" w:rsidR="003B250E" w:rsidRPr="003B250E" w:rsidRDefault="003B250E">
      <w:pPr>
        <w:pStyle w:val="RapASEBodyCopy"/>
        <w:numPr>
          <w:ilvl w:val="1"/>
          <w:numId w:val="12"/>
        </w:numPr>
        <w:rPr>
          <w:rFonts w:cstheme="minorHAnsi"/>
          <w:lang w:eastAsia="en-IN"/>
        </w:rPr>
      </w:pPr>
      <w:r w:rsidRPr="006A5FB4">
        <w:rPr>
          <w:rFonts w:ascii="Roboto" w:eastAsia="Roboto" w:hAnsi="Roboto" w:cs="Roboto"/>
          <w:b/>
          <w:bCs/>
          <w:color w:val="16191F"/>
        </w:rPr>
        <w:t>Default region name [None]:</w:t>
      </w:r>
      <w:r w:rsidRPr="31746D4D">
        <w:rPr>
          <w:rFonts w:ascii="Roboto" w:eastAsia="Roboto" w:hAnsi="Roboto" w:cs="Roboto"/>
          <w:color w:val="16191F"/>
        </w:rPr>
        <w:t xml:space="preserve"> us-east-2</w:t>
      </w:r>
    </w:p>
    <w:p w14:paraId="14C9CD0A" w14:textId="5E7E7ADF" w:rsidR="0067101B" w:rsidRPr="001A34B8" w:rsidRDefault="003B250E">
      <w:pPr>
        <w:pStyle w:val="RapASEBodyCopy"/>
        <w:numPr>
          <w:ilvl w:val="1"/>
          <w:numId w:val="12"/>
        </w:numPr>
        <w:rPr>
          <w:rFonts w:cstheme="minorHAnsi"/>
          <w:lang w:eastAsia="en-IN"/>
        </w:rPr>
      </w:pPr>
      <w:r w:rsidRPr="006A5FB4">
        <w:rPr>
          <w:rFonts w:ascii="Roboto" w:eastAsia="Roboto" w:hAnsi="Roboto" w:cs="Roboto"/>
          <w:b/>
          <w:bCs/>
          <w:color w:val="16191F"/>
        </w:rPr>
        <w:t>Default output format [None]:</w:t>
      </w:r>
      <w:r w:rsidRPr="26E3E04D">
        <w:rPr>
          <w:rFonts w:ascii="Roboto" w:eastAsia="Roboto" w:hAnsi="Roboto" w:cs="Roboto"/>
          <w:color w:val="16191F"/>
        </w:rPr>
        <w:t xml:space="preserve"> json</w:t>
      </w:r>
    </w:p>
    <w:p w14:paraId="353CB619" w14:textId="22CA536A" w:rsidR="001A34B8" w:rsidRDefault="005B6ECD" w:rsidP="001A34B8">
      <w:pPr>
        <w:pStyle w:val="RapASEBodyCopy"/>
        <w:ind w:left="720"/>
        <w:rPr>
          <w:rFonts w:cstheme="minorHAnsi"/>
          <w:lang w:eastAsia="en-IN"/>
        </w:rPr>
      </w:pPr>
      <w:r w:rsidRPr="005B6ECD">
        <w:rPr>
          <w:rFonts w:cstheme="minorHAnsi"/>
          <w:noProof/>
          <w:lang w:eastAsia="en-IN"/>
        </w:rPr>
        <w:drawing>
          <wp:inline distT="0" distB="0" distL="0" distR="0" wp14:anchorId="05AABFCD" wp14:editId="18A2A04D">
            <wp:extent cx="5074920" cy="1212223"/>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94207" cy="1216830"/>
                    </a:xfrm>
                    <a:prstGeom prst="rect">
                      <a:avLst/>
                    </a:prstGeom>
                  </pic:spPr>
                </pic:pic>
              </a:graphicData>
            </a:graphic>
          </wp:inline>
        </w:drawing>
      </w:r>
    </w:p>
    <w:p w14:paraId="56185F00" w14:textId="189E8437" w:rsidR="006A5FB4" w:rsidRDefault="006A5FB4">
      <w:pPr>
        <w:pStyle w:val="RapASEBodyCopy"/>
        <w:numPr>
          <w:ilvl w:val="0"/>
          <w:numId w:val="12"/>
        </w:numPr>
        <w:rPr>
          <w:lang w:eastAsia="en-IN"/>
        </w:rPr>
      </w:pPr>
      <w:r>
        <w:rPr>
          <w:lang w:eastAsia="en-IN"/>
        </w:rPr>
        <w:t xml:space="preserve">Run </w:t>
      </w:r>
      <w:r w:rsidRPr="006A5FB4">
        <w:rPr>
          <w:rFonts w:ascii="Courier New" w:eastAsia="Roboto" w:hAnsi="Courier New" w:cs="Courier New"/>
          <w:b/>
          <w:bCs/>
          <w:color w:val="16191F"/>
          <w:lang w:val="en-IN"/>
        </w:rPr>
        <w:t>exit</w:t>
      </w:r>
      <w:r>
        <w:rPr>
          <w:lang w:eastAsia="en-IN"/>
        </w:rPr>
        <w:t xml:space="preserve"> command to exit from the root directory.</w:t>
      </w:r>
    </w:p>
    <w:p w14:paraId="23BC9E2B" w14:textId="7FC491F3" w:rsidR="006A5FB4" w:rsidRDefault="005B6ECD" w:rsidP="006A5FB4">
      <w:pPr>
        <w:pStyle w:val="RapASEBodyCopy"/>
        <w:ind w:left="720"/>
        <w:rPr>
          <w:lang w:eastAsia="en-IN"/>
        </w:rPr>
      </w:pPr>
      <w:r w:rsidRPr="005B6ECD">
        <w:rPr>
          <w:noProof/>
          <w:lang w:eastAsia="en-IN"/>
        </w:rPr>
        <w:drawing>
          <wp:inline distT="0" distB="0" distL="0" distR="0" wp14:anchorId="33201169" wp14:editId="201749E5">
            <wp:extent cx="5074920" cy="773664"/>
            <wp:effectExtent l="0" t="0" r="0" b="7620"/>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82"/>
                    <a:stretch>
                      <a:fillRect/>
                    </a:stretch>
                  </pic:blipFill>
                  <pic:spPr>
                    <a:xfrm>
                      <a:off x="0" y="0"/>
                      <a:ext cx="5086501" cy="775430"/>
                    </a:xfrm>
                    <a:prstGeom prst="rect">
                      <a:avLst/>
                    </a:prstGeom>
                  </pic:spPr>
                </pic:pic>
              </a:graphicData>
            </a:graphic>
          </wp:inline>
        </w:drawing>
      </w:r>
    </w:p>
    <w:p w14:paraId="4A43DABA" w14:textId="34F941E3" w:rsidR="00C30E4C" w:rsidRDefault="00C30E4C">
      <w:pPr>
        <w:pStyle w:val="RapASEBodyCopy"/>
        <w:numPr>
          <w:ilvl w:val="0"/>
          <w:numId w:val="12"/>
        </w:numPr>
        <w:rPr>
          <w:lang w:eastAsia="en-IN"/>
        </w:rPr>
      </w:pPr>
      <w:r>
        <w:rPr>
          <w:lang w:eastAsia="en-IN"/>
        </w:rPr>
        <w:t xml:space="preserve">Repeat </w:t>
      </w:r>
      <w:hyperlink w:anchor="awsconfigure" w:history="1">
        <w:r w:rsidRPr="00C30E4C">
          <w:rPr>
            <w:rStyle w:val="Hyperlink"/>
            <w:b/>
            <w:bCs/>
            <w:lang w:eastAsia="en-IN"/>
          </w:rPr>
          <w:t>Step 2</w:t>
        </w:r>
      </w:hyperlink>
      <w:r>
        <w:rPr>
          <w:lang w:eastAsia="en-IN"/>
        </w:rPr>
        <w:t xml:space="preserve"> to access the AWS ECR as a non-root user. </w:t>
      </w:r>
    </w:p>
    <w:p w14:paraId="144302C2" w14:textId="4AECC9AF" w:rsidR="006A5FB4" w:rsidRDefault="006A5FB4">
      <w:pPr>
        <w:pStyle w:val="RapASEBodyCopy"/>
        <w:numPr>
          <w:ilvl w:val="0"/>
          <w:numId w:val="12"/>
        </w:numPr>
        <w:rPr>
          <w:lang w:eastAsia="en-IN"/>
        </w:rPr>
      </w:pPr>
      <w:r>
        <w:rPr>
          <w:lang w:eastAsia="en-IN"/>
        </w:rPr>
        <w:t xml:space="preserve">Run </w:t>
      </w:r>
      <w:r w:rsidRPr="006A5FB4">
        <w:rPr>
          <w:rFonts w:ascii="Courier New" w:eastAsia="Roboto" w:hAnsi="Courier New" w:cs="Courier New"/>
          <w:b/>
          <w:bCs/>
          <w:color w:val="16191F"/>
          <w:lang w:val="en-IN"/>
        </w:rPr>
        <w:t>cd</w:t>
      </w:r>
      <w:r>
        <w:rPr>
          <w:lang w:eastAsia="en-IN"/>
        </w:rPr>
        <w:t xml:space="preserve"> command to come out from the AWS folder.</w:t>
      </w:r>
    </w:p>
    <w:p w14:paraId="0EB2E6CA" w14:textId="7A21B743" w:rsidR="006A5FB4" w:rsidRDefault="005B6ECD" w:rsidP="006A5FB4">
      <w:pPr>
        <w:pStyle w:val="ListParagraph"/>
        <w:rPr>
          <w:lang w:eastAsia="en-IN"/>
        </w:rPr>
      </w:pPr>
      <w:r w:rsidRPr="005B6ECD">
        <w:rPr>
          <w:noProof/>
          <w:lang w:eastAsia="en-IN"/>
        </w:rPr>
        <w:lastRenderedPageBreak/>
        <w:drawing>
          <wp:inline distT="0" distB="0" distL="0" distR="0" wp14:anchorId="7A806BFD" wp14:editId="187687F6">
            <wp:extent cx="5598221" cy="853440"/>
            <wp:effectExtent l="0" t="0" r="2540" b="3810"/>
            <wp:docPr id="68" name="Picture 6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10;&#10;Description automatically generated"/>
                    <pic:cNvPicPr/>
                  </pic:nvPicPr>
                  <pic:blipFill>
                    <a:blip r:embed="rId83"/>
                    <a:stretch>
                      <a:fillRect/>
                    </a:stretch>
                  </pic:blipFill>
                  <pic:spPr>
                    <a:xfrm>
                      <a:off x="0" y="0"/>
                      <a:ext cx="5643662" cy="860367"/>
                    </a:xfrm>
                    <a:prstGeom prst="rect">
                      <a:avLst/>
                    </a:prstGeom>
                  </pic:spPr>
                </pic:pic>
              </a:graphicData>
            </a:graphic>
          </wp:inline>
        </w:drawing>
      </w:r>
    </w:p>
    <w:p w14:paraId="400FCC60" w14:textId="0012939F" w:rsidR="005C22EC" w:rsidRDefault="006A5FB4" w:rsidP="002274C1">
      <w:pPr>
        <w:pStyle w:val="RapASEBodyCopy"/>
        <w:numPr>
          <w:ilvl w:val="0"/>
          <w:numId w:val="12"/>
        </w:numPr>
        <w:tabs>
          <w:tab w:val="left" w:pos="5812"/>
        </w:tabs>
        <w:rPr>
          <w:lang w:eastAsia="en-IN"/>
        </w:rPr>
      </w:pPr>
      <w:r>
        <w:rPr>
          <w:lang w:eastAsia="en-IN"/>
        </w:rPr>
        <w:t>Run</w:t>
      </w:r>
      <w:r w:rsidRPr="006A5FB4">
        <w:rPr>
          <w:b/>
          <w:bCs/>
          <w:lang w:eastAsia="en-IN"/>
        </w:rPr>
        <w:t xml:space="preserve"> </w:t>
      </w:r>
      <w:r w:rsidR="005C22EC" w:rsidRPr="002274C1">
        <w:rPr>
          <w:rFonts w:ascii="Courier New" w:hAnsi="Courier New" w:cs="Courier New"/>
          <w:b/>
          <w:bCs/>
          <w:lang w:eastAsia="en-IN"/>
        </w:rPr>
        <w:t>sudo mkdir -p .docker</w:t>
      </w:r>
      <w:r w:rsidR="005C22EC">
        <w:rPr>
          <w:lang w:eastAsia="en-IN"/>
        </w:rPr>
        <w:t xml:space="preserve"> command to create a new docker directory.</w:t>
      </w:r>
    </w:p>
    <w:p w14:paraId="63B5D882" w14:textId="541B8468" w:rsidR="002274C1" w:rsidRDefault="00DE4CB6" w:rsidP="002274C1">
      <w:pPr>
        <w:pStyle w:val="RapASEBodyCopy"/>
        <w:tabs>
          <w:tab w:val="left" w:pos="5812"/>
        </w:tabs>
        <w:ind w:left="720"/>
        <w:rPr>
          <w:lang w:eastAsia="en-IN"/>
        </w:rPr>
      </w:pPr>
      <w:r w:rsidRPr="00DE4CB6">
        <w:rPr>
          <w:noProof/>
          <w:lang w:eastAsia="en-IN"/>
        </w:rPr>
        <w:drawing>
          <wp:inline distT="0" distB="0" distL="0" distR="0" wp14:anchorId="3EB3632C" wp14:editId="208D3A18">
            <wp:extent cx="5579533" cy="898808"/>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93399" cy="901042"/>
                    </a:xfrm>
                    <a:prstGeom prst="rect">
                      <a:avLst/>
                    </a:prstGeom>
                  </pic:spPr>
                </pic:pic>
              </a:graphicData>
            </a:graphic>
          </wp:inline>
        </w:drawing>
      </w:r>
    </w:p>
    <w:p w14:paraId="619F891F" w14:textId="1702F7B9" w:rsidR="00746A47" w:rsidRDefault="00746A47" w:rsidP="00746A47">
      <w:pPr>
        <w:pStyle w:val="RapASEBodyCopy"/>
        <w:numPr>
          <w:ilvl w:val="0"/>
          <w:numId w:val="12"/>
        </w:numPr>
        <w:tabs>
          <w:tab w:val="left" w:pos="5812"/>
        </w:tabs>
        <w:rPr>
          <w:lang w:eastAsia="en-IN"/>
        </w:rPr>
      </w:pPr>
      <w:r>
        <w:rPr>
          <w:lang w:eastAsia="en-IN"/>
        </w:rPr>
        <w:t xml:space="preserve">Run the following commands one after the other to </w:t>
      </w:r>
      <w:r w:rsidR="00DE4CB6">
        <w:rPr>
          <w:lang w:eastAsia="en-IN"/>
        </w:rPr>
        <w:t>provide</w:t>
      </w:r>
      <w:r>
        <w:rPr>
          <w:lang w:eastAsia="en-IN"/>
        </w:rPr>
        <w:t xml:space="preserve"> the </w:t>
      </w:r>
      <w:r w:rsidR="00727840">
        <w:rPr>
          <w:lang w:eastAsia="en-IN"/>
        </w:rPr>
        <w:t>D</w:t>
      </w:r>
      <w:r>
        <w:rPr>
          <w:lang w:eastAsia="en-IN"/>
        </w:rPr>
        <w:t xml:space="preserve">ocker directory ownership </w:t>
      </w:r>
      <w:r w:rsidR="00727840">
        <w:rPr>
          <w:lang w:eastAsia="en-IN"/>
        </w:rPr>
        <w:t>&amp;</w:t>
      </w:r>
      <w:r>
        <w:rPr>
          <w:lang w:eastAsia="en-IN"/>
        </w:rPr>
        <w:t xml:space="preserve"> permissions</w:t>
      </w:r>
      <w:r w:rsidR="00727840">
        <w:rPr>
          <w:lang w:eastAsia="en-IN"/>
        </w:rPr>
        <w:t xml:space="preserve"> and restart the services </w:t>
      </w:r>
      <w:r w:rsidR="00706F40">
        <w:rPr>
          <w:lang w:eastAsia="en-IN"/>
        </w:rPr>
        <w:t>for changes to</w:t>
      </w:r>
      <w:r w:rsidR="00727840">
        <w:rPr>
          <w:lang w:eastAsia="en-IN"/>
        </w:rPr>
        <w:t xml:space="preserve"> </w:t>
      </w:r>
      <w:r w:rsidR="00DE4CB6">
        <w:rPr>
          <w:lang w:eastAsia="en-IN"/>
        </w:rPr>
        <w:t xml:space="preserve">take </w:t>
      </w:r>
      <w:r w:rsidR="00727840">
        <w:rPr>
          <w:lang w:eastAsia="en-IN"/>
        </w:rPr>
        <w:t>effect</w:t>
      </w:r>
      <w:r>
        <w:rPr>
          <w:lang w:eastAsia="en-IN"/>
        </w:rPr>
        <w:t>.</w:t>
      </w:r>
    </w:p>
    <w:p w14:paraId="679F31D6" w14:textId="77777777" w:rsidR="00746A47" w:rsidRPr="002274C1" w:rsidRDefault="00746A47">
      <w:pPr>
        <w:pStyle w:val="RapASEBodyCopy"/>
        <w:numPr>
          <w:ilvl w:val="1"/>
          <w:numId w:val="40"/>
        </w:numPr>
        <w:tabs>
          <w:tab w:val="left" w:pos="5812"/>
        </w:tabs>
        <w:ind w:left="1560"/>
        <w:rPr>
          <w:rFonts w:ascii="Courier New" w:hAnsi="Courier New" w:cs="Courier New"/>
          <w:b/>
          <w:bCs/>
          <w:lang w:eastAsia="en-IN"/>
        </w:rPr>
      </w:pPr>
      <w:r w:rsidRPr="002274C1">
        <w:rPr>
          <w:rFonts w:ascii="Courier New" w:hAnsi="Courier New" w:cs="Courier New"/>
          <w:b/>
          <w:bCs/>
          <w:lang w:eastAsia="en-IN"/>
        </w:rPr>
        <w:t>sudo chown "$USER":"$USER" /home/"$USER"/.docker -R</w:t>
      </w:r>
    </w:p>
    <w:p w14:paraId="7BB16BDF" w14:textId="7E555D20" w:rsidR="00746A47" w:rsidRDefault="00746A47">
      <w:pPr>
        <w:pStyle w:val="RapASEBodyCopy"/>
        <w:numPr>
          <w:ilvl w:val="1"/>
          <w:numId w:val="40"/>
        </w:numPr>
        <w:tabs>
          <w:tab w:val="left" w:pos="5812"/>
        </w:tabs>
        <w:ind w:left="1560"/>
        <w:rPr>
          <w:rFonts w:ascii="Courier New" w:hAnsi="Courier New" w:cs="Courier New"/>
          <w:b/>
          <w:bCs/>
          <w:lang w:eastAsia="en-IN"/>
        </w:rPr>
      </w:pPr>
      <w:r w:rsidRPr="002274C1">
        <w:rPr>
          <w:rFonts w:ascii="Courier New" w:hAnsi="Courier New" w:cs="Courier New"/>
          <w:b/>
          <w:bCs/>
          <w:lang w:eastAsia="en-IN"/>
        </w:rPr>
        <w:t>sudo chmod g+rwx "$HOME/.docker" -R</w:t>
      </w:r>
    </w:p>
    <w:p w14:paraId="2AE87E0F" w14:textId="77777777" w:rsidR="00727840" w:rsidRDefault="00727840">
      <w:pPr>
        <w:pStyle w:val="RapASEBodyCopy"/>
        <w:numPr>
          <w:ilvl w:val="1"/>
          <w:numId w:val="40"/>
        </w:numPr>
        <w:tabs>
          <w:tab w:val="left" w:pos="5812"/>
        </w:tabs>
        <w:ind w:left="1560"/>
        <w:rPr>
          <w:lang w:eastAsia="en-IN"/>
        </w:rPr>
      </w:pPr>
      <w:r w:rsidRPr="002274C1">
        <w:rPr>
          <w:rFonts w:ascii="Courier New" w:hAnsi="Courier New" w:cs="Courier New"/>
          <w:b/>
          <w:bCs/>
          <w:lang w:eastAsia="en-IN"/>
        </w:rPr>
        <w:t xml:space="preserve">sudo </w:t>
      </w:r>
      <w:r w:rsidRPr="000578A3">
        <w:rPr>
          <w:rFonts w:ascii="Courier New" w:hAnsi="Courier New" w:cs="Courier New"/>
          <w:b/>
          <w:bCs/>
          <w:lang w:eastAsia="en-IN"/>
        </w:rPr>
        <w:t>systemctl restart docker.service</w:t>
      </w:r>
      <w:r>
        <w:rPr>
          <w:lang w:eastAsia="en-IN"/>
        </w:rPr>
        <w:t xml:space="preserve"> </w:t>
      </w:r>
    </w:p>
    <w:p w14:paraId="3438C789" w14:textId="77777777" w:rsidR="00727840" w:rsidRDefault="00727840">
      <w:pPr>
        <w:pStyle w:val="RapASEBodyCopy"/>
        <w:numPr>
          <w:ilvl w:val="1"/>
          <w:numId w:val="40"/>
        </w:numPr>
        <w:tabs>
          <w:tab w:val="left" w:pos="5812"/>
        </w:tabs>
        <w:ind w:left="1560"/>
        <w:rPr>
          <w:lang w:eastAsia="en-IN"/>
        </w:rPr>
      </w:pPr>
      <w:r w:rsidRPr="00727840">
        <w:rPr>
          <w:rFonts w:ascii="Courier New" w:hAnsi="Courier New" w:cs="Courier New"/>
          <w:b/>
          <w:bCs/>
          <w:lang w:eastAsia="en-IN"/>
        </w:rPr>
        <w:t>sudo systemctl restart containerd.service</w:t>
      </w:r>
      <w:r>
        <w:rPr>
          <w:rStyle w:val="ui-provider"/>
        </w:rPr>
        <w:t xml:space="preserve"> </w:t>
      </w:r>
    </w:p>
    <w:p w14:paraId="3DE42CC3" w14:textId="2C7A4165" w:rsidR="000578A3" w:rsidRDefault="00727840">
      <w:pPr>
        <w:pStyle w:val="RapASEBodyCopy"/>
        <w:numPr>
          <w:ilvl w:val="1"/>
          <w:numId w:val="40"/>
        </w:numPr>
        <w:tabs>
          <w:tab w:val="left" w:pos="5812"/>
        </w:tabs>
        <w:ind w:left="1560"/>
        <w:rPr>
          <w:rFonts w:ascii="Courier New" w:hAnsi="Courier New" w:cs="Courier New"/>
          <w:b/>
          <w:bCs/>
          <w:lang w:eastAsia="en-IN"/>
        </w:rPr>
      </w:pPr>
      <w:r w:rsidRPr="00727840">
        <w:rPr>
          <w:rFonts w:ascii="Courier New" w:hAnsi="Courier New" w:cs="Courier New"/>
          <w:b/>
          <w:bCs/>
          <w:lang w:eastAsia="en-IN"/>
        </w:rPr>
        <w:t>sudo systemctl daemon-reload</w:t>
      </w:r>
    </w:p>
    <w:p w14:paraId="692B9063" w14:textId="015420EC" w:rsidR="00727840" w:rsidRPr="00727840" w:rsidRDefault="008B7B09" w:rsidP="00727840">
      <w:pPr>
        <w:pStyle w:val="RapASEBodyCopy"/>
        <w:tabs>
          <w:tab w:val="left" w:pos="5812"/>
        </w:tabs>
        <w:ind w:left="720"/>
        <w:rPr>
          <w:rFonts w:ascii="Courier New" w:hAnsi="Courier New" w:cs="Courier New"/>
          <w:b/>
          <w:bCs/>
          <w:lang w:eastAsia="en-IN"/>
        </w:rPr>
      </w:pPr>
      <w:r w:rsidRPr="008B7B09">
        <w:rPr>
          <w:rFonts w:ascii="Courier New" w:hAnsi="Courier New" w:cs="Courier New"/>
          <w:b/>
          <w:bCs/>
          <w:noProof/>
          <w:lang w:eastAsia="en-IN"/>
        </w:rPr>
        <w:drawing>
          <wp:inline distT="0" distB="0" distL="0" distR="0" wp14:anchorId="137FB017" wp14:editId="3DFBE418">
            <wp:extent cx="5494867" cy="947874"/>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23530" cy="952818"/>
                    </a:xfrm>
                    <a:prstGeom prst="rect">
                      <a:avLst/>
                    </a:prstGeom>
                  </pic:spPr>
                </pic:pic>
              </a:graphicData>
            </a:graphic>
          </wp:inline>
        </w:drawing>
      </w:r>
    </w:p>
    <w:p w14:paraId="00760EA0" w14:textId="40A3B16A" w:rsidR="00023FBF" w:rsidRDefault="00A07C32" w:rsidP="00023FBF">
      <w:pPr>
        <w:pStyle w:val="RapASESubheadLevel2"/>
      </w:pPr>
      <w:bookmarkStart w:id="38" w:name="_Toc155782221"/>
      <w:r>
        <w:t xml:space="preserve">Access </w:t>
      </w:r>
      <w:r w:rsidR="00332501" w:rsidRPr="00332501">
        <w:t xml:space="preserve">Docker </w:t>
      </w:r>
      <w:r>
        <w:t>with AWS ECR</w:t>
      </w:r>
      <w:bookmarkEnd w:id="38"/>
    </w:p>
    <w:p w14:paraId="2C1B2000" w14:textId="40446ACB" w:rsidR="00E97A38" w:rsidRPr="00023FBF" w:rsidRDefault="00023FBF" w:rsidP="00023FBF">
      <w:pPr>
        <w:pStyle w:val="RapASEBodyCopy"/>
      </w:pPr>
      <w:r>
        <w:t>NOTE: This process must be performed only on Master Node.</w:t>
      </w:r>
    </w:p>
    <w:p w14:paraId="5FE38474" w14:textId="26EB1BA4" w:rsidR="00A07C32" w:rsidRDefault="00A07C32">
      <w:pPr>
        <w:pStyle w:val="RapASEBodyCopy"/>
        <w:numPr>
          <w:ilvl w:val="0"/>
          <w:numId w:val="28"/>
        </w:numPr>
      </w:pPr>
      <w:r>
        <w:t xml:space="preserve">Run </w:t>
      </w:r>
      <w:r w:rsidRPr="00AF5110">
        <w:rPr>
          <w:rFonts w:ascii="Courier New" w:hAnsi="Courier New" w:cs="Courier New"/>
          <w:b/>
          <w:bCs/>
        </w:rPr>
        <w:t>sudo su</w:t>
      </w:r>
      <w:r>
        <w:t xml:space="preserve"> command to login to root directory.</w:t>
      </w:r>
    </w:p>
    <w:p w14:paraId="766E86B8" w14:textId="50E8A2C0" w:rsidR="00A07C32" w:rsidRDefault="00A07C32" w:rsidP="00A07C32">
      <w:pPr>
        <w:pStyle w:val="RapASEBodyCopy"/>
        <w:ind w:left="720"/>
        <w:rPr>
          <w:lang w:eastAsia="en-IN"/>
        </w:rPr>
      </w:pPr>
      <w:r w:rsidRPr="00FA1EC7">
        <w:rPr>
          <w:b/>
          <w:bCs/>
          <w:lang w:eastAsia="en-IN"/>
        </w:rPr>
        <w:t>NOTE:</w:t>
      </w:r>
      <w:r>
        <w:rPr>
          <w:lang w:eastAsia="en-IN"/>
        </w:rPr>
        <w:t xml:space="preserve"> The system may ask you for the password. If you know the password, then enter the password and access the root directory. Else, contact your System Administrator.</w:t>
      </w:r>
      <w:r w:rsidR="00E567C0">
        <w:rPr>
          <w:lang w:eastAsia="en-IN"/>
        </w:rPr>
        <w:t xml:space="preserve"> </w:t>
      </w:r>
      <w:r w:rsidR="00E567C0" w:rsidRPr="00696542">
        <w:rPr>
          <w:b/>
          <w:bCs/>
          <w:lang w:eastAsia="en-IN"/>
        </w:rPr>
        <w:t>DO NOT RUN THIS COMMAND TWICE.</w:t>
      </w:r>
    </w:p>
    <w:p w14:paraId="33F1ED1F" w14:textId="3729B252" w:rsidR="00A07C32" w:rsidRDefault="00AE5805" w:rsidP="00A07C32">
      <w:pPr>
        <w:pStyle w:val="RapASEBodyCopy"/>
        <w:ind w:left="720"/>
      </w:pPr>
      <w:r w:rsidRPr="00AE5805">
        <w:rPr>
          <w:noProof/>
        </w:rPr>
        <w:drawing>
          <wp:inline distT="0" distB="0" distL="0" distR="0" wp14:anchorId="0E4C5730" wp14:editId="1E21ECBA">
            <wp:extent cx="5477933" cy="78412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00492" cy="787351"/>
                    </a:xfrm>
                    <a:prstGeom prst="rect">
                      <a:avLst/>
                    </a:prstGeom>
                  </pic:spPr>
                </pic:pic>
              </a:graphicData>
            </a:graphic>
          </wp:inline>
        </w:drawing>
      </w:r>
      <w:r w:rsidR="006B18B0">
        <w:br/>
      </w:r>
    </w:p>
    <w:p w14:paraId="6F5E5AC2" w14:textId="21AC4D01" w:rsidR="00A07C32" w:rsidRDefault="00A07C32">
      <w:pPr>
        <w:pStyle w:val="RapASEBodyCopy"/>
        <w:numPr>
          <w:ilvl w:val="0"/>
          <w:numId w:val="28"/>
        </w:numPr>
      </w:pPr>
      <w:bookmarkStart w:id="39" w:name="awsecrlogin"/>
      <w:bookmarkEnd w:id="39"/>
      <w:r>
        <w:lastRenderedPageBreak/>
        <w:t xml:space="preserve">Run </w:t>
      </w:r>
      <w:r w:rsidRPr="00A07C32">
        <w:rPr>
          <w:rFonts w:ascii="Courier New" w:hAnsi="Courier New" w:cs="Courier New"/>
          <w:b/>
          <w:bCs/>
        </w:rPr>
        <w:t>aws ecr get-login-password --region us-east-2 | docker login --username AWS --password-stdin 585953033457.dkr.ecr.us-east-2.amazonaws.com</w:t>
      </w:r>
      <w:r>
        <w:t xml:space="preserve"> command to login to AWS ECR repository to pull and push the Docker images. </w:t>
      </w:r>
    </w:p>
    <w:p w14:paraId="1EE24FD3" w14:textId="545AF9E5" w:rsidR="00A07C32" w:rsidRDefault="00AE5805" w:rsidP="00AE5805">
      <w:pPr>
        <w:pStyle w:val="RapASEBodyCopy"/>
        <w:ind w:left="720"/>
      </w:pPr>
      <w:r w:rsidRPr="00AE5805">
        <w:rPr>
          <w:noProof/>
        </w:rPr>
        <w:drawing>
          <wp:inline distT="0" distB="0" distL="0" distR="0" wp14:anchorId="234F17EF" wp14:editId="1709A86D">
            <wp:extent cx="5215467" cy="663345"/>
            <wp:effectExtent l="0" t="0" r="4445"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62009" cy="669265"/>
                    </a:xfrm>
                    <a:prstGeom prst="rect">
                      <a:avLst/>
                    </a:prstGeom>
                  </pic:spPr>
                </pic:pic>
              </a:graphicData>
            </a:graphic>
          </wp:inline>
        </w:drawing>
      </w:r>
    </w:p>
    <w:p w14:paraId="67949A90" w14:textId="0DF49FBB" w:rsidR="009041E4" w:rsidRDefault="00A07C32">
      <w:pPr>
        <w:pStyle w:val="RapASEBodyCopy"/>
        <w:numPr>
          <w:ilvl w:val="0"/>
          <w:numId w:val="28"/>
        </w:numPr>
        <w:rPr>
          <w:lang w:eastAsia="en-IN"/>
        </w:rPr>
      </w:pPr>
      <w:r>
        <w:rPr>
          <w:lang w:eastAsia="en-IN"/>
        </w:rPr>
        <w:t xml:space="preserve">Run </w:t>
      </w:r>
      <w:r w:rsidRPr="006A5FB4">
        <w:rPr>
          <w:rFonts w:ascii="Courier New" w:eastAsia="Roboto" w:hAnsi="Courier New" w:cs="Courier New"/>
          <w:b/>
          <w:bCs/>
          <w:color w:val="16191F"/>
          <w:lang w:val="en-IN"/>
        </w:rPr>
        <w:t>exit</w:t>
      </w:r>
      <w:r>
        <w:rPr>
          <w:lang w:eastAsia="en-IN"/>
        </w:rPr>
        <w:t xml:space="preserve"> command to exit from the root directory.</w:t>
      </w:r>
    </w:p>
    <w:p w14:paraId="7CA08134" w14:textId="52AB9C94" w:rsidR="00B945FC" w:rsidRDefault="003E70D1" w:rsidP="00B945FC">
      <w:pPr>
        <w:pStyle w:val="RapASEBodyCopy"/>
        <w:ind w:left="720"/>
        <w:rPr>
          <w:lang w:eastAsia="en-IN"/>
        </w:rPr>
      </w:pPr>
      <w:r w:rsidRPr="003E70D1">
        <w:rPr>
          <w:noProof/>
          <w:lang w:eastAsia="en-IN"/>
        </w:rPr>
        <w:drawing>
          <wp:inline distT="0" distB="0" distL="0" distR="0" wp14:anchorId="1CA2CDFB" wp14:editId="62DD7BF5">
            <wp:extent cx="5215255" cy="929686"/>
            <wp:effectExtent l="0" t="0" r="4445"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42626" cy="934565"/>
                    </a:xfrm>
                    <a:prstGeom prst="rect">
                      <a:avLst/>
                    </a:prstGeom>
                  </pic:spPr>
                </pic:pic>
              </a:graphicData>
            </a:graphic>
          </wp:inline>
        </w:drawing>
      </w:r>
    </w:p>
    <w:p w14:paraId="3BCCBC70" w14:textId="26422640" w:rsidR="00B945FC" w:rsidRDefault="00B945FC" w:rsidP="00B945FC">
      <w:pPr>
        <w:pStyle w:val="RapASEBodyCopy"/>
        <w:numPr>
          <w:ilvl w:val="0"/>
          <w:numId w:val="28"/>
        </w:numPr>
        <w:rPr>
          <w:lang w:eastAsia="en-IN"/>
        </w:rPr>
      </w:pPr>
      <w:r w:rsidRPr="00B945FC">
        <w:rPr>
          <w:lang w:eastAsia="en-IN"/>
        </w:rPr>
        <w:t xml:space="preserve">Repeat </w:t>
      </w:r>
      <w:hyperlink w:anchor="awsecrlogin" w:history="1">
        <w:r w:rsidRPr="00B945FC">
          <w:rPr>
            <w:rStyle w:val="Hyperlink"/>
            <w:b/>
            <w:bCs/>
            <w:lang w:eastAsia="en-IN"/>
          </w:rPr>
          <w:t>Step 2</w:t>
        </w:r>
      </w:hyperlink>
      <w:r w:rsidRPr="00B945FC">
        <w:rPr>
          <w:lang w:eastAsia="en-IN"/>
        </w:rPr>
        <w:t xml:space="preserve"> </w:t>
      </w:r>
      <w:r w:rsidRPr="00B945FC">
        <w:t>to login to AWS ECR repository as a non-root user.</w:t>
      </w:r>
    </w:p>
    <w:p w14:paraId="52C22490" w14:textId="40C33E6C" w:rsidR="009C0E2E" w:rsidRPr="00B945FC" w:rsidRDefault="008B2A4B" w:rsidP="009C0E2E">
      <w:pPr>
        <w:pStyle w:val="RapASEBodyCopy"/>
        <w:ind w:left="720"/>
        <w:rPr>
          <w:lang w:eastAsia="en-IN"/>
        </w:rPr>
      </w:pPr>
      <w:r w:rsidRPr="008B2A4B">
        <w:rPr>
          <w:noProof/>
          <w:lang w:eastAsia="en-IN"/>
        </w:rPr>
        <w:drawing>
          <wp:inline distT="0" distB="0" distL="0" distR="0" wp14:anchorId="1D3E90F3" wp14:editId="422665E9">
            <wp:extent cx="5215255" cy="837237"/>
            <wp:effectExtent l="0" t="0" r="4445"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36442" cy="840638"/>
                    </a:xfrm>
                    <a:prstGeom prst="rect">
                      <a:avLst/>
                    </a:prstGeom>
                  </pic:spPr>
                </pic:pic>
              </a:graphicData>
            </a:graphic>
          </wp:inline>
        </w:drawing>
      </w:r>
    </w:p>
    <w:p w14:paraId="77988E5A" w14:textId="36910CDD" w:rsidR="00377313" w:rsidRPr="00377313" w:rsidRDefault="00A07C32" w:rsidP="00AE7031">
      <w:pPr>
        <w:pStyle w:val="RapASESubheadLevel2"/>
      </w:pPr>
      <w:bookmarkStart w:id="40" w:name="_Toc155782222"/>
      <w:r>
        <w:t>NFS Server and Client Setup</w:t>
      </w:r>
      <w:bookmarkEnd w:id="40"/>
    </w:p>
    <w:p w14:paraId="55456AA2" w14:textId="70317E36" w:rsidR="00377313" w:rsidRDefault="00023FBF" w:rsidP="00377313">
      <w:pPr>
        <w:pStyle w:val="RapASEBodyCopy"/>
      </w:pPr>
      <w:r>
        <w:t xml:space="preserve">NFS Server </w:t>
      </w:r>
      <w:r w:rsidR="00377313">
        <w:t xml:space="preserve">is used </w:t>
      </w:r>
      <w:r>
        <w:t xml:space="preserve">as a third-party storage server. </w:t>
      </w:r>
      <w:r w:rsidR="00377313">
        <w:t xml:space="preserve">This NFS Server must be setup on a Virtual Machine and contain a specific Username and Password to login to it. Once the </w:t>
      </w:r>
      <w:r w:rsidR="00747CD4">
        <w:t>VM is ready</w:t>
      </w:r>
      <w:r w:rsidR="00377313">
        <w:t xml:space="preserve">, follow the instructions provided in </w:t>
      </w:r>
      <w:hyperlink w:anchor="PuTTY" w:history="1">
        <w:r w:rsidR="00377313" w:rsidRPr="00377313">
          <w:rPr>
            <w:rStyle w:val="Hyperlink"/>
            <w:b/>
            <w:bCs/>
          </w:rPr>
          <w:t>Section 2.</w:t>
        </w:r>
        <w:r w:rsidR="00DD705A">
          <w:rPr>
            <w:rStyle w:val="Hyperlink"/>
            <w:b/>
            <w:bCs/>
          </w:rPr>
          <w:t>1.2</w:t>
        </w:r>
      </w:hyperlink>
      <w:r w:rsidR="00377313">
        <w:t xml:space="preserve"> to connect with the VM.</w:t>
      </w:r>
    </w:p>
    <w:p w14:paraId="6318B858" w14:textId="63F2DF6F" w:rsidR="00377313" w:rsidRDefault="00377313" w:rsidP="00377313">
      <w:pPr>
        <w:pStyle w:val="RapASEBodyCopy"/>
      </w:pPr>
      <w:r w:rsidRPr="0090757C">
        <w:rPr>
          <w:b/>
          <w:bCs/>
        </w:rPr>
        <w:t>Note:</w:t>
      </w:r>
      <w:r>
        <w:t xml:space="preserve"> Following is the sample VM used to setup NFS Server in this document.</w:t>
      </w:r>
      <w:r w:rsidR="007A3FE8">
        <w:t xml:space="preserve"> Make sure to replace it accordingly with your NFS Server IP address wherever it is applicable.</w:t>
      </w:r>
    </w:p>
    <w:tbl>
      <w:tblPr>
        <w:tblStyle w:val="GridTable4-Accent1"/>
        <w:tblW w:w="0" w:type="auto"/>
        <w:tblInd w:w="4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4"/>
        <w:gridCol w:w="2076"/>
        <w:gridCol w:w="2003"/>
      </w:tblGrid>
      <w:tr w:rsidR="00377313" w14:paraId="736416D4" w14:textId="77777777" w:rsidTr="00377313">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2084" w:type="dxa"/>
            <w:tcBorders>
              <w:top w:val="single" w:sz="4" w:space="0" w:color="auto"/>
              <w:left w:val="single" w:sz="4" w:space="0" w:color="auto"/>
              <w:bottom w:val="single" w:sz="4" w:space="0" w:color="auto"/>
              <w:right w:val="single" w:sz="4" w:space="0" w:color="auto"/>
            </w:tcBorders>
            <w:vAlign w:val="center"/>
          </w:tcPr>
          <w:p w14:paraId="28D58140" w14:textId="77777777" w:rsidR="00377313" w:rsidRPr="0090757C" w:rsidRDefault="00377313" w:rsidP="00A9317A">
            <w:pPr>
              <w:pStyle w:val="RapASEBodyCopy"/>
              <w:jc w:val="center"/>
            </w:pPr>
            <w:r>
              <w:t>Username</w:t>
            </w:r>
          </w:p>
        </w:tc>
        <w:tc>
          <w:tcPr>
            <w:tcW w:w="2076" w:type="dxa"/>
            <w:tcBorders>
              <w:top w:val="single" w:sz="4" w:space="0" w:color="auto"/>
              <w:left w:val="single" w:sz="4" w:space="0" w:color="auto"/>
              <w:bottom w:val="single" w:sz="4" w:space="0" w:color="auto"/>
              <w:right w:val="single" w:sz="4" w:space="0" w:color="auto"/>
            </w:tcBorders>
            <w:vAlign w:val="center"/>
          </w:tcPr>
          <w:p w14:paraId="21CC3BA9" w14:textId="77777777" w:rsidR="00377313" w:rsidRPr="00B1675B" w:rsidRDefault="00377313" w:rsidP="00A9317A">
            <w:pPr>
              <w:pStyle w:val="RapASEBodyCopy"/>
              <w:jc w:val="center"/>
              <w:cnfStyle w:val="100000000000" w:firstRow="1" w:lastRow="0" w:firstColumn="0" w:lastColumn="0" w:oddVBand="0" w:evenVBand="0" w:oddHBand="0" w:evenHBand="0" w:firstRowFirstColumn="0" w:firstRowLastColumn="0" w:lastRowFirstColumn="0" w:lastRowLastColumn="0"/>
              <w:rPr>
                <w:b w:val="0"/>
                <w:bCs w:val="0"/>
              </w:rPr>
            </w:pPr>
            <w:r w:rsidRPr="0090757C">
              <w:t>VMs</w:t>
            </w:r>
            <w:r>
              <w:rPr>
                <w:b w:val="0"/>
                <w:bCs w:val="0"/>
              </w:rPr>
              <w:t xml:space="preserve"> </w:t>
            </w:r>
            <w:r w:rsidRPr="00B1675B">
              <w:t>IP Address</w:t>
            </w:r>
          </w:p>
        </w:tc>
        <w:tc>
          <w:tcPr>
            <w:tcW w:w="2003" w:type="dxa"/>
            <w:tcBorders>
              <w:top w:val="single" w:sz="4" w:space="0" w:color="auto"/>
              <w:left w:val="single" w:sz="4" w:space="0" w:color="auto"/>
              <w:bottom w:val="single" w:sz="4" w:space="0" w:color="auto"/>
              <w:right w:val="single" w:sz="4" w:space="0" w:color="auto"/>
            </w:tcBorders>
            <w:vAlign w:val="center"/>
          </w:tcPr>
          <w:p w14:paraId="331979D8" w14:textId="77777777" w:rsidR="00377313" w:rsidRPr="00B1675B" w:rsidRDefault="00377313" w:rsidP="00A9317A">
            <w:pPr>
              <w:pStyle w:val="RapASEBodyCopy"/>
              <w:jc w:val="center"/>
              <w:cnfStyle w:val="100000000000" w:firstRow="1" w:lastRow="0" w:firstColumn="0" w:lastColumn="0" w:oddVBand="0" w:evenVBand="0" w:oddHBand="0" w:evenHBand="0" w:firstRowFirstColumn="0" w:firstRowLastColumn="0" w:lastRowFirstColumn="0" w:lastRowLastColumn="0"/>
              <w:rPr>
                <w:b w:val="0"/>
                <w:bCs w:val="0"/>
              </w:rPr>
            </w:pPr>
            <w:r w:rsidRPr="00B1675B">
              <w:t>Operating System</w:t>
            </w:r>
          </w:p>
        </w:tc>
      </w:tr>
      <w:tr w:rsidR="00377313" w14:paraId="4BD4239D" w14:textId="77777777" w:rsidTr="00377313">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084" w:type="dxa"/>
            <w:tcBorders>
              <w:top w:val="single" w:sz="4" w:space="0" w:color="auto"/>
            </w:tcBorders>
            <w:vAlign w:val="center"/>
          </w:tcPr>
          <w:p w14:paraId="035C5BDB" w14:textId="79025347" w:rsidR="00377313" w:rsidRPr="00377313" w:rsidRDefault="00377313" w:rsidP="00A9317A">
            <w:pPr>
              <w:pStyle w:val="RapASEBodyCopy"/>
              <w:jc w:val="center"/>
              <w:rPr>
                <w:b w:val="0"/>
                <w:bCs w:val="0"/>
              </w:rPr>
            </w:pPr>
            <w:r w:rsidRPr="00377313">
              <w:rPr>
                <w:rStyle w:val="ui-provider"/>
                <w:b w:val="0"/>
                <w:bCs w:val="0"/>
              </w:rPr>
              <w:t>nfsserver</w:t>
            </w:r>
          </w:p>
        </w:tc>
        <w:tc>
          <w:tcPr>
            <w:tcW w:w="2076" w:type="dxa"/>
            <w:tcBorders>
              <w:top w:val="single" w:sz="4" w:space="0" w:color="auto"/>
            </w:tcBorders>
            <w:vAlign w:val="center"/>
          </w:tcPr>
          <w:p w14:paraId="093C990F" w14:textId="2AD50E3B" w:rsidR="00377313" w:rsidRDefault="00377313" w:rsidP="00A9317A">
            <w:pPr>
              <w:pStyle w:val="RapASEBodyCopy"/>
              <w:jc w:val="center"/>
              <w:cnfStyle w:val="000000100000" w:firstRow="0" w:lastRow="0" w:firstColumn="0" w:lastColumn="0" w:oddVBand="0" w:evenVBand="0" w:oddHBand="1" w:evenHBand="0" w:firstRowFirstColumn="0" w:firstRowLastColumn="0" w:lastRowFirstColumn="0" w:lastRowLastColumn="0"/>
            </w:pPr>
            <w:r>
              <w:rPr>
                <w:rStyle w:val="ui-provider"/>
              </w:rPr>
              <w:t>10.9.204.133</w:t>
            </w:r>
          </w:p>
        </w:tc>
        <w:tc>
          <w:tcPr>
            <w:tcW w:w="2003" w:type="dxa"/>
            <w:tcBorders>
              <w:top w:val="single" w:sz="4" w:space="0" w:color="auto"/>
            </w:tcBorders>
            <w:vAlign w:val="center"/>
          </w:tcPr>
          <w:p w14:paraId="74C88646" w14:textId="77777777" w:rsidR="00377313" w:rsidRDefault="00377313" w:rsidP="00A9317A">
            <w:pPr>
              <w:pStyle w:val="RapASEBodyCopy"/>
              <w:jc w:val="center"/>
              <w:cnfStyle w:val="000000100000" w:firstRow="0" w:lastRow="0" w:firstColumn="0" w:lastColumn="0" w:oddVBand="0" w:evenVBand="0" w:oddHBand="1" w:evenHBand="0" w:firstRowFirstColumn="0" w:firstRowLastColumn="0" w:lastRowFirstColumn="0" w:lastRowLastColumn="0"/>
            </w:pPr>
            <w:r>
              <w:t>Ubuntu 20.04</w:t>
            </w:r>
          </w:p>
        </w:tc>
      </w:tr>
    </w:tbl>
    <w:p w14:paraId="02B8C910" w14:textId="77777777" w:rsidR="00AE180C" w:rsidRDefault="00AE180C" w:rsidP="00072A7F">
      <w:pPr>
        <w:pStyle w:val="RapASEBodyCopy"/>
        <w:rPr>
          <w:b/>
          <w:bCs/>
          <w:lang w:eastAsia="en-IN"/>
        </w:rPr>
      </w:pPr>
    </w:p>
    <w:p w14:paraId="68B79245" w14:textId="24F5BF4E" w:rsidR="00320FCF" w:rsidRPr="00BE232E" w:rsidRDefault="00BE232E" w:rsidP="00072A7F">
      <w:pPr>
        <w:pStyle w:val="RapASEBodyCopy"/>
        <w:rPr>
          <w:b/>
          <w:bCs/>
          <w:lang w:eastAsia="en-IN"/>
        </w:rPr>
      </w:pPr>
      <w:r w:rsidRPr="00BE232E">
        <w:rPr>
          <w:b/>
          <w:bCs/>
          <w:lang w:eastAsia="en-IN"/>
        </w:rPr>
        <w:t>To install NFS Server</w:t>
      </w:r>
      <w:r w:rsidR="005125A2">
        <w:rPr>
          <w:b/>
          <w:bCs/>
          <w:lang w:eastAsia="en-IN"/>
        </w:rPr>
        <w:t xml:space="preserve"> on Ubuntu 20.04 LTS</w:t>
      </w:r>
      <w:r w:rsidRPr="00BE232E">
        <w:rPr>
          <w:b/>
          <w:bCs/>
          <w:lang w:eastAsia="en-IN"/>
        </w:rPr>
        <w:t>:</w:t>
      </w:r>
    </w:p>
    <w:p w14:paraId="7EDDDB0E" w14:textId="11877205" w:rsidR="00BE232E" w:rsidRDefault="00BE232E">
      <w:pPr>
        <w:pStyle w:val="RapASEBodyCopy"/>
        <w:numPr>
          <w:ilvl w:val="0"/>
          <w:numId w:val="29"/>
        </w:numPr>
        <w:rPr>
          <w:lang w:eastAsia="en-IN"/>
        </w:rPr>
      </w:pPr>
      <w:r>
        <w:rPr>
          <w:lang w:eastAsia="en-IN"/>
        </w:rPr>
        <w:t xml:space="preserve">Run </w:t>
      </w:r>
      <w:r w:rsidRPr="00BE232E">
        <w:rPr>
          <w:rFonts w:ascii="Courier New" w:eastAsia="Roboto" w:hAnsi="Courier New" w:cs="Courier New"/>
          <w:b/>
          <w:bCs/>
          <w:color w:val="16191F"/>
          <w:lang w:val="en-IN"/>
        </w:rPr>
        <w:t>sudo apt update</w:t>
      </w:r>
      <w:r>
        <w:rPr>
          <w:lang w:eastAsia="en-IN"/>
        </w:rPr>
        <w:t xml:space="preserve"> command to </w:t>
      </w:r>
      <w:r w:rsidRPr="006C4D29">
        <w:rPr>
          <w:lang w:eastAsia="en-IN"/>
        </w:rPr>
        <w:t>update</w:t>
      </w:r>
      <w:r w:rsidR="006C4D29">
        <w:rPr>
          <w:lang w:eastAsia="en-IN"/>
        </w:rPr>
        <w:t xml:space="preserve"> latest packages.</w:t>
      </w:r>
    </w:p>
    <w:p w14:paraId="142DE7B6" w14:textId="46FB702F" w:rsidR="00377313" w:rsidRDefault="0002298E" w:rsidP="00377313">
      <w:pPr>
        <w:pStyle w:val="RapASEBodyCopy"/>
        <w:ind w:left="720"/>
        <w:rPr>
          <w:lang w:eastAsia="en-IN"/>
        </w:rPr>
      </w:pPr>
      <w:r w:rsidRPr="0002298E">
        <w:rPr>
          <w:noProof/>
          <w:lang w:eastAsia="en-IN"/>
        </w:rPr>
        <w:lastRenderedPageBreak/>
        <w:drawing>
          <wp:inline distT="0" distB="0" distL="0" distR="0" wp14:anchorId="370B86FA" wp14:editId="4F095AD8">
            <wp:extent cx="4892040" cy="3621064"/>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96135" cy="3624095"/>
                    </a:xfrm>
                    <a:prstGeom prst="rect">
                      <a:avLst/>
                    </a:prstGeom>
                  </pic:spPr>
                </pic:pic>
              </a:graphicData>
            </a:graphic>
          </wp:inline>
        </w:drawing>
      </w:r>
    </w:p>
    <w:p w14:paraId="7DE399F8" w14:textId="01AAEA86" w:rsidR="00BE232E" w:rsidRDefault="00BE232E">
      <w:pPr>
        <w:pStyle w:val="RapASEBodyCopy"/>
        <w:numPr>
          <w:ilvl w:val="0"/>
          <w:numId w:val="29"/>
        </w:numPr>
        <w:rPr>
          <w:lang w:eastAsia="en-IN"/>
        </w:rPr>
      </w:pPr>
      <w:r>
        <w:rPr>
          <w:lang w:eastAsia="en-IN"/>
        </w:rPr>
        <w:t xml:space="preserve">Run </w:t>
      </w:r>
      <w:r w:rsidRPr="00BE232E">
        <w:rPr>
          <w:rFonts w:ascii="Courier New" w:eastAsia="Roboto" w:hAnsi="Courier New" w:cs="Courier New"/>
          <w:b/>
          <w:bCs/>
          <w:color w:val="16191F"/>
          <w:lang w:val="en-IN"/>
        </w:rPr>
        <w:t>sudo apt install nfs-kernel-server -y</w:t>
      </w:r>
      <w:r>
        <w:rPr>
          <w:lang w:eastAsia="en-IN"/>
        </w:rPr>
        <w:t xml:space="preserve"> command to install NFS Server.</w:t>
      </w:r>
    </w:p>
    <w:p w14:paraId="650CEFD2" w14:textId="58F8AF05" w:rsidR="00BE232E" w:rsidRDefault="0002298E" w:rsidP="00BE232E">
      <w:pPr>
        <w:pStyle w:val="ListParagraph"/>
        <w:rPr>
          <w:lang w:eastAsia="en-IN"/>
        </w:rPr>
      </w:pPr>
      <w:r w:rsidRPr="0002298E">
        <w:rPr>
          <w:noProof/>
          <w:lang w:eastAsia="en-IN"/>
        </w:rPr>
        <w:lastRenderedPageBreak/>
        <w:drawing>
          <wp:inline distT="0" distB="0" distL="0" distR="0" wp14:anchorId="575F2BD5" wp14:editId="18790CA4">
            <wp:extent cx="5581650" cy="847018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89598" cy="8482244"/>
                    </a:xfrm>
                    <a:prstGeom prst="rect">
                      <a:avLst/>
                    </a:prstGeom>
                  </pic:spPr>
                </pic:pic>
              </a:graphicData>
            </a:graphic>
          </wp:inline>
        </w:drawing>
      </w:r>
    </w:p>
    <w:p w14:paraId="017729E9" w14:textId="77777777" w:rsidR="00E71989" w:rsidRPr="00BE232E" w:rsidRDefault="00E71989" w:rsidP="00E71989">
      <w:pPr>
        <w:pStyle w:val="RapASEBodyCopy"/>
        <w:rPr>
          <w:b/>
          <w:bCs/>
          <w:lang w:eastAsia="en-IN"/>
        </w:rPr>
      </w:pPr>
      <w:r w:rsidRPr="00BE232E">
        <w:rPr>
          <w:b/>
          <w:bCs/>
          <w:lang w:eastAsia="en-IN"/>
        </w:rPr>
        <w:lastRenderedPageBreak/>
        <w:t xml:space="preserve">To </w:t>
      </w:r>
      <w:r>
        <w:rPr>
          <w:b/>
          <w:bCs/>
          <w:lang w:eastAsia="en-IN"/>
        </w:rPr>
        <w:t>configure</w:t>
      </w:r>
      <w:r w:rsidRPr="00BE232E">
        <w:rPr>
          <w:b/>
          <w:bCs/>
          <w:lang w:eastAsia="en-IN"/>
        </w:rPr>
        <w:t xml:space="preserve"> NFS Server</w:t>
      </w:r>
      <w:r>
        <w:rPr>
          <w:b/>
          <w:bCs/>
          <w:lang w:eastAsia="en-IN"/>
        </w:rPr>
        <w:t xml:space="preserve"> on Ubuntu 20.04 LTS</w:t>
      </w:r>
      <w:r w:rsidRPr="00BE232E">
        <w:rPr>
          <w:b/>
          <w:bCs/>
          <w:lang w:eastAsia="en-IN"/>
        </w:rPr>
        <w:t>:</w:t>
      </w:r>
    </w:p>
    <w:p w14:paraId="538F76D5" w14:textId="77777777" w:rsidR="00E71989" w:rsidRDefault="00E71989">
      <w:pPr>
        <w:pStyle w:val="RapASEBodyCopy"/>
        <w:numPr>
          <w:ilvl w:val="0"/>
          <w:numId w:val="30"/>
        </w:numPr>
        <w:rPr>
          <w:lang w:eastAsia="en-IN"/>
        </w:rPr>
      </w:pPr>
      <w:r>
        <w:rPr>
          <w:lang w:eastAsia="en-IN"/>
        </w:rPr>
        <w:t xml:space="preserve">Run </w:t>
      </w:r>
      <w:r w:rsidRPr="00BE232E">
        <w:rPr>
          <w:rFonts w:ascii="Courier New" w:eastAsia="Roboto" w:hAnsi="Courier New" w:cs="Courier New"/>
          <w:b/>
          <w:bCs/>
          <w:color w:val="16191F"/>
          <w:lang w:val="en-IN"/>
        </w:rPr>
        <w:t>sudo mkdir -p /mnt/nfs</w:t>
      </w:r>
      <w:r>
        <w:rPr>
          <w:rFonts w:ascii="Courier New" w:eastAsia="Roboto" w:hAnsi="Courier New" w:cs="Courier New"/>
          <w:b/>
          <w:bCs/>
          <w:color w:val="16191F"/>
          <w:lang w:val="en-IN"/>
        </w:rPr>
        <w:t>-</w:t>
      </w:r>
      <w:r w:rsidRPr="00BE232E">
        <w:rPr>
          <w:rFonts w:ascii="Courier New" w:eastAsia="Roboto" w:hAnsi="Courier New" w:cs="Courier New"/>
          <w:b/>
          <w:bCs/>
          <w:color w:val="16191F"/>
          <w:lang w:val="en-IN"/>
        </w:rPr>
        <w:t>share</w:t>
      </w:r>
      <w:r>
        <w:rPr>
          <w:lang w:eastAsia="en-IN"/>
        </w:rPr>
        <w:t xml:space="preserve"> command to create a NFS Shared directory.</w:t>
      </w:r>
    </w:p>
    <w:p w14:paraId="41CEA325" w14:textId="77777777" w:rsidR="00E71989" w:rsidRDefault="00E71989" w:rsidP="00E71989">
      <w:pPr>
        <w:pStyle w:val="RapASEBodyCopy"/>
        <w:ind w:left="720"/>
        <w:rPr>
          <w:lang w:eastAsia="en-IN"/>
        </w:rPr>
      </w:pPr>
      <w:r>
        <w:rPr>
          <w:noProof/>
          <w:lang w:eastAsia="en-IN"/>
        </w:rPr>
        <w:drawing>
          <wp:inline distT="0" distB="0" distL="0" distR="0" wp14:anchorId="06FA3335" wp14:editId="478B3432">
            <wp:extent cx="5135880" cy="718066"/>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90377" cy="725685"/>
                    </a:xfrm>
                    <a:prstGeom prst="rect">
                      <a:avLst/>
                    </a:prstGeom>
                    <a:noFill/>
                    <a:ln>
                      <a:noFill/>
                    </a:ln>
                  </pic:spPr>
                </pic:pic>
              </a:graphicData>
            </a:graphic>
          </wp:inline>
        </w:drawing>
      </w:r>
    </w:p>
    <w:p w14:paraId="2F55989C" w14:textId="77777777" w:rsidR="00E71989" w:rsidRDefault="00E71989">
      <w:pPr>
        <w:pStyle w:val="RapASEBodyCopy"/>
        <w:numPr>
          <w:ilvl w:val="0"/>
          <w:numId w:val="30"/>
        </w:numPr>
        <w:rPr>
          <w:lang w:eastAsia="en-IN"/>
        </w:rPr>
      </w:pPr>
      <w:r>
        <w:rPr>
          <w:lang w:eastAsia="en-IN"/>
        </w:rPr>
        <w:t xml:space="preserve">Run </w:t>
      </w:r>
      <w:r w:rsidRPr="00BE232E">
        <w:rPr>
          <w:rFonts w:ascii="Courier New" w:eastAsia="Roboto" w:hAnsi="Courier New" w:cs="Courier New"/>
          <w:b/>
          <w:bCs/>
          <w:color w:val="16191F"/>
          <w:lang w:val="en-IN"/>
        </w:rPr>
        <w:t>sudo ch</w:t>
      </w:r>
      <w:r>
        <w:rPr>
          <w:rFonts w:ascii="Courier New" w:eastAsia="Roboto" w:hAnsi="Courier New" w:cs="Courier New"/>
          <w:b/>
          <w:bCs/>
          <w:color w:val="16191F"/>
          <w:lang w:val="en-IN"/>
        </w:rPr>
        <w:t>own</w:t>
      </w:r>
      <w:r w:rsidRPr="00BE232E">
        <w:rPr>
          <w:rFonts w:ascii="Courier New" w:eastAsia="Roboto" w:hAnsi="Courier New" w:cs="Courier New"/>
          <w:b/>
          <w:bCs/>
          <w:color w:val="16191F"/>
          <w:lang w:val="en-IN"/>
        </w:rPr>
        <w:t xml:space="preserve"> -R nobody:nogroup /mnt/nfs</w:t>
      </w:r>
      <w:r>
        <w:rPr>
          <w:rFonts w:ascii="Courier New" w:eastAsia="Roboto" w:hAnsi="Courier New" w:cs="Courier New"/>
          <w:b/>
          <w:bCs/>
          <w:color w:val="16191F"/>
          <w:lang w:val="en-IN"/>
        </w:rPr>
        <w:t>-</w:t>
      </w:r>
      <w:r w:rsidRPr="00BE232E">
        <w:rPr>
          <w:rFonts w:ascii="Courier New" w:eastAsia="Roboto" w:hAnsi="Courier New" w:cs="Courier New"/>
          <w:b/>
          <w:bCs/>
          <w:color w:val="16191F"/>
          <w:lang w:val="en-IN"/>
        </w:rPr>
        <w:t>share</w:t>
      </w:r>
      <w:r>
        <w:rPr>
          <w:lang w:eastAsia="en-IN"/>
        </w:rPr>
        <w:t xml:space="preserve"> command to set the directory permissions.</w:t>
      </w:r>
    </w:p>
    <w:p w14:paraId="01CC6E2B" w14:textId="77777777" w:rsidR="00E71989" w:rsidRDefault="00E71989" w:rsidP="00E71989">
      <w:pPr>
        <w:pStyle w:val="ListParagraph"/>
        <w:rPr>
          <w:lang w:eastAsia="en-IN"/>
        </w:rPr>
      </w:pPr>
      <w:r>
        <w:rPr>
          <w:noProof/>
          <w:lang w:eastAsia="en-IN"/>
        </w:rPr>
        <w:drawing>
          <wp:inline distT="0" distB="0" distL="0" distR="0" wp14:anchorId="425E47FE" wp14:editId="35FCAF58">
            <wp:extent cx="5151120" cy="62417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92275" cy="629157"/>
                    </a:xfrm>
                    <a:prstGeom prst="rect">
                      <a:avLst/>
                    </a:prstGeom>
                    <a:noFill/>
                    <a:ln>
                      <a:noFill/>
                    </a:ln>
                  </pic:spPr>
                </pic:pic>
              </a:graphicData>
            </a:graphic>
          </wp:inline>
        </w:drawing>
      </w:r>
    </w:p>
    <w:p w14:paraId="1AAB24C4" w14:textId="72C88E6E" w:rsidR="00E71989" w:rsidRDefault="00E71989">
      <w:pPr>
        <w:pStyle w:val="RapASEBodyCopy"/>
        <w:numPr>
          <w:ilvl w:val="0"/>
          <w:numId w:val="30"/>
        </w:numPr>
        <w:rPr>
          <w:lang w:eastAsia="en-IN"/>
        </w:rPr>
      </w:pPr>
      <w:r>
        <w:rPr>
          <w:lang w:eastAsia="en-IN"/>
        </w:rPr>
        <w:t xml:space="preserve">Run </w:t>
      </w:r>
      <w:r w:rsidRPr="00395E86">
        <w:rPr>
          <w:rFonts w:ascii="Courier New" w:eastAsia="Roboto" w:hAnsi="Courier New" w:cs="Courier New"/>
          <w:b/>
          <w:bCs/>
          <w:color w:val="16191F"/>
          <w:lang w:val="en-IN"/>
        </w:rPr>
        <w:t>cd</w:t>
      </w:r>
      <w:r>
        <w:rPr>
          <w:lang w:eastAsia="en-IN"/>
        </w:rPr>
        <w:t xml:space="preserve"> </w:t>
      </w:r>
      <w:r w:rsidRPr="00BE232E">
        <w:rPr>
          <w:rFonts w:ascii="Courier New" w:eastAsia="Roboto" w:hAnsi="Courier New" w:cs="Courier New"/>
          <w:b/>
          <w:bCs/>
          <w:color w:val="16191F"/>
          <w:lang w:val="en-IN"/>
        </w:rPr>
        <w:t>/mnt/nfs</w:t>
      </w:r>
      <w:r>
        <w:rPr>
          <w:rFonts w:ascii="Courier New" w:eastAsia="Roboto" w:hAnsi="Courier New" w:cs="Courier New"/>
          <w:b/>
          <w:bCs/>
          <w:color w:val="16191F"/>
          <w:lang w:val="en-IN"/>
        </w:rPr>
        <w:t>-</w:t>
      </w:r>
      <w:r w:rsidRPr="00BE232E">
        <w:rPr>
          <w:rFonts w:ascii="Courier New" w:eastAsia="Roboto" w:hAnsi="Courier New" w:cs="Courier New"/>
          <w:b/>
          <w:bCs/>
          <w:color w:val="16191F"/>
          <w:lang w:val="en-IN"/>
        </w:rPr>
        <w:t>share</w:t>
      </w:r>
      <w:r>
        <w:rPr>
          <w:rFonts w:ascii="Courier New" w:eastAsia="Roboto" w:hAnsi="Courier New" w:cs="Courier New"/>
          <w:b/>
          <w:bCs/>
          <w:color w:val="16191F"/>
          <w:lang w:val="en-IN"/>
        </w:rPr>
        <w:t xml:space="preserve"> </w:t>
      </w:r>
      <w:r w:rsidRPr="000B56A4">
        <w:rPr>
          <w:lang w:eastAsia="en-IN"/>
        </w:rPr>
        <w:t>t</w:t>
      </w:r>
      <w:r>
        <w:rPr>
          <w:lang w:eastAsia="en-IN"/>
        </w:rPr>
        <w:t xml:space="preserve">o </w:t>
      </w:r>
      <w:r w:rsidR="008058EE">
        <w:rPr>
          <w:lang w:eastAsia="en-IN"/>
        </w:rPr>
        <w:t>navigate to the</w:t>
      </w:r>
      <w:r>
        <w:rPr>
          <w:lang w:eastAsia="en-IN"/>
        </w:rPr>
        <w:t xml:space="preserve"> nfs-share folder.</w:t>
      </w:r>
    </w:p>
    <w:p w14:paraId="32AE2F13" w14:textId="77777777" w:rsidR="00E71989" w:rsidRPr="00395E86" w:rsidRDefault="00E71989" w:rsidP="00E71989">
      <w:pPr>
        <w:pStyle w:val="RapASEBodyCopy"/>
        <w:ind w:left="720"/>
        <w:rPr>
          <w:lang w:eastAsia="en-IN"/>
        </w:rPr>
      </w:pPr>
      <w:r w:rsidRPr="006D0B63">
        <w:rPr>
          <w:noProof/>
          <w:lang w:eastAsia="en-IN"/>
        </w:rPr>
        <w:drawing>
          <wp:inline distT="0" distB="0" distL="0" distR="0" wp14:anchorId="39DF952A" wp14:editId="516A5010">
            <wp:extent cx="5147633" cy="5486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10302" cy="555319"/>
                    </a:xfrm>
                    <a:prstGeom prst="rect">
                      <a:avLst/>
                    </a:prstGeom>
                  </pic:spPr>
                </pic:pic>
              </a:graphicData>
            </a:graphic>
          </wp:inline>
        </w:drawing>
      </w:r>
    </w:p>
    <w:p w14:paraId="5F50BB66" w14:textId="77777777" w:rsidR="00E71989" w:rsidRDefault="00E71989">
      <w:pPr>
        <w:pStyle w:val="RapASEBodyCopy"/>
        <w:numPr>
          <w:ilvl w:val="0"/>
          <w:numId w:val="30"/>
        </w:numPr>
        <w:rPr>
          <w:lang w:eastAsia="en-IN"/>
        </w:rPr>
      </w:pPr>
      <w:r>
        <w:rPr>
          <w:lang w:eastAsia="en-IN"/>
        </w:rPr>
        <w:t>Run</w:t>
      </w:r>
      <w:r w:rsidRPr="00395E86">
        <w:rPr>
          <w:lang w:eastAsia="en-IN"/>
        </w:rPr>
        <w:t xml:space="preserve"> </w:t>
      </w:r>
      <w:r>
        <w:rPr>
          <w:rFonts w:ascii="Courier New" w:eastAsia="Roboto" w:hAnsi="Courier New" w:cs="Courier New"/>
          <w:b/>
          <w:bCs/>
          <w:color w:val="16191F"/>
          <w:lang w:val="en-IN"/>
        </w:rPr>
        <w:t>s</w:t>
      </w:r>
      <w:r w:rsidRPr="00395E86">
        <w:rPr>
          <w:rFonts w:ascii="Courier New" w:eastAsia="Roboto" w:hAnsi="Courier New" w:cs="Courier New"/>
          <w:b/>
          <w:bCs/>
          <w:color w:val="16191F"/>
          <w:lang w:val="en-IN"/>
        </w:rPr>
        <w:t xml:space="preserve">udo mkdir -p data rabbitmq redis-data </w:t>
      </w:r>
      <w:r>
        <w:rPr>
          <w:rFonts w:ascii="Courier New" w:eastAsia="Roboto" w:hAnsi="Courier New" w:cs="Courier New"/>
          <w:b/>
          <w:bCs/>
          <w:color w:val="16191F"/>
          <w:lang w:val="en-IN"/>
        </w:rPr>
        <w:t>O</w:t>
      </w:r>
      <w:r w:rsidRPr="00395E86">
        <w:rPr>
          <w:rFonts w:ascii="Courier New" w:eastAsia="Roboto" w:hAnsi="Courier New" w:cs="Courier New"/>
          <w:b/>
          <w:bCs/>
          <w:color w:val="16191F"/>
          <w:lang w:val="en-IN"/>
        </w:rPr>
        <w:t>utput</w:t>
      </w:r>
      <w:r>
        <w:rPr>
          <w:rFonts w:ascii="Courier New" w:eastAsia="Roboto" w:hAnsi="Courier New" w:cs="Courier New"/>
          <w:b/>
          <w:bCs/>
          <w:color w:val="16191F"/>
          <w:lang w:val="en-IN"/>
        </w:rPr>
        <w:t xml:space="preserve"> elk </w:t>
      </w:r>
      <w:r w:rsidRPr="00395E86">
        <w:rPr>
          <w:lang w:eastAsia="en-IN"/>
        </w:rPr>
        <w:t>to cre</w:t>
      </w:r>
      <w:r>
        <w:rPr>
          <w:lang w:eastAsia="en-IN"/>
        </w:rPr>
        <w:t xml:space="preserve">ate directories for PostgreSQL, RabbitMQ, Redis Server, Output, and ElasticSearch to store their respective data. </w:t>
      </w:r>
    </w:p>
    <w:p w14:paraId="37322D8B" w14:textId="77777777" w:rsidR="00E71989" w:rsidRDefault="00E71989" w:rsidP="00E71989">
      <w:pPr>
        <w:pStyle w:val="RapASEBodyCopy"/>
        <w:ind w:left="720"/>
        <w:rPr>
          <w:lang w:eastAsia="en-IN"/>
        </w:rPr>
      </w:pPr>
      <w:r w:rsidRPr="00D71ED8">
        <w:rPr>
          <w:noProof/>
          <w:lang w:eastAsia="en-IN"/>
        </w:rPr>
        <w:drawing>
          <wp:inline distT="0" distB="0" distL="0" distR="0" wp14:anchorId="768E4D8D" wp14:editId="4C420EF6">
            <wp:extent cx="5151120" cy="618066"/>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78091" cy="621302"/>
                    </a:xfrm>
                    <a:prstGeom prst="rect">
                      <a:avLst/>
                    </a:prstGeom>
                  </pic:spPr>
                </pic:pic>
              </a:graphicData>
            </a:graphic>
          </wp:inline>
        </w:drawing>
      </w:r>
    </w:p>
    <w:p w14:paraId="1B0A0025" w14:textId="77777777" w:rsidR="00E71989" w:rsidRDefault="00E71989">
      <w:pPr>
        <w:pStyle w:val="RapASEBodyCopy"/>
        <w:numPr>
          <w:ilvl w:val="0"/>
          <w:numId w:val="30"/>
        </w:numPr>
        <w:rPr>
          <w:lang w:eastAsia="en-IN"/>
        </w:rPr>
      </w:pPr>
      <w:r>
        <w:rPr>
          <w:lang w:eastAsia="en-IN"/>
        </w:rPr>
        <w:t xml:space="preserve">Run </w:t>
      </w:r>
      <w:r w:rsidRPr="001C77E9">
        <w:rPr>
          <w:rFonts w:ascii="Courier New" w:eastAsia="Roboto" w:hAnsi="Courier New" w:cs="Courier New"/>
          <w:b/>
          <w:bCs/>
          <w:color w:val="16191F"/>
          <w:lang w:val="en-IN"/>
        </w:rPr>
        <w:t>sudo chmod -R 777 /mnt/nfs-share/elk</w:t>
      </w:r>
      <w:r>
        <w:rPr>
          <w:lang w:eastAsia="en-IN"/>
        </w:rPr>
        <w:t xml:space="preserve"> command to provide file permissions. </w:t>
      </w:r>
    </w:p>
    <w:p w14:paraId="69B44C54" w14:textId="77777777" w:rsidR="00E71989" w:rsidRDefault="00E71989" w:rsidP="00E71989">
      <w:pPr>
        <w:pStyle w:val="RapASEBodyCopy"/>
        <w:ind w:left="720"/>
        <w:rPr>
          <w:lang w:eastAsia="en-IN"/>
        </w:rPr>
      </w:pPr>
      <w:r w:rsidRPr="001C77E9">
        <w:rPr>
          <w:noProof/>
          <w:lang w:eastAsia="en-IN"/>
        </w:rPr>
        <w:drawing>
          <wp:inline distT="0" distB="0" distL="0" distR="0" wp14:anchorId="1D44CD35" wp14:editId="73813BEC">
            <wp:extent cx="5212080" cy="726434"/>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45343" cy="731070"/>
                    </a:xfrm>
                    <a:prstGeom prst="rect">
                      <a:avLst/>
                    </a:prstGeom>
                  </pic:spPr>
                </pic:pic>
              </a:graphicData>
            </a:graphic>
          </wp:inline>
        </w:drawing>
      </w:r>
    </w:p>
    <w:p w14:paraId="44E117E5" w14:textId="77777777" w:rsidR="00E71989" w:rsidRDefault="00E71989">
      <w:pPr>
        <w:pStyle w:val="RapASEBodyCopy"/>
        <w:numPr>
          <w:ilvl w:val="0"/>
          <w:numId w:val="30"/>
        </w:numPr>
        <w:rPr>
          <w:lang w:eastAsia="en-IN"/>
        </w:rPr>
      </w:pPr>
      <w:r>
        <w:rPr>
          <w:lang w:eastAsia="en-IN"/>
        </w:rPr>
        <w:t>To grant access to NFS:</w:t>
      </w:r>
    </w:p>
    <w:p w14:paraId="0A5E7CD1" w14:textId="77777777" w:rsidR="00E71989" w:rsidRDefault="00E71989">
      <w:pPr>
        <w:pStyle w:val="RapASEBodyCopy"/>
        <w:numPr>
          <w:ilvl w:val="1"/>
          <w:numId w:val="30"/>
        </w:numPr>
        <w:rPr>
          <w:lang w:eastAsia="en-IN"/>
        </w:rPr>
      </w:pPr>
      <w:r>
        <w:rPr>
          <w:lang w:eastAsia="en-IN"/>
        </w:rPr>
        <w:t xml:space="preserve">Run </w:t>
      </w:r>
      <w:r w:rsidRPr="00622A25">
        <w:rPr>
          <w:rFonts w:ascii="Courier New" w:eastAsia="Roboto" w:hAnsi="Courier New" w:cs="Courier New"/>
          <w:b/>
          <w:bCs/>
          <w:color w:val="16191F"/>
          <w:lang w:val="en-IN"/>
        </w:rPr>
        <w:t>sudo nano /etc/exports</w:t>
      </w:r>
      <w:r>
        <w:rPr>
          <w:lang w:eastAsia="en-IN"/>
        </w:rPr>
        <w:t xml:space="preserve"> command to open exports file.</w:t>
      </w:r>
    </w:p>
    <w:p w14:paraId="65E7227C" w14:textId="77777777" w:rsidR="00E71989" w:rsidRDefault="00E71989">
      <w:pPr>
        <w:pStyle w:val="RapASEBodyCopy"/>
        <w:numPr>
          <w:ilvl w:val="1"/>
          <w:numId w:val="30"/>
        </w:numPr>
        <w:rPr>
          <w:lang w:eastAsia="en-IN"/>
        </w:rPr>
      </w:pPr>
      <w:r>
        <w:rPr>
          <w:lang w:eastAsia="en-IN"/>
        </w:rPr>
        <w:t>Add the below text to the exports file:</w:t>
      </w:r>
    </w:p>
    <w:p w14:paraId="6F22D09A" w14:textId="77777777" w:rsidR="00E71989" w:rsidRDefault="00E71989" w:rsidP="00E71989">
      <w:pPr>
        <w:pStyle w:val="ListParagraph"/>
        <w:ind w:left="2160"/>
        <w:rPr>
          <w:rFonts w:ascii="Courier New" w:eastAsia="Roboto" w:hAnsi="Courier New" w:cs="Courier New"/>
          <w:b/>
          <w:bCs/>
          <w:color w:val="16191F"/>
          <w:sz w:val="20"/>
          <w:szCs w:val="20"/>
          <w:lang w:val="en-IN"/>
        </w:rPr>
      </w:pPr>
      <w:r w:rsidRPr="00622A25">
        <w:rPr>
          <w:rFonts w:ascii="Courier New" w:eastAsia="Roboto" w:hAnsi="Courier New" w:cs="Courier New"/>
          <w:b/>
          <w:bCs/>
          <w:color w:val="16191F"/>
          <w:sz w:val="20"/>
          <w:szCs w:val="20"/>
          <w:lang w:val="en-IN"/>
        </w:rPr>
        <w:t>/mnt/nfs</w:t>
      </w:r>
      <w:r>
        <w:rPr>
          <w:rFonts w:ascii="Courier New" w:eastAsia="Roboto" w:hAnsi="Courier New" w:cs="Courier New"/>
          <w:b/>
          <w:bCs/>
          <w:color w:val="16191F"/>
          <w:sz w:val="20"/>
          <w:szCs w:val="20"/>
          <w:lang w:val="en-IN"/>
        </w:rPr>
        <w:t>-</w:t>
      </w:r>
      <w:r w:rsidRPr="00622A25">
        <w:rPr>
          <w:rFonts w:ascii="Courier New" w:eastAsia="Roboto" w:hAnsi="Courier New" w:cs="Courier New"/>
          <w:b/>
          <w:bCs/>
          <w:color w:val="16191F"/>
          <w:sz w:val="20"/>
          <w:szCs w:val="20"/>
          <w:lang w:val="en-IN"/>
        </w:rPr>
        <w:t>share *(rw,sync,no_subtree_check,no_root_squash,no_all_squash,insecure)</w:t>
      </w:r>
    </w:p>
    <w:p w14:paraId="25A990D1" w14:textId="77777777" w:rsidR="00E71989" w:rsidRPr="00686DA8" w:rsidRDefault="00E71989" w:rsidP="00E71989">
      <w:pPr>
        <w:pStyle w:val="ListParagraph"/>
        <w:ind w:left="1440"/>
        <w:rPr>
          <w:rFonts w:ascii="Courier New" w:eastAsia="Roboto" w:hAnsi="Courier New" w:cs="Courier New"/>
          <w:b/>
          <w:bCs/>
          <w:color w:val="16191F"/>
          <w:sz w:val="20"/>
          <w:szCs w:val="20"/>
          <w:lang w:val="en-IN"/>
        </w:rPr>
      </w:pPr>
    </w:p>
    <w:p w14:paraId="752578EA" w14:textId="77777777" w:rsidR="00E71989" w:rsidRPr="00686DA8" w:rsidRDefault="00E71989" w:rsidP="00E71989">
      <w:pPr>
        <w:pStyle w:val="ListParagraph"/>
        <w:ind w:left="1440"/>
        <w:rPr>
          <w:rFonts w:ascii="Roboto" w:hAnsi="Roboto"/>
          <w:color w:val="303030"/>
          <w:sz w:val="20"/>
          <w:szCs w:val="20"/>
          <w:shd w:val="clear" w:color="auto" w:fill="FFFFFF"/>
        </w:rPr>
      </w:pPr>
      <w:r w:rsidRPr="00622A25">
        <w:rPr>
          <w:rFonts w:ascii="Roboto" w:hAnsi="Roboto"/>
          <w:b/>
          <w:bCs/>
          <w:color w:val="303030"/>
          <w:sz w:val="20"/>
          <w:szCs w:val="20"/>
          <w:shd w:val="clear" w:color="auto" w:fill="FFFFFF"/>
        </w:rPr>
        <w:t>Note:</w:t>
      </w:r>
      <w:r>
        <w:rPr>
          <w:rFonts w:ascii="Roboto" w:hAnsi="Roboto"/>
          <w:color w:val="303030"/>
          <w:sz w:val="20"/>
          <w:szCs w:val="20"/>
          <w:shd w:val="clear" w:color="auto" w:fill="FFFFFF"/>
        </w:rPr>
        <w:t xml:space="preserve">  In the above text, </w:t>
      </w:r>
      <w:r w:rsidRPr="00870B89">
        <w:rPr>
          <w:rFonts w:ascii="Roboto" w:hAnsi="Roboto"/>
          <w:b/>
          <w:bCs/>
          <w:color w:val="303030"/>
          <w:sz w:val="20"/>
          <w:szCs w:val="20"/>
          <w:shd w:val="clear" w:color="auto" w:fill="FFFFFF"/>
        </w:rPr>
        <w:t>asterisk (*)</w:t>
      </w:r>
      <w:r>
        <w:rPr>
          <w:rFonts w:ascii="Roboto" w:hAnsi="Roboto"/>
          <w:color w:val="303030"/>
          <w:sz w:val="20"/>
          <w:szCs w:val="20"/>
          <w:shd w:val="clear" w:color="auto" w:fill="FFFFFF"/>
        </w:rPr>
        <w:t xml:space="preserve"> symbol is used to provide access to the NFS Shared directory for all the systems. If you want to provide access to the NFS Shared directory only for a specific system, then replace the asterisk symbol with the IP Address of the system. </w:t>
      </w:r>
    </w:p>
    <w:p w14:paraId="399CA4CA" w14:textId="77777777" w:rsidR="00E71989" w:rsidRPr="00686DA8" w:rsidRDefault="00E71989" w:rsidP="00E71989">
      <w:pPr>
        <w:ind w:left="360" w:firstLine="360"/>
        <w:rPr>
          <w:rFonts w:ascii="Roboto" w:hAnsi="Roboto"/>
          <w:color w:val="303030"/>
          <w:sz w:val="20"/>
          <w:szCs w:val="20"/>
          <w:shd w:val="clear" w:color="auto" w:fill="FFFFFF"/>
        </w:rPr>
      </w:pPr>
      <w:r w:rsidRPr="00292DA5">
        <w:rPr>
          <w:rFonts w:ascii="Roboto" w:hAnsi="Roboto"/>
          <w:noProof/>
          <w:color w:val="303030"/>
          <w:sz w:val="20"/>
          <w:szCs w:val="20"/>
          <w:shd w:val="clear" w:color="auto" w:fill="FFFFFF"/>
        </w:rPr>
        <w:lastRenderedPageBreak/>
        <w:drawing>
          <wp:inline distT="0" distB="0" distL="0" distR="0" wp14:anchorId="3FE4CC7D" wp14:editId="4785A5B6">
            <wp:extent cx="5311140" cy="1838245"/>
            <wp:effectExtent l="0" t="0" r="381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53532" cy="1852917"/>
                    </a:xfrm>
                    <a:prstGeom prst="rect">
                      <a:avLst/>
                    </a:prstGeom>
                  </pic:spPr>
                </pic:pic>
              </a:graphicData>
            </a:graphic>
          </wp:inline>
        </w:drawing>
      </w:r>
    </w:p>
    <w:p w14:paraId="496AB5EB" w14:textId="77777777" w:rsidR="00E71989" w:rsidRDefault="00E71989">
      <w:pPr>
        <w:pStyle w:val="RapASEBodyCopy"/>
        <w:numPr>
          <w:ilvl w:val="1"/>
          <w:numId w:val="30"/>
        </w:numPr>
      </w:pPr>
      <w:r>
        <w:t>Save the exports file by using the following commands.</w:t>
      </w:r>
    </w:p>
    <w:p w14:paraId="1DD1DEBA" w14:textId="422C7F95" w:rsidR="00E71989" w:rsidRDefault="00E71989">
      <w:pPr>
        <w:pStyle w:val="RapASEBodyCopy"/>
        <w:numPr>
          <w:ilvl w:val="2"/>
          <w:numId w:val="30"/>
        </w:numPr>
      </w:pPr>
      <w:r>
        <w:t xml:space="preserve">Click “Cntrl + O” to Write Out the changes and </w:t>
      </w:r>
      <w:r w:rsidR="005D656D">
        <w:t xml:space="preserve">then </w:t>
      </w:r>
      <w:r>
        <w:t>press ENTER.</w:t>
      </w:r>
    </w:p>
    <w:p w14:paraId="175A3DB2" w14:textId="77777777" w:rsidR="00E71989" w:rsidRDefault="00E71989">
      <w:pPr>
        <w:pStyle w:val="RapASEBodyCopy"/>
        <w:numPr>
          <w:ilvl w:val="2"/>
          <w:numId w:val="30"/>
        </w:numPr>
      </w:pPr>
      <w:r>
        <w:t>Click “Cntrl + X” to Exit from the file.</w:t>
      </w:r>
    </w:p>
    <w:p w14:paraId="7BFD8B02" w14:textId="77777777" w:rsidR="00E71989" w:rsidRDefault="00E71989">
      <w:pPr>
        <w:pStyle w:val="RapASEBodyCopy"/>
        <w:numPr>
          <w:ilvl w:val="0"/>
          <w:numId w:val="30"/>
        </w:numPr>
        <w:rPr>
          <w:lang w:eastAsia="en-IN"/>
        </w:rPr>
      </w:pPr>
      <w:r>
        <w:rPr>
          <w:lang w:eastAsia="en-IN"/>
        </w:rPr>
        <w:t xml:space="preserve">Run </w:t>
      </w:r>
      <w:r w:rsidRPr="00870B89">
        <w:rPr>
          <w:rFonts w:ascii="Courier New" w:eastAsia="Roboto" w:hAnsi="Courier New" w:cs="Courier New"/>
          <w:b/>
          <w:bCs/>
          <w:color w:val="16191F"/>
          <w:lang w:val="en-IN"/>
        </w:rPr>
        <w:t>sudo export</w:t>
      </w:r>
      <w:r>
        <w:rPr>
          <w:rFonts w:ascii="Courier New" w:eastAsia="Roboto" w:hAnsi="Courier New" w:cs="Courier New"/>
          <w:b/>
          <w:bCs/>
          <w:color w:val="16191F"/>
          <w:lang w:val="en-IN"/>
        </w:rPr>
        <w:t>f</w:t>
      </w:r>
      <w:r w:rsidRPr="00870B89">
        <w:rPr>
          <w:rFonts w:ascii="Courier New" w:eastAsia="Roboto" w:hAnsi="Courier New" w:cs="Courier New"/>
          <w:b/>
          <w:bCs/>
          <w:color w:val="16191F"/>
          <w:lang w:val="en-IN"/>
        </w:rPr>
        <w:t>s -a</w:t>
      </w:r>
      <w:r>
        <w:rPr>
          <w:lang w:eastAsia="en-IN"/>
        </w:rPr>
        <w:t xml:space="preserve"> command to export the NFS directory.</w:t>
      </w:r>
    </w:p>
    <w:p w14:paraId="48CAD884" w14:textId="77777777" w:rsidR="00E71989" w:rsidRDefault="00E71989" w:rsidP="00E71989">
      <w:pPr>
        <w:pStyle w:val="RapASEBodyCopy"/>
        <w:ind w:left="720"/>
        <w:rPr>
          <w:lang w:eastAsia="en-IN"/>
        </w:rPr>
      </w:pPr>
      <w:r w:rsidRPr="00292DA5">
        <w:rPr>
          <w:noProof/>
          <w:lang w:eastAsia="en-IN"/>
        </w:rPr>
        <w:drawing>
          <wp:inline distT="0" distB="0" distL="0" distR="0" wp14:anchorId="6D3309D6" wp14:editId="5A0D44F6">
            <wp:extent cx="5349240" cy="969572"/>
            <wp:effectExtent l="0" t="0" r="3810" b="2540"/>
            <wp:docPr id="114" name="Picture 1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10;&#10;Description automatically generated"/>
                    <pic:cNvPicPr/>
                  </pic:nvPicPr>
                  <pic:blipFill>
                    <a:blip r:embed="rId98"/>
                    <a:stretch>
                      <a:fillRect/>
                    </a:stretch>
                  </pic:blipFill>
                  <pic:spPr>
                    <a:xfrm>
                      <a:off x="0" y="0"/>
                      <a:ext cx="5374529" cy="974156"/>
                    </a:xfrm>
                    <a:prstGeom prst="rect">
                      <a:avLst/>
                    </a:prstGeom>
                  </pic:spPr>
                </pic:pic>
              </a:graphicData>
            </a:graphic>
          </wp:inline>
        </w:drawing>
      </w:r>
    </w:p>
    <w:p w14:paraId="28E1257C" w14:textId="77777777" w:rsidR="00E71989" w:rsidRDefault="00E71989">
      <w:pPr>
        <w:pStyle w:val="RapASEBodyCopy"/>
        <w:numPr>
          <w:ilvl w:val="0"/>
          <w:numId w:val="30"/>
        </w:numPr>
        <w:rPr>
          <w:lang w:eastAsia="en-IN"/>
        </w:rPr>
      </w:pPr>
      <w:r>
        <w:rPr>
          <w:lang w:eastAsia="en-IN"/>
        </w:rPr>
        <w:t xml:space="preserve">Run </w:t>
      </w:r>
      <w:r w:rsidRPr="005125A2">
        <w:rPr>
          <w:rFonts w:ascii="Courier New" w:eastAsia="Roboto" w:hAnsi="Courier New" w:cs="Courier New"/>
          <w:b/>
          <w:bCs/>
          <w:color w:val="16191F"/>
          <w:lang w:val="en-IN"/>
        </w:rPr>
        <w:t>sudo systemctl restart nfs-kernel-server</w:t>
      </w:r>
      <w:r>
        <w:rPr>
          <w:lang w:eastAsia="en-IN"/>
        </w:rPr>
        <w:t xml:space="preserve"> command to restart the NFS Server.</w:t>
      </w:r>
    </w:p>
    <w:p w14:paraId="6067BE3E" w14:textId="446D846A" w:rsidR="00E71989" w:rsidRDefault="00E71989" w:rsidP="00E71989">
      <w:pPr>
        <w:pStyle w:val="ListParagraph"/>
        <w:rPr>
          <w:lang w:eastAsia="en-IN"/>
        </w:rPr>
      </w:pPr>
      <w:r w:rsidRPr="00292DA5">
        <w:rPr>
          <w:noProof/>
          <w:lang w:eastAsia="en-IN"/>
        </w:rPr>
        <w:drawing>
          <wp:inline distT="0" distB="0" distL="0" distR="0" wp14:anchorId="4A1B72B3" wp14:editId="1A0C14FF">
            <wp:extent cx="5433060" cy="99439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55114" cy="998433"/>
                    </a:xfrm>
                    <a:prstGeom prst="rect">
                      <a:avLst/>
                    </a:prstGeom>
                  </pic:spPr>
                </pic:pic>
              </a:graphicData>
            </a:graphic>
          </wp:inline>
        </w:drawing>
      </w:r>
    </w:p>
    <w:p w14:paraId="387D9CCB" w14:textId="77777777" w:rsidR="005016EE" w:rsidRDefault="005016EE" w:rsidP="00E71989">
      <w:pPr>
        <w:pStyle w:val="ListParagraph"/>
        <w:rPr>
          <w:lang w:eastAsia="en-IN"/>
        </w:rPr>
      </w:pPr>
    </w:p>
    <w:p w14:paraId="27F48C28" w14:textId="43918C49" w:rsidR="00A50938" w:rsidRDefault="005016EE" w:rsidP="005016EE">
      <w:pPr>
        <w:pStyle w:val="RapASESubheadLevel3"/>
        <w:rPr>
          <w:lang w:eastAsia="en-IN"/>
        </w:rPr>
      </w:pPr>
      <w:bookmarkStart w:id="41" w:name="_Toc155782223"/>
      <w:r>
        <w:rPr>
          <w:lang w:eastAsia="en-IN"/>
        </w:rPr>
        <w:t>NFS Client Setup</w:t>
      </w:r>
      <w:bookmarkEnd w:id="41"/>
    </w:p>
    <w:p w14:paraId="41BF9487" w14:textId="7B2AD66A" w:rsidR="005016EE" w:rsidRDefault="005016EE" w:rsidP="005016EE">
      <w:pPr>
        <w:pStyle w:val="RapASEBodyCopy"/>
      </w:pPr>
      <w:r>
        <w:rPr>
          <w:lang w:eastAsia="en-IN"/>
        </w:rPr>
        <w:t xml:space="preserve">NFS Client must be </w:t>
      </w:r>
      <w:r w:rsidR="00E86F68">
        <w:rPr>
          <w:lang w:eastAsia="en-IN"/>
        </w:rPr>
        <w:t xml:space="preserve">setup </w:t>
      </w:r>
      <w:r>
        <w:rPr>
          <w:lang w:eastAsia="en-IN"/>
        </w:rPr>
        <w:t xml:space="preserve">on all three Kubernetes Cluster nodes (Master and Worker). Make sure to connect back to the Kubernetes Cluster nodes </w:t>
      </w:r>
      <w:r w:rsidR="002F7385">
        <w:rPr>
          <w:lang w:eastAsia="en-IN"/>
        </w:rPr>
        <w:t xml:space="preserve">by </w:t>
      </w:r>
      <w:r w:rsidR="002F7385">
        <w:t xml:space="preserve">following the instructions provided in </w:t>
      </w:r>
      <w:hyperlink w:anchor="PuTTY" w:history="1">
        <w:r w:rsidR="002F7385" w:rsidRPr="00377313">
          <w:rPr>
            <w:rStyle w:val="Hyperlink"/>
            <w:b/>
            <w:bCs/>
          </w:rPr>
          <w:t>Section 2.</w:t>
        </w:r>
        <w:r w:rsidR="00DD705A">
          <w:rPr>
            <w:rStyle w:val="Hyperlink"/>
            <w:b/>
            <w:bCs/>
          </w:rPr>
          <w:t>1.2</w:t>
        </w:r>
      </w:hyperlink>
      <w:r w:rsidR="002F7385">
        <w:t>.</w:t>
      </w:r>
    </w:p>
    <w:p w14:paraId="3025A7A6" w14:textId="5E6D4A7C" w:rsidR="002F7385" w:rsidRPr="002F7385" w:rsidRDefault="002F7385" w:rsidP="005016EE">
      <w:pPr>
        <w:pStyle w:val="RapASEBodyCopy"/>
        <w:rPr>
          <w:b/>
          <w:bCs/>
          <w:lang w:eastAsia="en-IN"/>
        </w:rPr>
      </w:pPr>
      <w:r w:rsidRPr="002F7385">
        <w:rPr>
          <w:b/>
          <w:bCs/>
        </w:rPr>
        <w:t xml:space="preserve">Note: </w:t>
      </w:r>
      <w:r w:rsidRPr="002F7385">
        <w:t xml:space="preserve">The </w:t>
      </w:r>
      <w:r>
        <w:t>screenshots provided in this section are taken from Master Node only. Ensure that the same process is repeated in both worker nodes as well.</w:t>
      </w:r>
    </w:p>
    <w:p w14:paraId="0F3015B0" w14:textId="4D186ECF" w:rsidR="005125A2" w:rsidRPr="00BE232E" w:rsidRDefault="005125A2" w:rsidP="005125A2">
      <w:pPr>
        <w:pStyle w:val="RapASEBodyCopy"/>
        <w:rPr>
          <w:b/>
          <w:bCs/>
          <w:lang w:eastAsia="en-IN"/>
        </w:rPr>
      </w:pPr>
      <w:r w:rsidRPr="00BE232E">
        <w:rPr>
          <w:b/>
          <w:bCs/>
          <w:lang w:eastAsia="en-IN"/>
        </w:rPr>
        <w:t xml:space="preserve">To </w:t>
      </w:r>
      <w:r w:rsidR="00192B29">
        <w:rPr>
          <w:b/>
          <w:bCs/>
          <w:lang w:eastAsia="en-IN"/>
        </w:rPr>
        <w:t>setup</w:t>
      </w:r>
      <w:r w:rsidRPr="00BE232E">
        <w:rPr>
          <w:b/>
          <w:bCs/>
          <w:lang w:eastAsia="en-IN"/>
        </w:rPr>
        <w:t xml:space="preserve"> NFS </w:t>
      </w:r>
      <w:r>
        <w:rPr>
          <w:b/>
          <w:bCs/>
          <w:lang w:eastAsia="en-IN"/>
        </w:rPr>
        <w:t>Client</w:t>
      </w:r>
      <w:r w:rsidRPr="00BE232E">
        <w:rPr>
          <w:b/>
          <w:bCs/>
          <w:lang w:eastAsia="en-IN"/>
        </w:rPr>
        <w:t>:</w:t>
      </w:r>
    </w:p>
    <w:p w14:paraId="2D8CD19F" w14:textId="758B8CFD" w:rsidR="005125A2" w:rsidRDefault="005125A2">
      <w:pPr>
        <w:pStyle w:val="RapASEBodyCopy"/>
        <w:numPr>
          <w:ilvl w:val="0"/>
          <w:numId w:val="31"/>
        </w:numPr>
        <w:rPr>
          <w:lang w:eastAsia="en-IN"/>
        </w:rPr>
      </w:pPr>
      <w:r>
        <w:rPr>
          <w:lang w:eastAsia="en-IN"/>
        </w:rPr>
        <w:t xml:space="preserve">Run </w:t>
      </w:r>
      <w:r w:rsidRPr="005125A2">
        <w:rPr>
          <w:rFonts w:ascii="Courier New" w:eastAsia="Roboto" w:hAnsi="Courier New" w:cs="Courier New"/>
          <w:b/>
          <w:bCs/>
          <w:color w:val="16191F"/>
          <w:lang w:val="en-IN"/>
        </w:rPr>
        <w:t>sudo apt install nfs-common</w:t>
      </w:r>
      <w:r>
        <w:rPr>
          <w:lang w:eastAsia="en-IN"/>
        </w:rPr>
        <w:t xml:space="preserve"> command to install NFS Client.</w:t>
      </w:r>
    </w:p>
    <w:p w14:paraId="05ACC7C4" w14:textId="2FF243CC" w:rsidR="005125A2" w:rsidRDefault="00A50938" w:rsidP="005125A2">
      <w:pPr>
        <w:pStyle w:val="RapASEBodyCopy"/>
        <w:ind w:left="720"/>
        <w:rPr>
          <w:lang w:eastAsia="en-IN"/>
        </w:rPr>
      </w:pPr>
      <w:r w:rsidRPr="00A50938">
        <w:rPr>
          <w:noProof/>
          <w:lang w:eastAsia="en-IN"/>
        </w:rPr>
        <w:lastRenderedPageBreak/>
        <w:drawing>
          <wp:inline distT="0" distB="0" distL="0" distR="0" wp14:anchorId="7C1FA892" wp14:editId="1A9AD6DC">
            <wp:extent cx="5135880" cy="2455845"/>
            <wp:effectExtent l="0" t="0" r="762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43510" cy="2459493"/>
                    </a:xfrm>
                    <a:prstGeom prst="rect">
                      <a:avLst/>
                    </a:prstGeom>
                  </pic:spPr>
                </pic:pic>
              </a:graphicData>
            </a:graphic>
          </wp:inline>
        </w:drawing>
      </w:r>
    </w:p>
    <w:p w14:paraId="0A7077C4" w14:textId="232C5318" w:rsidR="005125A2" w:rsidRDefault="005125A2">
      <w:pPr>
        <w:pStyle w:val="RapASEBodyCopy"/>
        <w:numPr>
          <w:ilvl w:val="0"/>
          <w:numId w:val="31"/>
        </w:numPr>
        <w:rPr>
          <w:lang w:eastAsia="en-IN"/>
        </w:rPr>
      </w:pPr>
      <w:r>
        <w:rPr>
          <w:lang w:eastAsia="en-IN"/>
        </w:rPr>
        <w:t xml:space="preserve">Once the installation is completed, run the following commands one after the other to mount the NFS </w:t>
      </w:r>
      <w:r w:rsidR="00CD070E">
        <w:rPr>
          <w:lang w:eastAsia="en-IN"/>
        </w:rPr>
        <w:t>Server</w:t>
      </w:r>
      <w:r>
        <w:rPr>
          <w:lang w:eastAsia="en-IN"/>
        </w:rPr>
        <w:t xml:space="preserve"> on </w:t>
      </w:r>
      <w:r w:rsidR="00CD070E">
        <w:rPr>
          <w:lang w:eastAsia="en-IN"/>
        </w:rPr>
        <w:t xml:space="preserve">your </w:t>
      </w:r>
      <w:r w:rsidR="008B6258">
        <w:rPr>
          <w:lang w:eastAsia="en-IN"/>
        </w:rPr>
        <w:t>VMs</w:t>
      </w:r>
      <w:r w:rsidR="00CD070E">
        <w:rPr>
          <w:lang w:eastAsia="en-IN"/>
        </w:rPr>
        <w:t xml:space="preserve"> </w:t>
      </w:r>
      <w:r w:rsidR="00CD070E" w:rsidRPr="00CD070E">
        <w:rPr>
          <w:i/>
          <w:iCs/>
          <w:lang w:eastAsia="en-IN"/>
        </w:rPr>
        <w:t>(</w:t>
      </w:r>
      <w:r w:rsidR="00CD070E">
        <w:rPr>
          <w:i/>
          <w:iCs/>
          <w:lang w:eastAsia="en-IN"/>
        </w:rPr>
        <w:t xml:space="preserve">i.e., </w:t>
      </w:r>
      <w:r w:rsidR="00CF5C90">
        <w:rPr>
          <w:i/>
          <w:iCs/>
          <w:lang w:eastAsia="en-IN"/>
        </w:rPr>
        <w:t xml:space="preserve">all </w:t>
      </w:r>
      <w:r w:rsidR="00CD070E" w:rsidRPr="00CD070E">
        <w:rPr>
          <w:i/>
          <w:iCs/>
          <w:lang w:eastAsia="en-IN"/>
        </w:rPr>
        <w:t xml:space="preserve">Kubernetes </w:t>
      </w:r>
      <w:r w:rsidR="00CF5C90">
        <w:rPr>
          <w:i/>
          <w:iCs/>
          <w:lang w:eastAsia="en-IN"/>
        </w:rPr>
        <w:t xml:space="preserve">Cluster </w:t>
      </w:r>
      <w:r w:rsidR="00CD070E" w:rsidRPr="00CD070E">
        <w:rPr>
          <w:i/>
          <w:iCs/>
          <w:lang w:eastAsia="en-IN"/>
        </w:rPr>
        <w:t>Node</w:t>
      </w:r>
      <w:r w:rsidR="00CF5C90">
        <w:rPr>
          <w:i/>
          <w:iCs/>
          <w:lang w:eastAsia="en-IN"/>
        </w:rPr>
        <w:t>s</w:t>
      </w:r>
      <w:r w:rsidR="00CD070E" w:rsidRPr="00CD070E">
        <w:rPr>
          <w:i/>
          <w:iCs/>
          <w:lang w:eastAsia="en-IN"/>
        </w:rPr>
        <w:t>)</w:t>
      </w:r>
      <w:r w:rsidRPr="00CD070E">
        <w:rPr>
          <w:lang w:eastAsia="en-IN"/>
        </w:rPr>
        <w:t>.</w:t>
      </w:r>
    </w:p>
    <w:p w14:paraId="5069EB30" w14:textId="0A155EBD" w:rsidR="005125A2" w:rsidRPr="005125A2" w:rsidRDefault="005125A2">
      <w:pPr>
        <w:pStyle w:val="RapASEBodyCopy"/>
        <w:numPr>
          <w:ilvl w:val="1"/>
          <w:numId w:val="32"/>
        </w:numPr>
        <w:rPr>
          <w:rFonts w:ascii="Courier New" w:eastAsia="Roboto" w:hAnsi="Courier New" w:cs="Courier New"/>
          <w:b/>
          <w:bCs/>
          <w:color w:val="16191F"/>
          <w:lang w:val="en-IN"/>
        </w:rPr>
      </w:pPr>
      <w:r w:rsidRPr="005125A2">
        <w:rPr>
          <w:rFonts w:ascii="Courier New" w:eastAsia="Roboto" w:hAnsi="Courier New" w:cs="Courier New"/>
          <w:b/>
          <w:bCs/>
          <w:color w:val="16191F"/>
          <w:lang w:val="en-IN"/>
        </w:rPr>
        <w:t>sudo mkdir -p /mnt/nfs_cl</w:t>
      </w:r>
      <w:r w:rsidR="00583480">
        <w:rPr>
          <w:rFonts w:ascii="Courier New" w:eastAsia="Roboto" w:hAnsi="Courier New" w:cs="Courier New"/>
          <w:b/>
          <w:bCs/>
          <w:color w:val="16191F"/>
          <w:lang w:val="en-IN"/>
        </w:rPr>
        <w:t>i</w:t>
      </w:r>
      <w:r w:rsidRPr="005125A2">
        <w:rPr>
          <w:rFonts w:ascii="Courier New" w:eastAsia="Roboto" w:hAnsi="Courier New" w:cs="Courier New"/>
          <w:b/>
          <w:bCs/>
          <w:color w:val="16191F"/>
          <w:lang w:val="en-IN"/>
        </w:rPr>
        <w:t>entshare</w:t>
      </w:r>
    </w:p>
    <w:p w14:paraId="2EFE0332" w14:textId="3ADC8F5A" w:rsidR="005125A2" w:rsidRPr="005125A2" w:rsidRDefault="005125A2">
      <w:pPr>
        <w:pStyle w:val="RapASEBodyCopy"/>
        <w:numPr>
          <w:ilvl w:val="1"/>
          <w:numId w:val="32"/>
        </w:numPr>
        <w:rPr>
          <w:rFonts w:ascii="Courier New" w:eastAsia="Roboto" w:hAnsi="Courier New" w:cs="Courier New"/>
          <w:b/>
          <w:bCs/>
          <w:color w:val="16191F"/>
          <w:lang w:val="en-IN"/>
        </w:rPr>
      </w:pPr>
      <w:r w:rsidRPr="005125A2">
        <w:rPr>
          <w:rFonts w:ascii="Courier New" w:eastAsia="Roboto" w:hAnsi="Courier New" w:cs="Courier New"/>
          <w:b/>
          <w:bCs/>
          <w:color w:val="16191F"/>
          <w:lang w:val="en-IN"/>
        </w:rPr>
        <w:t>sudo mount 10.9.204.1</w:t>
      </w:r>
      <w:r w:rsidR="004621A3">
        <w:rPr>
          <w:rFonts w:ascii="Courier New" w:eastAsia="Roboto" w:hAnsi="Courier New" w:cs="Courier New"/>
          <w:b/>
          <w:bCs/>
          <w:color w:val="16191F"/>
          <w:lang w:val="en-IN"/>
        </w:rPr>
        <w:t>3</w:t>
      </w:r>
      <w:r w:rsidRPr="005125A2">
        <w:rPr>
          <w:rFonts w:ascii="Courier New" w:eastAsia="Roboto" w:hAnsi="Courier New" w:cs="Courier New"/>
          <w:b/>
          <w:bCs/>
          <w:color w:val="16191F"/>
          <w:lang w:val="en-IN"/>
        </w:rPr>
        <w:t>3:/mnt/nfs</w:t>
      </w:r>
      <w:r w:rsidR="00931BE6">
        <w:rPr>
          <w:rFonts w:ascii="Courier New" w:eastAsia="Roboto" w:hAnsi="Courier New" w:cs="Courier New"/>
          <w:b/>
          <w:bCs/>
          <w:color w:val="16191F"/>
          <w:lang w:val="en-IN"/>
        </w:rPr>
        <w:t>-</w:t>
      </w:r>
      <w:r w:rsidRPr="005125A2">
        <w:rPr>
          <w:rFonts w:ascii="Courier New" w:eastAsia="Roboto" w:hAnsi="Courier New" w:cs="Courier New"/>
          <w:b/>
          <w:bCs/>
          <w:color w:val="16191F"/>
          <w:lang w:val="en-IN"/>
        </w:rPr>
        <w:t>share /mnt/nfs_cli</w:t>
      </w:r>
      <w:r w:rsidR="00583480">
        <w:rPr>
          <w:rFonts w:ascii="Courier New" w:eastAsia="Roboto" w:hAnsi="Courier New" w:cs="Courier New"/>
          <w:b/>
          <w:bCs/>
          <w:color w:val="16191F"/>
          <w:lang w:val="en-IN"/>
        </w:rPr>
        <w:t>en</w:t>
      </w:r>
      <w:r w:rsidRPr="005125A2">
        <w:rPr>
          <w:rFonts w:ascii="Courier New" w:eastAsia="Roboto" w:hAnsi="Courier New" w:cs="Courier New"/>
          <w:b/>
          <w:bCs/>
          <w:color w:val="16191F"/>
          <w:lang w:val="en-IN"/>
        </w:rPr>
        <w:t>tshare</w:t>
      </w:r>
    </w:p>
    <w:p w14:paraId="58AD1DD6" w14:textId="37302C3C" w:rsidR="005125A2" w:rsidRDefault="005125A2" w:rsidP="005125A2">
      <w:pPr>
        <w:pStyle w:val="RapASEBodyCopy"/>
        <w:ind w:left="720"/>
        <w:rPr>
          <w:lang w:eastAsia="en-IN"/>
        </w:rPr>
      </w:pPr>
      <w:r w:rsidRPr="005125A2">
        <w:rPr>
          <w:b/>
          <w:bCs/>
          <w:lang w:eastAsia="en-IN"/>
        </w:rPr>
        <w:t>Note:</w:t>
      </w:r>
      <w:r>
        <w:rPr>
          <w:lang w:eastAsia="en-IN"/>
        </w:rPr>
        <w:t xml:space="preserve"> In the above command, </w:t>
      </w:r>
      <w:r w:rsidRPr="005125A2">
        <w:rPr>
          <w:b/>
          <w:bCs/>
          <w:lang w:eastAsia="en-IN"/>
        </w:rPr>
        <w:t>10.9.204.1</w:t>
      </w:r>
      <w:r w:rsidR="004621A3">
        <w:rPr>
          <w:b/>
          <w:bCs/>
          <w:lang w:eastAsia="en-IN"/>
        </w:rPr>
        <w:t>3</w:t>
      </w:r>
      <w:r w:rsidRPr="005125A2">
        <w:rPr>
          <w:b/>
          <w:bCs/>
          <w:lang w:eastAsia="en-IN"/>
        </w:rPr>
        <w:t>3</w:t>
      </w:r>
      <w:r>
        <w:rPr>
          <w:rFonts w:ascii="Courier New" w:eastAsia="Roboto" w:hAnsi="Courier New" w:cs="Courier New"/>
          <w:b/>
          <w:bCs/>
          <w:color w:val="16191F"/>
          <w:lang w:val="en-IN"/>
        </w:rPr>
        <w:t xml:space="preserve"> </w:t>
      </w:r>
      <w:r w:rsidRPr="005125A2">
        <w:rPr>
          <w:lang w:eastAsia="en-IN"/>
        </w:rPr>
        <w:t xml:space="preserve">is the IP address of the system where the NFS </w:t>
      </w:r>
      <w:r w:rsidR="006C4D29">
        <w:rPr>
          <w:lang w:eastAsia="en-IN"/>
        </w:rPr>
        <w:t>Server</w:t>
      </w:r>
      <w:r w:rsidRPr="005125A2">
        <w:rPr>
          <w:lang w:eastAsia="en-IN"/>
        </w:rPr>
        <w:t xml:space="preserve"> is installed.</w:t>
      </w:r>
      <w:r>
        <w:rPr>
          <w:lang w:eastAsia="en-IN"/>
        </w:rPr>
        <w:t xml:space="preserve"> Make sure to change it </w:t>
      </w:r>
      <w:r w:rsidR="006C4D29">
        <w:rPr>
          <w:lang w:eastAsia="en-IN"/>
        </w:rPr>
        <w:t xml:space="preserve">accordingly </w:t>
      </w:r>
      <w:r>
        <w:rPr>
          <w:lang w:eastAsia="en-IN"/>
        </w:rPr>
        <w:t xml:space="preserve">with </w:t>
      </w:r>
      <w:r w:rsidR="006C4D29">
        <w:rPr>
          <w:lang w:eastAsia="en-IN"/>
        </w:rPr>
        <w:t>your NFS Server System’s</w:t>
      </w:r>
      <w:r>
        <w:rPr>
          <w:lang w:eastAsia="en-IN"/>
        </w:rPr>
        <w:t xml:space="preserve"> IP address</w:t>
      </w:r>
      <w:r w:rsidR="006C4D29">
        <w:rPr>
          <w:lang w:eastAsia="en-IN"/>
        </w:rPr>
        <w:t xml:space="preserve"> before running the command.</w:t>
      </w:r>
      <w:r>
        <w:rPr>
          <w:lang w:eastAsia="en-IN"/>
        </w:rPr>
        <w:t xml:space="preserve"> </w:t>
      </w:r>
    </w:p>
    <w:p w14:paraId="2FF99AD3" w14:textId="47307F3E" w:rsidR="00CF5C90" w:rsidRDefault="00931BE6" w:rsidP="00E019D8">
      <w:pPr>
        <w:pStyle w:val="RapASEBodyCopy"/>
        <w:ind w:left="720"/>
        <w:rPr>
          <w:lang w:eastAsia="en-IN"/>
        </w:rPr>
      </w:pPr>
      <w:r>
        <w:rPr>
          <w:noProof/>
          <w:lang w:eastAsia="en-IN"/>
        </w:rPr>
        <w:drawing>
          <wp:inline distT="0" distB="0" distL="0" distR="0" wp14:anchorId="21A92419" wp14:editId="7E487FB8">
            <wp:extent cx="5234940" cy="751826"/>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34940" cy="751826"/>
                    </a:xfrm>
                    <a:prstGeom prst="rect">
                      <a:avLst/>
                    </a:prstGeom>
                    <a:noFill/>
                    <a:ln>
                      <a:noFill/>
                    </a:ln>
                  </pic:spPr>
                </pic:pic>
              </a:graphicData>
            </a:graphic>
          </wp:inline>
        </w:drawing>
      </w:r>
    </w:p>
    <w:p w14:paraId="2B5BD4A8" w14:textId="69179D65" w:rsidR="00C22961" w:rsidRDefault="0050246E" w:rsidP="0050246E">
      <w:pPr>
        <w:pStyle w:val="RapASESubheadLevel2"/>
        <w:rPr>
          <w:lang w:eastAsia="en-IN"/>
        </w:rPr>
      </w:pPr>
      <w:bookmarkStart w:id="42" w:name="DeployCertScanApplication"/>
      <w:bookmarkStart w:id="43" w:name="_Toc155782224"/>
      <w:bookmarkEnd w:id="42"/>
      <w:r>
        <w:rPr>
          <w:lang w:eastAsia="en-IN"/>
        </w:rPr>
        <w:t>Deploy CertScan Application</w:t>
      </w:r>
      <w:bookmarkEnd w:id="43"/>
    </w:p>
    <w:p w14:paraId="21F857DE" w14:textId="133AAC21" w:rsidR="00206261" w:rsidRDefault="00206261" w:rsidP="00E019D8">
      <w:pPr>
        <w:pStyle w:val="RapASESubheadLevel3"/>
        <w:rPr>
          <w:lang w:eastAsia="en-IN"/>
        </w:rPr>
      </w:pPr>
      <w:bookmarkStart w:id="44" w:name="_Toc155782225"/>
      <w:r>
        <w:rPr>
          <w:lang w:eastAsia="en-IN"/>
        </w:rPr>
        <w:t>Preliminary Actions</w:t>
      </w:r>
      <w:bookmarkEnd w:id="44"/>
    </w:p>
    <w:p w14:paraId="0A0D87EF" w14:textId="703FE442" w:rsidR="00E019D8" w:rsidRPr="00E019D8" w:rsidRDefault="00E019D8" w:rsidP="00E019D8">
      <w:pPr>
        <w:pStyle w:val="RapASEBodyCopy"/>
        <w:rPr>
          <w:lang w:eastAsia="en-IN"/>
        </w:rPr>
      </w:pPr>
      <w:r>
        <w:rPr>
          <w:lang w:eastAsia="en-IN"/>
        </w:rPr>
        <w:t xml:space="preserve">Following are the preliminary actions </w:t>
      </w:r>
      <w:r w:rsidR="0073235E">
        <w:rPr>
          <w:lang w:eastAsia="en-IN"/>
        </w:rPr>
        <w:t xml:space="preserve">that are </w:t>
      </w:r>
      <w:r>
        <w:rPr>
          <w:lang w:eastAsia="en-IN"/>
        </w:rPr>
        <w:t>to be performed before deploying the CertScan application</w:t>
      </w:r>
      <w:r w:rsidR="0073235E">
        <w:rPr>
          <w:lang w:eastAsia="en-IN"/>
        </w:rPr>
        <w:t>.</w:t>
      </w:r>
    </w:p>
    <w:p w14:paraId="2B0E5816" w14:textId="5363CC92" w:rsidR="008D08D0" w:rsidRDefault="00CF5C90">
      <w:pPr>
        <w:pStyle w:val="RapASEBodyCopy"/>
        <w:numPr>
          <w:ilvl w:val="0"/>
          <w:numId w:val="33"/>
        </w:numPr>
        <w:rPr>
          <w:lang w:eastAsia="en-IN"/>
        </w:rPr>
      </w:pPr>
      <w:r>
        <w:t>Open</w:t>
      </w:r>
      <w:r w:rsidR="008D08D0">
        <w:t xml:space="preserve"> CERTSCAN</w:t>
      </w:r>
      <w:r w:rsidR="008D08D0">
        <w:rPr>
          <w:rFonts w:cstheme="minorHAnsi"/>
        </w:rPr>
        <w:t xml:space="preserve">® </w:t>
      </w:r>
      <w:r w:rsidR="008D08D0">
        <w:t>software release package provided to you.</w:t>
      </w:r>
    </w:p>
    <w:p w14:paraId="4E22D8D5" w14:textId="07DA3AF8" w:rsidR="008D08D0" w:rsidRDefault="008D08D0">
      <w:pPr>
        <w:pStyle w:val="RapASEBodyCopy"/>
        <w:numPr>
          <w:ilvl w:val="0"/>
          <w:numId w:val="33"/>
        </w:numPr>
        <w:rPr>
          <w:lang w:eastAsia="en-IN"/>
        </w:rPr>
      </w:pPr>
      <w:r>
        <w:t xml:space="preserve">Go to </w:t>
      </w:r>
      <w:r w:rsidRPr="0082530E">
        <w:t>“</w:t>
      </w:r>
      <w:r w:rsidR="000A2F4F" w:rsidRPr="0082530E">
        <w:t>Build</w:t>
      </w:r>
      <w:r w:rsidR="00BA48CC" w:rsidRPr="0082530E">
        <w:t>S</w:t>
      </w:r>
      <w:r w:rsidR="000A2F4F" w:rsidRPr="0082530E">
        <w:t>cripts</w:t>
      </w:r>
      <w:r w:rsidR="00D6275A" w:rsidRPr="0082530E">
        <w:t xml:space="preserve"> </w:t>
      </w:r>
      <w:r w:rsidR="00D6275A" w:rsidRPr="0082530E">
        <w:rPr>
          <w:rFonts w:ascii="Wingdings" w:eastAsia="Wingdings" w:hAnsi="Wingdings" w:cs="Wingdings"/>
        </w:rPr>
        <w:t>à</w:t>
      </w:r>
      <w:r w:rsidR="00D6275A" w:rsidRPr="0082530E">
        <w:t xml:space="preserve"> </w:t>
      </w:r>
      <w:r w:rsidRPr="0082530E">
        <w:rPr>
          <w:lang w:eastAsia="en-IN"/>
        </w:rPr>
        <w:t>certscan-kubernetes-kustomize</w:t>
      </w:r>
      <w:r w:rsidR="00E025B9">
        <w:rPr>
          <w:lang w:eastAsia="en-IN"/>
        </w:rPr>
        <w:t xml:space="preserve"> </w:t>
      </w:r>
      <w:r w:rsidR="00E025B9">
        <w:rPr>
          <w:lang w:eastAsia="en-IN"/>
        </w:rPr>
        <w:sym w:font="Wingdings" w:char="F0E0"/>
      </w:r>
      <w:r w:rsidR="00E025B9">
        <w:rPr>
          <w:lang w:eastAsia="en-IN"/>
        </w:rPr>
        <w:t xml:space="preserve"> backend-services </w:t>
      </w:r>
      <w:r w:rsidR="00E025B9">
        <w:rPr>
          <w:lang w:eastAsia="en-IN"/>
        </w:rPr>
        <w:sym w:font="Wingdings" w:char="F0E0"/>
      </w:r>
      <w:r w:rsidR="00E025B9">
        <w:rPr>
          <w:lang w:eastAsia="en-IN"/>
        </w:rPr>
        <w:t xml:space="preserve"> nfs</w:t>
      </w:r>
      <w:r w:rsidRPr="0082530E">
        <w:t>” folder</w:t>
      </w:r>
      <w:r>
        <w:t>.</w:t>
      </w:r>
    </w:p>
    <w:p w14:paraId="7C88DA2E" w14:textId="5E0391E8" w:rsidR="00931BE6" w:rsidRDefault="008D08D0">
      <w:pPr>
        <w:pStyle w:val="RapASEBodyCopy"/>
        <w:numPr>
          <w:ilvl w:val="0"/>
          <w:numId w:val="33"/>
        </w:numPr>
        <w:rPr>
          <w:lang w:eastAsia="en-IN"/>
        </w:rPr>
      </w:pPr>
      <w:r>
        <w:t>Open “</w:t>
      </w:r>
      <w:r w:rsidRPr="008D08D0">
        <w:rPr>
          <w:b/>
          <w:bCs/>
        </w:rPr>
        <w:t>kustomization.yaml</w:t>
      </w:r>
      <w:r>
        <w:t xml:space="preserve">” file </w:t>
      </w:r>
      <w:r w:rsidR="00CE5A1A">
        <w:t>in notepad</w:t>
      </w:r>
      <w:r w:rsidR="00931BE6">
        <w:t>.</w:t>
      </w:r>
      <w:r w:rsidR="00CE5A1A">
        <w:t xml:space="preserve"> </w:t>
      </w:r>
    </w:p>
    <w:p w14:paraId="4A014E91" w14:textId="1C0B2028" w:rsidR="00D6275A" w:rsidRDefault="00EA48F4" w:rsidP="00D6275A">
      <w:pPr>
        <w:pStyle w:val="RapASEBodyCopy"/>
        <w:ind w:left="720"/>
        <w:rPr>
          <w:lang w:eastAsia="en-IN"/>
        </w:rPr>
      </w:pPr>
      <w:r w:rsidRPr="00EA48F4">
        <w:rPr>
          <w:noProof/>
          <w:lang w:eastAsia="en-IN"/>
        </w:rPr>
        <w:lastRenderedPageBreak/>
        <w:drawing>
          <wp:inline distT="0" distB="0" distL="0" distR="0" wp14:anchorId="71DD682F" wp14:editId="532C4CF6">
            <wp:extent cx="4701947" cy="1143099"/>
            <wp:effectExtent l="19050" t="19050" r="3810" b="0"/>
            <wp:docPr id="211662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2467" name=""/>
                    <pic:cNvPicPr/>
                  </pic:nvPicPr>
                  <pic:blipFill>
                    <a:blip r:embed="rId102"/>
                    <a:stretch>
                      <a:fillRect/>
                    </a:stretch>
                  </pic:blipFill>
                  <pic:spPr>
                    <a:xfrm>
                      <a:off x="0" y="0"/>
                      <a:ext cx="4701947" cy="1143099"/>
                    </a:xfrm>
                    <a:prstGeom prst="rect">
                      <a:avLst/>
                    </a:prstGeom>
                    <a:ln>
                      <a:solidFill>
                        <a:schemeClr val="tx1"/>
                      </a:solidFill>
                    </a:ln>
                  </pic:spPr>
                </pic:pic>
              </a:graphicData>
            </a:graphic>
          </wp:inline>
        </w:drawing>
      </w:r>
    </w:p>
    <w:p w14:paraId="3031B03B" w14:textId="4108F74C" w:rsidR="00D6275A" w:rsidRDefault="00931BE6" w:rsidP="00E025B9">
      <w:pPr>
        <w:pStyle w:val="RapASEBodyCopy"/>
        <w:numPr>
          <w:ilvl w:val="0"/>
          <w:numId w:val="33"/>
        </w:numPr>
        <w:rPr>
          <w:lang w:eastAsia="en-IN"/>
        </w:rPr>
      </w:pPr>
      <w:r>
        <w:t>Change</w:t>
      </w:r>
      <w:r w:rsidR="008D08D0">
        <w:t xml:space="preserve"> the </w:t>
      </w:r>
      <w:r w:rsidR="00C64DCC">
        <w:t>“</w:t>
      </w:r>
      <w:r w:rsidR="00C64DCC" w:rsidRPr="00C64DCC">
        <w:t>NFS_SERVER_IP</w:t>
      </w:r>
      <w:r w:rsidR="00C64DCC">
        <w:t>” value with your NFS Server System’s IP Address</w:t>
      </w:r>
      <w:r w:rsidR="008D08D0">
        <w:t>.</w:t>
      </w:r>
      <w:r w:rsidR="00C64DCC">
        <w:t xml:space="preserve"> For example, </w:t>
      </w:r>
      <w:r w:rsidR="00C64DCC" w:rsidRPr="00C64DCC">
        <w:rPr>
          <w:b/>
          <w:bCs/>
        </w:rPr>
        <w:t>10.9.204.133</w:t>
      </w:r>
      <w:r w:rsidR="00C64DCC">
        <w:t xml:space="preserve"> is the NFS Server IP address </w:t>
      </w:r>
      <w:r w:rsidR="003056C5">
        <w:t xml:space="preserve">used </w:t>
      </w:r>
      <w:r w:rsidR="00C64DCC">
        <w:t>as per this document.</w:t>
      </w:r>
    </w:p>
    <w:p w14:paraId="59A2D0AA" w14:textId="48347625" w:rsidR="00E025B9" w:rsidRDefault="00E025B9" w:rsidP="00D6275A">
      <w:pPr>
        <w:pStyle w:val="RapASEBodyCopy"/>
        <w:ind w:left="720"/>
        <w:rPr>
          <w:lang w:eastAsia="en-IN"/>
        </w:rPr>
      </w:pPr>
      <w:r w:rsidRPr="00E025B9">
        <w:rPr>
          <w:noProof/>
          <w:lang w:eastAsia="en-IN"/>
        </w:rPr>
        <w:drawing>
          <wp:inline distT="0" distB="0" distL="0" distR="0" wp14:anchorId="1FA54F92" wp14:editId="4A1818C3">
            <wp:extent cx="2525742" cy="3350605"/>
            <wp:effectExtent l="19050" t="19050" r="8255" b="2540"/>
            <wp:docPr id="1421209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09195" name="Picture 1" descr="A screenshot of a computer&#10;&#10;Description automatically generated"/>
                    <pic:cNvPicPr/>
                  </pic:nvPicPr>
                  <pic:blipFill>
                    <a:blip r:embed="rId103"/>
                    <a:stretch>
                      <a:fillRect/>
                    </a:stretch>
                  </pic:blipFill>
                  <pic:spPr>
                    <a:xfrm>
                      <a:off x="0" y="0"/>
                      <a:ext cx="2531368" cy="3358068"/>
                    </a:xfrm>
                    <a:prstGeom prst="rect">
                      <a:avLst/>
                    </a:prstGeom>
                    <a:ln>
                      <a:solidFill>
                        <a:schemeClr val="tx1"/>
                      </a:solidFill>
                    </a:ln>
                  </pic:spPr>
                </pic:pic>
              </a:graphicData>
            </a:graphic>
          </wp:inline>
        </w:drawing>
      </w:r>
    </w:p>
    <w:p w14:paraId="1414DAE9" w14:textId="3A743228" w:rsidR="004107E6" w:rsidRDefault="004107E6">
      <w:pPr>
        <w:pStyle w:val="RapASEBodyCopy"/>
        <w:numPr>
          <w:ilvl w:val="0"/>
          <w:numId w:val="33"/>
        </w:numPr>
        <w:rPr>
          <w:lang w:eastAsia="en-IN"/>
        </w:rPr>
      </w:pPr>
      <w:r>
        <w:t>Save and close the file</w:t>
      </w:r>
      <w:r>
        <w:rPr>
          <w:lang w:eastAsia="en-IN"/>
        </w:rPr>
        <w:t>.</w:t>
      </w:r>
    </w:p>
    <w:p w14:paraId="16B506CB" w14:textId="49D0AD1D" w:rsidR="00931BE6" w:rsidRDefault="00931BE6">
      <w:pPr>
        <w:pStyle w:val="RapASEBodyCopy"/>
        <w:numPr>
          <w:ilvl w:val="0"/>
          <w:numId w:val="33"/>
        </w:numPr>
        <w:rPr>
          <w:lang w:eastAsia="en-IN"/>
        </w:rPr>
      </w:pPr>
      <w:r>
        <w:rPr>
          <w:lang w:eastAsia="en-IN"/>
        </w:rPr>
        <w:t xml:space="preserve">Go to </w:t>
      </w:r>
      <w:r w:rsidRPr="0082530E">
        <w:rPr>
          <w:lang w:eastAsia="en-IN"/>
        </w:rPr>
        <w:t>“</w:t>
      </w:r>
      <w:r w:rsidR="00BA48CC" w:rsidRPr="0082530E">
        <w:t xml:space="preserve">BuildScripts </w:t>
      </w:r>
      <w:r w:rsidR="00DB6282" w:rsidRPr="0082530E">
        <w:rPr>
          <w:rFonts w:ascii="Wingdings" w:eastAsia="Wingdings" w:hAnsi="Wingdings" w:cs="Wingdings"/>
        </w:rPr>
        <w:t>à</w:t>
      </w:r>
      <w:r w:rsidR="00DB6282" w:rsidRPr="0082530E">
        <w:t xml:space="preserve"> </w:t>
      </w:r>
      <w:r w:rsidR="00DB6282" w:rsidRPr="0082530E">
        <w:rPr>
          <w:lang w:eastAsia="en-IN"/>
        </w:rPr>
        <w:t>certscan-kubernetes-kustomize</w:t>
      </w:r>
      <w:r w:rsidR="009833E9" w:rsidRPr="0082530E">
        <w:rPr>
          <w:lang w:eastAsia="en-IN"/>
        </w:rPr>
        <w:t xml:space="preserve"> </w:t>
      </w:r>
      <w:r w:rsidR="009833E9" w:rsidRPr="0082530E">
        <w:rPr>
          <w:rFonts w:ascii="Wingdings" w:eastAsia="Wingdings" w:hAnsi="Wingdings" w:cs="Wingdings"/>
          <w:lang w:eastAsia="en-IN"/>
        </w:rPr>
        <w:t>à</w:t>
      </w:r>
      <w:r w:rsidR="009833E9" w:rsidRPr="0082530E">
        <w:rPr>
          <w:lang w:eastAsia="en-IN"/>
        </w:rPr>
        <w:t xml:space="preserve"> </w:t>
      </w:r>
      <w:r w:rsidR="00BE338D">
        <w:rPr>
          <w:lang w:eastAsia="en-IN"/>
        </w:rPr>
        <w:t>frontend</w:t>
      </w:r>
      <w:r w:rsidRPr="0082530E">
        <w:rPr>
          <w:lang w:eastAsia="en-IN"/>
        </w:rPr>
        <w:t>-services</w:t>
      </w:r>
      <w:r w:rsidR="001E5FDA">
        <w:rPr>
          <w:lang w:eastAsia="en-IN"/>
        </w:rPr>
        <w:t xml:space="preserve"> </w:t>
      </w:r>
      <w:r w:rsidR="001E5FDA">
        <w:rPr>
          <w:lang w:eastAsia="en-IN"/>
        </w:rPr>
        <w:sym w:font="Wingdings" w:char="F0E0"/>
      </w:r>
      <w:r w:rsidR="001E5FDA">
        <w:rPr>
          <w:lang w:eastAsia="en-IN"/>
        </w:rPr>
        <w:t xml:space="preserve"> nfs</w:t>
      </w:r>
      <w:r w:rsidRPr="0082530E">
        <w:rPr>
          <w:lang w:eastAsia="en-IN"/>
        </w:rPr>
        <w:t>” folder</w:t>
      </w:r>
      <w:r>
        <w:rPr>
          <w:lang w:eastAsia="en-IN"/>
        </w:rPr>
        <w:t xml:space="preserve"> and </w:t>
      </w:r>
      <w:r w:rsidR="00E20034">
        <w:rPr>
          <w:lang w:eastAsia="en-IN"/>
        </w:rPr>
        <w:t>repeat</w:t>
      </w:r>
      <w:r>
        <w:rPr>
          <w:lang w:eastAsia="en-IN"/>
        </w:rPr>
        <w:t xml:space="preserve"> </w:t>
      </w:r>
      <w:r w:rsidR="006E05EB">
        <w:rPr>
          <w:lang w:eastAsia="en-IN"/>
        </w:rPr>
        <w:t xml:space="preserve">the actions mentioned in </w:t>
      </w:r>
      <w:r>
        <w:rPr>
          <w:lang w:eastAsia="en-IN"/>
        </w:rPr>
        <w:t xml:space="preserve">above </w:t>
      </w:r>
      <w:r w:rsidRPr="006E05EB">
        <w:rPr>
          <w:b/>
          <w:bCs/>
          <w:lang w:eastAsia="en-IN"/>
        </w:rPr>
        <w:t>Step 3</w:t>
      </w:r>
      <w:r w:rsidR="006E05EB" w:rsidRPr="006E05EB">
        <w:rPr>
          <w:b/>
          <w:bCs/>
          <w:lang w:eastAsia="en-IN"/>
        </w:rPr>
        <w:t>, Step 4</w:t>
      </w:r>
      <w:r w:rsidRPr="006E05EB">
        <w:rPr>
          <w:b/>
          <w:bCs/>
          <w:lang w:eastAsia="en-IN"/>
        </w:rPr>
        <w:t xml:space="preserve"> and Step </w:t>
      </w:r>
      <w:r w:rsidR="006E05EB" w:rsidRPr="006E05EB">
        <w:rPr>
          <w:b/>
          <w:bCs/>
          <w:lang w:eastAsia="en-IN"/>
        </w:rPr>
        <w:t>5</w:t>
      </w:r>
      <w:r>
        <w:rPr>
          <w:lang w:eastAsia="en-IN"/>
        </w:rPr>
        <w:t>.</w:t>
      </w:r>
    </w:p>
    <w:p w14:paraId="77632CE1" w14:textId="59EF53CF" w:rsidR="00DB6282" w:rsidRDefault="00EA48F4" w:rsidP="00DB6282">
      <w:pPr>
        <w:pStyle w:val="RapASEBodyCopy"/>
        <w:ind w:left="720"/>
        <w:rPr>
          <w:lang w:eastAsia="en-IN"/>
        </w:rPr>
      </w:pPr>
      <w:r w:rsidRPr="00EA48F4">
        <w:rPr>
          <w:noProof/>
          <w:lang w:eastAsia="en-IN"/>
        </w:rPr>
        <w:drawing>
          <wp:inline distT="0" distB="0" distL="0" distR="0" wp14:anchorId="4D6F06F0" wp14:editId="1F2B0724">
            <wp:extent cx="4679085" cy="1051651"/>
            <wp:effectExtent l="19050" t="19050" r="7620" b="0"/>
            <wp:docPr id="1133210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10864" name="Picture 1" descr="A screenshot of a computer&#10;&#10;Description automatically generated"/>
                    <pic:cNvPicPr/>
                  </pic:nvPicPr>
                  <pic:blipFill>
                    <a:blip r:embed="rId104"/>
                    <a:stretch>
                      <a:fillRect/>
                    </a:stretch>
                  </pic:blipFill>
                  <pic:spPr>
                    <a:xfrm>
                      <a:off x="0" y="0"/>
                      <a:ext cx="4679085" cy="1051651"/>
                    </a:xfrm>
                    <a:prstGeom prst="rect">
                      <a:avLst/>
                    </a:prstGeom>
                    <a:ln>
                      <a:solidFill>
                        <a:schemeClr val="tx1"/>
                      </a:solidFill>
                    </a:ln>
                  </pic:spPr>
                </pic:pic>
              </a:graphicData>
            </a:graphic>
          </wp:inline>
        </w:drawing>
      </w:r>
    </w:p>
    <w:p w14:paraId="4678E4F3" w14:textId="2FEF37BC" w:rsidR="007819FF" w:rsidRDefault="007819FF">
      <w:pPr>
        <w:pStyle w:val="RapASEBodyCopy"/>
        <w:numPr>
          <w:ilvl w:val="0"/>
          <w:numId w:val="33"/>
        </w:numPr>
        <w:rPr>
          <w:lang w:eastAsia="en-IN"/>
        </w:rPr>
      </w:pPr>
      <w:r>
        <w:rPr>
          <w:lang w:eastAsia="en-IN"/>
        </w:rPr>
        <w:t xml:space="preserve">Go to </w:t>
      </w:r>
      <w:r w:rsidRPr="0082530E">
        <w:rPr>
          <w:lang w:eastAsia="en-IN"/>
        </w:rPr>
        <w:t>“</w:t>
      </w:r>
      <w:r w:rsidRPr="0082530E">
        <w:t xml:space="preserve">BuildScripts </w:t>
      </w:r>
      <w:r w:rsidRPr="0082530E">
        <w:rPr>
          <w:rFonts w:ascii="Wingdings" w:eastAsia="Wingdings" w:hAnsi="Wingdings" w:cs="Wingdings"/>
        </w:rPr>
        <w:t>à</w:t>
      </w:r>
      <w:r w:rsidRPr="0082530E">
        <w:t xml:space="preserve"> </w:t>
      </w:r>
      <w:r w:rsidRPr="0082530E">
        <w:rPr>
          <w:lang w:eastAsia="en-IN"/>
        </w:rPr>
        <w:t xml:space="preserve">certscan-kubernetes-kustomize </w:t>
      </w:r>
      <w:r w:rsidRPr="0082530E">
        <w:rPr>
          <w:rFonts w:ascii="Wingdings" w:eastAsia="Wingdings" w:hAnsi="Wingdings" w:cs="Wingdings"/>
          <w:lang w:eastAsia="en-IN"/>
        </w:rPr>
        <w:t>à</w:t>
      </w:r>
      <w:r w:rsidRPr="0082530E">
        <w:rPr>
          <w:lang w:eastAsia="en-IN"/>
        </w:rPr>
        <w:t xml:space="preserve"> </w:t>
      </w:r>
      <w:r>
        <w:rPr>
          <w:lang w:eastAsia="en-IN"/>
        </w:rPr>
        <w:t>logaggregation</w:t>
      </w:r>
      <w:r w:rsidRPr="0082530E">
        <w:rPr>
          <w:lang w:eastAsia="en-IN"/>
        </w:rPr>
        <w:t>” folder</w:t>
      </w:r>
      <w:r>
        <w:rPr>
          <w:lang w:eastAsia="en-IN"/>
        </w:rPr>
        <w:t xml:space="preserve"> and repeat the actions mentioned in above </w:t>
      </w:r>
      <w:r w:rsidRPr="006E05EB">
        <w:rPr>
          <w:b/>
          <w:bCs/>
          <w:lang w:eastAsia="en-IN"/>
        </w:rPr>
        <w:t>Step 3, Step 4 and Step 5</w:t>
      </w:r>
      <w:r>
        <w:rPr>
          <w:lang w:eastAsia="en-IN"/>
        </w:rPr>
        <w:t>.</w:t>
      </w:r>
    </w:p>
    <w:p w14:paraId="073A064F" w14:textId="70EFDF25" w:rsidR="00902020" w:rsidRDefault="00543969" w:rsidP="00902020">
      <w:pPr>
        <w:pStyle w:val="RapASEBodyCopy"/>
        <w:ind w:left="720"/>
        <w:rPr>
          <w:lang w:eastAsia="en-IN"/>
        </w:rPr>
      </w:pPr>
      <w:r w:rsidRPr="00543969">
        <w:rPr>
          <w:noProof/>
          <w:lang w:eastAsia="en-IN"/>
        </w:rPr>
        <w:lastRenderedPageBreak/>
        <w:drawing>
          <wp:inline distT="0" distB="0" distL="0" distR="0" wp14:anchorId="3D509071" wp14:editId="17DD1588">
            <wp:extent cx="4371795" cy="1424975"/>
            <wp:effectExtent l="19050" t="1905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82249" cy="1428382"/>
                    </a:xfrm>
                    <a:prstGeom prst="rect">
                      <a:avLst/>
                    </a:prstGeom>
                    <a:ln>
                      <a:solidFill>
                        <a:schemeClr val="tx1"/>
                      </a:solidFill>
                    </a:ln>
                  </pic:spPr>
                </pic:pic>
              </a:graphicData>
            </a:graphic>
          </wp:inline>
        </w:drawing>
      </w:r>
    </w:p>
    <w:p w14:paraId="4AE5C253" w14:textId="1643EA1C" w:rsidR="00DB6282" w:rsidRDefault="00CF5C90">
      <w:pPr>
        <w:pStyle w:val="RapASEBodyCopy"/>
        <w:numPr>
          <w:ilvl w:val="0"/>
          <w:numId w:val="33"/>
        </w:numPr>
        <w:rPr>
          <w:lang w:eastAsia="en-IN"/>
        </w:rPr>
      </w:pPr>
      <w:r>
        <w:rPr>
          <w:lang w:eastAsia="en-IN"/>
        </w:rPr>
        <w:t xml:space="preserve">Go to </w:t>
      </w:r>
      <w:r w:rsidRPr="0082530E">
        <w:rPr>
          <w:lang w:eastAsia="en-IN"/>
        </w:rPr>
        <w:t>“</w:t>
      </w:r>
      <w:r w:rsidR="00BA48CC" w:rsidRPr="0082530E">
        <w:t xml:space="preserve">BuildScripts </w:t>
      </w:r>
      <w:r w:rsidR="009833E9" w:rsidRPr="0082530E">
        <w:rPr>
          <w:rFonts w:ascii="Wingdings" w:eastAsia="Wingdings" w:hAnsi="Wingdings" w:cs="Wingdings"/>
        </w:rPr>
        <w:t>à</w:t>
      </w:r>
      <w:r w:rsidR="009833E9" w:rsidRPr="0082530E">
        <w:t xml:space="preserve"> </w:t>
      </w:r>
      <w:r w:rsidR="009833E9" w:rsidRPr="0082530E">
        <w:rPr>
          <w:lang w:eastAsia="en-IN"/>
        </w:rPr>
        <w:t xml:space="preserve">certscan-kubernetes-kustomize </w:t>
      </w:r>
      <w:r w:rsidR="009833E9" w:rsidRPr="0082530E">
        <w:rPr>
          <w:rFonts w:ascii="Wingdings" w:eastAsia="Wingdings" w:hAnsi="Wingdings" w:cs="Wingdings"/>
          <w:lang w:eastAsia="en-IN"/>
        </w:rPr>
        <w:t>à</w:t>
      </w:r>
      <w:r w:rsidR="009833E9" w:rsidRPr="0082530E">
        <w:rPr>
          <w:lang w:eastAsia="en-IN"/>
        </w:rPr>
        <w:t xml:space="preserve"> </w:t>
      </w:r>
      <w:r w:rsidRPr="0082530E">
        <w:rPr>
          <w:lang w:eastAsia="en-IN"/>
        </w:rPr>
        <w:t xml:space="preserve">haproxy-ingress” </w:t>
      </w:r>
      <w:r w:rsidR="00C22961" w:rsidRPr="0082530E">
        <w:rPr>
          <w:lang w:eastAsia="en-IN"/>
        </w:rPr>
        <w:t>folder.</w:t>
      </w:r>
    </w:p>
    <w:p w14:paraId="16CCA194" w14:textId="2F93A1C8" w:rsidR="00C22961" w:rsidRDefault="00C22961">
      <w:pPr>
        <w:pStyle w:val="RapASEBodyCopy"/>
        <w:numPr>
          <w:ilvl w:val="0"/>
          <w:numId w:val="33"/>
        </w:numPr>
        <w:rPr>
          <w:lang w:eastAsia="en-IN"/>
        </w:rPr>
      </w:pPr>
      <w:r>
        <w:rPr>
          <w:lang w:eastAsia="en-IN"/>
        </w:rPr>
        <w:t>Open “</w:t>
      </w:r>
      <w:r w:rsidRPr="00C22961">
        <w:rPr>
          <w:b/>
          <w:bCs/>
          <w:lang w:eastAsia="en-IN"/>
        </w:rPr>
        <w:t>haproxy-ingress-controller.yaml</w:t>
      </w:r>
      <w:r>
        <w:rPr>
          <w:lang w:eastAsia="en-IN"/>
        </w:rPr>
        <w:t>” file in notepad.</w:t>
      </w:r>
    </w:p>
    <w:p w14:paraId="4DB23A24" w14:textId="496D51AB" w:rsidR="009833E9" w:rsidRDefault="009833E9" w:rsidP="009833E9">
      <w:pPr>
        <w:pStyle w:val="RapASEBodyCopy"/>
        <w:ind w:left="720"/>
        <w:rPr>
          <w:lang w:eastAsia="en-IN"/>
        </w:rPr>
      </w:pPr>
      <w:r w:rsidRPr="00DB6282">
        <w:rPr>
          <w:noProof/>
          <w:lang w:eastAsia="en-IN"/>
        </w:rPr>
        <w:drawing>
          <wp:inline distT="0" distB="0" distL="0" distR="0" wp14:anchorId="01E2D7C1" wp14:editId="27FB0B34">
            <wp:extent cx="4389048" cy="1371273"/>
            <wp:effectExtent l="19050" t="1905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28598" cy="1383630"/>
                    </a:xfrm>
                    <a:prstGeom prst="rect">
                      <a:avLst/>
                    </a:prstGeom>
                    <a:ln>
                      <a:solidFill>
                        <a:schemeClr val="tx1"/>
                      </a:solidFill>
                    </a:ln>
                  </pic:spPr>
                </pic:pic>
              </a:graphicData>
            </a:graphic>
          </wp:inline>
        </w:drawing>
      </w:r>
    </w:p>
    <w:p w14:paraId="45764285" w14:textId="03338A39" w:rsidR="00124195" w:rsidRDefault="00206261">
      <w:pPr>
        <w:pStyle w:val="RapASEBodyCopy"/>
        <w:numPr>
          <w:ilvl w:val="0"/>
          <w:numId w:val="33"/>
        </w:numPr>
        <w:rPr>
          <w:lang w:eastAsia="en-IN"/>
        </w:rPr>
      </w:pPr>
      <w:r>
        <w:rPr>
          <w:lang w:eastAsia="en-IN"/>
        </w:rPr>
        <w:t>Scroll to the very bottom of the file and c</w:t>
      </w:r>
      <w:r w:rsidR="00C22961">
        <w:rPr>
          <w:lang w:eastAsia="en-IN"/>
        </w:rPr>
        <w:t>hange the “externalIPs” values</w:t>
      </w:r>
      <w:r w:rsidR="00124195">
        <w:rPr>
          <w:lang w:eastAsia="en-IN"/>
        </w:rPr>
        <w:t xml:space="preserve"> with </w:t>
      </w:r>
      <w:r>
        <w:rPr>
          <w:lang w:eastAsia="en-IN"/>
        </w:rPr>
        <w:t xml:space="preserve">the IP addresses of </w:t>
      </w:r>
      <w:r w:rsidR="00124195">
        <w:rPr>
          <w:lang w:eastAsia="en-IN"/>
        </w:rPr>
        <w:t>all 3</w:t>
      </w:r>
      <w:r>
        <w:rPr>
          <w:lang w:eastAsia="en-IN"/>
        </w:rPr>
        <w:t>-node</w:t>
      </w:r>
      <w:r w:rsidR="00124195">
        <w:rPr>
          <w:lang w:eastAsia="en-IN"/>
        </w:rPr>
        <w:t xml:space="preserve"> Kubernetes Cluster. </w:t>
      </w:r>
      <w:r w:rsidR="00124195">
        <w:t xml:space="preserve">For example, </w:t>
      </w:r>
      <w:r w:rsidR="00124195" w:rsidRPr="00C64DCC">
        <w:rPr>
          <w:b/>
          <w:bCs/>
        </w:rPr>
        <w:t>10.9.204.1</w:t>
      </w:r>
      <w:r w:rsidR="00124195">
        <w:rPr>
          <w:b/>
          <w:bCs/>
        </w:rPr>
        <w:t>61 (master node), 10.9.204.159 (worker node) and 10.9.204.53 (worker node 1)</w:t>
      </w:r>
      <w:r w:rsidR="00124195">
        <w:t xml:space="preserve"> are the IP addresses</w:t>
      </w:r>
      <w:r>
        <w:t xml:space="preserve"> </w:t>
      </w:r>
      <w:r w:rsidR="00124195">
        <w:t xml:space="preserve">used </w:t>
      </w:r>
      <w:r>
        <w:t xml:space="preserve">to setup 3-node Kubernetes Cluster </w:t>
      </w:r>
      <w:r w:rsidR="00124195">
        <w:t>as per this document.</w:t>
      </w:r>
    </w:p>
    <w:p w14:paraId="6B4A6C52" w14:textId="189C5598" w:rsidR="009833E9" w:rsidRDefault="009833E9" w:rsidP="009833E9">
      <w:pPr>
        <w:pStyle w:val="RapASEBodyCopy"/>
        <w:ind w:left="720"/>
        <w:rPr>
          <w:lang w:eastAsia="en-IN"/>
        </w:rPr>
      </w:pPr>
      <w:r w:rsidRPr="009833E9">
        <w:rPr>
          <w:noProof/>
          <w:lang w:eastAsia="en-IN"/>
        </w:rPr>
        <w:drawing>
          <wp:inline distT="0" distB="0" distL="0" distR="0" wp14:anchorId="408C55B3" wp14:editId="2D9E8F34">
            <wp:extent cx="3700732" cy="34536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04437" cy="3457138"/>
                    </a:xfrm>
                    <a:prstGeom prst="rect">
                      <a:avLst/>
                    </a:prstGeom>
                  </pic:spPr>
                </pic:pic>
              </a:graphicData>
            </a:graphic>
          </wp:inline>
        </w:drawing>
      </w:r>
    </w:p>
    <w:p w14:paraId="0906BCE2" w14:textId="6AF08D9C" w:rsidR="000B1FB5" w:rsidRDefault="00124195">
      <w:pPr>
        <w:pStyle w:val="RapASEBodyCopy"/>
        <w:numPr>
          <w:ilvl w:val="0"/>
          <w:numId w:val="33"/>
        </w:numPr>
        <w:rPr>
          <w:lang w:eastAsia="en-IN"/>
        </w:rPr>
      </w:pPr>
      <w:r>
        <w:rPr>
          <w:lang w:eastAsia="en-IN"/>
        </w:rPr>
        <w:t>Save and c</w:t>
      </w:r>
      <w:r w:rsidR="00E019D8">
        <w:rPr>
          <w:lang w:eastAsia="en-IN"/>
        </w:rPr>
        <w:t>l</w:t>
      </w:r>
      <w:r>
        <w:rPr>
          <w:lang w:eastAsia="en-IN"/>
        </w:rPr>
        <w:t>ose the file.</w:t>
      </w:r>
    </w:p>
    <w:p w14:paraId="4D4C1297" w14:textId="4F502562" w:rsidR="001F6E20" w:rsidRDefault="00D66D5B">
      <w:pPr>
        <w:pStyle w:val="RapASEBodyCopy"/>
        <w:numPr>
          <w:ilvl w:val="0"/>
          <w:numId w:val="33"/>
        </w:numPr>
        <w:rPr>
          <w:lang w:eastAsia="en-IN"/>
        </w:rPr>
      </w:pPr>
      <w:r>
        <w:lastRenderedPageBreak/>
        <w:t>By using, WinSCP application, copy “</w:t>
      </w:r>
      <w:r w:rsidRPr="00EE1EB1">
        <w:rPr>
          <w:b/>
          <w:bCs/>
          <w:lang w:eastAsia="en-IN"/>
        </w:rPr>
        <w:t>certscan-kubernetes-kustomize</w:t>
      </w:r>
      <w:r>
        <w:t>”</w:t>
      </w:r>
      <w:r w:rsidR="00F44A44">
        <w:t xml:space="preserve">, </w:t>
      </w:r>
      <w:r w:rsidR="00F44A44" w:rsidRPr="00F44A44">
        <w:rPr>
          <w:b/>
          <w:bCs/>
        </w:rPr>
        <w:t>“certscan.pem”</w:t>
      </w:r>
      <w:r>
        <w:t xml:space="preserve"> folder</w:t>
      </w:r>
      <w:r w:rsidR="00F44A44">
        <w:t xml:space="preserve">s and </w:t>
      </w:r>
      <w:r w:rsidR="009D5848" w:rsidRPr="009D5848">
        <w:rPr>
          <w:b/>
          <w:bCs/>
        </w:rPr>
        <w:t xml:space="preserve">Aws-EcrReg-Authentication.sh </w:t>
      </w:r>
      <w:r w:rsidR="009D5848">
        <w:t xml:space="preserve">file </w:t>
      </w:r>
      <w:r>
        <w:t xml:space="preserve">from release package and paste </w:t>
      </w:r>
      <w:r w:rsidR="009D5848">
        <w:t>them</w:t>
      </w:r>
      <w:r>
        <w:t xml:space="preserve"> into the Kubernetes Master Node VM</w:t>
      </w:r>
      <w:r w:rsidR="00F83EB3">
        <w:t xml:space="preserve">’s </w:t>
      </w:r>
      <w:r w:rsidR="00F43E88">
        <w:t>$HOME</w:t>
      </w:r>
      <w:r w:rsidR="00F83EB3">
        <w:t xml:space="preserve"> </w:t>
      </w:r>
      <w:r w:rsidR="00F43E88">
        <w:t>d</w:t>
      </w:r>
      <w:r w:rsidR="00F83EB3">
        <w:t>irectory</w:t>
      </w:r>
      <w:r>
        <w:t xml:space="preserve">. For example, </w:t>
      </w:r>
      <w:r w:rsidRPr="003056C5">
        <w:rPr>
          <w:b/>
          <w:bCs/>
        </w:rPr>
        <w:t>10.9.204.161</w:t>
      </w:r>
      <w:r>
        <w:t xml:space="preserve"> is the Kubernetes Master Node IP address as per this document. </w:t>
      </w:r>
    </w:p>
    <w:p w14:paraId="3966D465" w14:textId="5E249CE7" w:rsidR="000B1FB5" w:rsidRDefault="00206261" w:rsidP="000B1FB5">
      <w:pPr>
        <w:pStyle w:val="RapASESubheadLevel3"/>
        <w:rPr>
          <w:lang w:eastAsia="en-IN"/>
        </w:rPr>
      </w:pPr>
      <w:bookmarkStart w:id="45" w:name="_Toc155782226"/>
      <w:r>
        <w:rPr>
          <w:lang w:eastAsia="en-IN"/>
        </w:rPr>
        <w:t>D</w:t>
      </w:r>
      <w:r w:rsidR="000B1FB5">
        <w:rPr>
          <w:lang w:eastAsia="en-IN"/>
        </w:rPr>
        <w:t>eploy</w:t>
      </w:r>
      <w:r w:rsidR="00E019D8">
        <w:rPr>
          <w:lang w:eastAsia="en-IN"/>
        </w:rPr>
        <w:t>ment of</w:t>
      </w:r>
      <w:r w:rsidR="000B1FB5">
        <w:rPr>
          <w:lang w:eastAsia="en-IN"/>
        </w:rPr>
        <w:t xml:space="preserve"> CertScan application</w:t>
      </w:r>
      <w:bookmarkEnd w:id="45"/>
    </w:p>
    <w:p w14:paraId="038762D2" w14:textId="60D96EA9" w:rsidR="00E019D8" w:rsidRPr="00E019D8" w:rsidRDefault="00C379BD" w:rsidP="00E019D8">
      <w:pPr>
        <w:pStyle w:val="RapASEBodyCopy"/>
        <w:rPr>
          <w:lang w:eastAsia="en-IN"/>
        </w:rPr>
      </w:pPr>
      <w:r>
        <w:rPr>
          <w:lang w:eastAsia="en-IN"/>
        </w:rPr>
        <w:t xml:space="preserve">This deployment process must be performed only in </w:t>
      </w:r>
      <w:r w:rsidRPr="00F43E88">
        <w:rPr>
          <w:b/>
          <w:bCs/>
          <w:lang w:eastAsia="en-IN"/>
        </w:rPr>
        <w:t>Master Node</w:t>
      </w:r>
      <w:r>
        <w:rPr>
          <w:lang w:eastAsia="en-IN"/>
        </w:rPr>
        <w:t>. Follow the below steps to deploy the CertScan application</w:t>
      </w:r>
      <w:r w:rsidR="0073235E">
        <w:rPr>
          <w:lang w:eastAsia="en-IN"/>
        </w:rPr>
        <w:t>.</w:t>
      </w:r>
    </w:p>
    <w:p w14:paraId="21D27D86" w14:textId="68CE5ECE" w:rsidR="00F43E88" w:rsidRDefault="00F43E88">
      <w:pPr>
        <w:pStyle w:val="RapASEBodyCopy"/>
        <w:numPr>
          <w:ilvl w:val="0"/>
          <w:numId w:val="34"/>
        </w:numPr>
        <w:rPr>
          <w:lang w:eastAsia="en-IN"/>
        </w:rPr>
      </w:pPr>
      <w:r>
        <w:t xml:space="preserve">Run </w:t>
      </w:r>
      <w:r w:rsidRPr="00461A52">
        <w:rPr>
          <w:rFonts w:ascii="Courier New" w:eastAsia="Roboto" w:hAnsi="Courier New" w:cs="Courier New"/>
          <w:b/>
          <w:bCs/>
          <w:color w:val="16191F"/>
          <w:lang w:val="en-IN"/>
        </w:rPr>
        <w:t>sudo chmod -R 777 $HOME/certscan-kubernetes-kustomize</w:t>
      </w:r>
      <w:r>
        <w:rPr>
          <w:rStyle w:val="ui-provider"/>
        </w:rPr>
        <w:t xml:space="preserve"> </w:t>
      </w:r>
      <w:r>
        <w:t xml:space="preserve">command to provide permissions to the </w:t>
      </w:r>
      <w:r w:rsidR="00512DC5">
        <w:t xml:space="preserve">certscam-kubernetes-kustomize </w:t>
      </w:r>
      <w:r>
        <w:t>directory.</w:t>
      </w:r>
    </w:p>
    <w:p w14:paraId="2359E15E" w14:textId="512C1B16" w:rsidR="00F43E88" w:rsidRDefault="00DA09B1" w:rsidP="00F43E88">
      <w:pPr>
        <w:pStyle w:val="RapASEBodyCopy"/>
        <w:ind w:left="720"/>
        <w:rPr>
          <w:lang w:eastAsia="en-IN"/>
        </w:rPr>
      </w:pPr>
      <w:r w:rsidRPr="00DA09B1">
        <w:rPr>
          <w:noProof/>
          <w:lang w:eastAsia="en-IN"/>
        </w:rPr>
        <w:drawing>
          <wp:inline distT="0" distB="0" distL="0" distR="0" wp14:anchorId="241805D8" wp14:editId="6900D845">
            <wp:extent cx="5257800" cy="411257"/>
            <wp:effectExtent l="0" t="0" r="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17936" cy="415961"/>
                    </a:xfrm>
                    <a:prstGeom prst="rect">
                      <a:avLst/>
                    </a:prstGeom>
                  </pic:spPr>
                </pic:pic>
              </a:graphicData>
            </a:graphic>
          </wp:inline>
        </w:drawing>
      </w:r>
    </w:p>
    <w:p w14:paraId="49890081" w14:textId="77777777" w:rsidR="009D5848" w:rsidRDefault="009D5848">
      <w:pPr>
        <w:pStyle w:val="RapASEBodyCopy"/>
        <w:numPr>
          <w:ilvl w:val="0"/>
          <w:numId w:val="34"/>
        </w:numPr>
        <w:rPr>
          <w:lang w:eastAsia="en-IN"/>
        </w:rPr>
      </w:pPr>
      <w:r>
        <w:rPr>
          <w:lang w:eastAsia="en-IN"/>
        </w:rPr>
        <w:t xml:space="preserve">Run </w:t>
      </w:r>
      <w:r w:rsidRPr="00BA48CC">
        <w:rPr>
          <w:rFonts w:ascii="Courier New" w:eastAsia="Roboto" w:hAnsi="Courier New" w:cs="Courier New"/>
          <w:b/>
          <w:bCs/>
          <w:color w:val="16191F"/>
          <w:lang w:val="en-IN"/>
        </w:rPr>
        <w:t xml:space="preserve">sudo chmod +x </w:t>
      </w:r>
      <w:r w:rsidRPr="00085C0D">
        <w:rPr>
          <w:rFonts w:ascii="Courier New" w:eastAsia="Roboto" w:hAnsi="Courier New" w:cs="Courier New"/>
          <w:b/>
          <w:bCs/>
          <w:color w:val="16191F"/>
          <w:lang w:val="en-IN"/>
        </w:rPr>
        <w:t>Aws-EcrReg-Authentication.sh</w:t>
      </w:r>
      <w:r>
        <w:rPr>
          <w:rFonts w:ascii="Courier New" w:eastAsia="Roboto" w:hAnsi="Courier New" w:cs="Courier New"/>
          <w:b/>
          <w:bCs/>
          <w:color w:val="16191F"/>
          <w:lang w:val="en-IN"/>
        </w:rPr>
        <w:t xml:space="preserve"> </w:t>
      </w:r>
      <w:r>
        <w:rPr>
          <w:lang w:eastAsia="en-IN"/>
        </w:rPr>
        <w:t>command to provide execution permissions to the shell script.</w:t>
      </w:r>
    </w:p>
    <w:p w14:paraId="27E54149" w14:textId="24153F40" w:rsidR="009D5848" w:rsidRDefault="004C26DB" w:rsidP="009D5848">
      <w:pPr>
        <w:pStyle w:val="RapASEBodyCopy"/>
        <w:ind w:left="720"/>
        <w:rPr>
          <w:lang w:eastAsia="en-IN"/>
        </w:rPr>
      </w:pPr>
      <w:r w:rsidRPr="004C26DB">
        <w:rPr>
          <w:noProof/>
          <w:lang w:eastAsia="en-IN"/>
        </w:rPr>
        <w:drawing>
          <wp:inline distT="0" distB="0" distL="0" distR="0" wp14:anchorId="5E283AFD" wp14:editId="51697500">
            <wp:extent cx="5264727" cy="487626"/>
            <wp:effectExtent l="0" t="0" r="0" b="825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87091" cy="498960"/>
                    </a:xfrm>
                    <a:prstGeom prst="rect">
                      <a:avLst/>
                    </a:prstGeom>
                  </pic:spPr>
                </pic:pic>
              </a:graphicData>
            </a:graphic>
          </wp:inline>
        </w:drawing>
      </w:r>
    </w:p>
    <w:p w14:paraId="210660FE" w14:textId="77777777" w:rsidR="009D5848" w:rsidRDefault="009D5848">
      <w:pPr>
        <w:pStyle w:val="RapASEBodyCopy"/>
        <w:numPr>
          <w:ilvl w:val="0"/>
          <w:numId w:val="34"/>
        </w:numPr>
        <w:rPr>
          <w:lang w:eastAsia="en-IN"/>
        </w:rPr>
      </w:pPr>
      <w:r>
        <w:rPr>
          <w:lang w:eastAsia="en-IN"/>
        </w:rPr>
        <w:t xml:space="preserve">Run </w:t>
      </w:r>
      <w:r w:rsidRPr="00A266C3">
        <w:rPr>
          <w:rFonts w:ascii="Courier New" w:eastAsia="Roboto" w:hAnsi="Courier New" w:cs="Courier New"/>
          <w:b/>
          <w:bCs/>
          <w:color w:val="16191F"/>
          <w:lang w:val="en-IN"/>
        </w:rPr>
        <w:t>./Aws-EcrReg-Authentication.sh</w:t>
      </w:r>
      <w:r>
        <w:rPr>
          <w:lang w:eastAsia="en-IN"/>
        </w:rPr>
        <w:t xml:space="preserve"> command to execute the shell script.</w:t>
      </w:r>
    </w:p>
    <w:p w14:paraId="0CC3B117" w14:textId="320D7088" w:rsidR="009D5848" w:rsidRDefault="00FE6BE5" w:rsidP="009D5848">
      <w:pPr>
        <w:pStyle w:val="RapASEBodyCopy"/>
        <w:ind w:left="720"/>
        <w:rPr>
          <w:lang w:eastAsia="en-IN"/>
        </w:rPr>
      </w:pPr>
      <w:r w:rsidRPr="00FE6BE5">
        <w:rPr>
          <w:noProof/>
          <w:lang w:eastAsia="en-IN"/>
        </w:rPr>
        <w:drawing>
          <wp:inline distT="0" distB="0" distL="0" distR="0" wp14:anchorId="48A2EA45" wp14:editId="1C81C4BF">
            <wp:extent cx="5343525" cy="76488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71195" cy="768844"/>
                    </a:xfrm>
                    <a:prstGeom prst="rect">
                      <a:avLst/>
                    </a:prstGeom>
                  </pic:spPr>
                </pic:pic>
              </a:graphicData>
            </a:graphic>
          </wp:inline>
        </w:drawing>
      </w:r>
    </w:p>
    <w:p w14:paraId="522ABD3B" w14:textId="052CC4B9" w:rsidR="00E83573" w:rsidRDefault="00E83573" w:rsidP="00E83573">
      <w:pPr>
        <w:pStyle w:val="RapASEBodyCopy"/>
        <w:ind w:left="720"/>
        <w:rPr>
          <w:lang w:eastAsia="en-IN"/>
        </w:rPr>
      </w:pPr>
      <w:r w:rsidRPr="00D65F2E">
        <w:rPr>
          <w:b/>
          <w:bCs/>
          <w:lang w:eastAsia="en-IN"/>
        </w:rPr>
        <w:t>Note:</w:t>
      </w:r>
      <w:r>
        <w:rPr>
          <w:lang w:eastAsia="en-IN"/>
        </w:rPr>
        <w:t xml:space="preserve"> This </w:t>
      </w:r>
      <w:r w:rsidR="009913F7">
        <w:rPr>
          <w:lang w:eastAsia="en-IN"/>
        </w:rPr>
        <w:t>authentication token</w:t>
      </w:r>
      <w:r>
        <w:rPr>
          <w:lang w:eastAsia="en-IN"/>
        </w:rPr>
        <w:t xml:space="preserve"> will get expired after every 12 hours from the time it is created. </w:t>
      </w:r>
      <w:r w:rsidR="00D65F2E">
        <w:rPr>
          <w:lang w:eastAsia="en-IN"/>
        </w:rPr>
        <w:t xml:space="preserve">So, follow the instructions provided in </w:t>
      </w:r>
      <w:hyperlink w:anchor="CronJob" w:history="1">
        <w:r w:rsidR="00D65F2E" w:rsidRPr="00D65F2E">
          <w:rPr>
            <w:rStyle w:val="Hyperlink"/>
            <w:b/>
            <w:bCs/>
            <w:lang w:eastAsia="en-IN"/>
          </w:rPr>
          <w:t>CronJob Setup</w:t>
        </w:r>
      </w:hyperlink>
      <w:r w:rsidR="00D65F2E">
        <w:rPr>
          <w:lang w:eastAsia="en-IN"/>
        </w:rPr>
        <w:t xml:space="preserve"> to automate the </w:t>
      </w:r>
      <w:r w:rsidR="009913F7">
        <w:rPr>
          <w:lang w:eastAsia="en-IN"/>
        </w:rPr>
        <w:t>creation of new authentication token by executing “</w:t>
      </w:r>
      <w:r w:rsidR="009913F7" w:rsidRPr="009913F7">
        <w:rPr>
          <w:lang w:eastAsia="en-IN"/>
        </w:rPr>
        <w:t>./Aws-EcrReg-Authentication.sh</w:t>
      </w:r>
      <w:r w:rsidR="009913F7">
        <w:rPr>
          <w:lang w:eastAsia="en-IN"/>
        </w:rPr>
        <w:t>” command through CronJob</w:t>
      </w:r>
      <w:r w:rsidR="00D65F2E">
        <w:rPr>
          <w:lang w:eastAsia="en-IN"/>
        </w:rPr>
        <w:t>.</w:t>
      </w:r>
    </w:p>
    <w:p w14:paraId="0B52AF89" w14:textId="3C4ACBC0" w:rsidR="00F710C9" w:rsidRDefault="00206261" w:rsidP="005E77AE">
      <w:pPr>
        <w:pStyle w:val="RapASEBodyCopy"/>
        <w:numPr>
          <w:ilvl w:val="0"/>
          <w:numId w:val="34"/>
        </w:numPr>
        <w:rPr>
          <w:lang w:eastAsia="en-IN"/>
        </w:rPr>
      </w:pPr>
      <w:r w:rsidRPr="00251440">
        <w:rPr>
          <w:lang w:eastAsia="en-IN"/>
        </w:rPr>
        <w:t xml:space="preserve">Run </w:t>
      </w:r>
      <w:r w:rsidR="00BA48CC" w:rsidRPr="00251440">
        <w:rPr>
          <w:rFonts w:ascii="Courier New" w:eastAsia="Roboto" w:hAnsi="Courier New" w:cs="Courier New"/>
          <w:b/>
          <w:bCs/>
          <w:color w:val="16191F"/>
          <w:lang w:val="en-IN"/>
        </w:rPr>
        <w:t>cd</w:t>
      </w:r>
      <w:r w:rsidR="00BA48CC" w:rsidRPr="00251440">
        <w:rPr>
          <w:lang w:eastAsia="en-IN"/>
        </w:rPr>
        <w:t xml:space="preserve"> </w:t>
      </w:r>
      <w:r w:rsidR="000A2F4F" w:rsidRPr="00251440">
        <w:rPr>
          <w:rFonts w:ascii="Courier New" w:eastAsia="Roboto" w:hAnsi="Courier New" w:cs="Courier New"/>
          <w:b/>
          <w:bCs/>
          <w:color w:val="16191F"/>
          <w:lang w:val="en-IN"/>
        </w:rPr>
        <w:t>~/certscan-kube</w:t>
      </w:r>
      <w:r w:rsidR="009A5B86" w:rsidRPr="00251440">
        <w:rPr>
          <w:rFonts w:ascii="Courier New" w:eastAsia="Roboto" w:hAnsi="Courier New" w:cs="Courier New"/>
          <w:b/>
          <w:bCs/>
          <w:color w:val="16191F"/>
          <w:lang w:val="en-IN"/>
        </w:rPr>
        <w:t>r</w:t>
      </w:r>
      <w:r w:rsidR="000A2F4F" w:rsidRPr="00251440">
        <w:rPr>
          <w:rFonts w:ascii="Courier New" w:eastAsia="Roboto" w:hAnsi="Courier New" w:cs="Courier New"/>
          <w:b/>
          <w:bCs/>
          <w:color w:val="16191F"/>
          <w:lang w:val="en-IN"/>
        </w:rPr>
        <w:t>netes-kustomize/backend-services</w:t>
      </w:r>
      <w:r w:rsidR="00251440">
        <w:rPr>
          <w:rFonts w:ascii="Courier New" w:eastAsia="Roboto" w:hAnsi="Courier New" w:cs="Courier New"/>
          <w:b/>
          <w:bCs/>
          <w:color w:val="16191F"/>
          <w:lang w:val="en-IN"/>
        </w:rPr>
        <w:t>/nfs</w:t>
      </w:r>
      <w:r w:rsidR="004A5F3A" w:rsidRPr="00251440">
        <w:rPr>
          <w:rFonts w:ascii="Courier New" w:eastAsia="Roboto" w:hAnsi="Courier New" w:cs="Courier New"/>
          <w:b/>
          <w:bCs/>
          <w:color w:val="16191F"/>
          <w:lang w:val="en-IN"/>
        </w:rPr>
        <w:t xml:space="preserve"> </w:t>
      </w:r>
      <w:r w:rsidRPr="00251440">
        <w:rPr>
          <w:lang w:eastAsia="en-IN"/>
        </w:rPr>
        <w:t>command to</w:t>
      </w:r>
      <w:r>
        <w:rPr>
          <w:lang w:eastAsia="en-IN"/>
        </w:rPr>
        <w:t xml:space="preserve"> </w:t>
      </w:r>
      <w:r w:rsidR="008058EE">
        <w:rPr>
          <w:lang w:eastAsia="en-IN"/>
        </w:rPr>
        <w:t>navigate to</w:t>
      </w:r>
      <w:r>
        <w:rPr>
          <w:lang w:eastAsia="en-IN"/>
        </w:rPr>
        <w:t xml:space="preserve"> the </w:t>
      </w:r>
      <w:r w:rsidR="005B1C02" w:rsidRPr="00BA48CC">
        <w:rPr>
          <w:lang w:eastAsia="en-IN"/>
        </w:rPr>
        <w:t>backend-services</w:t>
      </w:r>
      <w:r w:rsidR="00251440">
        <w:rPr>
          <w:lang w:eastAsia="en-IN"/>
        </w:rPr>
        <w:t xml:space="preserve"> </w:t>
      </w:r>
      <w:r w:rsidR="00251440">
        <w:rPr>
          <w:lang w:eastAsia="en-IN"/>
        </w:rPr>
        <w:sym w:font="Wingdings" w:char="F0E0"/>
      </w:r>
      <w:r w:rsidR="00251440">
        <w:rPr>
          <w:lang w:eastAsia="en-IN"/>
        </w:rPr>
        <w:t xml:space="preserve"> nfs</w:t>
      </w:r>
      <w:r w:rsidR="005B1C02">
        <w:rPr>
          <w:lang w:eastAsia="en-IN"/>
        </w:rPr>
        <w:t xml:space="preserve"> </w:t>
      </w:r>
      <w:r>
        <w:rPr>
          <w:lang w:eastAsia="en-IN"/>
        </w:rPr>
        <w:t>folder.</w:t>
      </w:r>
    </w:p>
    <w:p w14:paraId="1E413DAA" w14:textId="4ADCA437" w:rsidR="005E77AE" w:rsidRDefault="005E77AE" w:rsidP="0073235E">
      <w:pPr>
        <w:pStyle w:val="RapASEBodyCopy"/>
        <w:ind w:left="720"/>
        <w:rPr>
          <w:lang w:eastAsia="en-IN"/>
        </w:rPr>
      </w:pPr>
      <w:r w:rsidRPr="005E77AE">
        <w:rPr>
          <w:noProof/>
          <w:lang w:eastAsia="en-IN"/>
        </w:rPr>
        <w:drawing>
          <wp:inline distT="0" distB="0" distL="0" distR="0" wp14:anchorId="0D94B749" wp14:editId="1D48352D">
            <wp:extent cx="5418290" cy="784928"/>
            <wp:effectExtent l="0" t="0" r="0" b="0"/>
            <wp:docPr id="1770920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20929" name="Picture 1" descr="A screenshot of a computer&#10;&#10;Description automatically generated"/>
                    <pic:cNvPicPr/>
                  </pic:nvPicPr>
                  <pic:blipFill>
                    <a:blip r:embed="rId111"/>
                    <a:stretch>
                      <a:fillRect/>
                    </a:stretch>
                  </pic:blipFill>
                  <pic:spPr>
                    <a:xfrm>
                      <a:off x="0" y="0"/>
                      <a:ext cx="5418290" cy="784928"/>
                    </a:xfrm>
                    <a:prstGeom prst="rect">
                      <a:avLst/>
                    </a:prstGeom>
                  </pic:spPr>
                </pic:pic>
              </a:graphicData>
            </a:graphic>
          </wp:inline>
        </w:drawing>
      </w:r>
    </w:p>
    <w:p w14:paraId="33E25493" w14:textId="6C75FEB3" w:rsidR="0073235E" w:rsidRDefault="00206261" w:rsidP="005E77AE">
      <w:pPr>
        <w:pStyle w:val="RapASEBodyCopy"/>
        <w:numPr>
          <w:ilvl w:val="0"/>
          <w:numId w:val="34"/>
        </w:numPr>
        <w:rPr>
          <w:lang w:eastAsia="en-IN"/>
        </w:rPr>
      </w:pPr>
      <w:r>
        <w:rPr>
          <w:lang w:eastAsia="en-IN"/>
        </w:rPr>
        <w:lastRenderedPageBreak/>
        <w:t xml:space="preserve">Run </w:t>
      </w:r>
      <w:r w:rsidR="00415EB9">
        <w:rPr>
          <w:rFonts w:ascii="Courier New" w:eastAsia="Roboto" w:hAnsi="Courier New" w:cs="Courier New"/>
          <w:b/>
          <w:bCs/>
          <w:color w:val="16191F"/>
          <w:lang w:val="en-IN"/>
        </w:rPr>
        <w:t>k</w:t>
      </w:r>
      <w:r w:rsidRPr="005B1C02">
        <w:rPr>
          <w:rFonts w:ascii="Courier New" w:eastAsia="Roboto" w:hAnsi="Courier New" w:cs="Courier New"/>
          <w:b/>
          <w:bCs/>
          <w:color w:val="16191F"/>
          <w:lang w:val="en-IN"/>
        </w:rPr>
        <w:t>ubectl apply -k .</w:t>
      </w:r>
      <w:r>
        <w:rPr>
          <w:rFonts w:ascii="Courier New" w:eastAsia="Roboto" w:hAnsi="Courier New" w:cs="Courier New"/>
          <w:b/>
          <w:bCs/>
          <w:color w:val="16191F"/>
          <w:lang w:val="en-IN"/>
        </w:rPr>
        <w:t xml:space="preserve"> </w:t>
      </w:r>
      <w:r>
        <w:rPr>
          <w:lang w:eastAsia="en-IN"/>
        </w:rPr>
        <w:t>command t</w:t>
      </w:r>
      <w:r w:rsidRPr="00206261">
        <w:rPr>
          <w:lang w:eastAsia="en-IN"/>
        </w:rPr>
        <w:t>o</w:t>
      </w:r>
      <w:r>
        <w:rPr>
          <w:lang w:eastAsia="en-IN"/>
        </w:rPr>
        <w:t xml:space="preserve"> </w:t>
      </w:r>
      <w:r w:rsidR="00AC1797">
        <w:rPr>
          <w:lang w:eastAsia="en-IN"/>
        </w:rPr>
        <w:t>execute</w:t>
      </w:r>
      <w:r w:rsidR="005B1C02">
        <w:rPr>
          <w:lang w:eastAsia="en-IN"/>
        </w:rPr>
        <w:t xml:space="preserve"> the backend services that are required to deploy CertScan application.</w:t>
      </w:r>
      <w:r w:rsidR="005E77AE">
        <w:rPr>
          <w:lang w:eastAsia="en-IN"/>
        </w:rPr>
        <w:br/>
      </w:r>
      <w:r w:rsidR="005E77AE" w:rsidRPr="005E77AE">
        <w:rPr>
          <w:noProof/>
          <w:lang w:eastAsia="en-IN"/>
        </w:rPr>
        <w:drawing>
          <wp:inline distT="0" distB="0" distL="0" distR="0" wp14:anchorId="55BF9C18" wp14:editId="32D427C6">
            <wp:extent cx="5471634" cy="2225233"/>
            <wp:effectExtent l="0" t="0" r="0" b="3810"/>
            <wp:docPr id="2388198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19884" name="Picture 1" descr="A screenshot of a computer screen&#10;&#10;Description automatically generated"/>
                    <pic:cNvPicPr/>
                  </pic:nvPicPr>
                  <pic:blipFill>
                    <a:blip r:embed="rId112"/>
                    <a:stretch>
                      <a:fillRect/>
                    </a:stretch>
                  </pic:blipFill>
                  <pic:spPr>
                    <a:xfrm>
                      <a:off x="0" y="0"/>
                      <a:ext cx="5471634" cy="2225233"/>
                    </a:xfrm>
                    <a:prstGeom prst="rect">
                      <a:avLst/>
                    </a:prstGeom>
                  </pic:spPr>
                </pic:pic>
              </a:graphicData>
            </a:graphic>
          </wp:inline>
        </w:drawing>
      </w:r>
    </w:p>
    <w:p w14:paraId="652DE761" w14:textId="0802EE66" w:rsidR="0073235E" w:rsidRDefault="005B1C02" w:rsidP="005E77AE">
      <w:pPr>
        <w:pStyle w:val="RapASEBodyCopy"/>
        <w:numPr>
          <w:ilvl w:val="0"/>
          <w:numId w:val="34"/>
        </w:numPr>
        <w:rPr>
          <w:lang w:eastAsia="en-IN"/>
        </w:rPr>
      </w:pPr>
      <w:r w:rsidRPr="005E77AE">
        <w:rPr>
          <w:lang w:eastAsia="en-IN"/>
        </w:rPr>
        <w:t xml:space="preserve">Run </w:t>
      </w:r>
      <w:r w:rsidR="005E77AE" w:rsidRPr="00251440">
        <w:rPr>
          <w:rFonts w:ascii="Courier New" w:eastAsia="Roboto" w:hAnsi="Courier New" w:cs="Courier New"/>
          <w:b/>
          <w:bCs/>
          <w:color w:val="16191F"/>
          <w:lang w:val="en-IN"/>
        </w:rPr>
        <w:t>cd</w:t>
      </w:r>
      <w:r w:rsidR="005E77AE" w:rsidRPr="00251440">
        <w:rPr>
          <w:lang w:eastAsia="en-IN"/>
        </w:rPr>
        <w:t xml:space="preserve"> </w:t>
      </w:r>
      <w:r w:rsidR="005E77AE" w:rsidRPr="00251440">
        <w:rPr>
          <w:rFonts w:ascii="Courier New" w:eastAsia="Roboto" w:hAnsi="Courier New" w:cs="Courier New"/>
          <w:b/>
          <w:bCs/>
          <w:color w:val="16191F"/>
          <w:lang w:val="en-IN"/>
        </w:rPr>
        <w:t>~/certscan-kubernetes-kustomize/</w:t>
      </w:r>
      <w:r w:rsidR="005E77AE">
        <w:rPr>
          <w:rFonts w:ascii="Courier New" w:eastAsia="Roboto" w:hAnsi="Courier New" w:cs="Courier New"/>
          <w:b/>
          <w:bCs/>
          <w:color w:val="16191F"/>
          <w:lang w:val="en-IN"/>
        </w:rPr>
        <w:t>frontend</w:t>
      </w:r>
      <w:r w:rsidR="005E77AE" w:rsidRPr="00251440">
        <w:rPr>
          <w:rFonts w:ascii="Courier New" w:eastAsia="Roboto" w:hAnsi="Courier New" w:cs="Courier New"/>
          <w:b/>
          <w:bCs/>
          <w:color w:val="16191F"/>
          <w:lang w:val="en-IN"/>
        </w:rPr>
        <w:t>-services</w:t>
      </w:r>
      <w:r w:rsidR="005E77AE">
        <w:rPr>
          <w:rFonts w:ascii="Courier New" w:eastAsia="Roboto" w:hAnsi="Courier New" w:cs="Courier New"/>
          <w:b/>
          <w:bCs/>
          <w:color w:val="16191F"/>
          <w:lang w:val="en-IN"/>
        </w:rPr>
        <w:t>/nfs</w:t>
      </w:r>
      <w:r w:rsidR="005E77AE" w:rsidRPr="00251440">
        <w:rPr>
          <w:rFonts w:ascii="Courier New" w:eastAsia="Roboto" w:hAnsi="Courier New" w:cs="Courier New"/>
          <w:b/>
          <w:bCs/>
          <w:color w:val="16191F"/>
          <w:lang w:val="en-IN"/>
        </w:rPr>
        <w:t xml:space="preserve"> </w:t>
      </w:r>
      <w:r w:rsidR="005E77AE" w:rsidRPr="00251440">
        <w:rPr>
          <w:lang w:eastAsia="en-IN"/>
        </w:rPr>
        <w:t>command to</w:t>
      </w:r>
      <w:r w:rsidR="005E77AE">
        <w:rPr>
          <w:lang w:eastAsia="en-IN"/>
        </w:rPr>
        <w:t xml:space="preserve"> navigate to the frontend</w:t>
      </w:r>
      <w:r w:rsidR="005E77AE" w:rsidRPr="00BA48CC">
        <w:rPr>
          <w:lang w:eastAsia="en-IN"/>
        </w:rPr>
        <w:t>-services</w:t>
      </w:r>
      <w:r w:rsidR="005E77AE">
        <w:rPr>
          <w:lang w:eastAsia="en-IN"/>
        </w:rPr>
        <w:t xml:space="preserve"> </w:t>
      </w:r>
      <w:r w:rsidR="005E77AE">
        <w:rPr>
          <w:lang w:eastAsia="en-IN"/>
        </w:rPr>
        <w:sym w:font="Wingdings" w:char="F0E0"/>
      </w:r>
      <w:r w:rsidR="005E77AE">
        <w:rPr>
          <w:lang w:eastAsia="en-IN"/>
        </w:rPr>
        <w:t xml:space="preserve"> nfs folder.</w:t>
      </w:r>
      <w:r w:rsidR="005E77AE">
        <w:rPr>
          <w:lang w:eastAsia="en-IN"/>
        </w:rPr>
        <w:br/>
      </w:r>
      <w:r w:rsidR="005E77AE" w:rsidRPr="005E77AE">
        <w:rPr>
          <w:noProof/>
          <w:lang w:eastAsia="en-IN"/>
        </w:rPr>
        <w:drawing>
          <wp:inline distT="0" distB="0" distL="0" distR="0" wp14:anchorId="2D114978" wp14:editId="0A9F0FD2">
            <wp:extent cx="5731510" cy="617855"/>
            <wp:effectExtent l="0" t="0" r="0" b="0"/>
            <wp:docPr id="94835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56970" name=""/>
                    <pic:cNvPicPr/>
                  </pic:nvPicPr>
                  <pic:blipFill>
                    <a:blip r:embed="rId113"/>
                    <a:stretch>
                      <a:fillRect/>
                    </a:stretch>
                  </pic:blipFill>
                  <pic:spPr>
                    <a:xfrm>
                      <a:off x="0" y="0"/>
                      <a:ext cx="5731510" cy="617855"/>
                    </a:xfrm>
                    <a:prstGeom prst="rect">
                      <a:avLst/>
                    </a:prstGeom>
                  </pic:spPr>
                </pic:pic>
              </a:graphicData>
            </a:graphic>
          </wp:inline>
        </w:drawing>
      </w:r>
    </w:p>
    <w:p w14:paraId="23C115BC" w14:textId="40EF10CA" w:rsidR="005B1C02" w:rsidRDefault="005B1C02">
      <w:pPr>
        <w:pStyle w:val="RapASEBodyCopy"/>
        <w:numPr>
          <w:ilvl w:val="0"/>
          <w:numId w:val="34"/>
        </w:numPr>
        <w:rPr>
          <w:lang w:eastAsia="en-IN"/>
        </w:rPr>
      </w:pPr>
      <w:r>
        <w:rPr>
          <w:lang w:eastAsia="en-IN"/>
        </w:rPr>
        <w:t xml:space="preserve">Run </w:t>
      </w:r>
      <w:r w:rsidR="00415EB9">
        <w:rPr>
          <w:rFonts w:ascii="Courier New" w:eastAsia="Roboto" w:hAnsi="Courier New" w:cs="Courier New"/>
          <w:b/>
          <w:bCs/>
          <w:color w:val="16191F"/>
          <w:lang w:val="en-IN"/>
        </w:rPr>
        <w:t>k</w:t>
      </w:r>
      <w:r w:rsidRPr="005B1C02">
        <w:rPr>
          <w:rFonts w:ascii="Courier New" w:eastAsia="Roboto" w:hAnsi="Courier New" w:cs="Courier New"/>
          <w:b/>
          <w:bCs/>
          <w:color w:val="16191F"/>
          <w:lang w:val="en-IN"/>
        </w:rPr>
        <w:t>ubectl apply -k .</w:t>
      </w:r>
      <w:r>
        <w:rPr>
          <w:rFonts w:ascii="Courier New" w:eastAsia="Roboto" w:hAnsi="Courier New" w:cs="Courier New"/>
          <w:b/>
          <w:bCs/>
          <w:color w:val="16191F"/>
          <w:lang w:val="en-IN"/>
        </w:rPr>
        <w:t xml:space="preserve"> </w:t>
      </w:r>
      <w:r>
        <w:rPr>
          <w:lang w:eastAsia="en-IN"/>
        </w:rPr>
        <w:t>command t</w:t>
      </w:r>
      <w:r w:rsidRPr="00206261">
        <w:rPr>
          <w:lang w:eastAsia="en-IN"/>
        </w:rPr>
        <w:t>o</w:t>
      </w:r>
      <w:r>
        <w:rPr>
          <w:lang w:eastAsia="en-IN"/>
        </w:rPr>
        <w:t xml:space="preserve"> </w:t>
      </w:r>
      <w:r w:rsidR="00AC1797">
        <w:rPr>
          <w:lang w:eastAsia="en-IN"/>
        </w:rPr>
        <w:t>execute</w:t>
      </w:r>
      <w:r>
        <w:rPr>
          <w:lang w:eastAsia="en-IN"/>
        </w:rPr>
        <w:t xml:space="preserve"> the </w:t>
      </w:r>
      <w:r w:rsidR="005D508E">
        <w:rPr>
          <w:lang w:eastAsia="en-IN"/>
        </w:rPr>
        <w:t xml:space="preserve">frontend services that are required to deploy </w:t>
      </w:r>
      <w:r>
        <w:rPr>
          <w:lang w:eastAsia="en-IN"/>
        </w:rPr>
        <w:t xml:space="preserve">CertScan </w:t>
      </w:r>
      <w:r w:rsidR="005D508E">
        <w:rPr>
          <w:lang w:eastAsia="en-IN"/>
        </w:rPr>
        <w:t>application</w:t>
      </w:r>
      <w:r>
        <w:rPr>
          <w:lang w:eastAsia="en-IN"/>
        </w:rPr>
        <w:t>.</w:t>
      </w:r>
    </w:p>
    <w:p w14:paraId="6443D124" w14:textId="0BFC960D" w:rsidR="0073235E" w:rsidRDefault="005D508E" w:rsidP="0073235E">
      <w:pPr>
        <w:pStyle w:val="RapASEBodyCopy"/>
        <w:ind w:left="720"/>
        <w:rPr>
          <w:lang w:eastAsia="en-IN"/>
        </w:rPr>
      </w:pPr>
      <w:r w:rsidRPr="005D508E">
        <w:rPr>
          <w:noProof/>
          <w:lang w:eastAsia="en-IN"/>
        </w:rPr>
        <w:lastRenderedPageBreak/>
        <w:drawing>
          <wp:inline distT="0" distB="0" distL="0" distR="0" wp14:anchorId="74151536" wp14:editId="00DADC5E">
            <wp:extent cx="5731510" cy="4173855"/>
            <wp:effectExtent l="0" t="0" r="0" b="0"/>
            <wp:docPr id="78140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0949" name=""/>
                    <pic:cNvPicPr/>
                  </pic:nvPicPr>
                  <pic:blipFill>
                    <a:blip r:embed="rId114"/>
                    <a:stretch>
                      <a:fillRect/>
                    </a:stretch>
                  </pic:blipFill>
                  <pic:spPr>
                    <a:xfrm>
                      <a:off x="0" y="0"/>
                      <a:ext cx="5731510" cy="4173855"/>
                    </a:xfrm>
                    <a:prstGeom prst="rect">
                      <a:avLst/>
                    </a:prstGeom>
                  </pic:spPr>
                </pic:pic>
              </a:graphicData>
            </a:graphic>
          </wp:inline>
        </w:drawing>
      </w:r>
    </w:p>
    <w:p w14:paraId="549E079F" w14:textId="1A279CB6" w:rsidR="005B1C02" w:rsidRDefault="005B1C02">
      <w:pPr>
        <w:pStyle w:val="RapASEBodyCopy"/>
        <w:numPr>
          <w:ilvl w:val="0"/>
          <w:numId w:val="34"/>
        </w:numPr>
        <w:rPr>
          <w:lang w:eastAsia="en-IN"/>
        </w:rPr>
      </w:pPr>
      <w:r>
        <w:rPr>
          <w:lang w:eastAsia="en-IN"/>
        </w:rPr>
        <w:t xml:space="preserve">Run </w:t>
      </w:r>
      <w:r w:rsidR="00415EB9" w:rsidRPr="00415EB9">
        <w:rPr>
          <w:rFonts w:ascii="Courier New" w:eastAsia="Roboto" w:hAnsi="Courier New" w:cs="Courier New"/>
          <w:b/>
          <w:bCs/>
          <w:color w:val="16191F"/>
          <w:lang w:val="en-IN"/>
        </w:rPr>
        <w:t>cd ~</w:t>
      </w:r>
      <w:r w:rsidR="000A2F4F" w:rsidRPr="00415EB9">
        <w:rPr>
          <w:rFonts w:ascii="Courier New" w:eastAsia="Roboto" w:hAnsi="Courier New" w:cs="Courier New"/>
          <w:b/>
          <w:bCs/>
          <w:color w:val="16191F"/>
          <w:lang w:val="en-IN"/>
        </w:rPr>
        <w:t>/certscan-kube</w:t>
      </w:r>
      <w:r w:rsidR="00FF2B2C">
        <w:rPr>
          <w:rFonts w:ascii="Courier New" w:eastAsia="Roboto" w:hAnsi="Courier New" w:cs="Courier New"/>
          <w:b/>
          <w:bCs/>
          <w:color w:val="16191F"/>
          <w:lang w:val="en-IN"/>
        </w:rPr>
        <w:t>r</w:t>
      </w:r>
      <w:r w:rsidR="000A2F4F" w:rsidRPr="00415EB9">
        <w:rPr>
          <w:rFonts w:ascii="Courier New" w:eastAsia="Roboto" w:hAnsi="Courier New" w:cs="Courier New"/>
          <w:b/>
          <w:bCs/>
          <w:color w:val="16191F"/>
          <w:lang w:val="en-IN"/>
        </w:rPr>
        <w:t>netes-kustomize</w:t>
      </w:r>
      <w:r w:rsidR="00C379BD" w:rsidRPr="00415EB9">
        <w:rPr>
          <w:rFonts w:ascii="Courier New" w:eastAsia="Roboto" w:hAnsi="Courier New" w:cs="Courier New"/>
          <w:b/>
          <w:bCs/>
          <w:color w:val="16191F"/>
          <w:lang w:val="en-IN"/>
        </w:rPr>
        <w:t>/haproxy-ingress</w:t>
      </w:r>
      <w:r w:rsidR="00C379BD">
        <w:rPr>
          <w:lang w:eastAsia="en-IN"/>
        </w:rPr>
        <w:t xml:space="preserve"> </w:t>
      </w:r>
      <w:r>
        <w:rPr>
          <w:lang w:eastAsia="en-IN"/>
        </w:rPr>
        <w:t xml:space="preserve">command to </w:t>
      </w:r>
      <w:r w:rsidR="008058EE">
        <w:rPr>
          <w:lang w:eastAsia="en-IN"/>
        </w:rPr>
        <w:t>navigate to</w:t>
      </w:r>
      <w:r>
        <w:rPr>
          <w:lang w:eastAsia="en-IN"/>
        </w:rPr>
        <w:t xml:space="preserve"> the </w:t>
      </w:r>
      <w:r w:rsidRPr="00415EB9">
        <w:rPr>
          <w:lang w:eastAsia="en-IN"/>
        </w:rPr>
        <w:t>haproxy-ingress</w:t>
      </w:r>
      <w:r>
        <w:rPr>
          <w:lang w:eastAsia="en-IN"/>
        </w:rPr>
        <w:t xml:space="preserve"> folder.</w:t>
      </w:r>
    </w:p>
    <w:p w14:paraId="58572084" w14:textId="5A772B65" w:rsidR="0073235E" w:rsidRDefault="00FF2B2C" w:rsidP="0073235E">
      <w:pPr>
        <w:pStyle w:val="RapASEBodyCopy"/>
        <w:ind w:left="720"/>
        <w:rPr>
          <w:lang w:eastAsia="en-IN"/>
        </w:rPr>
      </w:pPr>
      <w:r w:rsidRPr="00FF2B2C">
        <w:rPr>
          <w:noProof/>
          <w:lang w:eastAsia="en-IN"/>
        </w:rPr>
        <w:drawing>
          <wp:inline distT="0" distB="0" distL="0" distR="0" wp14:anchorId="28C8B47C" wp14:editId="4401D4CF">
            <wp:extent cx="5641956" cy="8001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77751" cy="805176"/>
                    </a:xfrm>
                    <a:prstGeom prst="rect">
                      <a:avLst/>
                    </a:prstGeom>
                  </pic:spPr>
                </pic:pic>
              </a:graphicData>
            </a:graphic>
          </wp:inline>
        </w:drawing>
      </w:r>
    </w:p>
    <w:p w14:paraId="690DA022" w14:textId="78CDD017" w:rsidR="0073235E" w:rsidRDefault="005B1C02">
      <w:pPr>
        <w:pStyle w:val="RapASEBodyCopy"/>
        <w:numPr>
          <w:ilvl w:val="0"/>
          <w:numId w:val="34"/>
        </w:numPr>
        <w:rPr>
          <w:lang w:eastAsia="en-IN"/>
        </w:rPr>
      </w:pPr>
      <w:r>
        <w:rPr>
          <w:lang w:eastAsia="en-IN"/>
        </w:rPr>
        <w:t xml:space="preserve">Run </w:t>
      </w:r>
      <w:r w:rsidR="00415EB9">
        <w:rPr>
          <w:rFonts w:ascii="Courier New" w:eastAsia="Roboto" w:hAnsi="Courier New" w:cs="Courier New"/>
          <w:b/>
          <w:bCs/>
          <w:color w:val="16191F"/>
          <w:lang w:val="en-IN"/>
        </w:rPr>
        <w:t>k</w:t>
      </w:r>
      <w:r w:rsidRPr="005B1C02">
        <w:rPr>
          <w:rFonts w:ascii="Courier New" w:eastAsia="Roboto" w:hAnsi="Courier New" w:cs="Courier New"/>
          <w:b/>
          <w:bCs/>
          <w:color w:val="16191F"/>
          <w:lang w:val="en-IN"/>
        </w:rPr>
        <w:t>ubectl apply -k .</w:t>
      </w:r>
      <w:r>
        <w:rPr>
          <w:rFonts w:ascii="Courier New" w:eastAsia="Roboto" w:hAnsi="Courier New" w:cs="Courier New"/>
          <w:b/>
          <w:bCs/>
          <w:color w:val="16191F"/>
          <w:lang w:val="en-IN"/>
        </w:rPr>
        <w:t xml:space="preserve"> </w:t>
      </w:r>
      <w:r>
        <w:rPr>
          <w:lang w:eastAsia="en-IN"/>
        </w:rPr>
        <w:t>command t</w:t>
      </w:r>
      <w:r w:rsidRPr="00206261">
        <w:rPr>
          <w:lang w:eastAsia="en-IN"/>
        </w:rPr>
        <w:t>o</w:t>
      </w:r>
      <w:r>
        <w:rPr>
          <w:lang w:eastAsia="en-IN"/>
        </w:rPr>
        <w:t xml:space="preserve"> </w:t>
      </w:r>
      <w:r w:rsidR="00AC1797">
        <w:rPr>
          <w:lang w:eastAsia="en-IN"/>
        </w:rPr>
        <w:t>execute</w:t>
      </w:r>
      <w:r>
        <w:rPr>
          <w:lang w:eastAsia="en-IN"/>
        </w:rPr>
        <w:t xml:space="preserve"> the haproxy-ingress related services.</w:t>
      </w:r>
    </w:p>
    <w:p w14:paraId="205D3774" w14:textId="7C78E4A8" w:rsidR="00DC004D" w:rsidRDefault="00786F1D" w:rsidP="00786F1D">
      <w:pPr>
        <w:pStyle w:val="RapASEBodyCopy"/>
        <w:ind w:left="720"/>
        <w:rPr>
          <w:lang w:eastAsia="en-IN"/>
        </w:rPr>
      </w:pPr>
      <w:r w:rsidRPr="00786F1D">
        <w:rPr>
          <w:noProof/>
          <w:lang w:eastAsia="en-IN"/>
        </w:rPr>
        <w:drawing>
          <wp:inline distT="0" distB="0" distL="0" distR="0" wp14:anchorId="1ADB421F" wp14:editId="787E808B">
            <wp:extent cx="5743116" cy="12573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7850" cy="1262715"/>
                    </a:xfrm>
                    <a:prstGeom prst="rect">
                      <a:avLst/>
                    </a:prstGeom>
                  </pic:spPr>
                </pic:pic>
              </a:graphicData>
            </a:graphic>
          </wp:inline>
        </w:drawing>
      </w:r>
    </w:p>
    <w:p w14:paraId="0D60DBBC" w14:textId="1CDEDE4E" w:rsidR="005D508E" w:rsidRDefault="005D508E" w:rsidP="005D508E">
      <w:pPr>
        <w:pStyle w:val="RapASEBodyCopy"/>
        <w:numPr>
          <w:ilvl w:val="0"/>
          <w:numId w:val="34"/>
        </w:numPr>
        <w:rPr>
          <w:lang w:eastAsia="en-IN"/>
        </w:rPr>
      </w:pPr>
      <w:r>
        <w:rPr>
          <w:lang w:eastAsia="en-IN"/>
        </w:rPr>
        <w:t xml:space="preserve">Run </w:t>
      </w:r>
      <w:r w:rsidRPr="00415EB9">
        <w:rPr>
          <w:rFonts w:ascii="Courier New" w:eastAsia="Roboto" w:hAnsi="Courier New" w:cs="Courier New"/>
          <w:b/>
          <w:bCs/>
          <w:color w:val="16191F"/>
          <w:lang w:val="en-IN"/>
        </w:rPr>
        <w:t>cd ~/certscan-kube</w:t>
      </w:r>
      <w:r>
        <w:rPr>
          <w:rFonts w:ascii="Courier New" w:eastAsia="Roboto" w:hAnsi="Courier New" w:cs="Courier New"/>
          <w:b/>
          <w:bCs/>
          <w:color w:val="16191F"/>
          <w:lang w:val="en-IN"/>
        </w:rPr>
        <w:t>r</w:t>
      </w:r>
      <w:r w:rsidRPr="00415EB9">
        <w:rPr>
          <w:rFonts w:ascii="Courier New" w:eastAsia="Roboto" w:hAnsi="Courier New" w:cs="Courier New"/>
          <w:b/>
          <w:bCs/>
          <w:color w:val="16191F"/>
          <w:lang w:val="en-IN"/>
        </w:rPr>
        <w:t>netes-kustomize/</w:t>
      </w:r>
      <w:r>
        <w:rPr>
          <w:rFonts w:ascii="Courier New" w:eastAsia="Roboto" w:hAnsi="Courier New" w:cs="Courier New"/>
          <w:b/>
          <w:bCs/>
          <w:color w:val="16191F"/>
          <w:lang w:val="en-IN"/>
        </w:rPr>
        <w:t>logaggregation</w:t>
      </w:r>
      <w:r>
        <w:rPr>
          <w:lang w:eastAsia="en-IN"/>
        </w:rPr>
        <w:t xml:space="preserve"> command to navigate to the logaggregation folder.</w:t>
      </w:r>
      <w:r>
        <w:rPr>
          <w:lang w:eastAsia="en-IN"/>
        </w:rPr>
        <w:br/>
      </w:r>
      <w:r w:rsidR="00E23B2A" w:rsidRPr="00E23B2A">
        <w:rPr>
          <w:noProof/>
          <w:lang w:eastAsia="en-IN"/>
        </w:rPr>
        <w:drawing>
          <wp:inline distT="0" distB="0" distL="0" distR="0" wp14:anchorId="2323F185" wp14:editId="2D8164C5">
            <wp:extent cx="5731510" cy="603885"/>
            <wp:effectExtent l="0" t="0" r="0" b="0"/>
            <wp:docPr id="1932800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00546" name=""/>
                    <pic:cNvPicPr/>
                  </pic:nvPicPr>
                  <pic:blipFill>
                    <a:blip r:embed="rId117"/>
                    <a:stretch>
                      <a:fillRect/>
                    </a:stretch>
                  </pic:blipFill>
                  <pic:spPr>
                    <a:xfrm>
                      <a:off x="0" y="0"/>
                      <a:ext cx="5731510" cy="603885"/>
                    </a:xfrm>
                    <a:prstGeom prst="rect">
                      <a:avLst/>
                    </a:prstGeom>
                  </pic:spPr>
                </pic:pic>
              </a:graphicData>
            </a:graphic>
          </wp:inline>
        </w:drawing>
      </w:r>
    </w:p>
    <w:p w14:paraId="3BB4ECA5" w14:textId="1DD0DFA0" w:rsidR="005D508E" w:rsidRDefault="005D508E" w:rsidP="005D508E">
      <w:pPr>
        <w:pStyle w:val="RapASEBodyCopy"/>
        <w:numPr>
          <w:ilvl w:val="0"/>
          <w:numId w:val="34"/>
        </w:numPr>
        <w:rPr>
          <w:lang w:eastAsia="en-IN"/>
        </w:rPr>
      </w:pPr>
      <w:r>
        <w:rPr>
          <w:lang w:eastAsia="en-IN"/>
        </w:rPr>
        <w:lastRenderedPageBreak/>
        <w:t xml:space="preserve">Run </w:t>
      </w:r>
      <w:r>
        <w:rPr>
          <w:rFonts w:ascii="Courier New" w:eastAsia="Roboto" w:hAnsi="Courier New" w:cs="Courier New"/>
          <w:b/>
          <w:bCs/>
          <w:color w:val="16191F"/>
          <w:lang w:val="en-IN"/>
        </w:rPr>
        <w:t>k</w:t>
      </w:r>
      <w:r w:rsidRPr="005B1C02">
        <w:rPr>
          <w:rFonts w:ascii="Courier New" w:eastAsia="Roboto" w:hAnsi="Courier New" w:cs="Courier New"/>
          <w:b/>
          <w:bCs/>
          <w:color w:val="16191F"/>
          <w:lang w:val="en-IN"/>
        </w:rPr>
        <w:t>ubectl apply -k .</w:t>
      </w:r>
      <w:r>
        <w:rPr>
          <w:rFonts w:ascii="Courier New" w:eastAsia="Roboto" w:hAnsi="Courier New" w:cs="Courier New"/>
          <w:b/>
          <w:bCs/>
          <w:color w:val="16191F"/>
          <w:lang w:val="en-IN"/>
        </w:rPr>
        <w:t xml:space="preserve"> </w:t>
      </w:r>
      <w:r>
        <w:rPr>
          <w:lang w:eastAsia="en-IN"/>
        </w:rPr>
        <w:t>command t</w:t>
      </w:r>
      <w:r w:rsidRPr="00206261">
        <w:rPr>
          <w:lang w:eastAsia="en-IN"/>
        </w:rPr>
        <w:t>o</w:t>
      </w:r>
      <w:r>
        <w:rPr>
          <w:lang w:eastAsia="en-IN"/>
        </w:rPr>
        <w:t xml:space="preserve"> execute the logaggregation related services.</w:t>
      </w:r>
      <w:r>
        <w:rPr>
          <w:lang w:eastAsia="en-IN"/>
        </w:rPr>
        <w:br/>
      </w:r>
      <w:r w:rsidR="00E23B2A" w:rsidRPr="00E23B2A">
        <w:rPr>
          <w:noProof/>
          <w:lang w:eastAsia="en-IN"/>
        </w:rPr>
        <w:drawing>
          <wp:inline distT="0" distB="0" distL="0" distR="0" wp14:anchorId="711FB04C" wp14:editId="650F205A">
            <wp:extent cx="5731510" cy="1397000"/>
            <wp:effectExtent l="0" t="0" r="0" b="0"/>
            <wp:docPr id="1808858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58199" name="Picture 1" descr="A screenshot of a computer&#10;&#10;Description automatically generated"/>
                    <pic:cNvPicPr/>
                  </pic:nvPicPr>
                  <pic:blipFill>
                    <a:blip r:embed="rId118"/>
                    <a:stretch>
                      <a:fillRect/>
                    </a:stretch>
                  </pic:blipFill>
                  <pic:spPr>
                    <a:xfrm>
                      <a:off x="0" y="0"/>
                      <a:ext cx="5731510" cy="1397000"/>
                    </a:xfrm>
                    <a:prstGeom prst="rect">
                      <a:avLst/>
                    </a:prstGeom>
                  </pic:spPr>
                </pic:pic>
              </a:graphicData>
            </a:graphic>
          </wp:inline>
        </w:drawing>
      </w:r>
    </w:p>
    <w:p w14:paraId="7D5C076C" w14:textId="2F4C5B59" w:rsidR="0009281F" w:rsidRDefault="00DC004D">
      <w:pPr>
        <w:pStyle w:val="RapASEBodyCopy"/>
        <w:numPr>
          <w:ilvl w:val="0"/>
          <w:numId w:val="34"/>
        </w:numPr>
        <w:rPr>
          <w:lang w:eastAsia="en-IN"/>
        </w:rPr>
      </w:pPr>
      <w:r>
        <w:rPr>
          <w:lang w:eastAsia="en-IN"/>
        </w:rPr>
        <w:t xml:space="preserve">Run </w:t>
      </w:r>
      <w:r w:rsidR="0009281F">
        <w:rPr>
          <w:rFonts w:ascii="Courier New" w:eastAsia="Roboto" w:hAnsi="Courier New" w:cs="Courier New"/>
          <w:b/>
          <w:bCs/>
          <w:color w:val="16191F"/>
          <w:lang w:val="en-IN"/>
        </w:rPr>
        <w:t xml:space="preserve">cd </w:t>
      </w:r>
      <w:r w:rsidR="0009281F">
        <w:rPr>
          <w:lang w:eastAsia="en-IN"/>
        </w:rPr>
        <w:t>to navigate to $HOME directory.</w:t>
      </w:r>
    </w:p>
    <w:p w14:paraId="1A0997E1" w14:textId="19E08F62" w:rsidR="0009281F" w:rsidRPr="0009281F" w:rsidRDefault="00405CA0" w:rsidP="0009281F">
      <w:pPr>
        <w:pStyle w:val="RapASEBodyCopy"/>
        <w:ind w:left="720"/>
        <w:rPr>
          <w:lang w:eastAsia="en-IN"/>
        </w:rPr>
      </w:pPr>
      <w:r w:rsidRPr="00405CA0">
        <w:rPr>
          <w:noProof/>
          <w:lang w:eastAsia="en-IN"/>
        </w:rPr>
        <w:drawing>
          <wp:inline distT="0" distB="0" distL="0" distR="0" wp14:anchorId="56E9504F" wp14:editId="6B467ED8">
            <wp:extent cx="4901791" cy="715992"/>
            <wp:effectExtent l="0" t="0" r="0" b="0"/>
            <wp:docPr id="1288688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88018" name=""/>
                    <pic:cNvPicPr/>
                  </pic:nvPicPr>
                  <pic:blipFill>
                    <a:blip r:embed="rId119"/>
                    <a:stretch>
                      <a:fillRect/>
                    </a:stretch>
                  </pic:blipFill>
                  <pic:spPr>
                    <a:xfrm>
                      <a:off x="0" y="0"/>
                      <a:ext cx="4929189" cy="719994"/>
                    </a:xfrm>
                    <a:prstGeom prst="rect">
                      <a:avLst/>
                    </a:prstGeom>
                  </pic:spPr>
                </pic:pic>
              </a:graphicData>
            </a:graphic>
          </wp:inline>
        </w:drawing>
      </w:r>
    </w:p>
    <w:p w14:paraId="467C8F7D" w14:textId="0D073AF2" w:rsidR="003D2E27" w:rsidRDefault="0009281F">
      <w:pPr>
        <w:pStyle w:val="RapASEBodyCopy"/>
        <w:numPr>
          <w:ilvl w:val="0"/>
          <w:numId w:val="34"/>
        </w:numPr>
        <w:rPr>
          <w:lang w:eastAsia="en-IN"/>
        </w:rPr>
      </w:pPr>
      <w:r>
        <w:rPr>
          <w:lang w:eastAsia="en-IN"/>
        </w:rPr>
        <w:t xml:space="preserve">Run </w:t>
      </w:r>
      <w:r>
        <w:rPr>
          <w:rFonts w:ascii="Courier New" w:eastAsia="Roboto" w:hAnsi="Courier New" w:cs="Courier New"/>
          <w:b/>
          <w:bCs/>
          <w:color w:val="16191F"/>
          <w:lang w:val="en-IN"/>
        </w:rPr>
        <w:t>k</w:t>
      </w:r>
      <w:r w:rsidR="00DC004D" w:rsidRPr="00DC004D">
        <w:rPr>
          <w:rFonts w:ascii="Courier New" w:eastAsia="Roboto" w:hAnsi="Courier New" w:cs="Courier New"/>
          <w:b/>
          <w:bCs/>
          <w:color w:val="16191F"/>
          <w:lang w:val="en-IN"/>
        </w:rPr>
        <w:t>ubectl get pods</w:t>
      </w:r>
      <w:r w:rsidR="00DC004D">
        <w:rPr>
          <w:lang w:eastAsia="en-IN"/>
        </w:rPr>
        <w:t xml:space="preserve"> to verify the status of all CertScan services. </w:t>
      </w:r>
    </w:p>
    <w:p w14:paraId="42365C33" w14:textId="6B87C31D" w:rsidR="009E6E55" w:rsidRDefault="003D2E27" w:rsidP="003D2E27">
      <w:pPr>
        <w:pStyle w:val="RapASEBodyCopy"/>
        <w:ind w:left="720"/>
        <w:rPr>
          <w:lang w:eastAsia="en-IN"/>
        </w:rPr>
      </w:pPr>
      <w:r w:rsidRPr="003D2E27">
        <w:rPr>
          <w:b/>
          <w:bCs/>
          <w:lang w:eastAsia="en-IN"/>
        </w:rPr>
        <w:t>Note</w:t>
      </w:r>
      <w:r w:rsidR="009E6E55">
        <w:rPr>
          <w:b/>
          <w:bCs/>
          <w:lang w:eastAsia="en-IN"/>
        </w:rPr>
        <w:t>s</w:t>
      </w:r>
      <w:r w:rsidRPr="003D2E27">
        <w:rPr>
          <w:b/>
          <w:bCs/>
          <w:lang w:eastAsia="en-IN"/>
        </w:rPr>
        <w:t>:</w:t>
      </w:r>
      <w:r>
        <w:rPr>
          <w:lang w:eastAsia="en-IN"/>
        </w:rPr>
        <w:t xml:space="preserve"> </w:t>
      </w:r>
    </w:p>
    <w:p w14:paraId="53093C96" w14:textId="6128420C" w:rsidR="00DC004D" w:rsidRDefault="003D2E27" w:rsidP="009E6E55">
      <w:pPr>
        <w:pStyle w:val="RapASEBodyCopy"/>
        <w:numPr>
          <w:ilvl w:val="5"/>
          <w:numId w:val="1"/>
        </w:numPr>
        <w:ind w:left="1418"/>
        <w:rPr>
          <w:lang w:eastAsia="en-IN"/>
        </w:rPr>
      </w:pPr>
      <w:r>
        <w:t>E</w:t>
      </w:r>
      <w:r w:rsidRPr="00DC004D">
        <w:t xml:space="preserve">xcept </w:t>
      </w:r>
      <w:r>
        <w:t>flyway service, i</w:t>
      </w:r>
      <w:r w:rsidR="00DC004D">
        <w:t xml:space="preserve">f any of the service status is displaying other than </w:t>
      </w:r>
      <w:r w:rsidR="00DC004D" w:rsidRPr="003F6570">
        <w:rPr>
          <w:b/>
          <w:bCs/>
        </w:rPr>
        <w:t>‘Running</w:t>
      </w:r>
      <w:r w:rsidR="00DC004D">
        <w:rPr>
          <w:b/>
          <w:bCs/>
        </w:rPr>
        <w:t>’</w:t>
      </w:r>
      <w:r w:rsidR="00DC004D">
        <w:t>, then it is recommended to wait for some time</w:t>
      </w:r>
      <w:r>
        <w:t xml:space="preserve"> (at least for </w:t>
      </w:r>
      <w:r w:rsidR="000E5193">
        <w:t>3</w:t>
      </w:r>
      <w:r>
        <w:t>0 minutes)</w:t>
      </w:r>
      <w:r w:rsidR="00DC004D">
        <w:t xml:space="preserve"> and try again with the same command. </w:t>
      </w:r>
    </w:p>
    <w:p w14:paraId="3ABBD2A9" w14:textId="1308AD38" w:rsidR="0066150B" w:rsidRDefault="0066150B" w:rsidP="0066150B">
      <w:pPr>
        <w:pStyle w:val="RapASEBodyCopy"/>
        <w:numPr>
          <w:ilvl w:val="5"/>
          <w:numId w:val="1"/>
        </w:numPr>
        <w:ind w:left="1418"/>
        <w:rPr>
          <w:lang w:eastAsia="en-IN"/>
        </w:rPr>
      </w:pPr>
      <w:r>
        <w:t xml:space="preserve">The status of the flyway service should be displayed as </w:t>
      </w:r>
      <w:r w:rsidRPr="00DC004D">
        <w:rPr>
          <w:b/>
          <w:bCs/>
        </w:rPr>
        <w:t>‘Completed</w:t>
      </w:r>
      <w:r>
        <w:rPr>
          <w:b/>
          <w:bCs/>
        </w:rPr>
        <w:t>’</w:t>
      </w:r>
      <w:r>
        <w:t>.</w:t>
      </w:r>
    </w:p>
    <w:p w14:paraId="44AB45B2" w14:textId="60C1EFB6" w:rsidR="00DC004D" w:rsidRDefault="00A33A80" w:rsidP="00DC004D">
      <w:pPr>
        <w:pStyle w:val="RapASEBodyCopy"/>
        <w:ind w:left="720"/>
        <w:rPr>
          <w:lang w:eastAsia="en-IN"/>
        </w:rPr>
      </w:pPr>
      <w:r w:rsidRPr="00A33A80">
        <w:rPr>
          <w:noProof/>
          <w:lang w:eastAsia="en-IN"/>
        </w:rPr>
        <w:drawing>
          <wp:inline distT="0" distB="0" distL="0" distR="0" wp14:anchorId="0B1607DD" wp14:editId="0F3AB3D0">
            <wp:extent cx="5189220" cy="1554581"/>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01445" cy="1558243"/>
                    </a:xfrm>
                    <a:prstGeom prst="rect">
                      <a:avLst/>
                    </a:prstGeom>
                  </pic:spPr>
                </pic:pic>
              </a:graphicData>
            </a:graphic>
          </wp:inline>
        </w:drawing>
      </w:r>
    </w:p>
    <w:p w14:paraId="6A111E6F" w14:textId="30A20792" w:rsidR="00AC1797" w:rsidRDefault="00AC1797">
      <w:pPr>
        <w:pStyle w:val="RapASEBodyCopy"/>
        <w:numPr>
          <w:ilvl w:val="0"/>
          <w:numId w:val="34"/>
        </w:numPr>
        <w:rPr>
          <w:lang w:eastAsia="en-IN"/>
        </w:rPr>
      </w:pPr>
      <w:r>
        <w:rPr>
          <w:lang w:eastAsia="en-IN"/>
        </w:rPr>
        <w:t xml:space="preserve">Go to </w:t>
      </w:r>
      <w:r w:rsidRPr="00FD47EC">
        <w:rPr>
          <w:lang w:eastAsia="en-IN"/>
        </w:rPr>
        <w:t>“</w:t>
      </w:r>
      <w:r w:rsidRPr="002A36C7">
        <w:rPr>
          <w:b/>
          <w:bCs/>
          <w:lang w:eastAsia="en-IN"/>
        </w:rPr>
        <w:t>C:\Windows\System32\drivers\etc</w:t>
      </w:r>
      <w:r>
        <w:rPr>
          <w:lang w:eastAsia="en-IN"/>
        </w:rPr>
        <w:t>”</w:t>
      </w:r>
      <w:r w:rsidR="00881BE7">
        <w:rPr>
          <w:lang w:eastAsia="en-IN"/>
        </w:rPr>
        <w:t xml:space="preserve"> folder in your local </w:t>
      </w:r>
      <w:r w:rsidR="005D439C">
        <w:rPr>
          <w:lang w:eastAsia="en-IN"/>
        </w:rPr>
        <w:t xml:space="preserve">windows </w:t>
      </w:r>
      <w:r w:rsidR="00881BE7">
        <w:rPr>
          <w:lang w:eastAsia="en-IN"/>
        </w:rPr>
        <w:t>system.</w:t>
      </w:r>
    </w:p>
    <w:p w14:paraId="17BD95F8" w14:textId="6ABF628E" w:rsidR="002A36C7" w:rsidRDefault="00881BE7">
      <w:pPr>
        <w:pStyle w:val="RapASEBodyCopy"/>
        <w:numPr>
          <w:ilvl w:val="0"/>
          <w:numId w:val="34"/>
        </w:numPr>
        <w:rPr>
          <w:lang w:eastAsia="en-IN"/>
        </w:rPr>
      </w:pPr>
      <w:r>
        <w:rPr>
          <w:lang w:eastAsia="en-IN"/>
        </w:rPr>
        <w:t>Open “</w:t>
      </w:r>
      <w:r w:rsidRPr="002A36C7">
        <w:rPr>
          <w:lang w:eastAsia="en-IN"/>
        </w:rPr>
        <w:t>hosts</w:t>
      </w:r>
      <w:r>
        <w:rPr>
          <w:lang w:eastAsia="en-IN"/>
        </w:rPr>
        <w:t xml:space="preserve">” file in </w:t>
      </w:r>
      <w:r w:rsidR="005D439C">
        <w:rPr>
          <w:lang w:eastAsia="en-IN"/>
        </w:rPr>
        <w:t xml:space="preserve">notepad as an </w:t>
      </w:r>
      <w:r>
        <w:rPr>
          <w:lang w:eastAsia="en-IN"/>
        </w:rPr>
        <w:t>administrator.</w:t>
      </w:r>
    </w:p>
    <w:p w14:paraId="5FD8B303" w14:textId="76C73147" w:rsidR="005D439C" w:rsidRDefault="005D439C" w:rsidP="005D439C">
      <w:pPr>
        <w:pStyle w:val="RapASEBodyCopy"/>
        <w:ind w:left="720"/>
        <w:rPr>
          <w:lang w:eastAsia="en-IN"/>
        </w:rPr>
      </w:pPr>
      <w:r w:rsidRPr="002A36C7">
        <w:rPr>
          <w:b/>
          <w:bCs/>
          <w:lang w:eastAsia="en-IN"/>
        </w:rPr>
        <w:t xml:space="preserve">Note: </w:t>
      </w:r>
      <w:r w:rsidRPr="002A36C7">
        <w:rPr>
          <w:lang w:eastAsia="en-IN"/>
        </w:rPr>
        <w:t>Please</w:t>
      </w:r>
      <w:r>
        <w:rPr>
          <w:lang w:eastAsia="en-IN"/>
        </w:rPr>
        <w:t xml:space="preserve"> contact your System Administrator if you are unable to open this file in admin mode.</w:t>
      </w:r>
    </w:p>
    <w:p w14:paraId="21FD406E" w14:textId="405422E1" w:rsidR="002A36C7" w:rsidRPr="005D439C" w:rsidRDefault="005D439C" w:rsidP="005D439C">
      <w:pPr>
        <w:pStyle w:val="RapASEBodyCopy"/>
        <w:ind w:left="720"/>
        <w:rPr>
          <w:lang w:eastAsia="en-IN"/>
        </w:rPr>
      </w:pPr>
      <w:r w:rsidRPr="005D439C">
        <w:rPr>
          <w:noProof/>
          <w:lang w:eastAsia="en-IN"/>
        </w:rPr>
        <w:lastRenderedPageBreak/>
        <w:drawing>
          <wp:inline distT="0" distB="0" distL="0" distR="0" wp14:anchorId="1043F4F0" wp14:editId="1FB1FF62">
            <wp:extent cx="4655658" cy="1725930"/>
            <wp:effectExtent l="19050" t="19050" r="12065" b="266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55658" cy="1725930"/>
                    </a:xfrm>
                    <a:prstGeom prst="rect">
                      <a:avLst/>
                    </a:prstGeom>
                    <a:ln>
                      <a:solidFill>
                        <a:schemeClr val="tx1"/>
                      </a:solidFill>
                    </a:ln>
                  </pic:spPr>
                </pic:pic>
              </a:graphicData>
            </a:graphic>
          </wp:inline>
        </w:drawing>
      </w:r>
    </w:p>
    <w:p w14:paraId="683A16CA" w14:textId="6F0DE1F0" w:rsidR="00881BE7" w:rsidRDefault="00ED251D">
      <w:pPr>
        <w:pStyle w:val="RapASEBodyCopy"/>
        <w:numPr>
          <w:ilvl w:val="0"/>
          <w:numId w:val="34"/>
        </w:numPr>
        <w:rPr>
          <w:lang w:eastAsia="en-IN"/>
        </w:rPr>
      </w:pPr>
      <w:r>
        <w:rPr>
          <w:lang w:eastAsia="en-IN"/>
        </w:rPr>
        <w:t xml:space="preserve">At the very </w:t>
      </w:r>
      <w:r w:rsidR="00B93DCF">
        <w:rPr>
          <w:lang w:eastAsia="en-IN"/>
        </w:rPr>
        <w:t>bottom</w:t>
      </w:r>
      <w:r>
        <w:rPr>
          <w:lang w:eastAsia="en-IN"/>
        </w:rPr>
        <w:t xml:space="preserve"> of the file, </w:t>
      </w:r>
      <w:r w:rsidR="00B93DCF">
        <w:rPr>
          <w:lang w:eastAsia="en-IN"/>
        </w:rPr>
        <w:t>a</w:t>
      </w:r>
      <w:r w:rsidR="002A36C7">
        <w:rPr>
          <w:lang w:eastAsia="en-IN"/>
        </w:rPr>
        <w:t>dd</w:t>
      </w:r>
      <w:r w:rsidR="00881BE7">
        <w:rPr>
          <w:lang w:eastAsia="en-IN"/>
        </w:rPr>
        <w:t xml:space="preserve"> </w:t>
      </w:r>
      <w:r w:rsidR="00B93DCF">
        <w:rPr>
          <w:lang w:eastAsia="en-IN"/>
        </w:rPr>
        <w:t xml:space="preserve">Master Node System’s </w:t>
      </w:r>
      <w:r w:rsidR="00881BE7">
        <w:rPr>
          <w:lang w:eastAsia="en-IN"/>
        </w:rPr>
        <w:t xml:space="preserve">IP </w:t>
      </w:r>
      <w:r w:rsidR="00B93DCF">
        <w:rPr>
          <w:lang w:eastAsia="en-IN"/>
        </w:rPr>
        <w:t>A</w:t>
      </w:r>
      <w:r w:rsidR="00881BE7">
        <w:rPr>
          <w:lang w:eastAsia="en-IN"/>
        </w:rPr>
        <w:t xml:space="preserve">ddress </w:t>
      </w:r>
      <w:r w:rsidR="00B93DCF">
        <w:rPr>
          <w:lang w:eastAsia="en-IN"/>
        </w:rPr>
        <w:t xml:space="preserve">along with the </w:t>
      </w:r>
      <w:r w:rsidR="005D439C">
        <w:rPr>
          <w:lang w:eastAsia="en-IN"/>
        </w:rPr>
        <w:t xml:space="preserve">URL </w:t>
      </w:r>
      <w:r w:rsidR="00B93DCF">
        <w:rPr>
          <w:lang w:eastAsia="en-IN"/>
        </w:rPr>
        <w:t xml:space="preserve">text </w:t>
      </w:r>
      <w:r w:rsidR="005D439C">
        <w:rPr>
          <w:lang w:eastAsia="en-IN"/>
        </w:rPr>
        <w:t>(</w:t>
      </w:r>
      <w:r w:rsidR="00881BE7" w:rsidRPr="002A36C7">
        <w:rPr>
          <w:b/>
          <w:bCs/>
          <w:lang w:eastAsia="en-IN"/>
        </w:rPr>
        <w:t>portal.certscan.net</w:t>
      </w:r>
      <w:r w:rsidR="005D439C">
        <w:rPr>
          <w:lang w:eastAsia="en-IN"/>
        </w:rPr>
        <w:t xml:space="preserve">) </w:t>
      </w:r>
      <w:r w:rsidR="00881BE7">
        <w:rPr>
          <w:lang w:eastAsia="en-IN"/>
        </w:rPr>
        <w:t>as shown below.</w:t>
      </w:r>
    </w:p>
    <w:p w14:paraId="0FA60D29" w14:textId="06E3A4E6" w:rsidR="005D439C" w:rsidRDefault="00B32B15" w:rsidP="005D439C">
      <w:pPr>
        <w:pStyle w:val="RapASEBodyCopy"/>
        <w:ind w:left="720"/>
        <w:rPr>
          <w:lang w:eastAsia="en-IN"/>
        </w:rPr>
      </w:pPr>
      <w:r w:rsidRPr="00B32B15">
        <w:rPr>
          <w:noProof/>
          <w:lang w:eastAsia="en-IN"/>
        </w:rPr>
        <w:drawing>
          <wp:inline distT="0" distB="0" distL="0" distR="0" wp14:anchorId="6639CE50" wp14:editId="05C4FA25">
            <wp:extent cx="4211269" cy="36042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11269" cy="3604260"/>
                    </a:xfrm>
                    <a:prstGeom prst="rect">
                      <a:avLst/>
                    </a:prstGeom>
                  </pic:spPr>
                </pic:pic>
              </a:graphicData>
            </a:graphic>
          </wp:inline>
        </w:drawing>
      </w:r>
    </w:p>
    <w:p w14:paraId="4743CB5E" w14:textId="2D400A51" w:rsidR="00E83573" w:rsidRDefault="00881BE7" w:rsidP="00E83573">
      <w:pPr>
        <w:pStyle w:val="RapASEBodyCopy"/>
        <w:numPr>
          <w:ilvl w:val="0"/>
          <w:numId w:val="34"/>
        </w:numPr>
        <w:rPr>
          <w:lang w:eastAsia="en-IN"/>
        </w:rPr>
      </w:pPr>
      <w:r>
        <w:rPr>
          <w:lang w:eastAsia="en-IN"/>
        </w:rPr>
        <w:t>Save and close the file.</w:t>
      </w:r>
    </w:p>
    <w:p w14:paraId="29B2B2BD" w14:textId="4C8C361F" w:rsidR="00E83573" w:rsidRPr="00D65F2E" w:rsidRDefault="00E83573" w:rsidP="0090342D">
      <w:pPr>
        <w:pStyle w:val="RapASESubheadLevel3"/>
        <w:rPr>
          <w:lang w:eastAsia="en-IN"/>
        </w:rPr>
      </w:pPr>
      <w:bookmarkStart w:id="46" w:name="CronJob"/>
      <w:bookmarkStart w:id="47" w:name="_Toc155782227"/>
      <w:bookmarkEnd w:id="46"/>
      <w:r w:rsidRPr="00D65F2E">
        <w:rPr>
          <w:lang w:eastAsia="en-IN"/>
        </w:rPr>
        <w:t>Cron</w:t>
      </w:r>
      <w:r w:rsidR="00D65F2E">
        <w:rPr>
          <w:lang w:eastAsia="en-IN"/>
        </w:rPr>
        <w:t>J</w:t>
      </w:r>
      <w:r w:rsidRPr="00D65F2E">
        <w:rPr>
          <w:lang w:eastAsia="en-IN"/>
        </w:rPr>
        <w:t>ob Setup</w:t>
      </w:r>
      <w:bookmarkEnd w:id="47"/>
    </w:p>
    <w:p w14:paraId="33E144C6" w14:textId="124E3235" w:rsidR="00D65F2E" w:rsidRPr="00D65F2E" w:rsidRDefault="00D65F2E" w:rsidP="00D65F2E">
      <w:pPr>
        <w:pStyle w:val="RapASEBodyCopy"/>
        <w:rPr>
          <w:lang w:val="en-IN" w:eastAsia="en-IN"/>
        </w:rPr>
      </w:pPr>
      <w:r>
        <w:rPr>
          <w:lang w:eastAsia="en-IN"/>
        </w:rPr>
        <w:t xml:space="preserve">Cron Jobs are scheduled to automate the execution of repetitive tasks (i.e., commands or scripts) at a specified time internal. </w:t>
      </w:r>
      <w:r w:rsidR="000E760A">
        <w:rPr>
          <w:lang w:eastAsia="en-IN"/>
        </w:rPr>
        <w:t xml:space="preserve">This process must be performed only on </w:t>
      </w:r>
      <w:r w:rsidR="000E760A" w:rsidRPr="0044631B">
        <w:rPr>
          <w:b/>
          <w:bCs/>
          <w:lang w:eastAsia="en-IN"/>
        </w:rPr>
        <w:t>Master Node</w:t>
      </w:r>
      <w:r w:rsidR="000E760A" w:rsidRPr="0044631B">
        <w:rPr>
          <w:lang w:eastAsia="en-IN"/>
        </w:rPr>
        <w:t>.</w:t>
      </w:r>
    </w:p>
    <w:p w14:paraId="5E005795" w14:textId="5262F60B" w:rsidR="00E83573" w:rsidRDefault="00E83573" w:rsidP="00E83573">
      <w:pPr>
        <w:pStyle w:val="RapASEBodyCopy"/>
        <w:numPr>
          <w:ilvl w:val="0"/>
          <w:numId w:val="41"/>
        </w:numPr>
        <w:rPr>
          <w:rStyle w:val="ui-provider"/>
        </w:rPr>
      </w:pPr>
      <w:r>
        <w:rPr>
          <w:rStyle w:val="ui-provider"/>
        </w:rPr>
        <w:t xml:space="preserve">Run </w:t>
      </w:r>
      <w:r w:rsidRPr="00E83573">
        <w:rPr>
          <w:rFonts w:ascii="Courier New" w:eastAsia="Roboto" w:hAnsi="Courier New" w:cs="Courier New"/>
          <w:b/>
          <w:bCs/>
          <w:color w:val="16191F"/>
          <w:lang w:val="en-IN"/>
        </w:rPr>
        <w:t>crontab -e</w:t>
      </w:r>
      <w:r>
        <w:rPr>
          <w:rStyle w:val="ui-provider"/>
        </w:rPr>
        <w:t xml:space="preserve"> command to </w:t>
      </w:r>
      <w:r w:rsidR="005644B5">
        <w:rPr>
          <w:rStyle w:val="ui-provider"/>
        </w:rPr>
        <w:t xml:space="preserve">create a CronJob </w:t>
      </w:r>
      <w:r w:rsidR="00D65F2E">
        <w:rPr>
          <w:rStyle w:val="ui-provider"/>
        </w:rPr>
        <w:t>and include</w:t>
      </w:r>
      <w:r>
        <w:rPr>
          <w:rStyle w:val="ui-provider"/>
        </w:rPr>
        <w:t xml:space="preserve"> </w:t>
      </w:r>
      <w:r w:rsidR="00D65F2E">
        <w:rPr>
          <w:rStyle w:val="ui-provider"/>
        </w:rPr>
        <w:t xml:space="preserve">the </w:t>
      </w:r>
      <w:r>
        <w:rPr>
          <w:rStyle w:val="ui-provider"/>
        </w:rPr>
        <w:t>tasks to be run by cron.</w:t>
      </w:r>
    </w:p>
    <w:p w14:paraId="4F707DAD" w14:textId="1D5A74E7" w:rsidR="00C17B39" w:rsidRDefault="00C17B39" w:rsidP="00C17B39">
      <w:pPr>
        <w:pStyle w:val="RapASEBodyCopy"/>
        <w:ind w:left="720"/>
        <w:rPr>
          <w:rStyle w:val="ui-provider"/>
        </w:rPr>
      </w:pPr>
      <w:r w:rsidRPr="00C17B39">
        <w:rPr>
          <w:rStyle w:val="ui-provider"/>
          <w:noProof/>
        </w:rPr>
        <w:lastRenderedPageBreak/>
        <w:drawing>
          <wp:inline distT="0" distB="0" distL="0" distR="0" wp14:anchorId="32437133" wp14:editId="03178C9A">
            <wp:extent cx="4960620" cy="1521821"/>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78552" cy="1527322"/>
                    </a:xfrm>
                    <a:prstGeom prst="rect">
                      <a:avLst/>
                    </a:prstGeom>
                  </pic:spPr>
                </pic:pic>
              </a:graphicData>
            </a:graphic>
          </wp:inline>
        </w:drawing>
      </w:r>
    </w:p>
    <w:p w14:paraId="3B1B1167" w14:textId="71BB4E1E" w:rsidR="00C17B39" w:rsidRDefault="00C17B39" w:rsidP="00A9317A">
      <w:pPr>
        <w:pStyle w:val="RapASEBodyCopy"/>
        <w:numPr>
          <w:ilvl w:val="0"/>
          <w:numId w:val="41"/>
        </w:numPr>
        <w:rPr>
          <w:rStyle w:val="ui-provider"/>
        </w:rPr>
      </w:pPr>
      <w:r>
        <w:rPr>
          <w:rStyle w:val="ui-provider"/>
        </w:rPr>
        <w:t xml:space="preserve">Type </w:t>
      </w:r>
      <w:r w:rsidRPr="00C17B39">
        <w:rPr>
          <w:rStyle w:val="ui-provider"/>
          <w:b/>
          <w:bCs/>
        </w:rPr>
        <w:t>1</w:t>
      </w:r>
      <w:r>
        <w:rPr>
          <w:rStyle w:val="ui-provider"/>
          <w:b/>
          <w:bCs/>
        </w:rPr>
        <w:t xml:space="preserve"> </w:t>
      </w:r>
      <w:r w:rsidRPr="00C17B39">
        <w:rPr>
          <w:rStyle w:val="ui-provider"/>
        </w:rPr>
        <w:t xml:space="preserve">and </w:t>
      </w:r>
      <w:r>
        <w:rPr>
          <w:rStyle w:val="ui-provider"/>
        </w:rPr>
        <w:t xml:space="preserve">then press Enter from the keyboard to select </w:t>
      </w:r>
      <w:r w:rsidRPr="0059563F">
        <w:rPr>
          <w:rStyle w:val="ui-provider"/>
          <w:b/>
          <w:bCs/>
        </w:rPr>
        <w:t>nano</w:t>
      </w:r>
      <w:r>
        <w:rPr>
          <w:rStyle w:val="ui-provider"/>
        </w:rPr>
        <w:t xml:space="preserve"> as an editor.</w:t>
      </w:r>
    </w:p>
    <w:p w14:paraId="4A9907EF" w14:textId="77777777" w:rsidR="00F21ADB" w:rsidRDefault="00D65F2E" w:rsidP="00A9317A">
      <w:pPr>
        <w:pStyle w:val="RapASEBodyCopy"/>
        <w:numPr>
          <w:ilvl w:val="0"/>
          <w:numId w:val="41"/>
        </w:numPr>
        <w:rPr>
          <w:rStyle w:val="ui-provider"/>
        </w:rPr>
      </w:pPr>
      <w:r>
        <w:rPr>
          <w:rStyle w:val="ui-provider"/>
        </w:rPr>
        <w:t>Add the below text</w:t>
      </w:r>
      <w:r w:rsidR="005644B5">
        <w:rPr>
          <w:rStyle w:val="ui-provider"/>
        </w:rPr>
        <w:t xml:space="preserve"> </w:t>
      </w:r>
      <w:r w:rsidR="00C17B39">
        <w:rPr>
          <w:rStyle w:val="ui-provider"/>
        </w:rPr>
        <w:t>at</w:t>
      </w:r>
      <w:r w:rsidR="005644B5">
        <w:rPr>
          <w:rStyle w:val="ui-provider"/>
        </w:rPr>
        <w:t xml:space="preserve"> the </w:t>
      </w:r>
      <w:r w:rsidR="00C17B39">
        <w:rPr>
          <w:rStyle w:val="ui-provider"/>
        </w:rPr>
        <w:t>end of the CronJob</w:t>
      </w:r>
      <w:r>
        <w:rPr>
          <w:rStyle w:val="ui-provider"/>
        </w:rPr>
        <w:t>:</w:t>
      </w:r>
    </w:p>
    <w:p w14:paraId="52916C56" w14:textId="77777777" w:rsidR="00F21ADB" w:rsidRDefault="00D65F2E" w:rsidP="00F21ADB">
      <w:pPr>
        <w:pStyle w:val="RapASEBodyCopy"/>
        <w:ind w:left="1440"/>
        <w:rPr>
          <w:rFonts w:ascii="Courier New" w:eastAsia="Roboto" w:hAnsi="Courier New" w:cs="Courier New"/>
          <w:b/>
          <w:bCs/>
          <w:color w:val="16191F"/>
          <w:lang w:val="en-IN"/>
        </w:rPr>
      </w:pPr>
      <w:r w:rsidRPr="00D65F2E">
        <w:rPr>
          <w:rFonts w:ascii="Courier New" w:eastAsia="Roboto" w:hAnsi="Courier New" w:cs="Courier New"/>
          <w:b/>
          <w:bCs/>
          <w:color w:val="16191F"/>
          <w:lang w:val="en-IN"/>
        </w:rPr>
        <w:t>0 */12 * * * /home/labk8smasternode/Aws-EcrReg-Authentication.sh &gt;&gt; /home/labk8smasternode/aws-ecr-update-credentials.log 2&gt;&amp;1</w:t>
      </w:r>
    </w:p>
    <w:p w14:paraId="477538CC" w14:textId="64E99D0F" w:rsidR="00F21ADB" w:rsidRDefault="008A3328" w:rsidP="008A3328">
      <w:pPr>
        <w:pStyle w:val="RapASEBodyCopy"/>
        <w:ind w:left="720"/>
        <w:rPr>
          <w:rFonts w:ascii="Courier New" w:eastAsia="Roboto" w:hAnsi="Courier New" w:cs="Courier New"/>
          <w:b/>
          <w:bCs/>
          <w:color w:val="16191F"/>
          <w:lang w:val="en-IN"/>
        </w:rPr>
      </w:pPr>
      <w:r w:rsidRPr="008A3328">
        <w:rPr>
          <w:rFonts w:ascii="Courier New" w:eastAsia="Roboto" w:hAnsi="Courier New" w:cs="Courier New"/>
          <w:b/>
          <w:bCs/>
          <w:noProof/>
          <w:color w:val="16191F"/>
          <w:lang w:val="en-IN"/>
        </w:rPr>
        <w:drawing>
          <wp:inline distT="0" distB="0" distL="0" distR="0" wp14:anchorId="32602D42" wp14:editId="6B2A299B">
            <wp:extent cx="5020574" cy="2295024"/>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28459" cy="2298628"/>
                    </a:xfrm>
                    <a:prstGeom prst="rect">
                      <a:avLst/>
                    </a:prstGeom>
                  </pic:spPr>
                </pic:pic>
              </a:graphicData>
            </a:graphic>
          </wp:inline>
        </w:drawing>
      </w:r>
    </w:p>
    <w:p w14:paraId="4789A885" w14:textId="0DFD8985" w:rsidR="00D65F2E" w:rsidRPr="00D65F2E" w:rsidRDefault="00D65F2E" w:rsidP="00F21ADB">
      <w:pPr>
        <w:pStyle w:val="RapASEBodyCopy"/>
        <w:ind w:left="720"/>
      </w:pPr>
      <w:r w:rsidRPr="00622A25">
        <w:rPr>
          <w:rFonts w:ascii="Roboto" w:hAnsi="Roboto"/>
          <w:b/>
          <w:bCs/>
          <w:color w:val="303030"/>
          <w:shd w:val="clear" w:color="auto" w:fill="FFFFFF"/>
        </w:rPr>
        <w:t>Note:</w:t>
      </w:r>
      <w:r>
        <w:rPr>
          <w:rFonts w:ascii="Roboto" w:hAnsi="Roboto"/>
          <w:color w:val="303030"/>
          <w:shd w:val="clear" w:color="auto" w:fill="FFFFFF"/>
        </w:rPr>
        <w:t xml:space="preserve">  In the above text</w:t>
      </w:r>
      <w:r w:rsidR="000E760A">
        <w:rPr>
          <w:rFonts w:ascii="Roboto" w:hAnsi="Roboto"/>
          <w:color w:val="303030"/>
          <w:shd w:val="clear" w:color="auto" w:fill="FFFFFF"/>
        </w:rPr>
        <w:t xml:space="preserve">, </w:t>
      </w:r>
      <w:r w:rsidR="000E760A" w:rsidRPr="00D65F2E">
        <w:rPr>
          <w:rFonts w:ascii="Courier New" w:eastAsia="Roboto" w:hAnsi="Courier New" w:cs="Courier New"/>
          <w:b/>
          <w:bCs/>
          <w:color w:val="16191F"/>
          <w:lang w:val="en-IN"/>
        </w:rPr>
        <w:t>/12</w:t>
      </w:r>
      <w:r w:rsidR="000E760A">
        <w:rPr>
          <w:rFonts w:ascii="Roboto" w:hAnsi="Roboto"/>
          <w:color w:val="303030"/>
          <w:shd w:val="clear" w:color="auto" w:fill="FFFFFF"/>
        </w:rPr>
        <w:t xml:space="preserve"> is the time period in hours to run the task automatically without any manual intervention. It is a configurable value and can be modified as per your requirement.</w:t>
      </w:r>
    </w:p>
    <w:p w14:paraId="2DF30836" w14:textId="3985F8BC" w:rsidR="005644B5" w:rsidRDefault="005644B5" w:rsidP="005644B5">
      <w:pPr>
        <w:pStyle w:val="RapASEBodyCopy"/>
        <w:numPr>
          <w:ilvl w:val="0"/>
          <w:numId w:val="41"/>
        </w:numPr>
      </w:pPr>
      <w:r>
        <w:t>Save the CornJob by using the following commands.</w:t>
      </w:r>
    </w:p>
    <w:p w14:paraId="5F8EB8B6" w14:textId="77777777" w:rsidR="005644B5" w:rsidRDefault="005644B5" w:rsidP="005644B5">
      <w:pPr>
        <w:pStyle w:val="RapASEBodyCopy"/>
        <w:numPr>
          <w:ilvl w:val="1"/>
          <w:numId w:val="41"/>
        </w:numPr>
      </w:pPr>
      <w:r>
        <w:t>Click “Cntrl + O” to Write Out the changes and then press ENTER.</w:t>
      </w:r>
    </w:p>
    <w:p w14:paraId="015107B2" w14:textId="77777777" w:rsidR="005644B5" w:rsidRDefault="005644B5" w:rsidP="005644B5">
      <w:pPr>
        <w:pStyle w:val="RapASEBodyCopy"/>
        <w:numPr>
          <w:ilvl w:val="1"/>
          <w:numId w:val="41"/>
        </w:numPr>
      </w:pPr>
      <w:r>
        <w:t>Click “Cntrl + X” to Exit from the file.</w:t>
      </w:r>
    </w:p>
    <w:p w14:paraId="511CE593" w14:textId="387633EC" w:rsidR="0090342D" w:rsidRPr="0090342D" w:rsidRDefault="0090342D" w:rsidP="0090342D">
      <w:pPr>
        <w:pStyle w:val="RapASESubheadLevel3"/>
        <w:rPr>
          <w:lang w:eastAsia="en-IN"/>
        </w:rPr>
      </w:pPr>
      <w:bookmarkStart w:id="48" w:name="_Toc155782228"/>
      <w:r>
        <w:rPr>
          <w:lang w:eastAsia="en-IN"/>
        </w:rPr>
        <w:t>Access CertScan Application</w:t>
      </w:r>
      <w:bookmarkEnd w:id="48"/>
    </w:p>
    <w:p w14:paraId="0CEE00AF" w14:textId="1E9B201C" w:rsidR="0090342D" w:rsidRDefault="008D0799">
      <w:pPr>
        <w:pStyle w:val="RapASEBodyCopy"/>
        <w:numPr>
          <w:ilvl w:val="0"/>
          <w:numId w:val="35"/>
        </w:numPr>
        <w:rPr>
          <w:lang w:eastAsia="en-IN"/>
        </w:rPr>
      </w:pPr>
      <w:r>
        <w:rPr>
          <w:lang w:eastAsia="en-IN"/>
        </w:rPr>
        <w:t>Open</w:t>
      </w:r>
      <w:r w:rsidR="0090342D">
        <w:rPr>
          <w:lang w:eastAsia="en-IN"/>
        </w:rPr>
        <w:t xml:space="preserve"> </w:t>
      </w:r>
      <w:r w:rsidR="00881BE7">
        <w:rPr>
          <w:lang w:eastAsia="en-IN"/>
        </w:rPr>
        <w:t>Google Chrome browser</w:t>
      </w:r>
      <w:r w:rsidR="0090342D">
        <w:rPr>
          <w:lang w:eastAsia="en-IN"/>
        </w:rPr>
        <w:t>.</w:t>
      </w:r>
    </w:p>
    <w:p w14:paraId="26A0E661" w14:textId="22BED47F" w:rsidR="00B93182" w:rsidRDefault="0090342D">
      <w:pPr>
        <w:pStyle w:val="RapASEBodyCopy"/>
        <w:numPr>
          <w:ilvl w:val="0"/>
          <w:numId w:val="35"/>
        </w:numPr>
        <w:rPr>
          <w:lang w:eastAsia="en-IN"/>
        </w:rPr>
      </w:pPr>
      <w:r>
        <w:rPr>
          <w:lang w:eastAsia="en-IN"/>
        </w:rPr>
        <w:t>T</w:t>
      </w:r>
      <w:r w:rsidR="00881BE7">
        <w:rPr>
          <w:lang w:eastAsia="en-IN"/>
        </w:rPr>
        <w:t>ype “</w:t>
      </w:r>
      <w:hyperlink r:id="rId125" w:history="1">
        <w:r w:rsidR="00881BE7" w:rsidRPr="00113E31">
          <w:rPr>
            <w:rStyle w:val="Hyperlink"/>
            <w:lang w:eastAsia="en-IN"/>
          </w:rPr>
          <w:t>https://portal.certscan.net/csview</w:t>
        </w:r>
      </w:hyperlink>
      <w:r w:rsidR="00881BE7">
        <w:rPr>
          <w:lang w:eastAsia="en-IN"/>
        </w:rPr>
        <w:t>” URL to access CertScan application.</w:t>
      </w:r>
    </w:p>
    <w:p w14:paraId="0DEAC71C" w14:textId="4196B37A" w:rsidR="001F6E20" w:rsidRDefault="001E104C" w:rsidP="001F6E20">
      <w:pPr>
        <w:pStyle w:val="RapASEBodyCopy"/>
        <w:ind w:left="720"/>
        <w:rPr>
          <w:lang w:eastAsia="en-IN"/>
        </w:rPr>
      </w:pPr>
      <w:r w:rsidRPr="001E104C">
        <w:rPr>
          <w:noProof/>
          <w:lang w:eastAsia="en-IN"/>
        </w:rPr>
        <w:drawing>
          <wp:inline distT="0" distB="0" distL="0" distR="0" wp14:anchorId="4D7032E6" wp14:editId="3622C17C">
            <wp:extent cx="5200650" cy="634956"/>
            <wp:effectExtent l="19050" t="19050" r="19050" b="133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46675" cy="640575"/>
                    </a:xfrm>
                    <a:prstGeom prst="rect">
                      <a:avLst/>
                    </a:prstGeom>
                    <a:ln>
                      <a:solidFill>
                        <a:schemeClr val="tx1"/>
                      </a:solidFill>
                    </a:ln>
                  </pic:spPr>
                </pic:pic>
              </a:graphicData>
            </a:graphic>
          </wp:inline>
        </w:drawing>
      </w:r>
    </w:p>
    <w:p w14:paraId="3A8B9F74" w14:textId="508E5A86" w:rsidR="00B93182" w:rsidRDefault="00B93182">
      <w:pPr>
        <w:pStyle w:val="RapASEBodyCopy"/>
        <w:numPr>
          <w:ilvl w:val="0"/>
          <w:numId w:val="35"/>
        </w:numPr>
        <w:rPr>
          <w:lang w:eastAsia="en-IN"/>
        </w:rPr>
      </w:pPr>
      <w:r>
        <w:rPr>
          <w:lang w:eastAsia="en-IN"/>
        </w:rPr>
        <w:lastRenderedPageBreak/>
        <w:t xml:space="preserve">Click on </w:t>
      </w:r>
      <w:r w:rsidRPr="00B93182">
        <w:rPr>
          <w:b/>
          <w:bCs/>
          <w:lang w:eastAsia="en-IN"/>
        </w:rPr>
        <w:t>Browse</w:t>
      </w:r>
      <w:r>
        <w:rPr>
          <w:lang w:eastAsia="en-IN"/>
        </w:rPr>
        <w:t xml:space="preserve"> button </w:t>
      </w:r>
      <w:r w:rsidR="00444482">
        <w:rPr>
          <w:lang w:eastAsia="en-IN"/>
        </w:rPr>
        <w:t>and upload</w:t>
      </w:r>
      <w:r>
        <w:rPr>
          <w:lang w:eastAsia="en-IN"/>
        </w:rPr>
        <w:t xml:space="preserve"> </w:t>
      </w:r>
      <w:r w:rsidR="00444482">
        <w:rPr>
          <w:lang w:eastAsia="en-IN"/>
        </w:rPr>
        <w:t xml:space="preserve">the </w:t>
      </w:r>
      <w:r>
        <w:rPr>
          <w:lang w:eastAsia="en-IN"/>
        </w:rPr>
        <w:t xml:space="preserve">license file that </w:t>
      </w:r>
      <w:r w:rsidR="001E104C">
        <w:rPr>
          <w:lang w:eastAsia="en-IN"/>
        </w:rPr>
        <w:t xml:space="preserve">is </w:t>
      </w:r>
      <w:r w:rsidR="00F14B20">
        <w:rPr>
          <w:lang w:eastAsia="en-IN"/>
        </w:rPr>
        <w:t>generated by CertScan License Management Tool</w:t>
      </w:r>
      <w:r>
        <w:rPr>
          <w:lang w:eastAsia="en-IN"/>
        </w:rPr>
        <w:t>.</w:t>
      </w:r>
      <w:r w:rsidR="00D91832">
        <w:rPr>
          <w:lang w:eastAsia="en-IN"/>
        </w:rPr>
        <w:t xml:space="preserve"> </w:t>
      </w:r>
      <w:r w:rsidR="00532AB3">
        <w:rPr>
          <w:lang w:eastAsia="en-IN"/>
        </w:rPr>
        <w:t>P</w:t>
      </w:r>
      <w:r w:rsidR="00D91832">
        <w:rPr>
          <w:lang w:eastAsia="en-IN"/>
        </w:rPr>
        <w:t xml:space="preserve">lease contact </w:t>
      </w:r>
      <w:r w:rsidR="003511BC">
        <w:rPr>
          <w:lang w:eastAsia="en-IN"/>
        </w:rPr>
        <w:t>S2</w:t>
      </w:r>
      <w:r w:rsidR="00D91832">
        <w:rPr>
          <w:lang w:eastAsia="en-IN"/>
        </w:rPr>
        <w:t xml:space="preserve"> Support Team</w:t>
      </w:r>
      <w:r w:rsidR="00532AB3">
        <w:rPr>
          <w:lang w:eastAsia="en-IN"/>
        </w:rPr>
        <w:t xml:space="preserve"> if there is no license file available</w:t>
      </w:r>
      <w:r w:rsidR="00D91832">
        <w:rPr>
          <w:lang w:eastAsia="en-IN"/>
        </w:rPr>
        <w:t>.</w:t>
      </w:r>
    </w:p>
    <w:p w14:paraId="1DBD6FB1" w14:textId="1B06E2BB" w:rsidR="002A4F72" w:rsidRDefault="002A4F72">
      <w:pPr>
        <w:pStyle w:val="RapASEBodyCopy"/>
        <w:numPr>
          <w:ilvl w:val="0"/>
          <w:numId w:val="35"/>
        </w:numPr>
        <w:rPr>
          <w:lang w:eastAsia="en-IN"/>
        </w:rPr>
      </w:pPr>
      <w:r>
        <w:rPr>
          <w:lang w:eastAsia="en-IN"/>
        </w:rPr>
        <w:t xml:space="preserve">Once the file is uploaded, click on </w:t>
      </w:r>
      <w:r w:rsidRPr="00F37284">
        <w:rPr>
          <w:b/>
          <w:bCs/>
          <w:lang w:eastAsia="en-IN"/>
        </w:rPr>
        <w:t>Submit</w:t>
      </w:r>
      <w:r>
        <w:rPr>
          <w:lang w:eastAsia="en-IN"/>
        </w:rPr>
        <w:t xml:space="preserve"> button to import the license file.</w:t>
      </w:r>
    </w:p>
    <w:p w14:paraId="01579B4B" w14:textId="2EBB162F" w:rsidR="00F37284" w:rsidRDefault="001E104C" w:rsidP="002A4F72">
      <w:pPr>
        <w:pStyle w:val="RapASEBodyCopy"/>
        <w:ind w:left="720"/>
        <w:rPr>
          <w:lang w:eastAsia="en-IN"/>
        </w:rPr>
      </w:pPr>
      <w:r w:rsidRPr="001E104C">
        <w:rPr>
          <w:noProof/>
          <w:lang w:eastAsia="en-IN"/>
        </w:rPr>
        <w:drawing>
          <wp:inline distT="0" distB="0" distL="0" distR="0" wp14:anchorId="16AEC955" wp14:editId="4A6E7CFF">
            <wp:extent cx="5219700" cy="680654"/>
            <wp:effectExtent l="19050" t="19050" r="19050" b="24765"/>
            <wp:docPr id="126" name="Picture 12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10;&#10;Description automatically generated with medium confidence"/>
                    <pic:cNvPicPr/>
                  </pic:nvPicPr>
                  <pic:blipFill>
                    <a:blip r:embed="rId127"/>
                    <a:stretch>
                      <a:fillRect/>
                    </a:stretch>
                  </pic:blipFill>
                  <pic:spPr>
                    <a:xfrm>
                      <a:off x="0" y="0"/>
                      <a:ext cx="5257062" cy="685526"/>
                    </a:xfrm>
                    <a:prstGeom prst="rect">
                      <a:avLst/>
                    </a:prstGeom>
                    <a:ln>
                      <a:solidFill>
                        <a:schemeClr val="tx1"/>
                      </a:solidFill>
                    </a:ln>
                  </pic:spPr>
                </pic:pic>
              </a:graphicData>
            </a:graphic>
          </wp:inline>
        </w:drawing>
      </w:r>
    </w:p>
    <w:p w14:paraId="595A341C" w14:textId="152E8E9D" w:rsidR="00ED0A2B" w:rsidRDefault="00B93182">
      <w:pPr>
        <w:pStyle w:val="RapASEBodyCopy"/>
        <w:numPr>
          <w:ilvl w:val="0"/>
          <w:numId w:val="35"/>
        </w:numPr>
        <w:rPr>
          <w:lang w:eastAsia="en-IN"/>
        </w:rPr>
      </w:pPr>
      <w:r>
        <w:rPr>
          <w:lang w:eastAsia="en-IN"/>
        </w:rPr>
        <w:t xml:space="preserve"> </w:t>
      </w:r>
      <w:r w:rsidR="00ED0A2B">
        <w:rPr>
          <w:lang w:eastAsia="en-IN"/>
        </w:rPr>
        <w:t>Verify the license details and select the checkbox to agree the terms and conditions</w:t>
      </w:r>
      <w:r w:rsidR="002A4F72">
        <w:rPr>
          <w:lang w:eastAsia="en-IN"/>
        </w:rPr>
        <w:t xml:space="preserve"> and then click on </w:t>
      </w:r>
      <w:r w:rsidR="00ED0A2B" w:rsidRPr="002A4F72">
        <w:rPr>
          <w:b/>
          <w:bCs/>
          <w:lang w:eastAsia="en-IN"/>
        </w:rPr>
        <w:t>SAVE</w:t>
      </w:r>
      <w:r w:rsidR="00ED0A2B">
        <w:rPr>
          <w:lang w:eastAsia="en-IN"/>
        </w:rPr>
        <w:t xml:space="preserve"> button</w:t>
      </w:r>
      <w:r w:rsidR="002A4F72">
        <w:rPr>
          <w:lang w:eastAsia="en-IN"/>
        </w:rPr>
        <w:t>.</w:t>
      </w:r>
    </w:p>
    <w:p w14:paraId="3621E784" w14:textId="407C4488" w:rsidR="002A4F72" w:rsidRDefault="002A4F72" w:rsidP="002A4F72">
      <w:pPr>
        <w:pStyle w:val="RapASEBodyCopy"/>
        <w:ind w:left="720"/>
        <w:rPr>
          <w:lang w:eastAsia="en-IN"/>
        </w:rPr>
      </w:pPr>
      <w:r w:rsidRPr="00ED0A2B">
        <w:rPr>
          <w:noProof/>
          <w:lang w:eastAsia="en-IN"/>
        </w:rPr>
        <w:drawing>
          <wp:inline distT="0" distB="0" distL="0" distR="0" wp14:anchorId="7A5DF469" wp14:editId="001B3970">
            <wp:extent cx="5261081" cy="2360083"/>
            <wp:effectExtent l="19050" t="19050" r="15875" b="215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7098" cy="2367268"/>
                    </a:xfrm>
                    <a:prstGeom prst="rect">
                      <a:avLst/>
                    </a:prstGeom>
                    <a:ln>
                      <a:solidFill>
                        <a:schemeClr val="tx1"/>
                      </a:solidFill>
                    </a:ln>
                  </pic:spPr>
                </pic:pic>
              </a:graphicData>
            </a:graphic>
          </wp:inline>
        </w:drawing>
      </w:r>
    </w:p>
    <w:p w14:paraId="70C2BC3F" w14:textId="5DF49E5E" w:rsidR="003A3C4C" w:rsidRDefault="003A3C4C">
      <w:pPr>
        <w:pStyle w:val="RapASEBodyCopy"/>
        <w:numPr>
          <w:ilvl w:val="0"/>
          <w:numId w:val="35"/>
        </w:numPr>
        <w:rPr>
          <w:lang w:eastAsia="en-IN"/>
        </w:rPr>
      </w:pPr>
      <w:r>
        <w:rPr>
          <w:lang w:eastAsia="en-IN"/>
        </w:rPr>
        <w:t xml:space="preserve">Enter your User ID and Password associated with CertScan application and click on </w:t>
      </w:r>
      <w:r w:rsidRPr="003A3C4C">
        <w:rPr>
          <w:b/>
          <w:bCs/>
          <w:lang w:eastAsia="en-IN"/>
        </w:rPr>
        <w:t>Login</w:t>
      </w:r>
      <w:r>
        <w:rPr>
          <w:lang w:eastAsia="en-IN"/>
        </w:rPr>
        <w:t xml:space="preserve"> button.</w:t>
      </w:r>
    </w:p>
    <w:p w14:paraId="1101C9D7" w14:textId="40F67009" w:rsidR="00EC7997" w:rsidRDefault="00D938B2" w:rsidP="00D938B2">
      <w:pPr>
        <w:pStyle w:val="RapASEBodyCopy"/>
        <w:ind w:left="720"/>
        <w:rPr>
          <w:lang w:eastAsia="en-IN"/>
        </w:rPr>
      </w:pPr>
      <w:r w:rsidRPr="00D938B2">
        <w:rPr>
          <w:noProof/>
          <w:lang w:eastAsia="en-IN"/>
        </w:rPr>
        <w:drawing>
          <wp:inline distT="0" distB="0" distL="0" distR="0" wp14:anchorId="3798502A" wp14:editId="2E3382DF">
            <wp:extent cx="5376333" cy="2868053"/>
            <wp:effectExtent l="19050" t="19050" r="15240" b="2794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76333" cy="2868053"/>
                    </a:xfrm>
                    <a:prstGeom prst="rect">
                      <a:avLst/>
                    </a:prstGeom>
                    <a:ln>
                      <a:solidFill>
                        <a:schemeClr val="tx1"/>
                      </a:solidFill>
                    </a:ln>
                  </pic:spPr>
                </pic:pic>
              </a:graphicData>
            </a:graphic>
          </wp:inline>
        </w:drawing>
      </w:r>
      <w:bookmarkEnd w:id="14"/>
      <w:bookmarkEnd w:id="15"/>
    </w:p>
    <w:p w14:paraId="4A14ADF5" w14:textId="16626DD1" w:rsidR="00E71989" w:rsidRDefault="00E71989" w:rsidP="00E71989">
      <w:pPr>
        <w:pStyle w:val="RapASEBodyCopy"/>
        <w:rPr>
          <w:lang w:eastAsia="en-IN"/>
        </w:rPr>
      </w:pPr>
    </w:p>
    <w:p w14:paraId="15FA0BAD" w14:textId="4DFBCD5A" w:rsidR="00E71989" w:rsidRDefault="001F6E20" w:rsidP="00E71989">
      <w:pPr>
        <w:pStyle w:val="RapASESubheadLevel1"/>
        <w:rPr>
          <w:lang w:eastAsia="en-IN"/>
        </w:rPr>
      </w:pPr>
      <w:bookmarkStart w:id="49" w:name="_Toc155782229"/>
      <w:r>
        <w:rPr>
          <w:lang w:eastAsia="en-IN"/>
        </w:rPr>
        <w:lastRenderedPageBreak/>
        <w:t>Logging and Monitoring (Visualization)</w:t>
      </w:r>
      <w:bookmarkEnd w:id="49"/>
    </w:p>
    <w:p w14:paraId="349EA791" w14:textId="77777777" w:rsidR="00E71989" w:rsidRPr="005E3B43" w:rsidRDefault="00E71989" w:rsidP="00E71989">
      <w:pPr>
        <w:pStyle w:val="RapASESubheadLevel2"/>
        <w:rPr>
          <w:lang w:eastAsia="en-IN"/>
        </w:rPr>
      </w:pPr>
      <w:bookmarkStart w:id="50" w:name="_Toc155782230"/>
      <w:r>
        <w:rPr>
          <w:lang w:eastAsia="en-IN"/>
        </w:rPr>
        <w:t>EFG (ElasticSearch, FluentBit, and Grafana)</w:t>
      </w:r>
      <w:bookmarkEnd w:id="50"/>
    </w:p>
    <w:p w14:paraId="458F3699" w14:textId="0A839ECE" w:rsidR="00E71989" w:rsidRPr="00F30B4B" w:rsidRDefault="007363D1" w:rsidP="00E71989">
      <w:pPr>
        <w:pStyle w:val="RapASEBodyCopy"/>
        <w:rPr>
          <w:rStyle w:val="ui-provider"/>
        </w:rPr>
      </w:pPr>
      <w:r w:rsidRPr="007363D1">
        <w:rPr>
          <w:rStyle w:val="ui-provider"/>
          <w:b/>
          <w:bCs/>
        </w:rPr>
        <w:t>Elasticsearch </w:t>
      </w:r>
      <w:r w:rsidRPr="007363D1">
        <w:rPr>
          <w:rStyle w:val="ui-provider"/>
        </w:rPr>
        <w:t>is a datastore that stores data in indices.</w:t>
      </w:r>
      <w:r w:rsidRPr="00F30B4B">
        <w:rPr>
          <w:rStyle w:val="ui-provider"/>
        </w:rPr>
        <w:t xml:space="preserve"> </w:t>
      </w:r>
      <w:r>
        <w:rPr>
          <w:rStyle w:val="ui-provider"/>
        </w:rPr>
        <w:t>It</w:t>
      </w:r>
      <w:r w:rsidR="00E71989" w:rsidRPr="00F30B4B">
        <w:rPr>
          <w:rStyle w:val="ui-provider"/>
        </w:rPr>
        <w:t xml:space="preserve"> is </w:t>
      </w:r>
      <w:r>
        <w:rPr>
          <w:rStyle w:val="ui-provider"/>
        </w:rPr>
        <w:t xml:space="preserve">also </w:t>
      </w:r>
      <w:r w:rsidR="00E71989" w:rsidRPr="00F30B4B">
        <w:rPr>
          <w:rStyle w:val="ui-provider"/>
        </w:rPr>
        <w:t xml:space="preserve">a real-time scalable search engine deployed in clusters. </w:t>
      </w:r>
      <w:r w:rsidR="001F4993" w:rsidRPr="001F4993">
        <w:rPr>
          <w:rStyle w:val="ui-provider"/>
        </w:rPr>
        <w:t>It</w:t>
      </w:r>
      <w:r w:rsidR="001F4993">
        <w:rPr>
          <w:rStyle w:val="ui-provider"/>
        </w:rPr>
        <w:t xml:space="preserve"> is</w:t>
      </w:r>
      <w:r w:rsidR="001F4993" w:rsidRPr="001F4993">
        <w:rPr>
          <w:rStyle w:val="ui-provider"/>
        </w:rPr>
        <w:t xml:space="preserve"> </w:t>
      </w:r>
      <w:r w:rsidR="00B74709">
        <w:rPr>
          <w:rStyle w:val="ui-provider"/>
        </w:rPr>
        <w:t>utilized</w:t>
      </w:r>
      <w:r w:rsidR="001F4993" w:rsidRPr="001F4993">
        <w:rPr>
          <w:rStyle w:val="ui-provider"/>
        </w:rPr>
        <w:t xml:space="preserve"> for storing and searching through large volume of textual data, like logs</w:t>
      </w:r>
      <w:r w:rsidR="001F4993">
        <w:rPr>
          <w:rStyle w:val="ui-provider"/>
        </w:rPr>
        <w:t>, metrics, traces, etc.</w:t>
      </w:r>
    </w:p>
    <w:p w14:paraId="222E6C04" w14:textId="3B647D8D" w:rsidR="00E71989" w:rsidRPr="00F30B4B" w:rsidRDefault="00E71989" w:rsidP="00E71989">
      <w:pPr>
        <w:pStyle w:val="RapASEBodyCopy"/>
        <w:rPr>
          <w:rStyle w:val="ui-provider"/>
        </w:rPr>
      </w:pPr>
      <w:r w:rsidRPr="00C10265">
        <w:rPr>
          <w:rStyle w:val="ui-provider"/>
          <w:b/>
          <w:bCs/>
        </w:rPr>
        <w:t>Fluent Bit</w:t>
      </w:r>
      <w:r w:rsidRPr="00F30B4B">
        <w:rPr>
          <w:rStyle w:val="ui-provider"/>
        </w:rPr>
        <w:t xml:space="preserve"> is a super-fast, lightweight, and highly scalable logging and metrics processor and forwarder</w:t>
      </w:r>
      <w:r w:rsidR="001F4993">
        <w:rPr>
          <w:rStyle w:val="ui-provider"/>
        </w:rPr>
        <w:t>.</w:t>
      </w:r>
    </w:p>
    <w:p w14:paraId="1CEB510D" w14:textId="2D757F43" w:rsidR="00E71989" w:rsidRPr="00F30B4B" w:rsidRDefault="00E71989" w:rsidP="00E71989">
      <w:pPr>
        <w:pStyle w:val="RapASEBodyCopy"/>
        <w:rPr>
          <w:rStyle w:val="ui-provider"/>
        </w:rPr>
      </w:pPr>
      <w:r w:rsidRPr="00C10265">
        <w:rPr>
          <w:rStyle w:val="ui-provider"/>
          <w:b/>
          <w:bCs/>
        </w:rPr>
        <w:t>Grafana</w:t>
      </w:r>
      <w:r w:rsidRPr="00F30B4B">
        <w:rPr>
          <w:rStyle w:val="ui-provider"/>
        </w:rPr>
        <w:t xml:space="preserve"> is a multi-platform open-source analytics and interactive visualization </w:t>
      </w:r>
      <w:r w:rsidR="00F32DEC">
        <w:rPr>
          <w:rStyle w:val="ui-provider"/>
        </w:rPr>
        <w:t>web</w:t>
      </w:r>
      <w:r w:rsidRPr="00F30B4B">
        <w:rPr>
          <w:rStyle w:val="ui-provider"/>
        </w:rPr>
        <w:t xml:space="preserve"> application. It </w:t>
      </w:r>
      <w:r w:rsidRPr="00F30B4B">
        <w:rPr>
          <w:rStyle w:val="Strong"/>
          <w:b w:val="0"/>
          <w:bCs w:val="0"/>
        </w:rPr>
        <w:t>provides charts and graphs for the application when connected to any supported data sources</w:t>
      </w:r>
      <w:r w:rsidRPr="00F30B4B">
        <w:rPr>
          <w:rStyle w:val="ui-provider"/>
        </w:rPr>
        <w:t>.</w:t>
      </w:r>
    </w:p>
    <w:p w14:paraId="0A91288E" w14:textId="0DECD9AE" w:rsidR="00E71989" w:rsidRDefault="00E71989" w:rsidP="00E71989">
      <w:pPr>
        <w:pStyle w:val="RapASEBodyCopy"/>
        <w:rPr>
          <w:rStyle w:val="ui-provider"/>
          <w:b/>
          <w:bCs/>
        </w:rPr>
      </w:pPr>
      <w:r w:rsidRPr="00F30B4B">
        <w:rPr>
          <w:rStyle w:val="ui-provider"/>
          <w:b/>
          <w:bCs/>
        </w:rPr>
        <w:t>To visualize the Cluster Resources (CPU &amp; Memory Utilization):</w:t>
      </w:r>
    </w:p>
    <w:p w14:paraId="5267A86C" w14:textId="7C84EF23" w:rsidR="00D3091D" w:rsidRPr="00F30B4B" w:rsidRDefault="00D3091D" w:rsidP="00E71989">
      <w:pPr>
        <w:pStyle w:val="RapASEBodyCopy"/>
        <w:rPr>
          <w:rStyle w:val="ui-provider"/>
          <w:b/>
          <w:bCs/>
        </w:rPr>
      </w:pPr>
      <w:r>
        <w:t>NOTE: This process must be performed only on Master Node.</w:t>
      </w:r>
    </w:p>
    <w:p w14:paraId="7DCD9856" w14:textId="0BB1476D" w:rsidR="00E71989" w:rsidRDefault="00E71989">
      <w:pPr>
        <w:pStyle w:val="RapASEBodyCopy"/>
        <w:numPr>
          <w:ilvl w:val="0"/>
          <w:numId w:val="36"/>
        </w:numPr>
        <w:rPr>
          <w:rStyle w:val="ui-provider"/>
        </w:rPr>
      </w:pPr>
      <w:r w:rsidRPr="00F30B4B">
        <w:rPr>
          <w:rStyle w:val="ui-provider"/>
        </w:rPr>
        <w:t>Run</w:t>
      </w:r>
      <w:r>
        <w:rPr>
          <w:rStyle w:val="ui-provider"/>
        </w:rPr>
        <w:t xml:space="preserve"> </w:t>
      </w:r>
      <w:r w:rsidRPr="00220E04">
        <w:rPr>
          <w:rFonts w:ascii="Courier New" w:eastAsia="Roboto" w:hAnsi="Courier New" w:cs="Courier New"/>
          <w:b/>
          <w:bCs/>
          <w:color w:val="16191F"/>
          <w:lang w:val="en-IN"/>
        </w:rPr>
        <w:t>cd ~/certscan-kube</w:t>
      </w:r>
      <w:r w:rsidR="00597995">
        <w:rPr>
          <w:rFonts w:ascii="Courier New" w:eastAsia="Roboto" w:hAnsi="Courier New" w:cs="Courier New"/>
          <w:b/>
          <w:bCs/>
          <w:color w:val="16191F"/>
          <w:lang w:val="en-IN"/>
        </w:rPr>
        <w:t>r</w:t>
      </w:r>
      <w:r w:rsidRPr="00220E04">
        <w:rPr>
          <w:rFonts w:ascii="Courier New" w:eastAsia="Roboto" w:hAnsi="Courier New" w:cs="Courier New"/>
          <w:b/>
          <w:bCs/>
          <w:color w:val="16191F"/>
          <w:lang w:val="en-IN"/>
        </w:rPr>
        <w:t>netes-kustomize/logaggregation</w:t>
      </w:r>
      <w:r>
        <w:rPr>
          <w:rStyle w:val="ui-provider"/>
        </w:rPr>
        <w:t xml:space="preserve"> command to </w:t>
      </w:r>
      <w:r w:rsidR="008058EE">
        <w:rPr>
          <w:rStyle w:val="ui-provider"/>
        </w:rPr>
        <w:t>navigate to</w:t>
      </w:r>
      <w:r>
        <w:rPr>
          <w:rStyle w:val="ui-provider"/>
        </w:rPr>
        <w:t xml:space="preserve"> the log aggregation folder.</w:t>
      </w:r>
    </w:p>
    <w:p w14:paraId="60072A41" w14:textId="774BC575" w:rsidR="00D3091D" w:rsidRDefault="00597995" w:rsidP="00D3091D">
      <w:pPr>
        <w:pStyle w:val="RapASEBodyCopy"/>
        <w:ind w:left="720"/>
        <w:rPr>
          <w:rStyle w:val="ui-provider"/>
        </w:rPr>
      </w:pPr>
      <w:r w:rsidRPr="00597995">
        <w:rPr>
          <w:rStyle w:val="ui-provider"/>
          <w:noProof/>
        </w:rPr>
        <w:drawing>
          <wp:inline distT="0" distB="0" distL="0" distR="0" wp14:anchorId="30E31B6E" wp14:editId="3715C96E">
            <wp:extent cx="5448300" cy="505232"/>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81260" cy="508288"/>
                    </a:xfrm>
                    <a:prstGeom prst="rect">
                      <a:avLst/>
                    </a:prstGeom>
                  </pic:spPr>
                </pic:pic>
              </a:graphicData>
            </a:graphic>
          </wp:inline>
        </w:drawing>
      </w:r>
    </w:p>
    <w:p w14:paraId="535A29C1" w14:textId="50C2E6EC" w:rsidR="00E71989" w:rsidRDefault="00E71989">
      <w:pPr>
        <w:pStyle w:val="RapASEBodyCopy"/>
        <w:numPr>
          <w:ilvl w:val="0"/>
          <w:numId w:val="36"/>
        </w:numPr>
        <w:rPr>
          <w:rStyle w:val="ui-provider"/>
        </w:rPr>
      </w:pPr>
      <w:r>
        <w:rPr>
          <w:rStyle w:val="ui-provider"/>
        </w:rPr>
        <w:t xml:space="preserve">Run </w:t>
      </w:r>
      <w:r w:rsidRPr="00220E04">
        <w:rPr>
          <w:rFonts w:ascii="Courier New" w:eastAsia="Roboto" w:hAnsi="Courier New" w:cs="Courier New"/>
          <w:b/>
          <w:bCs/>
          <w:color w:val="16191F"/>
          <w:lang w:val="en-IN"/>
        </w:rPr>
        <w:t>kubectl apply -k .</w:t>
      </w:r>
      <w:r>
        <w:rPr>
          <w:rStyle w:val="ui-provider"/>
        </w:rPr>
        <w:t xml:space="preserve"> command to apply ElasticSearch and FluentBit.</w:t>
      </w:r>
    </w:p>
    <w:p w14:paraId="6021D48F" w14:textId="266A380E" w:rsidR="00D95E19" w:rsidRDefault="00597995" w:rsidP="00D95E19">
      <w:pPr>
        <w:pStyle w:val="RapASEBodyCopy"/>
        <w:ind w:left="720"/>
        <w:rPr>
          <w:rStyle w:val="ui-provider"/>
        </w:rPr>
      </w:pPr>
      <w:r w:rsidRPr="00597995">
        <w:rPr>
          <w:rStyle w:val="ui-provider"/>
          <w:noProof/>
        </w:rPr>
        <w:drawing>
          <wp:inline distT="0" distB="0" distL="0" distR="0" wp14:anchorId="53F534F8" wp14:editId="13404701">
            <wp:extent cx="5494020" cy="1284941"/>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09344" cy="1288525"/>
                    </a:xfrm>
                    <a:prstGeom prst="rect">
                      <a:avLst/>
                    </a:prstGeom>
                  </pic:spPr>
                </pic:pic>
              </a:graphicData>
            </a:graphic>
          </wp:inline>
        </w:drawing>
      </w:r>
    </w:p>
    <w:p w14:paraId="4500BD89" w14:textId="12C98D0B" w:rsidR="00E71989" w:rsidRDefault="00E71989">
      <w:pPr>
        <w:pStyle w:val="RapASEBodyCopy"/>
        <w:numPr>
          <w:ilvl w:val="0"/>
          <w:numId w:val="36"/>
        </w:numPr>
        <w:rPr>
          <w:rStyle w:val="ui-provider"/>
        </w:rPr>
      </w:pPr>
      <w:r>
        <w:rPr>
          <w:rStyle w:val="ui-provider"/>
        </w:rPr>
        <w:t xml:space="preserve">Run </w:t>
      </w:r>
      <w:r w:rsidRPr="00220E04">
        <w:rPr>
          <w:rFonts w:ascii="Courier New" w:eastAsia="Roboto" w:hAnsi="Courier New" w:cs="Courier New"/>
          <w:b/>
          <w:bCs/>
          <w:color w:val="16191F"/>
          <w:lang w:val="en-IN"/>
        </w:rPr>
        <w:t>cd ~/certscan-kube</w:t>
      </w:r>
      <w:r w:rsidR="009A5B86">
        <w:rPr>
          <w:rFonts w:ascii="Courier New" w:eastAsia="Roboto" w:hAnsi="Courier New" w:cs="Courier New"/>
          <w:b/>
          <w:bCs/>
          <w:color w:val="16191F"/>
          <w:lang w:val="en-IN"/>
        </w:rPr>
        <w:t>r</w:t>
      </w:r>
      <w:r w:rsidRPr="00220E04">
        <w:rPr>
          <w:rFonts w:ascii="Courier New" w:eastAsia="Roboto" w:hAnsi="Courier New" w:cs="Courier New"/>
          <w:b/>
          <w:bCs/>
          <w:color w:val="16191F"/>
          <w:lang w:val="en-IN"/>
        </w:rPr>
        <w:t>netes-kustomize/logaggregation/prometheus-grafana-stack/manifests/setup</w:t>
      </w:r>
      <w:r w:rsidRPr="00220E04">
        <w:rPr>
          <w:rFonts w:ascii="Times New Roman" w:eastAsia="Times New Roman" w:hAnsi="Times New Roman" w:cs="Times New Roman"/>
          <w:sz w:val="24"/>
          <w:szCs w:val="24"/>
          <w:lang w:val="en-IN" w:eastAsia="en-IN"/>
        </w:rPr>
        <w:t> </w:t>
      </w:r>
      <w:r>
        <w:rPr>
          <w:rStyle w:val="ui-provider"/>
        </w:rPr>
        <w:t xml:space="preserve">command to setup </w:t>
      </w:r>
      <w:r w:rsidRPr="000C1462">
        <w:rPr>
          <w:rStyle w:val="ui-provider"/>
        </w:rPr>
        <w:t>Prometheus and Grafana</w:t>
      </w:r>
      <w:r>
        <w:rPr>
          <w:rStyle w:val="ui-provider"/>
        </w:rPr>
        <w:t xml:space="preserve"> (monitoring services)</w:t>
      </w:r>
      <w:r w:rsidRPr="000C1462">
        <w:rPr>
          <w:rStyle w:val="ui-provider"/>
        </w:rPr>
        <w:t>.</w:t>
      </w:r>
    </w:p>
    <w:p w14:paraId="64F5B3F4" w14:textId="454F4C7A" w:rsidR="00D95E19" w:rsidRDefault="000B0F7E" w:rsidP="00D95E19">
      <w:pPr>
        <w:pStyle w:val="RapASEBodyCopy"/>
        <w:ind w:left="720"/>
        <w:rPr>
          <w:rStyle w:val="ui-provider"/>
        </w:rPr>
      </w:pPr>
      <w:r w:rsidRPr="000B0F7E">
        <w:rPr>
          <w:rStyle w:val="ui-provider"/>
          <w:noProof/>
        </w:rPr>
        <w:drawing>
          <wp:inline distT="0" distB="0" distL="0" distR="0" wp14:anchorId="0E35B4B9" wp14:editId="0776D1B7">
            <wp:extent cx="5570220" cy="44742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02779" cy="450035"/>
                    </a:xfrm>
                    <a:prstGeom prst="rect">
                      <a:avLst/>
                    </a:prstGeom>
                  </pic:spPr>
                </pic:pic>
              </a:graphicData>
            </a:graphic>
          </wp:inline>
        </w:drawing>
      </w:r>
    </w:p>
    <w:p w14:paraId="4874043D" w14:textId="632F42CB" w:rsidR="00E71989" w:rsidRDefault="00E71989">
      <w:pPr>
        <w:pStyle w:val="RapASEBodyCopy"/>
        <w:numPr>
          <w:ilvl w:val="0"/>
          <w:numId w:val="36"/>
        </w:numPr>
        <w:rPr>
          <w:rStyle w:val="ui-provider"/>
        </w:rPr>
      </w:pPr>
      <w:r>
        <w:rPr>
          <w:rStyle w:val="ui-provider"/>
        </w:rPr>
        <w:t xml:space="preserve">Run </w:t>
      </w:r>
      <w:r w:rsidRPr="00220E04">
        <w:rPr>
          <w:rFonts w:ascii="Courier New" w:eastAsia="Roboto" w:hAnsi="Courier New" w:cs="Courier New"/>
          <w:b/>
          <w:bCs/>
          <w:color w:val="16191F"/>
          <w:lang w:val="en-IN"/>
        </w:rPr>
        <w:t>kubectl apply -</w:t>
      </w:r>
      <w:r>
        <w:rPr>
          <w:rFonts w:ascii="Courier New" w:eastAsia="Roboto" w:hAnsi="Courier New" w:cs="Courier New"/>
          <w:b/>
          <w:bCs/>
          <w:color w:val="16191F"/>
          <w:lang w:val="en-IN"/>
        </w:rPr>
        <w:t>f</w:t>
      </w:r>
      <w:r w:rsidRPr="00220E04">
        <w:rPr>
          <w:rFonts w:ascii="Courier New" w:eastAsia="Roboto" w:hAnsi="Courier New" w:cs="Courier New"/>
          <w:b/>
          <w:bCs/>
          <w:color w:val="16191F"/>
          <w:lang w:val="en-IN"/>
        </w:rPr>
        <w:t xml:space="preserve"> .</w:t>
      </w:r>
      <w:r>
        <w:rPr>
          <w:rFonts w:ascii="Courier New" w:eastAsia="Roboto" w:hAnsi="Courier New" w:cs="Courier New"/>
          <w:b/>
          <w:bCs/>
          <w:color w:val="16191F"/>
          <w:lang w:val="en-IN"/>
        </w:rPr>
        <w:t xml:space="preserve"> </w:t>
      </w:r>
      <w:r>
        <w:rPr>
          <w:rStyle w:val="ui-provider"/>
        </w:rPr>
        <w:t>command to apply monitoring services that are available in the setup folder.</w:t>
      </w:r>
    </w:p>
    <w:p w14:paraId="2722522B" w14:textId="2843FDC3" w:rsidR="00B570F5" w:rsidRDefault="000B0F7E" w:rsidP="00B570F5">
      <w:pPr>
        <w:pStyle w:val="RapASEBodyCopy"/>
        <w:ind w:left="720"/>
        <w:rPr>
          <w:rStyle w:val="ui-provider"/>
        </w:rPr>
      </w:pPr>
      <w:r w:rsidRPr="000B0F7E">
        <w:rPr>
          <w:rStyle w:val="ui-provider"/>
          <w:noProof/>
        </w:rPr>
        <w:lastRenderedPageBreak/>
        <w:drawing>
          <wp:inline distT="0" distB="0" distL="0" distR="0" wp14:anchorId="536AE4D3" wp14:editId="6B3BC03A">
            <wp:extent cx="5608320" cy="1179325"/>
            <wp:effectExtent l="0" t="0" r="0" b="19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18279" cy="1181419"/>
                    </a:xfrm>
                    <a:prstGeom prst="rect">
                      <a:avLst/>
                    </a:prstGeom>
                  </pic:spPr>
                </pic:pic>
              </a:graphicData>
            </a:graphic>
          </wp:inline>
        </w:drawing>
      </w:r>
    </w:p>
    <w:p w14:paraId="25D37F57" w14:textId="495C60CA" w:rsidR="00E71989" w:rsidRDefault="00E71989">
      <w:pPr>
        <w:pStyle w:val="RapASEBodyCopy"/>
        <w:numPr>
          <w:ilvl w:val="0"/>
          <w:numId w:val="36"/>
        </w:numPr>
        <w:rPr>
          <w:rStyle w:val="ui-provider"/>
        </w:rPr>
      </w:pPr>
      <w:r>
        <w:rPr>
          <w:rStyle w:val="ui-provider"/>
        </w:rPr>
        <w:t xml:space="preserve">Run </w:t>
      </w:r>
      <w:r w:rsidRPr="00220E04">
        <w:rPr>
          <w:rFonts w:ascii="Courier New" w:eastAsia="Roboto" w:hAnsi="Courier New" w:cs="Courier New"/>
          <w:b/>
          <w:bCs/>
          <w:color w:val="16191F"/>
          <w:lang w:val="en-IN"/>
        </w:rPr>
        <w:t>cd ..</w:t>
      </w:r>
      <w:r w:rsidR="00987B5F">
        <w:rPr>
          <w:rFonts w:ascii="Courier New" w:eastAsia="Roboto" w:hAnsi="Courier New" w:cs="Courier New"/>
          <w:b/>
          <w:bCs/>
          <w:color w:val="16191F"/>
          <w:lang w:val="en-IN"/>
        </w:rPr>
        <w:t xml:space="preserve"> </w:t>
      </w:r>
      <w:r>
        <w:rPr>
          <w:rStyle w:val="ui-provider"/>
        </w:rPr>
        <w:t xml:space="preserve">command to navigate back to </w:t>
      </w:r>
      <w:r w:rsidR="008058EE">
        <w:rPr>
          <w:rStyle w:val="ui-provider"/>
        </w:rPr>
        <w:t xml:space="preserve">the </w:t>
      </w:r>
      <w:r>
        <w:rPr>
          <w:rStyle w:val="ui-provider"/>
        </w:rPr>
        <w:t>manifests folder.</w:t>
      </w:r>
    </w:p>
    <w:p w14:paraId="7CB6E7C1" w14:textId="6AACA58C" w:rsidR="005F7377" w:rsidRDefault="00987B5F" w:rsidP="005F7377">
      <w:pPr>
        <w:pStyle w:val="RapASEBodyCopy"/>
        <w:ind w:left="720"/>
        <w:rPr>
          <w:rStyle w:val="ui-provider"/>
        </w:rPr>
      </w:pPr>
      <w:r w:rsidRPr="00987B5F">
        <w:rPr>
          <w:rStyle w:val="ui-provider"/>
          <w:noProof/>
        </w:rPr>
        <w:drawing>
          <wp:inline distT="0" distB="0" distL="0" distR="0" wp14:anchorId="7C57ED42" wp14:editId="34CD1F6B">
            <wp:extent cx="5647267" cy="480512"/>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75147" cy="482884"/>
                    </a:xfrm>
                    <a:prstGeom prst="rect">
                      <a:avLst/>
                    </a:prstGeom>
                  </pic:spPr>
                </pic:pic>
              </a:graphicData>
            </a:graphic>
          </wp:inline>
        </w:drawing>
      </w:r>
    </w:p>
    <w:p w14:paraId="3DC8E4A7" w14:textId="237AFF1B" w:rsidR="00E71989" w:rsidRDefault="00E71989">
      <w:pPr>
        <w:pStyle w:val="RapASEBodyCopy"/>
        <w:numPr>
          <w:ilvl w:val="0"/>
          <w:numId w:val="36"/>
        </w:numPr>
        <w:rPr>
          <w:rStyle w:val="ui-provider"/>
        </w:rPr>
      </w:pPr>
      <w:r>
        <w:rPr>
          <w:rStyle w:val="ui-provider"/>
        </w:rPr>
        <w:t xml:space="preserve">Run </w:t>
      </w:r>
      <w:r w:rsidRPr="00220E04">
        <w:rPr>
          <w:rFonts w:ascii="Courier New" w:eastAsia="Roboto" w:hAnsi="Courier New" w:cs="Courier New"/>
          <w:b/>
          <w:bCs/>
          <w:color w:val="16191F"/>
          <w:lang w:val="en-IN"/>
        </w:rPr>
        <w:t>kubectl apply -</w:t>
      </w:r>
      <w:r>
        <w:rPr>
          <w:rFonts w:ascii="Courier New" w:eastAsia="Roboto" w:hAnsi="Courier New" w:cs="Courier New"/>
          <w:b/>
          <w:bCs/>
          <w:color w:val="16191F"/>
          <w:lang w:val="en-IN"/>
        </w:rPr>
        <w:t>f</w:t>
      </w:r>
      <w:r w:rsidRPr="00220E04">
        <w:rPr>
          <w:rFonts w:ascii="Courier New" w:eastAsia="Roboto" w:hAnsi="Courier New" w:cs="Courier New"/>
          <w:b/>
          <w:bCs/>
          <w:color w:val="16191F"/>
          <w:lang w:val="en-IN"/>
        </w:rPr>
        <w:t xml:space="preserve"> .</w:t>
      </w:r>
      <w:r>
        <w:rPr>
          <w:rFonts w:ascii="Courier New" w:eastAsia="Roboto" w:hAnsi="Courier New" w:cs="Courier New"/>
          <w:b/>
          <w:bCs/>
          <w:color w:val="16191F"/>
          <w:lang w:val="en-IN"/>
        </w:rPr>
        <w:t xml:space="preserve"> </w:t>
      </w:r>
      <w:r>
        <w:rPr>
          <w:rStyle w:val="ui-provider"/>
        </w:rPr>
        <w:t>command to apply monitoring services that are available in the manifests folder.</w:t>
      </w:r>
    </w:p>
    <w:p w14:paraId="40996D4D" w14:textId="710AE968" w:rsidR="005F7377" w:rsidRDefault="004E0C8D" w:rsidP="005F7377">
      <w:pPr>
        <w:pStyle w:val="RapASEBodyCopy"/>
        <w:ind w:left="720"/>
        <w:rPr>
          <w:rStyle w:val="ui-provider"/>
        </w:rPr>
      </w:pPr>
      <w:r w:rsidRPr="004E0C8D">
        <w:rPr>
          <w:rStyle w:val="ui-provider"/>
          <w:noProof/>
        </w:rPr>
        <w:drawing>
          <wp:inline distT="0" distB="0" distL="0" distR="0" wp14:anchorId="4AA92BB3" wp14:editId="1C00D982">
            <wp:extent cx="4843074" cy="5715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48870" cy="5721839"/>
                    </a:xfrm>
                    <a:prstGeom prst="rect">
                      <a:avLst/>
                    </a:prstGeom>
                  </pic:spPr>
                </pic:pic>
              </a:graphicData>
            </a:graphic>
          </wp:inline>
        </w:drawing>
      </w:r>
    </w:p>
    <w:p w14:paraId="5EF8AF69" w14:textId="59A37F64" w:rsidR="00E71989" w:rsidRDefault="00E71989">
      <w:pPr>
        <w:pStyle w:val="RapASEBodyCopy"/>
        <w:numPr>
          <w:ilvl w:val="0"/>
          <w:numId w:val="36"/>
        </w:numPr>
        <w:rPr>
          <w:rStyle w:val="ui-provider"/>
        </w:rPr>
      </w:pPr>
      <w:r>
        <w:rPr>
          <w:rStyle w:val="ui-provider"/>
        </w:rPr>
        <w:lastRenderedPageBreak/>
        <w:t xml:space="preserve">Run </w:t>
      </w:r>
      <w:r w:rsidRPr="00220E04">
        <w:rPr>
          <w:rFonts w:ascii="Courier New" w:eastAsia="Roboto" w:hAnsi="Courier New" w:cs="Courier New"/>
          <w:b/>
          <w:bCs/>
          <w:color w:val="16191F"/>
          <w:lang w:val="en-IN"/>
        </w:rPr>
        <w:t>kubectl get pod --namespace monitoring</w:t>
      </w:r>
      <w:r>
        <w:rPr>
          <w:rStyle w:val="ui-provider"/>
        </w:rPr>
        <w:t xml:space="preserve"> command to verify the status of the services.</w:t>
      </w:r>
    </w:p>
    <w:p w14:paraId="705AF797" w14:textId="20406809" w:rsidR="004E0C8D" w:rsidRPr="00F30B4B" w:rsidRDefault="00256BE2" w:rsidP="004E0C8D">
      <w:pPr>
        <w:pStyle w:val="RapASEBodyCopy"/>
        <w:ind w:left="720"/>
        <w:rPr>
          <w:rStyle w:val="ui-provider"/>
        </w:rPr>
      </w:pPr>
      <w:r w:rsidRPr="00256BE2">
        <w:rPr>
          <w:rStyle w:val="ui-provider"/>
          <w:noProof/>
        </w:rPr>
        <w:drawing>
          <wp:inline distT="0" distB="0" distL="0" distR="0" wp14:anchorId="61E3E3F4" wp14:editId="1342B7B2">
            <wp:extent cx="5303520" cy="1239799"/>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328841" cy="1245718"/>
                    </a:xfrm>
                    <a:prstGeom prst="rect">
                      <a:avLst/>
                    </a:prstGeom>
                  </pic:spPr>
                </pic:pic>
              </a:graphicData>
            </a:graphic>
          </wp:inline>
        </w:drawing>
      </w:r>
    </w:p>
    <w:p w14:paraId="056E39B2" w14:textId="77777777" w:rsidR="00E71989" w:rsidRDefault="00E71989" w:rsidP="00E71989">
      <w:pPr>
        <w:pStyle w:val="RapASEBodyCopy"/>
        <w:rPr>
          <w:rStyle w:val="ui-provider"/>
        </w:rPr>
      </w:pPr>
    </w:p>
    <w:p w14:paraId="70A82060" w14:textId="77777777" w:rsidR="00E71989" w:rsidRPr="00F30B4B" w:rsidRDefault="00E71989" w:rsidP="00E71989">
      <w:pPr>
        <w:pStyle w:val="RapASEBodyCopy"/>
        <w:rPr>
          <w:rStyle w:val="ui-provider"/>
          <w:b/>
          <w:bCs/>
        </w:rPr>
      </w:pPr>
      <w:r w:rsidRPr="00F30B4B">
        <w:rPr>
          <w:rStyle w:val="ui-provider"/>
          <w:b/>
          <w:bCs/>
        </w:rPr>
        <w:t>To Access Grafana:</w:t>
      </w:r>
    </w:p>
    <w:p w14:paraId="7CEF0459" w14:textId="77777777" w:rsidR="00E71989" w:rsidRPr="00F30B4B" w:rsidRDefault="00E71989">
      <w:pPr>
        <w:pStyle w:val="RapASEBodyCopy"/>
        <w:numPr>
          <w:ilvl w:val="0"/>
          <w:numId w:val="37"/>
        </w:numPr>
        <w:rPr>
          <w:rStyle w:val="ui-provider"/>
        </w:rPr>
      </w:pPr>
      <w:r w:rsidRPr="00F30B4B">
        <w:rPr>
          <w:rStyle w:val="ui-provider"/>
        </w:rPr>
        <w:t>Open Google Chrome browser.</w:t>
      </w:r>
    </w:p>
    <w:p w14:paraId="3BFB763D" w14:textId="70CCF774" w:rsidR="00BC7673" w:rsidRDefault="00E71989">
      <w:pPr>
        <w:pStyle w:val="RapASEBodyCopy"/>
        <w:numPr>
          <w:ilvl w:val="0"/>
          <w:numId w:val="37"/>
        </w:numPr>
        <w:rPr>
          <w:rStyle w:val="ui-provider"/>
        </w:rPr>
      </w:pPr>
      <w:r w:rsidRPr="00F30B4B">
        <w:rPr>
          <w:rStyle w:val="ui-provider"/>
        </w:rPr>
        <w:t xml:space="preserve">Type </w:t>
      </w:r>
      <w:r w:rsidRPr="00F32DEC">
        <w:rPr>
          <w:rStyle w:val="ui-provider"/>
          <w:b/>
          <w:bCs/>
        </w:rPr>
        <w:t>http://&lt;Master Node IP Address&gt;</w:t>
      </w:r>
      <w:r w:rsidR="002348E9">
        <w:rPr>
          <w:rStyle w:val="ui-provider"/>
          <w:b/>
          <w:bCs/>
        </w:rPr>
        <w:t>:</w:t>
      </w:r>
      <w:r w:rsidRPr="00F32DEC">
        <w:rPr>
          <w:rStyle w:val="ui-provider"/>
          <w:b/>
          <w:bCs/>
        </w:rPr>
        <w:t>30030/</w:t>
      </w:r>
      <w:r w:rsidRPr="00F30B4B">
        <w:rPr>
          <w:rStyle w:val="ui-provider"/>
        </w:rPr>
        <w:t xml:space="preserve"> </w:t>
      </w:r>
      <w:r w:rsidR="00F32DEC">
        <w:rPr>
          <w:rStyle w:val="ui-provider"/>
        </w:rPr>
        <w:t xml:space="preserve">URL </w:t>
      </w:r>
      <w:r w:rsidRPr="00F30B4B">
        <w:rPr>
          <w:rStyle w:val="ui-provider"/>
        </w:rPr>
        <w:t xml:space="preserve">to </w:t>
      </w:r>
      <w:r w:rsidR="00F32DEC">
        <w:rPr>
          <w:rStyle w:val="ui-provider"/>
        </w:rPr>
        <w:t>access Grafana application.</w:t>
      </w:r>
      <w:r w:rsidR="009F65E7">
        <w:rPr>
          <w:rStyle w:val="ui-provider"/>
        </w:rPr>
        <w:t xml:space="preserve"> </w:t>
      </w:r>
      <w:r w:rsidR="009F65E7">
        <w:t xml:space="preserve">For example, </w:t>
      </w:r>
      <w:r w:rsidR="002348E9" w:rsidRPr="00F32DEC">
        <w:rPr>
          <w:rStyle w:val="ui-provider"/>
          <w:b/>
          <w:bCs/>
        </w:rPr>
        <w:t>http://</w:t>
      </w:r>
      <w:r w:rsidR="002348E9">
        <w:rPr>
          <w:rStyle w:val="ui-provider"/>
          <w:b/>
          <w:bCs/>
        </w:rPr>
        <w:t>10.9.204.161:</w:t>
      </w:r>
      <w:r w:rsidR="002348E9" w:rsidRPr="00F32DEC">
        <w:rPr>
          <w:rStyle w:val="ui-provider"/>
          <w:b/>
          <w:bCs/>
        </w:rPr>
        <w:t>30030/</w:t>
      </w:r>
      <w:r w:rsidR="002348E9">
        <w:rPr>
          <w:rStyle w:val="ui-provider"/>
          <w:b/>
          <w:bCs/>
        </w:rPr>
        <w:t xml:space="preserve"> </w:t>
      </w:r>
      <w:r w:rsidR="002348E9" w:rsidRPr="002348E9">
        <w:rPr>
          <w:rStyle w:val="ui-provider"/>
        </w:rPr>
        <w:t xml:space="preserve">is the </w:t>
      </w:r>
      <w:r w:rsidR="002348E9">
        <w:t xml:space="preserve">URL because </w:t>
      </w:r>
      <w:r w:rsidR="009F65E7">
        <w:t>the Master Node IP address used as per this document</w:t>
      </w:r>
      <w:r w:rsidR="002348E9">
        <w:t xml:space="preserve"> is 10.9.2</w:t>
      </w:r>
      <w:r w:rsidR="001C1DF8">
        <w:t>0</w:t>
      </w:r>
      <w:r w:rsidR="002348E9">
        <w:t xml:space="preserve">4.161. </w:t>
      </w:r>
    </w:p>
    <w:p w14:paraId="7886C5BC" w14:textId="4D69292C" w:rsidR="00E71989" w:rsidRDefault="00E71989">
      <w:pPr>
        <w:pStyle w:val="RapASEBodyCopy"/>
        <w:numPr>
          <w:ilvl w:val="0"/>
          <w:numId w:val="37"/>
        </w:numPr>
      </w:pPr>
      <w:r w:rsidRPr="00F30B4B">
        <w:rPr>
          <w:rStyle w:val="ui-provider"/>
        </w:rPr>
        <w:t xml:space="preserve"> </w:t>
      </w:r>
      <w:r w:rsidR="00F32DEC">
        <w:rPr>
          <w:lang w:eastAsia="en-IN"/>
        </w:rPr>
        <w:t xml:space="preserve">Login to the Grafana application by providing </w:t>
      </w:r>
      <w:r w:rsidR="00CE02D3">
        <w:rPr>
          <w:lang w:eastAsia="en-IN"/>
        </w:rPr>
        <w:t xml:space="preserve">the following </w:t>
      </w:r>
      <w:r w:rsidR="00F32DEC">
        <w:rPr>
          <w:lang w:eastAsia="en-IN"/>
        </w:rPr>
        <w:t xml:space="preserve">default </w:t>
      </w:r>
      <w:r w:rsidR="00CE02D3">
        <w:rPr>
          <w:lang w:eastAsia="en-IN"/>
        </w:rPr>
        <w:t>user credentials</w:t>
      </w:r>
      <w:r w:rsidR="00F32DEC">
        <w:rPr>
          <w:lang w:eastAsia="en-IN"/>
        </w:rPr>
        <w:t>.</w:t>
      </w:r>
      <w:r w:rsidR="00B74431">
        <w:rPr>
          <w:lang w:eastAsia="en-IN"/>
        </w:rPr>
        <w:t xml:space="preserve"> </w:t>
      </w:r>
    </w:p>
    <w:p w14:paraId="069DD126" w14:textId="1181940A" w:rsidR="00F32DEC" w:rsidRDefault="00F32DEC">
      <w:pPr>
        <w:pStyle w:val="RapASEBodyCopy"/>
        <w:numPr>
          <w:ilvl w:val="1"/>
          <w:numId w:val="37"/>
        </w:numPr>
        <w:rPr>
          <w:rStyle w:val="ui-provider"/>
        </w:rPr>
      </w:pPr>
      <w:r w:rsidRPr="00CE02D3">
        <w:rPr>
          <w:rStyle w:val="ui-provider"/>
          <w:i/>
          <w:iCs/>
          <w:u w:val="single"/>
        </w:rPr>
        <w:t>Username</w:t>
      </w:r>
      <w:r>
        <w:rPr>
          <w:rStyle w:val="ui-provider"/>
        </w:rPr>
        <w:t xml:space="preserve"> – admin</w:t>
      </w:r>
    </w:p>
    <w:p w14:paraId="1DF229EB" w14:textId="4326B807" w:rsidR="00CE02D3" w:rsidRDefault="00F32DEC">
      <w:pPr>
        <w:pStyle w:val="RapASEBodyCopy"/>
        <w:numPr>
          <w:ilvl w:val="1"/>
          <w:numId w:val="37"/>
        </w:numPr>
        <w:rPr>
          <w:rStyle w:val="ui-provider"/>
        </w:rPr>
      </w:pPr>
      <w:r w:rsidRPr="00CE02D3">
        <w:rPr>
          <w:rStyle w:val="ui-provider"/>
          <w:i/>
          <w:iCs/>
          <w:u w:val="single"/>
        </w:rPr>
        <w:t>Password</w:t>
      </w:r>
      <w:r>
        <w:rPr>
          <w:rStyle w:val="ui-provider"/>
        </w:rPr>
        <w:t xml:space="preserve"> </w:t>
      </w:r>
      <w:r w:rsidR="00CE02D3">
        <w:rPr>
          <w:rStyle w:val="ui-provider"/>
        </w:rPr>
        <w:t xml:space="preserve">– </w:t>
      </w:r>
      <w:r>
        <w:rPr>
          <w:rStyle w:val="ui-provider"/>
        </w:rPr>
        <w:t>admin</w:t>
      </w:r>
    </w:p>
    <w:p w14:paraId="144907DD" w14:textId="2FF5AC6A" w:rsidR="00BC7673" w:rsidRDefault="00BC7673" w:rsidP="00570B07">
      <w:pPr>
        <w:pStyle w:val="RapASEBodyCopy"/>
        <w:ind w:firstLine="360"/>
        <w:rPr>
          <w:rStyle w:val="ui-provider"/>
        </w:rPr>
      </w:pPr>
      <w:r w:rsidRPr="00BC7673">
        <w:rPr>
          <w:rStyle w:val="ui-provider"/>
          <w:noProof/>
        </w:rPr>
        <w:drawing>
          <wp:inline distT="0" distB="0" distL="0" distR="0" wp14:anchorId="405CF1AB" wp14:editId="7AA296AE">
            <wp:extent cx="5450417" cy="2939577"/>
            <wp:effectExtent l="19050" t="19050" r="17145" b="133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85525" cy="2958512"/>
                    </a:xfrm>
                    <a:prstGeom prst="rect">
                      <a:avLst/>
                    </a:prstGeom>
                    <a:ln>
                      <a:solidFill>
                        <a:schemeClr val="tx1"/>
                      </a:solidFill>
                    </a:ln>
                  </pic:spPr>
                </pic:pic>
              </a:graphicData>
            </a:graphic>
          </wp:inline>
        </w:drawing>
      </w:r>
    </w:p>
    <w:p w14:paraId="222A83A2" w14:textId="0924CD07" w:rsidR="00B74431" w:rsidRDefault="00570B07">
      <w:pPr>
        <w:pStyle w:val="RapASEBodyCopy"/>
        <w:numPr>
          <w:ilvl w:val="0"/>
          <w:numId w:val="37"/>
        </w:numPr>
        <w:rPr>
          <w:rStyle w:val="ui-provider"/>
        </w:rPr>
      </w:pPr>
      <w:r>
        <w:rPr>
          <w:rStyle w:val="ui-provider"/>
        </w:rPr>
        <w:t>While logging into the application, user</w:t>
      </w:r>
      <w:r w:rsidR="0015446D" w:rsidRPr="0015446D">
        <w:rPr>
          <w:rStyle w:val="ui-provider"/>
        </w:rPr>
        <w:t xml:space="preserve"> can either change the password or skip the activity.</w:t>
      </w:r>
    </w:p>
    <w:p w14:paraId="63DA32DF" w14:textId="6BF2F73D" w:rsidR="00570B07" w:rsidRDefault="00570B07" w:rsidP="00570B07">
      <w:pPr>
        <w:pStyle w:val="RapASEBodyCopy"/>
        <w:ind w:left="720"/>
        <w:rPr>
          <w:rStyle w:val="ui-provider"/>
        </w:rPr>
      </w:pPr>
      <w:r w:rsidRPr="00570B07">
        <w:rPr>
          <w:rStyle w:val="ui-provider"/>
          <w:noProof/>
        </w:rPr>
        <w:lastRenderedPageBreak/>
        <w:drawing>
          <wp:inline distT="0" distB="0" distL="0" distR="0" wp14:anchorId="6303CCB4" wp14:editId="6CB3809C">
            <wp:extent cx="2658533" cy="2715753"/>
            <wp:effectExtent l="0" t="0" r="889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65945" cy="2723324"/>
                    </a:xfrm>
                    <a:prstGeom prst="rect">
                      <a:avLst/>
                    </a:prstGeom>
                  </pic:spPr>
                </pic:pic>
              </a:graphicData>
            </a:graphic>
          </wp:inline>
        </w:drawing>
      </w:r>
    </w:p>
    <w:p w14:paraId="6E3ED3BE" w14:textId="41F1AC6A" w:rsidR="00CE02D3" w:rsidRPr="00F30B4B" w:rsidRDefault="00CE02D3" w:rsidP="00CE02D3">
      <w:pPr>
        <w:pStyle w:val="RapASEBodyCopy"/>
        <w:rPr>
          <w:rStyle w:val="ui-provider"/>
          <w:b/>
          <w:bCs/>
        </w:rPr>
      </w:pPr>
      <w:r w:rsidRPr="00F30B4B">
        <w:rPr>
          <w:rStyle w:val="ui-provider"/>
          <w:b/>
          <w:bCs/>
        </w:rPr>
        <w:t xml:space="preserve">To </w:t>
      </w:r>
      <w:r>
        <w:rPr>
          <w:rStyle w:val="ui-provider"/>
          <w:b/>
          <w:bCs/>
        </w:rPr>
        <w:t>Check Log History in</w:t>
      </w:r>
      <w:r w:rsidRPr="00F30B4B">
        <w:rPr>
          <w:rStyle w:val="ui-provider"/>
          <w:b/>
          <w:bCs/>
        </w:rPr>
        <w:t xml:space="preserve"> Grafana:</w:t>
      </w:r>
    </w:p>
    <w:p w14:paraId="681E87E7" w14:textId="48633941" w:rsidR="00CE02D3" w:rsidRDefault="00CE02D3">
      <w:pPr>
        <w:pStyle w:val="RapASEBodyCopy"/>
        <w:numPr>
          <w:ilvl w:val="0"/>
          <w:numId w:val="38"/>
        </w:numPr>
        <w:rPr>
          <w:rStyle w:val="ui-provider"/>
        </w:rPr>
      </w:pPr>
      <w:r>
        <w:rPr>
          <w:rStyle w:val="ui-provider"/>
        </w:rPr>
        <w:t>Open Grafana application.</w:t>
      </w:r>
    </w:p>
    <w:p w14:paraId="21985885" w14:textId="166C84F0" w:rsidR="0015446D" w:rsidRDefault="00780272" w:rsidP="0015446D">
      <w:pPr>
        <w:pStyle w:val="RapASEBodyCopy"/>
        <w:ind w:left="720"/>
        <w:rPr>
          <w:rStyle w:val="ui-provider"/>
        </w:rPr>
      </w:pPr>
      <w:r w:rsidRPr="00780272">
        <w:rPr>
          <w:rStyle w:val="ui-provider"/>
          <w:noProof/>
        </w:rPr>
        <w:drawing>
          <wp:inline distT="0" distB="0" distL="0" distR="0" wp14:anchorId="5C34996B" wp14:editId="339F25C1">
            <wp:extent cx="5565662" cy="2734734"/>
            <wp:effectExtent l="0" t="0" r="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81044" cy="2742292"/>
                    </a:xfrm>
                    <a:prstGeom prst="rect">
                      <a:avLst/>
                    </a:prstGeom>
                  </pic:spPr>
                </pic:pic>
              </a:graphicData>
            </a:graphic>
          </wp:inline>
        </w:drawing>
      </w:r>
    </w:p>
    <w:p w14:paraId="61CEC594" w14:textId="49FE9897" w:rsidR="00570B07" w:rsidRDefault="00CE02D3">
      <w:pPr>
        <w:pStyle w:val="RapASEBodyCopy"/>
        <w:numPr>
          <w:ilvl w:val="0"/>
          <w:numId w:val="38"/>
        </w:numPr>
        <w:rPr>
          <w:rStyle w:val="ui-provider"/>
        </w:rPr>
      </w:pPr>
      <w:r>
        <w:rPr>
          <w:rStyle w:val="ui-provider"/>
        </w:rPr>
        <w:t xml:space="preserve">Go to </w:t>
      </w:r>
      <w:r w:rsidRPr="00CE02D3">
        <w:rPr>
          <w:rStyle w:val="ui-provider"/>
          <w:b/>
          <w:bCs/>
        </w:rPr>
        <w:t xml:space="preserve">Settings </w:t>
      </w:r>
      <w:r w:rsidRPr="00CE02D3">
        <w:rPr>
          <w:rStyle w:val="ui-provider"/>
          <w:rFonts w:ascii="Wingdings" w:eastAsia="Wingdings" w:hAnsi="Wingdings" w:cs="Wingdings"/>
          <w:b/>
          <w:bCs/>
        </w:rPr>
        <w:t>à</w:t>
      </w:r>
      <w:r w:rsidRPr="00CE02D3">
        <w:rPr>
          <w:rStyle w:val="ui-provider"/>
          <w:b/>
          <w:bCs/>
        </w:rPr>
        <w:t xml:space="preserve"> Data Sources</w:t>
      </w:r>
      <w:r>
        <w:rPr>
          <w:rStyle w:val="ui-provider"/>
        </w:rPr>
        <w:t xml:space="preserve"> and click on </w:t>
      </w:r>
      <w:r w:rsidRPr="00CE02D3">
        <w:rPr>
          <w:rStyle w:val="ui-provider"/>
          <w:b/>
          <w:bCs/>
        </w:rPr>
        <w:t>Add data source</w:t>
      </w:r>
      <w:r>
        <w:rPr>
          <w:rStyle w:val="ui-provider"/>
        </w:rPr>
        <w:t xml:space="preserve"> button.</w:t>
      </w:r>
    </w:p>
    <w:p w14:paraId="4730AF06" w14:textId="0F3C29D9" w:rsidR="00780272" w:rsidRDefault="00A12ABA" w:rsidP="00780272">
      <w:pPr>
        <w:pStyle w:val="RapASEBodyCopy"/>
        <w:ind w:left="720"/>
        <w:rPr>
          <w:rStyle w:val="ui-provider"/>
        </w:rPr>
      </w:pPr>
      <w:r w:rsidRPr="00A12ABA">
        <w:rPr>
          <w:rStyle w:val="ui-provider"/>
          <w:noProof/>
        </w:rPr>
        <w:lastRenderedPageBreak/>
        <w:drawing>
          <wp:inline distT="0" distB="0" distL="0" distR="0" wp14:anchorId="121E2780" wp14:editId="596DA8D9">
            <wp:extent cx="5545667" cy="2715079"/>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57015" cy="2720635"/>
                    </a:xfrm>
                    <a:prstGeom prst="rect">
                      <a:avLst/>
                    </a:prstGeom>
                  </pic:spPr>
                </pic:pic>
              </a:graphicData>
            </a:graphic>
          </wp:inline>
        </w:drawing>
      </w:r>
    </w:p>
    <w:p w14:paraId="2291F9CA" w14:textId="643C90A5" w:rsidR="00CE02D3" w:rsidRDefault="00A12ABA">
      <w:pPr>
        <w:pStyle w:val="RapASEBodyCopy"/>
        <w:numPr>
          <w:ilvl w:val="0"/>
          <w:numId w:val="38"/>
        </w:numPr>
        <w:rPr>
          <w:rStyle w:val="ui-provider"/>
        </w:rPr>
      </w:pPr>
      <w:r>
        <w:rPr>
          <w:rStyle w:val="ui-provider"/>
        </w:rPr>
        <w:t>Look out</w:t>
      </w:r>
      <w:r w:rsidR="00CE02D3">
        <w:rPr>
          <w:rStyle w:val="ui-provider"/>
        </w:rPr>
        <w:t xml:space="preserve"> for the ElasticSearch from the list of data sources and click on </w:t>
      </w:r>
      <w:r w:rsidR="00CE02D3" w:rsidRPr="00A12ABA">
        <w:rPr>
          <w:rStyle w:val="ui-provider"/>
          <w:b/>
          <w:bCs/>
        </w:rPr>
        <w:t>Select</w:t>
      </w:r>
      <w:r w:rsidR="00CE02D3">
        <w:rPr>
          <w:rStyle w:val="ui-provider"/>
        </w:rPr>
        <w:t xml:space="preserve"> button.</w:t>
      </w:r>
    </w:p>
    <w:p w14:paraId="4F177258" w14:textId="1662B0D7" w:rsidR="00A12ABA" w:rsidRDefault="00A12ABA" w:rsidP="00A12ABA">
      <w:pPr>
        <w:pStyle w:val="RapASEBodyCopy"/>
        <w:ind w:left="720"/>
        <w:rPr>
          <w:rStyle w:val="ui-provider"/>
        </w:rPr>
      </w:pPr>
      <w:r w:rsidRPr="00A12ABA">
        <w:rPr>
          <w:rStyle w:val="ui-provider"/>
          <w:noProof/>
        </w:rPr>
        <w:drawing>
          <wp:inline distT="0" distB="0" distL="0" distR="0" wp14:anchorId="6326EE9C" wp14:editId="76572E02">
            <wp:extent cx="5613400" cy="1347689"/>
            <wp:effectExtent l="0" t="0" r="635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21957" cy="1349743"/>
                    </a:xfrm>
                    <a:prstGeom prst="rect">
                      <a:avLst/>
                    </a:prstGeom>
                  </pic:spPr>
                </pic:pic>
              </a:graphicData>
            </a:graphic>
          </wp:inline>
        </w:drawing>
      </w:r>
    </w:p>
    <w:p w14:paraId="30163264" w14:textId="548F229F" w:rsidR="00CE02D3" w:rsidRDefault="00416993">
      <w:pPr>
        <w:pStyle w:val="RapASEBodyCopy"/>
        <w:numPr>
          <w:ilvl w:val="0"/>
          <w:numId w:val="38"/>
        </w:numPr>
        <w:rPr>
          <w:rStyle w:val="ui-provider"/>
        </w:rPr>
      </w:pPr>
      <w:r>
        <w:rPr>
          <w:rStyle w:val="ui-provider"/>
        </w:rPr>
        <w:t>In</w:t>
      </w:r>
      <w:r w:rsidR="00CE02D3">
        <w:rPr>
          <w:rStyle w:val="ui-provider"/>
        </w:rPr>
        <w:t xml:space="preserve"> ElasticSearch data source </w:t>
      </w:r>
      <w:r>
        <w:rPr>
          <w:rStyle w:val="ui-provider"/>
        </w:rPr>
        <w:t>settings</w:t>
      </w:r>
      <w:r w:rsidR="00CE02D3">
        <w:rPr>
          <w:rStyle w:val="ui-provider"/>
        </w:rPr>
        <w:t xml:space="preserve">, update the </w:t>
      </w:r>
      <w:r>
        <w:rPr>
          <w:rStyle w:val="ui-provider"/>
        </w:rPr>
        <w:t>following configurations in their respective fields as shown below.</w:t>
      </w:r>
    </w:p>
    <w:p w14:paraId="3680A4E3" w14:textId="10D3DDB9" w:rsidR="00CE02D3" w:rsidRDefault="00CE02D3">
      <w:pPr>
        <w:pStyle w:val="RapASEBodyCopy"/>
        <w:numPr>
          <w:ilvl w:val="1"/>
          <w:numId w:val="38"/>
        </w:numPr>
        <w:rPr>
          <w:rStyle w:val="ui-provider"/>
        </w:rPr>
      </w:pPr>
      <w:r>
        <w:rPr>
          <w:rStyle w:val="ui-provider"/>
        </w:rPr>
        <w:t xml:space="preserve">URL – </w:t>
      </w:r>
      <w:r w:rsidR="00A12ABA" w:rsidRPr="00A12ABA">
        <w:rPr>
          <w:rStyle w:val="ui-provider"/>
          <w:b/>
          <w:bCs/>
        </w:rPr>
        <w:t>http://</w:t>
      </w:r>
      <w:r w:rsidR="00A12ABA" w:rsidRPr="00F32DEC">
        <w:rPr>
          <w:rStyle w:val="ui-provider"/>
          <w:b/>
          <w:bCs/>
        </w:rPr>
        <w:t>&lt;Master Node IP Address&gt;</w:t>
      </w:r>
      <w:r w:rsidR="00A12ABA">
        <w:rPr>
          <w:rStyle w:val="ui-provider"/>
          <w:b/>
          <w:bCs/>
        </w:rPr>
        <w:t>:</w:t>
      </w:r>
      <w:r w:rsidR="00A12ABA" w:rsidRPr="00A12ABA">
        <w:rPr>
          <w:rStyle w:val="ui-provider"/>
          <w:b/>
          <w:bCs/>
        </w:rPr>
        <w:t>3</w:t>
      </w:r>
      <w:r w:rsidR="000F0B6F">
        <w:rPr>
          <w:rStyle w:val="ui-provider"/>
          <w:b/>
          <w:bCs/>
        </w:rPr>
        <w:t>1</w:t>
      </w:r>
      <w:r w:rsidR="00A12ABA" w:rsidRPr="00A12ABA">
        <w:rPr>
          <w:rStyle w:val="ui-provider"/>
          <w:b/>
          <w:bCs/>
        </w:rPr>
        <w:t>0</w:t>
      </w:r>
      <w:r w:rsidR="004738FD">
        <w:rPr>
          <w:rStyle w:val="ui-provider"/>
          <w:b/>
          <w:bCs/>
        </w:rPr>
        <w:t>2</w:t>
      </w:r>
      <w:r w:rsidR="00A12ABA" w:rsidRPr="00A12ABA">
        <w:rPr>
          <w:rStyle w:val="ui-provider"/>
          <w:b/>
          <w:bCs/>
        </w:rPr>
        <w:t>0</w:t>
      </w:r>
    </w:p>
    <w:p w14:paraId="3936EC64" w14:textId="387089D1" w:rsidR="00CE02D3" w:rsidRDefault="00CE02D3">
      <w:pPr>
        <w:pStyle w:val="RapASEBodyCopy"/>
        <w:numPr>
          <w:ilvl w:val="1"/>
          <w:numId w:val="38"/>
        </w:numPr>
        <w:rPr>
          <w:rStyle w:val="ui-provider"/>
        </w:rPr>
      </w:pPr>
      <w:r>
        <w:rPr>
          <w:rStyle w:val="ui-provider"/>
        </w:rPr>
        <w:t xml:space="preserve">Index Name – </w:t>
      </w:r>
      <w:r w:rsidR="00A12ABA" w:rsidRPr="00A12ABA">
        <w:rPr>
          <w:rStyle w:val="ui-provider"/>
          <w:b/>
          <w:bCs/>
        </w:rPr>
        <w:t>fluentbit</w:t>
      </w:r>
    </w:p>
    <w:p w14:paraId="1DBBB45E" w14:textId="132ACD6A" w:rsidR="00A12ABA" w:rsidRDefault="00CE02D3">
      <w:pPr>
        <w:pStyle w:val="RapASEBodyCopy"/>
        <w:numPr>
          <w:ilvl w:val="1"/>
          <w:numId w:val="38"/>
        </w:numPr>
        <w:rPr>
          <w:rStyle w:val="ui-provider"/>
        </w:rPr>
      </w:pPr>
      <w:r>
        <w:rPr>
          <w:rStyle w:val="ui-provider"/>
        </w:rPr>
        <w:t>Version –</w:t>
      </w:r>
      <w:r w:rsidR="00A12ABA">
        <w:rPr>
          <w:rStyle w:val="ui-provider"/>
        </w:rPr>
        <w:t xml:space="preserve"> </w:t>
      </w:r>
      <w:r w:rsidR="00A12ABA" w:rsidRPr="00A12ABA">
        <w:rPr>
          <w:rStyle w:val="ui-provider"/>
          <w:b/>
          <w:bCs/>
        </w:rPr>
        <w:t>7.0+</w:t>
      </w:r>
    </w:p>
    <w:p w14:paraId="6C171D25" w14:textId="45561343" w:rsidR="00A12ABA" w:rsidRDefault="00F44E35" w:rsidP="00A12ABA">
      <w:pPr>
        <w:pStyle w:val="RapASEBodyCopy"/>
        <w:ind w:left="720"/>
        <w:rPr>
          <w:rStyle w:val="ui-provider"/>
        </w:rPr>
      </w:pPr>
      <w:r>
        <w:rPr>
          <w:rStyle w:val="ui-provider"/>
          <w:noProof/>
        </w:rPr>
        <w:lastRenderedPageBreak/>
        <w:drawing>
          <wp:inline distT="0" distB="0" distL="0" distR="0" wp14:anchorId="7965ADBB" wp14:editId="53A6FAFE">
            <wp:extent cx="3953933" cy="6996609"/>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67255" cy="7020183"/>
                    </a:xfrm>
                    <a:prstGeom prst="rect">
                      <a:avLst/>
                    </a:prstGeom>
                    <a:noFill/>
                    <a:ln>
                      <a:noFill/>
                    </a:ln>
                  </pic:spPr>
                </pic:pic>
              </a:graphicData>
            </a:graphic>
          </wp:inline>
        </w:drawing>
      </w:r>
    </w:p>
    <w:p w14:paraId="48EBD0A2" w14:textId="381780CA" w:rsidR="003C3FCC" w:rsidRDefault="00CE02D3">
      <w:pPr>
        <w:pStyle w:val="RapASEBodyCopy"/>
        <w:numPr>
          <w:ilvl w:val="0"/>
          <w:numId w:val="38"/>
        </w:numPr>
        <w:rPr>
          <w:rStyle w:val="ui-provider"/>
        </w:rPr>
      </w:pPr>
      <w:r>
        <w:rPr>
          <w:rStyle w:val="ui-provider"/>
        </w:rPr>
        <w:t xml:space="preserve">Click on </w:t>
      </w:r>
      <w:r w:rsidRPr="00CE02D3">
        <w:rPr>
          <w:rStyle w:val="ui-provider"/>
          <w:b/>
          <w:bCs/>
        </w:rPr>
        <w:t xml:space="preserve">Save </w:t>
      </w:r>
      <w:r w:rsidR="00F44E35">
        <w:rPr>
          <w:rStyle w:val="ui-provider"/>
          <w:b/>
          <w:bCs/>
        </w:rPr>
        <w:t>&amp;</w:t>
      </w:r>
      <w:r w:rsidRPr="00CE02D3">
        <w:rPr>
          <w:rStyle w:val="ui-provider"/>
          <w:b/>
          <w:bCs/>
        </w:rPr>
        <w:t xml:space="preserve"> </w:t>
      </w:r>
      <w:r w:rsidR="00F44E35">
        <w:rPr>
          <w:rStyle w:val="ui-provider"/>
          <w:b/>
          <w:bCs/>
        </w:rPr>
        <w:t>t</w:t>
      </w:r>
      <w:r w:rsidRPr="00CE02D3">
        <w:rPr>
          <w:rStyle w:val="ui-provider"/>
          <w:b/>
          <w:bCs/>
        </w:rPr>
        <w:t>est</w:t>
      </w:r>
      <w:r>
        <w:rPr>
          <w:rStyle w:val="ui-provider"/>
        </w:rPr>
        <w:t xml:space="preserve"> button.</w:t>
      </w:r>
    </w:p>
    <w:p w14:paraId="4A81E481" w14:textId="0D7E7005" w:rsidR="00416993" w:rsidRDefault="00416993">
      <w:pPr>
        <w:pStyle w:val="RapASEBodyCopy"/>
        <w:numPr>
          <w:ilvl w:val="1"/>
          <w:numId w:val="38"/>
        </w:numPr>
        <w:rPr>
          <w:rStyle w:val="ui-provider"/>
        </w:rPr>
      </w:pPr>
      <w:r>
        <w:rPr>
          <w:rStyle w:val="ui-provider"/>
        </w:rPr>
        <w:t xml:space="preserve">If all the configurations are properly setup, then the </w:t>
      </w:r>
      <w:r w:rsidR="003C3FCC">
        <w:rPr>
          <w:rStyle w:val="ui-provider"/>
        </w:rPr>
        <w:t xml:space="preserve">Test will be </w:t>
      </w:r>
      <w:r w:rsidR="008315DA">
        <w:rPr>
          <w:rStyle w:val="ui-provider"/>
        </w:rPr>
        <w:t>passed</w:t>
      </w:r>
      <w:r w:rsidR="003C3FCC">
        <w:rPr>
          <w:rStyle w:val="ui-provider"/>
        </w:rPr>
        <w:t xml:space="preserve"> and the </w:t>
      </w:r>
      <w:r>
        <w:rPr>
          <w:rStyle w:val="ui-provider"/>
        </w:rPr>
        <w:t xml:space="preserve">following </w:t>
      </w:r>
      <w:r w:rsidR="003C3FCC">
        <w:rPr>
          <w:rStyle w:val="ui-provider"/>
        </w:rPr>
        <w:t xml:space="preserve">messages </w:t>
      </w:r>
      <w:r w:rsidR="003C3FCC" w:rsidRPr="003C3FCC">
        <w:rPr>
          <w:rStyle w:val="ui-provider"/>
        </w:rPr>
        <w:t>wil</w:t>
      </w:r>
      <w:r w:rsidR="003C3FCC">
        <w:rPr>
          <w:rStyle w:val="ui-provider"/>
        </w:rPr>
        <w:t>l be displayed on the screen.</w:t>
      </w:r>
    </w:p>
    <w:p w14:paraId="33FDA9E0" w14:textId="460FF4BF" w:rsidR="003C3FCC" w:rsidRPr="003C3FCC" w:rsidRDefault="003C3FCC">
      <w:pPr>
        <w:pStyle w:val="RapASEBodyCopy"/>
        <w:numPr>
          <w:ilvl w:val="2"/>
          <w:numId w:val="38"/>
        </w:numPr>
        <w:rPr>
          <w:rStyle w:val="ui-provider"/>
        </w:rPr>
      </w:pPr>
      <w:r w:rsidRPr="003C3FCC">
        <w:rPr>
          <w:rStyle w:val="ui-provider"/>
        </w:rPr>
        <w:t>Index OK</w:t>
      </w:r>
      <w:r w:rsidR="00F44E35">
        <w:rPr>
          <w:rStyle w:val="ui-provider"/>
        </w:rPr>
        <w:t>. Time field name OK.</w:t>
      </w:r>
    </w:p>
    <w:p w14:paraId="640BD461" w14:textId="6D2D0C5D" w:rsidR="003C3FCC" w:rsidRDefault="003C3FCC">
      <w:pPr>
        <w:pStyle w:val="RapASEBodyCopy"/>
        <w:numPr>
          <w:ilvl w:val="2"/>
          <w:numId w:val="38"/>
        </w:numPr>
        <w:rPr>
          <w:rStyle w:val="ui-provider"/>
        </w:rPr>
      </w:pPr>
      <w:r w:rsidRPr="003C3FCC">
        <w:rPr>
          <w:rStyle w:val="ui-provider"/>
        </w:rPr>
        <w:t>Datasource updated</w:t>
      </w:r>
      <w:r>
        <w:rPr>
          <w:rStyle w:val="ui-provider"/>
        </w:rPr>
        <w:t>.</w:t>
      </w:r>
    </w:p>
    <w:p w14:paraId="3D616354" w14:textId="457E9590" w:rsidR="009F49CB" w:rsidRPr="003C3FCC" w:rsidRDefault="00F44E35" w:rsidP="009F49CB">
      <w:pPr>
        <w:pStyle w:val="RapASEBodyCopy"/>
        <w:ind w:left="720"/>
        <w:rPr>
          <w:rStyle w:val="ui-provider"/>
        </w:rPr>
      </w:pPr>
      <w:r w:rsidRPr="00F44E35">
        <w:rPr>
          <w:rStyle w:val="ui-provider"/>
          <w:noProof/>
        </w:rPr>
        <w:lastRenderedPageBreak/>
        <w:drawing>
          <wp:inline distT="0" distB="0" distL="0" distR="0" wp14:anchorId="243C97EC" wp14:editId="3B404CC9">
            <wp:extent cx="5731510" cy="276415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764155"/>
                    </a:xfrm>
                    <a:prstGeom prst="rect">
                      <a:avLst/>
                    </a:prstGeom>
                  </pic:spPr>
                </pic:pic>
              </a:graphicData>
            </a:graphic>
          </wp:inline>
        </w:drawing>
      </w:r>
    </w:p>
    <w:p w14:paraId="6987E8E9" w14:textId="68F94178" w:rsidR="00CE02D3" w:rsidRDefault="00416993">
      <w:pPr>
        <w:pStyle w:val="RapASEBodyCopy"/>
        <w:numPr>
          <w:ilvl w:val="0"/>
          <w:numId w:val="38"/>
        </w:numPr>
        <w:rPr>
          <w:rStyle w:val="ui-provider"/>
        </w:rPr>
      </w:pPr>
      <w:r>
        <w:rPr>
          <w:rStyle w:val="ui-provider"/>
        </w:rPr>
        <w:t xml:space="preserve">Go to </w:t>
      </w:r>
      <w:r w:rsidR="003C3FCC" w:rsidRPr="003C3FCC">
        <w:rPr>
          <w:rStyle w:val="ui-provider"/>
          <w:b/>
          <w:bCs/>
        </w:rPr>
        <w:t>Menu</w:t>
      </w:r>
      <w:r w:rsidR="00122383">
        <w:rPr>
          <w:rStyle w:val="ui-provider"/>
          <w:b/>
          <w:bCs/>
        </w:rPr>
        <w:t xml:space="preserve"> </w:t>
      </w:r>
      <w:r w:rsidR="00122383">
        <w:rPr>
          <w:rStyle w:val="ui-provider"/>
        </w:rPr>
        <w:t>and click on</w:t>
      </w:r>
      <w:r w:rsidR="003C3FCC" w:rsidRPr="003C3FCC">
        <w:rPr>
          <w:rStyle w:val="ui-provider"/>
          <w:b/>
          <w:bCs/>
        </w:rPr>
        <w:t xml:space="preserve"> </w:t>
      </w:r>
      <w:r w:rsidRPr="003C3FCC">
        <w:rPr>
          <w:rStyle w:val="ui-provider"/>
          <w:b/>
          <w:bCs/>
        </w:rPr>
        <w:t>Explore</w:t>
      </w:r>
      <w:r w:rsidR="00122383">
        <w:rPr>
          <w:rStyle w:val="ui-provider"/>
          <w:b/>
          <w:bCs/>
        </w:rPr>
        <w:t>.</w:t>
      </w:r>
      <w:r w:rsidR="003C3FCC">
        <w:rPr>
          <w:rStyle w:val="ui-provider"/>
        </w:rPr>
        <w:t xml:space="preserve"> </w:t>
      </w:r>
    </w:p>
    <w:p w14:paraId="2C527914" w14:textId="38ACEAF5" w:rsidR="009F49CB" w:rsidRDefault="009F49CB" w:rsidP="009F49CB">
      <w:pPr>
        <w:pStyle w:val="RapASEBodyCopy"/>
        <w:ind w:left="720"/>
        <w:rPr>
          <w:rStyle w:val="ui-provider"/>
        </w:rPr>
      </w:pPr>
      <w:r w:rsidRPr="009F49CB">
        <w:rPr>
          <w:rStyle w:val="ui-provider"/>
          <w:noProof/>
        </w:rPr>
        <w:drawing>
          <wp:inline distT="0" distB="0" distL="0" distR="0" wp14:anchorId="5CBE9251" wp14:editId="692F2129">
            <wp:extent cx="2598420" cy="295682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603269" cy="2962341"/>
                    </a:xfrm>
                    <a:prstGeom prst="rect">
                      <a:avLst/>
                    </a:prstGeom>
                  </pic:spPr>
                </pic:pic>
              </a:graphicData>
            </a:graphic>
          </wp:inline>
        </w:drawing>
      </w:r>
    </w:p>
    <w:p w14:paraId="14A3BF94" w14:textId="7580E02F" w:rsidR="00122383" w:rsidRDefault="00122383">
      <w:pPr>
        <w:pStyle w:val="RapASEBodyCopy"/>
        <w:numPr>
          <w:ilvl w:val="0"/>
          <w:numId w:val="38"/>
        </w:numPr>
        <w:rPr>
          <w:rStyle w:val="ui-provider"/>
        </w:rPr>
      </w:pPr>
      <w:r>
        <w:rPr>
          <w:rStyle w:val="ui-provider"/>
        </w:rPr>
        <w:t xml:space="preserve">Select the </w:t>
      </w:r>
      <w:r w:rsidRPr="00122383">
        <w:rPr>
          <w:rStyle w:val="ui-provider"/>
          <w:b/>
          <w:bCs/>
        </w:rPr>
        <w:t>Elasticsearch</w:t>
      </w:r>
      <w:r>
        <w:rPr>
          <w:rStyle w:val="ui-provider"/>
        </w:rPr>
        <w:t xml:space="preserve"> datasource from the dropdown list as shown below.</w:t>
      </w:r>
    </w:p>
    <w:p w14:paraId="64BC4AD2" w14:textId="7721FB1F" w:rsidR="00122383" w:rsidRDefault="00122383" w:rsidP="00122383">
      <w:pPr>
        <w:pStyle w:val="RapASEBodyCopy"/>
        <w:ind w:left="720"/>
        <w:rPr>
          <w:rStyle w:val="ui-provider"/>
        </w:rPr>
      </w:pPr>
      <w:r w:rsidRPr="00122383">
        <w:rPr>
          <w:rStyle w:val="ui-provider"/>
          <w:noProof/>
        </w:rPr>
        <w:drawing>
          <wp:inline distT="0" distB="0" distL="0" distR="0" wp14:anchorId="6DABD343" wp14:editId="2ECFD6DC">
            <wp:extent cx="3558540" cy="1682011"/>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69282" cy="1687089"/>
                    </a:xfrm>
                    <a:prstGeom prst="rect">
                      <a:avLst/>
                    </a:prstGeom>
                  </pic:spPr>
                </pic:pic>
              </a:graphicData>
            </a:graphic>
          </wp:inline>
        </w:drawing>
      </w:r>
    </w:p>
    <w:p w14:paraId="425CF157" w14:textId="6C2567AD" w:rsidR="003C3FCC" w:rsidRDefault="003C3FCC">
      <w:pPr>
        <w:pStyle w:val="RapASEBodyCopy"/>
        <w:numPr>
          <w:ilvl w:val="0"/>
          <w:numId w:val="38"/>
        </w:numPr>
        <w:rPr>
          <w:rStyle w:val="ui-provider"/>
        </w:rPr>
      </w:pPr>
      <w:r>
        <w:rPr>
          <w:rStyle w:val="ui-provider"/>
        </w:rPr>
        <w:t xml:space="preserve">Click on </w:t>
      </w:r>
      <w:r w:rsidRPr="003C3FCC">
        <w:rPr>
          <w:rStyle w:val="ui-provider"/>
          <w:b/>
          <w:bCs/>
        </w:rPr>
        <w:t>Metric</w:t>
      </w:r>
      <w:r>
        <w:rPr>
          <w:rStyle w:val="ui-provider"/>
        </w:rPr>
        <w:t xml:space="preserve"> dropdown and select </w:t>
      </w:r>
      <w:r w:rsidRPr="003C3FCC">
        <w:rPr>
          <w:rStyle w:val="ui-provider"/>
          <w:b/>
          <w:bCs/>
        </w:rPr>
        <w:t>Logs</w:t>
      </w:r>
      <w:r>
        <w:rPr>
          <w:rStyle w:val="ui-provider"/>
        </w:rPr>
        <w:t xml:space="preserve"> from the list.</w:t>
      </w:r>
    </w:p>
    <w:p w14:paraId="72075ABF" w14:textId="5DA61E99" w:rsidR="00122383" w:rsidRDefault="00122383" w:rsidP="00122383">
      <w:pPr>
        <w:pStyle w:val="RapASEBodyCopy"/>
        <w:ind w:left="720"/>
        <w:rPr>
          <w:rStyle w:val="ui-provider"/>
        </w:rPr>
      </w:pPr>
      <w:r w:rsidRPr="00122383">
        <w:rPr>
          <w:rStyle w:val="ui-provider"/>
          <w:noProof/>
        </w:rPr>
        <w:lastRenderedPageBreak/>
        <w:drawing>
          <wp:inline distT="0" distB="0" distL="0" distR="0" wp14:anchorId="48F0C972" wp14:editId="27359DD9">
            <wp:extent cx="4777740" cy="3002364"/>
            <wp:effectExtent l="0" t="0" r="381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81047" cy="3004442"/>
                    </a:xfrm>
                    <a:prstGeom prst="rect">
                      <a:avLst/>
                    </a:prstGeom>
                  </pic:spPr>
                </pic:pic>
              </a:graphicData>
            </a:graphic>
          </wp:inline>
        </w:drawing>
      </w:r>
    </w:p>
    <w:p w14:paraId="56ED765B" w14:textId="4EF54A00" w:rsidR="000F5F46" w:rsidRDefault="00D75714">
      <w:pPr>
        <w:pStyle w:val="RapASEBodyCopy"/>
        <w:numPr>
          <w:ilvl w:val="0"/>
          <w:numId w:val="38"/>
        </w:numPr>
        <w:rPr>
          <w:rStyle w:val="ui-provider"/>
        </w:rPr>
      </w:pPr>
      <w:r>
        <w:rPr>
          <w:rStyle w:val="ui-provider"/>
        </w:rPr>
        <w:t>Once the logs are selected, a</w:t>
      </w:r>
      <w:r w:rsidR="000F5F46">
        <w:rPr>
          <w:rStyle w:val="ui-provider"/>
        </w:rPr>
        <w:t xml:space="preserve">ll the server related logs </w:t>
      </w:r>
      <w:r>
        <w:rPr>
          <w:rStyle w:val="ui-provider"/>
        </w:rPr>
        <w:t>are</w:t>
      </w:r>
      <w:r w:rsidR="000F5F46">
        <w:rPr>
          <w:rStyle w:val="ui-provider"/>
        </w:rPr>
        <w:t xml:space="preserve"> displayed</w:t>
      </w:r>
      <w:r>
        <w:rPr>
          <w:rStyle w:val="ui-provider"/>
        </w:rPr>
        <w:t xml:space="preserve"> on the screen.</w:t>
      </w:r>
    </w:p>
    <w:p w14:paraId="3324B65F" w14:textId="664F0D49" w:rsidR="00122383" w:rsidRPr="00F30B4B" w:rsidRDefault="00C5679B" w:rsidP="00122383">
      <w:pPr>
        <w:pStyle w:val="RapASEBodyCopy"/>
        <w:ind w:left="720"/>
        <w:rPr>
          <w:rStyle w:val="ui-provider"/>
        </w:rPr>
      </w:pPr>
      <w:r w:rsidRPr="00C5679B">
        <w:rPr>
          <w:rStyle w:val="ui-provider"/>
          <w:noProof/>
        </w:rPr>
        <w:drawing>
          <wp:inline distT="0" distB="0" distL="0" distR="0" wp14:anchorId="01BD9A97" wp14:editId="38411548">
            <wp:extent cx="5519232" cy="2674620"/>
            <wp:effectExtent l="0" t="0" r="571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25529" cy="2677671"/>
                    </a:xfrm>
                    <a:prstGeom prst="rect">
                      <a:avLst/>
                    </a:prstGeom>
                  </pic:spPr>
                </pic:pic>
              </a:graphicData>
            </a:graphic>
          </wp:inline>
        </w:drawing>
      </w:r>
    </w:p>
    <w:p w14:paraId="515C7F78" w14:textId="77777777" w:rsidR="00E71989" w:rsidRDefault="00E71989" w:rsidP="00E71989">
      <w:pPr>
        <w:pStyle w:val="RapASEBodyCopy"/>
      </w:pPr>
    </w:p>
    <w:p w14:paraId="591BAE49" w14:textId="05E9B9E9" w:rsidR="00E71989" w:rsidRDefault="006C6F93" w:rsidP="006C6F93">
      <w:pPr>
        <w:pStyle w:val="RapASESubheadLevel1"/>
        <w:rPr>
          <w:lang w:eastAsia="en-IN"/>
        </w:rPr>
      </w:pPr>
      <w:bookmarkStart w:id="51" w:name="_Toc155782231"/>
      <w:r>
        <w:rPr>
          <w:lang w:eastAsia="en-IN"/>
        </w:rPr>
        <w:lastRenderedPageBreak/>
        <w:t>Certificate Update Process</w:t>
      </w:r>
      <w:bookmarkEnd w:id="51"/>
    </w:p>
    <w:p w14:paraId="6024CAAF" w14:textId="14F61452" w:rsidR="001A2D33" w:rsidRDefault="001A2D33" w:rsidP="006C6F93">
      <w:pPr>
        <w:pStyle w:val="RapASEBodyCopy"/>
      </w:pPr>
      <w:r>
        <w:rPr>
          <w:rStyle w:val="normaltextrun"/>
          <w:rFonts w:ascii="Arial" w:hAnsi="Arial" w:cs="Arial"/>
          <w:color w:val="000000"/>
          <w:shd w:val="clear" w:color="auto" w:fill="FFFFFF"/>
        </w:rPr>
        <w:t>NOTE: This process must be performed only on Master Node.</w:t>
      </w:r>
      <w:r>
        <w:rPr>
          <w:rStyle w:val="eop"/>
          <w:rFonts w:ascii="Arial" w:hAnsi="Arial" w:cs="Arial"/>
          <w:color w:val="000000"/>
          <w:shd w:val="clear" w:color="auto" w:fill="FFFFFF"/>
        </w:rPr>
        <w:t> </w:t>
      </w:r>
    </w:p>
    <w:p w14:paraId="2C370796" w14:textId="68E74994" w:rsidR="001A2D33" w:rsidRPr="00BE101F" w:rsidRDefault="001A2D33" w:rsidP="006C6F93">
      <w:pPr>
        <w:pStyle w:val="RapASEBodyCopy"/>
      </w:pPr>
      <w:r>
        <w:rPr>
          <w:rStyle w:val="normaltextrun"/>
          <w:rFonts w:ascii="Arial" w:hAnsi="Arial" w:cs="Arial"/>
          <w:b/>
          <w:bCs/>
          <w:color w:val="000000"/>
          <w:bdr w:val="none" w:sz="0" w:space="0" w:color="auto" w:frame="1"/>
        </w:rPr>
        <w:t>To update the Certificate:</w:t>
      </w:r>
    </w:p>
    <w:p w14:paraId="4981E3FF" w14:textId="0D79FA94" w:rsidR="008A350D" w:rsidRDefault="007B48E4">
      <w:pPr>
        <w:pStyle w:val="RapASEBodyCopy"/>
        <w:numPr>
          <w:ilvl w:val="0"/>
          <w:numId w:val="39"/>
        </w:numPr>
        <w:rPr>
          <w:lang w:val="en-IN" w:eastAsia="en-IN"/>
        </w:rPr>
      </w:pPr>
      <w:bookmarkStart w:id="52" w:name="convertpem"/>
      <w:bookmarkEnd w:id="52"/>
      <w:r>
        <w:rPr>
          <w:lang w:val="en-IN" w:eastAsia="en-IN"/>
        </w:rPr>
        <w:t xml:space="preserve">Run </w:t>
      </w:r>
      <w:r w:rsidR="008A350D" w:rsidRPr="008A350D">
        <w:rPr>
          <w:rFonts w:ascii="Courier New" w:eastAsia="Roboto" w:hAnsi="Courier New" w:cs="Courier New"/>
          <w:b/>
          <w:bCs/>
          <w:color w:val="16191F"/>
          <w:lang w:val="en-IN"/>
        </w:rPr>
        <w:t xml:space="preserve">cd </w:t>
      </w:r>
      <w:r w:rsidR="00C62ADB">
        <w:rPr>
          <w:rFonts w:ascii="Courier New" w:eastAsia="Roboto" w:hAnsi="Courier New" w:cs="Courier New"/>
          <w:b/>
          <w:bCs/>
          <w:color w:val="16191F"/>
          <w:lang w:val="en-IN"/>
        </w:rPr>
        <w:t>~/</w:t>
      </w:r>
      <w:r w:rsidR="008A350D" w:rsidRPr="008A350D">
        <w:rPr>
          <w:rFonts w:ascii="Courier New" w:eastAsia="Roboto" w:hAnsi="Courier New" w:cs="Courier New"/>
          <w:b/>
          <w:bCs/>
          <w:color w:val="16191F"/>
          <w:lang w:val="en-IN"/>
        </w:rPr>
        <w:t>convertpem</w:t>
      </w:r>
      <w:r w:rsidR="008A350D">
        <w:rPr>
          <w:lang w:val="en-IN" w:eastAsia="en-IN"/>
        </w:rPr>
        <w:t xml:space="preserve"> </w:t>
      </w:r>
      <w:r>
        <w:rPr>
          <w:lang w:val="en-IN" w:eastAsia="en-IN"/>
        </w:rPr>
        <w:t xml:space="preserve">command to navigate to </w:t>
      </w:r>
      <w:r w:rsidR="008A350D">
        <w:rPr>
          <w:lang w:val="en-IN" w:eastAsia="en-IN"/>
        </w:rPr>
        <w:t>convertpem folder.</w:t>
      </w:r>
    </w:p>
    <w:p w14:paraId="5BB37BC0" w14:textId="3C6E123F" w:rsidR="008A350D" w:rsidRDefault="00C62ADB" w:rsidP="008A350D">
      <w:pPr>
        <w:pStyle w:val="RapASEBodyCopy"/>
        <w:ind w:left="720"/>
        <w:rPr>
          <w:lang w:val="en-IN" w:eastAsia="en-IN"/>
        </w:rPr>
      </w:pPr>
      <w:r w:rsidRPr="00C62ADB">
        <w:rPr>
          <w:noProof/>
          <w:lang w:val="en-IN" w:eastAsia="en-IN"/>
        </w:rPr>
        <w:drawing>
          <wp:inline distT="0" distB="0" distL="0" distR="0" wp14:anchorId="65BED6AC" wp14:editId="6A0CD8A9">
            <wp:extent cx="5372100" cy="666602"/>
            <wp:effectExtent l="0" t="0" r="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6351" cy="670852"/>
                    </a:xfrm>
                    <a:prstGeom prst="rect">
                      <a:avLst/>
                    </a:prstGeom>
                  </pic:spPr>
                </pic:pic>
              </a:graphicData>
            </a:graphic>
          </wp:inline>
        </w:drawing>
      </w:r>
    </w:p>
    <w:p w14:paraId="502D3A5B" w14:textId="718AC31B" w:rsidR="008A350D" w:rsidRDefault="008A350D">
      <w:pPr>
        <w:pStyle w:val="RapASEBodyCopy"/>
        <w:numPr>
          <w:ilvl w:val="0"/>
          <w:numId w:val="39"/>
        </w:numPr>
        <w:rPr>
          <w:lang w:val="en-IN" w:eastAsia="en-IN"/>
        </w:rPr>
      </w:pPr>
      <w:r>
        <w:rPr>
          <w:lang w:val="en-IN" w:eastAsia="en-IN"/>
        </w:rPr>
        <w:t xml:space="preserve">Run </w:t>
      </w:r>
      <w:r w:rsidRPr="008A350D">
        <w:rPr>
          <w:rFonts w:ascii="Courier New" w:eastAsia="Roboto" w:hAnsi="Courier New" w:cs="Courier New"/>
          <w:b/>
          <w:bCs/>
          <w:color w:val="16191F"/>
          <w:lang w:val="en-IN"/>
        </w:rPr>
        <w:t>sudo chmod +x ConverPemToK8STLSValues.sh</w:t>
      </w:r>
      <w:r>
        <w:rPr>
          <w:lang w:val="en-IN" w:eastAsia="en-IN"/>
        </w:rPr>
        <w:t xml:space="preserve"> command to provide execution permissions to the shell script.</w:t>
      </w:r>
    </w:p>
    <w:p w14:paraId="6CB9FB27" w14:textId="5D8CECE4" w:rsidR="008A350D" w:rsidRDefault="008A350D" w:rsidP="008A350D">
      <w:pPr>
        <w:pStyle w:val="RapASEBodyCopy"/>
        <w:ind w:left="720"/>
        <w:rPr>
          <w:lang w:val="en-IN" w:eastAsia="en-IN"/>
        </w:rPr>
      </w:pPr>
      <w:r w:rsidRPr="008A350D">
        <w:rPr>
          <w:noProof/>
          <w:lang w:val="en-IN" w:eastAsia="en-IN"/>
        </w:rPr>
        <w:drawing>
          <wp:inline distT="0" distB="0" distL="0" distR="0" wp14:anchorId="0268D461" wp14:editId="4B0A6565">
            <wp:extent cx="5341620" cy="70720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66765" cy="710534"/>
                    </a:xfrm>
                    <a:prstGeom prst="rect">
                      <a:avLst/>
                    </a:prstGeom>
                  </pic:spPr>
                </pic:pic>
              </a:graphicData>
            </a:graphic>
          </wp:inline>
        </w:drawing>
      </w:r>
    </w:p>
    <w:p w14:paraId="4D5079E3" w14:textId="6A3053CE" w:rsidR="009072B2" w:rsidRDefault="009072B2">
      <w:pPr>
        <w:pStyle w:val="RapASEBodyCopy"/>
        <w:numPr>
          <w:ilvl w:val="0"/>
          <w:numId w:val="39"/>
        </w:numPr>
        <w:rPr>
          <w:lang w:val="en-IN" w:eastAsia="en-IN"/>
        </w:rPr>
      </w:pPr>
      <w:r w:rsidRPr="00845186">
        <w:rPr>
          <w:lang w:val="en-IN" w:eastAsia="en-IN"/>
        </w:rPr>
        <w:t xml:space="preserve">Run </w:t>
      </w:r>
      <w:r w:rsidRPr="00845186">
        <w:rPr>
          <w:rFonts w:ascii="Courier New" w:eastAsia="Roboto" w:hAnsi="Courier New" w:cs="Courier New"/>
          <w:b/>
          <w:bCs/>
          <w:color w:val="16191F"/>
          <w:lang w:val="en-IN"/>
        </w:rPr>
        <w:t>./ConverPemToK8STLSValues.sh certscan.pem</w:t>
      </w:r>
      <w:r w:rsidRPr="00845186">
        <w:rPr>
          <w:lang w:val="en-IN" w:eastAsia="en-IN"/>
        </w:rPr>
        <w:t xml:space="preserve"> command</w:t>
      </w:r>
      <w:r w:rsidR="00C97980">
        <w:rPr>
          <w:lang w:val="en-IN" w:eastAsia="en-IN"/>
        </w:rPr>
        <w:t xml:space="preserve"> to execute the shell script.</w:t>
      </w:r>
    </w:p>
    <w:p w14:paraId="1AD884E6" w14:textId="2A5F42CE" w:rsidR="004B134C" w:rsidRPr="00845186" w:rsidRDefault="00D53A16" w:rsidP="004B134C">
      <w:pPr>
        <w:pStyle w:val="RapASEBodyCopy"/>
        <w:ind w:left="720"/>
        <w:rPr>
          <w:lang w:val="en-IN" w:eastAsia="en-IN"/>
        </w:rPr>
      </w:pPr>
      <w:r w:rsidRPr="00D53A16">
        <w:rPr>
          <w:noProof/>
          <w:lang w:val="en-IN" w:eastAsia="en-IN"/>
        </w:rPr>
        <w:drawing>
          <wp:inline distT="0" distB="0" distL="0" distR="0" wp14:anchorId="239294EE" wp14:editId="37E7FDEE">
            <wp:extent cx="5359400" cy="946475"/>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377277" cy="949632"/>
                    </a:xfrm>
                    <a:prstGeom prst="rect">
                      <a:avLst/>
                    </a:prstGeom>
                  </pic:spPr>
                </pic:pic>
              </a:graphicData>
            </a:graphic>
          </wp:inline>
        </w:drawing>
      </w:r>
    </w:p>
    <w:p w14:paraId="736D7615" w14:textId="66E864FF" w:rsidR="009072B2" w:rsidRDefault="009072B2">
      <w:pPr>
        <w:pStyle w:val="RapASEBodyCopy"/>
        <w:numPr>
          <w:ilvl w:val="0"/>
          <w:numId w:val="39"/>
        </w:numPr>
        <w:rPr>
          <w:lang w:val="en-IN" w:eastAsia="en-IN"/>
        </w:rPr>
      </w:pPr>
      <w:r>
        <w:rPr>
          <w:lang w:val="en-IN" w:eastAsia="en-IN"/>
        </w:rPr>
        <w:t xml:space="preserve">Run </w:t>
      </w:r>
      <w:r w:rsidRPr="001F6AA5">
        <w:rPr>
          <w:rFonts w:ascii="Courier New" w:eastAsia="Roboto" w:hAnsi="Courier New" w:cs="Courier New"/>
          <w:b/>
          <w:bCs/>
          <w:color w:val="16191F"/>
          <w:lang w:val="en-IN"/>
        </w:rPr>
        <w:t>ls</w:t>
      </w:r>
      <w:r>
        <w:rPr>
          <w:lang w:val="en-IN" w:eastAsia="en-IN"/>
        </w:rPr>
        <w:t xml:space="preserve"> command to verify whether </w:t>
      </w:r>
      <w:r w:rsidR="004B134C">
        <w:rPr>
          <w:lang w:val="en-IN" w:eastAsia="en-IN"/>
        </w:rPr>
        <w:t xml:space="preserve">the </w:t>
      </w:r>
      <w:r w:rsidR="004B134C" w:rsidRPr="004B134C">
        <w:rPr>
          <w:lang w:val="en-IN" w:eastAsia="en-IN"/>
        </w:rPr>
        <w:t>haproxy-tls-secret.yaml</w:t>
      </w:r>
      <w:r w:rsidR="004B134C">
        <w:rPr>
          <w:lang w:val="en-IN" w:eastAsia="en-IN"/>
        </w:rPr>
        <w:t xml:space="preserve"> </w:t>
      </w:r>
      <w:r w:rsidR="001F6AA5">
        <w:rPr>
          <w:lang w:val="en-IN" w:eastAsia="en-IN"/>
        </w:rPr>
        <w:t xml:space="preserve">file </w:t>
      </w:r>
      <w:r w:rsidR="004B134C">
        <w:rPr>
          <w:lang w:val="en-IN" w:eastAsia="en-IN"/>
        </w:rPr>
        <w:t>is</w:t>
      </w:r>
      <w:r w:rsidR="001F6AA5">
        <w:rPr>
          <w:lang w:val="en-IN" w:eastAsia="en-IN"/>
        </w:rPr>
        <w:t xml:space="preserve"> </w:t>
      </w:r>
      <w:r w:rsidR="007C1CC9">
        <w:rPr>
          <w:lang w:val="en-IN" w:eastAsia="en-IN"/>
        </w:rPr>
        <w:t>generated</w:t>
      </w:r>
      <w:r w:rsidR="001F6AA5">
        <w:rPr>
          <w:lang w:val="en-IN" w:eastAsia="en-IN"/>
        </w:rPr>
        <w:t>.</w:t>
      </w:r>
    </w:p>
    <w:p w14:paraId="02CA2514" w14:textId="4AF1633B" w:rsidR="001F6AA5" w:rsidRDefault="00D53A16" w:rsidP="001F6AA5">
      <w:pPr>
        <w:pStyle w:val="RapASEBodyCopy"/>
        <w:ind w:left="720"/>
        <w:rPr>
          <w:lang w:val="en-IN" w:eastAsia="en-IN"/>
        </w:rPr>
      </w:pPr>
      <w:r w:rsidRPr="00D53A16">
        <w:rPr>
          <w:noProof/>
          <w:lang w:val="en-IN" w:eastAsia="en-IN"/>
        </w:rPr>
        <w:drawing>
          <wp:inline distT="0" distB="0" distL="0" distR="0" wp14:anchorId="2978A414" wp14:editId="3C69A8A8">
            <wp:extent cx="5359400" cy="946475"/>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398434" cy="953368"/>
                    </a:xfrm>
                    <a:prstGeom prst="rect">
                      <a:avLst/>
                    </a:prstGeom>
                  </pic:spPr>
                </pic:pic>
              </a:graphicData>
            </a:graphic>
          </wp:inline>
        </w:drawing>
      </w:r>
    </w:p>
    <w:p w14:paraId="74832212" w14:textId="7B5EB5A2" w:rsidR="00AA0A8A" w:rsidRPr="00AA0A8A" w:rsidRDefault="00D53A16" w:rsidP="00AA0A8A">
      <w:pPr>
        <w:pStyle w:val="RapASEBodyCopy"/>
        <w:numPr>
          <w:ilvl w:val="0"/>
          <w:numId w:val="39"/>
        </w:numPr>
        <w:rPr>
          <w:lang w:val="en-IN" w:eastAsia="en-IN"/>
        </w:rPr>
      </w:pPr>
      <w:r>
        <w:rPr>
          <w:lang w:val="en-IN" w:eastAsia="en-IN"/>
        </w:rPr>
        <w:t xml:space="preserve">Run </w:t>
      </w:r>
      <w:r w:rsidR="00AA0A8A" w:rsidRPr="00D53A16">
        <w:rPr>
          <w:rFonts w:ascii="Courier New" w:eastAsia="Roboto" w:hAnsi="Courier New" w:cs="Courier New"/>
          <w:b/>
          <w:bCs/>
          <w:color w:val="16191F"/>
          <w:lang w:val="en-IN"/>
        </w:rPr>
        <w:t>sudo cp -rf haproxy-tls-secret.yaml /home/labk8smasternode/certscan-kubernetes-kustomize/haproxy-ingress/</w:t>
      </w:r>
      <w:r>
        <w:rPr>
          <w:lang w:val="en-IN" w:eastAsia="en-IN"/>
        </w:rPr>
        <w:t xml:space="preserve"> </w:t>
      </w:r>
      <w:r w:rsidR="003D06D7">
        <w:rPr>
          <w:lang w:val="en-IN" w:eastAsia="en-IN"/>
        </w:rPr>
        <w:t xml:space="preserve">command </w:t>
      </w:r>
      <w:r>
        <w:rPr>
          <w:lang w:val="en-IN" w:eastAsia="en-IN"/>
        </w:rPr>
        <w:t xml:space="preserve">to copy the </w:t>
      </w:r>
      <w:r w:rsidR="00F71F7F">
        <w:rPr>
          <w:lang w:val="en-IN" w:eastAsia="en-IN"/>
        </w:rPr>
        <w:t xml:space="preserve">generated </w:t>
      </w:r>
      <w:r>
        <w:rPr>
          <w:lang w:val="en-IN" w:eastAsia="en-IN"/>
        </w:rPr>
        <w:t xml:space="preserve">yaml file into certscan-kubernetes-kustomize </w:t>
      </w:r>
      <w:r w:rsidRPr="00D53A16">
        <w:rPr>
          <w:rFonts w:ascii="Wingdings" w:eastAsia="Wingdings" w:hAnsi="Wingdings" w:cs="Wingdings"/>
          <w:lang w:val="en-IN" w:eastAsia="en-IN"/>
        </w:rPr>
        <w:t>à</w:t>
      </w:r>
      <w:r>
        <w:rPr>
          <w:lang w:val="en-IN" w:eastAsia="en-IN"/>
        </w:rPr>
        <w:t xml:space="preserve"> haproxy-ingress folder.</w:t>
      </w:r>
    </w:p>
    <w:p w14:paraId="3F171B67" w14:textId="05F66627" w:rsidR="00AA0A8A" w:rsidRPr="00AA0A8A" w:rsidRDefault="003D06D7" w:rsidP="00AA0A8A">
      <w:pPr>
        <w:pStyle w:val="RapASEBodyCopy"/>
        <w:ind w:left="720"/>
        <w:rPr>
          <w:lang w:val="en-IN" w:eastAsia="en-IN"/>
        </w:rPr>
      </w:pPr>
      <w:r w:rsidRPr="003D06D7">
        <w:rPr>
          <w:noProof/>
          <w:lang w:val="en-IN" w:eastAsia="en-IN"/>
        </w:rPr>
        <w:drawing>
          <wp:inline distT="0" distB="0" distL="0" distR="0" wp14:anchorId="58B9AA31" wp14:editId="417EA815">
            <wp:extent cx="5357547" cy="4457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5725" cy="449779"/>
                    </a:xfrm>
                    <a:prstGeom prst="rect">
                      <a:avLst/>
                    </a:prstGeom>
                  </pic:spPr>
                </pic:pic>
              </a:graphicData>
            </a:graphic>
          </wp:inline>
        </w:drawing>
      </w:r>
    </w:p>
    <w:p w14:paraId="16797CAB" w14:textId="16B2E7C8" w:rsidR="001F6AA5" w:rsidRDefault="001F6AA5">
      <w:pPr>
        <w:pStyle w:val="RapASEBodyCopy"/>
        <w:numPr>
          <w:ilvl w:val="0"/>
          <w:numId w:val="39"/>
        </w:numPr>
        <w:rPr>
          <w:lang w:val="en-IN" w:eastAsia="en-IN"/>
        </w:rPr>
      </w:pPr>
      <w:bookmarkStart w:id="53" w:name="haproxyingress"/>
      <w:bookmarkEnd w:id="53"/>
      <w:r>
        <w:rPr>
          <w:lang w:val="en-IN" w:eastAsia="en-IN"/>
        </w:rPr>
        <w:t xml:space="preserve">Run </w:t>
      </w:r>
      <w:r w:rsidR="007D51D3" w:rsidRPr="007D51D3">
        <w:rPr>
          <w:rFonts w:ascii="Courier New" w:eastAsia="Roboto" w:hAnsi="Courier New" w:cs="Courier New"/>
          <w:b/>
          <w:bCs/>
          <w:color w:val="16191F"/>
          <w:lang w:val="en-IN"/>
        </w:rPr>
        <w:t>cd ~/certscan-kubernetes-kustomize/haproxy-ingress/</w:t>
      </w:r>
      <w:r w:rsidR="00EE0BEE">
        <w:rPr>
          <w:lang w:val="en-IN" w:eastAsia="en-IN"/>
        </w:rPr>
        <w:t xml:space="preserve"> </w:t>
      </w:r>
      <w:r>
        <w:rPr>
          <w:lang w:val="en-IN" w:eastAsia="en-IN"/>
        </w:rPr>
        <w:t xml:space="preserve">command to </w:t>
      </w:r>
      <w:r w:rsidR="00EE0BEE">
        <w:rPr>
          <w:lang w:val="en-IN" w:eastAsia="en-IN"/>
        </w:rPr>
        <w:t xml:space="preserve">navigate to </w:t>
      </w:r>
      <w:r w:rsidR="007D51D3">
        <w:rPr>
          <w:lang w:val="en-IN" w:eastAsia="en-IN"/>
        </w:rPr>
        <w:t>haproxy</w:t>
      </w:r>
      <w:r w:rsidR="00EE0BEE">
        <w:rPr>
          <w:lang w:val="en-IN" w:eastAsia="en-IN"/>
        </w:rPr>
        <w:t xml:space="preserve"> directory.</w:t>
      </w:r>
    </w:p>
    <w:p w14:paraId="79AD6CD9" w14:textId="1060C256" w:rsidR="00EE0BEE" w:rsidRDefault="003D06D7" w:rsidP="00EE0BEE">
      <w:pPr>
        <w:pStyle w:val="RapASEBodyCopy"/>
        <w:ind w:left="720"/>
        <w:rPr>
          <w:lang w:val="en-IN" w:eastAsia="en-IN"/>
        </w:rPr>
      </w:pPr>
      <w:r w:rsidRPr="003D06D7">
        <w:rPr>
          <w:noProof/>
          <w:lang w:val="en-IN" w:eastAsia="en-IN"/>
        </w:rPr>
        <w:lastRenderedPageBreak/>
        <w:drawing>
          <wp:inline distT="0" distB="0" distL="0" distR="0" wp14:anchorId="6B0C0CD2" wp14:editId="635959C7">
            <wp:extent cx="5469467" cy="455083"/>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55745" cy="462262"/>
                    </a:xfrm>
                    <a:prstGeom prst="rect">
                      <a:avLst/>
                    </a:prstGeom>
                  </pic:spPr>
                </pic:pic>
              </a:graphicData>
            </a:graphic>
          </wp:inline>
        </w:drawing>
      </w:r>
    </w:p>
    <w:p w14:paraId="7AA020C5" w14:textId="5650C6AD" w:rsidR="00AA0A8A" w:rsidRPr="003D06D7" w:rsidRDefault="003D06D7">
      <w:pPr>
        <w:pStyle w:val="RapASEBodyCopy"/>
        <w:numPr>
          <w:ilvl w:val="0"/>
          <w:numId w:val="39"/>
        </w:numPr>
      </w:pPr>
      <w:bookmarkStart w:id="54" w:name="haproxyingresstlssecret"/>
      <w:bookmarkEnd w:id="54"/>
      <w:r>
        <w:t xml:space="preserve">Run </w:t>
      </w:r>
      <w:r w:rsidR="00AA0A8A" w:rsidRPr="003D06D7">
        <w:rPr>
          <w:rFonts w:ascii="Courier New" w:eastAsia="Roboto" w:hAnsi="Courier New" w:cs="Courier New"/>
          <w:b/>
          <w:bCs/>
          <w:color w:val="16191F"/>
          <w:lang w:val="en-IN"/>
        </w:rPr>
        <w:t>kubectl apply -k .</w:t>
      </w:r>
      <w:r>
        <w:t xml:space="preserve"> command to execute the </w:t>
      </w:r>
      <w:r w:rsidRPr="004B134C">
        <w:rPr>
          <w:lang w:val="en-IN" w:eastAsia="en-IN"/>
        </w:rPr>
        <w:t>haproxy-tls-secret.yaml</w:t>
      </w:r>
      <w:r>
        <w:rPr>
          <w:lang w:val="en-IN" w:eastAsia="en-IN"/>
        </w:rPr>
        <w:t xml:space="preserve"> file.</w:t>
      </w:r>
    </w:p>
    <w:p w14:paraId="73E2C984" w14:textId="1F748E35" w:rsidR="003D06D7" w:rsidRDefault="00191F03" w:rsidP="003D06D7">
      <w:pPr>
        <w:pStyle w:val="RapASEBodyCopy"/>
        <w:ind w:left="720"/>
      </w:pPr>
      <w:r w:rsidRPr="00191F03">
        <w:rPr>
          <w:noProof/>
        </w:rPr>
        <w:drawing>
          <wp:inline distT="0" distB="0" distL="0" distR="0" wp14:anchorId="55803A47" wp14:editId="270E1AFA">
            <wp:extent cx="5418667" cy="126371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39769" cy="1268636"/>
                    </a:xfrm>
                    <a:prstGeom prst="rect">
                      <a:avLst/>
                    </a:prstGeom>
                  </pic:spPr>
                </pic:pic>
              </a:graphicData>
            </a:graphic>
          </wp:inline>
        </w:drawing>
      </w:r>
    </w:p>
    <w:p w14:paraId="2FD04473" w14:textId="338118C6" w:rsidR="00B820AC" w:rsidRDefault="0067683B">
      <w:pPr>
        <w:pStyle w:val="RapASEBodyCopy"/>
        <w:numPr>
          <w:ilvl w:val="0"/>
          <w:numId w:val="39"/>
        </w:numPr>
      </w:pPr>
      <w:r>
        <w:t xml:space="preserve">Open Google Chrome browser and type </w:t>
      </w:r>
      <w:r>
        <w:rPr>
          <w:lang w:eastAsia="en-IN"/>
        </w:rPr>
        <w:t>“</w:t>
      </w:r>
      <w:hyperlink r:id="rId155" w:history="1">
        <w:r w:rsidRPr="00113E31">
          <w:rPr>
            <w:rStyle w:val="Hyperlink"/>
            <w:lang w:eastAsia="en-IN"/>
          </w:rPr>
          <w:t>https://portal.certscan.net/csview</w:t>
        </w:r>
      </w:hyperlink>
      <w:r>
        <w:rPr>
          <w:lang w:eastAsia="en-IN"/>
        </w:rPr>
        <w:t>” URL to access CertScan application.</w:t>
      </w:r>
    </w:p>
    <w:p w14:paraId="2E0F4DA0" w14:textId="7B397EA4" w:rsidR="00D97EB6" w:rsidRDefault="00F5370A" w:rsidP="00D97EB6">
      <w:pPr>
        <w:pStyle w:val="RapASEBodyCopy"/>
        <w:ind w:left="720"/>
      </w:pPr>
      <w:r w:rsidRPr="00F5370A">
        <w:rPr>
          <w:noProof/>
        </w:rPr>
        <w:drawing>
          <wp:inline distT="0" distB="0" distL="0" distR="0" wp14:anchorId="67BC51D6" wp14:editId="1FA381FE">
            <wp:extent cx="5318760" cy="2837340"/>
            <wp:effectExtent l="19050" t="19050" r="15240" b="203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324776" cy="2840549"/>
                    </a:xfrm>
                    <a:prstGeom prst="rect">
                      <a:avLst/>
                    </a:prstGeom>
                    <a:ln>
                      <a:solidFill>
                        <a:schemeClr val="tx1"/>
                      </a:solidFill>
                    </a:ln>
                  </pic:spPr>
                </pic:pic>
              </a:graphicData>
            </a:graphic>
          </wp:inline>
        </w:drawing>
      </w:r>
    </w:p>
    <w:p w14:paraId="544E791B" w14:textId="57CCBC23" w:rsidR="00D97EB6" w:rsidRDefault="0067683B">
      <w:pPr>
        <w:pStyle w:val="RapASEBodyCopy"/>
        <w:numPr>
          <w:ilvl w:val="0"/>
          <w:numId w:val="39"/>
        </w:numPr>
      </w:pPr>
      <w:r>
        <w:rPr>
          <w:lang w:eastAsia="en-IN"/>
        </w:rPr>
        <w:t xml:space="preserve">Click on </w:t>
      </w:r>
      <w:r w:rsidRPr="0067683B">
        <w:rPr>
          <w:b/>
          <w:bCs/>
          <w:lang w:eastAsia="en-IN"/>
        </w:rPr>
        <w:t>Lock</w:t>
      </w:r>
      <w:r>
        <w:rPr>
          <w:lang w:eastAsia="en-IN"/>
        </w:rPr>
        <w:t xml:space="preserve"> </w:t>
      </w:r>
      <w:r w:rsidR="00D97EB6" w:rsidRPr="00D97EB6">
        <w:rPr>
          <w:b/>
          <w:bCs/>
          <w:lang w:eastAsia="en-IN"/>
        </w:rPr>
        <w:t>S</w:t>
      </w:r>
      <w:r w:rsidRPr="00D97EB6">
        <w:rPr>
          <w:b/>
          <w:bCs/>
          <w:lang w:eastAsia="en-IN"/>
        </w:rPr>
        <w:t>ymbol</w:t>
      </w:r>
      <w:r>
        <w:rPr>
          <w:lang w:eastAsia="en-IN"/>
        </w:rPr>
        <w:t xml:space="preserve"> </w:t>
      </w:r>
      <w:r w:rsidR="008B4CDC">
        <w:rPr>
          <w:lang w:eastAsia="en-IN"/>
        </w:rPr>
        <w:t xml:space="preserve">located behind the CertScan URL (as shown below) </w:t>
      </w:r>
      <w:r w:rsidR="00EA19AB">
        <w:rPr>
          <w:lang w:eastAsia="en-IN"/>
        </w:rPr>
        <w:t>to view the site information</w:t>
      </w:r>
      <w:r w:rsidR="00D97EB6">
        <w:rPr>
          <w:lang w:eastAsia="en-IN"/>
        </w:rPr>
        <w:t>.</w:t>
      </w:r>
    </w:p>
    <w:p w14:paraId="2DF0C2B3" w14:textId="7FFCFE03" w:rsidR="00D97EB6" w:rsidRDefault="00D97EB6" w:rsidP="00D97EB6">
      <w:pPr>
        <w:pStyle w:val="RapASEBodyCopy"/>
        <w:ind w:left="720"/>
      </w:pPr>
      <w:r w:rsidRPr="00D97EB6">
        <w:rPr>
          <w:noProof/>
        </w:rPr>
        <w:drawing>
          <wp:inline distT="0" distB="0" distL="0" distR="0" wp14:anchorId="27A9BD91" wp14:editId="1E5662D3">
            <wp:extent cx="2541270" cy="1682249"/>
            <wp:effectExtent l="19050" t="19050" r="11430" b="133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545453" cy="1685018"/>
                    </a:xfrm>
                    <a:prstGeom prst="rect">
                      <a:avLst/>
                    </a:prstGeom>
                    <a:ln>
                      <a:solidFill>
                        <a:schemeClr val="tx1"/>
                      </a:solidFill>
                    </a:ln>
                  </pic:spPr>
                </pic:pic>
              </a:graphicData>
            </a:graphic>
          </wp:inline>
        </w:drawing>
      </w:r>
    </w:p>
    <w:p w14:paraId="38F462D0" w14:textId="69B5A03F" w:rsidR="0067683B" w:rsidRDefault="00F5370A">
      <w:pPr>
        <w:pStyle w:val="RapASEBodyCopy"/>
        <w:numPr>
          <w:ilvl w:val="0"/>
          <w:numId w:val="39"/>
        </w:numPr>
      </w:pPr>
      <w:r>
        <w:rPr>
          <w:lang w:eastAsia="en-IN"/>
        </w:rPr>
        <w:t xml:space="preserve">Click on </w:t>
      </w:r>
      <w:r w:rsidRPr="00D97EB6">
        <w:rPr>
          <w:b/>
          <w:bCs/>
          <w:lang w:eastAsia="en-IN"/>
        </w:rPr>
        <w:t>Connection is secure</w:t>
      </w:r>
      <w:r>
        <w:rPr>
          <w:lang w:eastAsia="en-IN"/>
        </w:rPr>
        <w:t xml:space="preserve"> </w:t>
      </w:r>
      <w:r>
        <w:t>and then click</w:t>
      </w:r>
      <w:r w:rsidR="00D97EB6">
        <w:t xml:space="preserve"> on </w:t>
      </w:r>
      <w:r w:rsidR="00D97EB6" w:rsidRPr="00D97EB6">
        <w:rPr>
          <w:b/>
          <w:bCs/>
        </w:rPr>
        <w:t>Certificate is valid</w:t>
      </w:r>
      <w:r>
        <w:rPr>
          <w:b/>
          <w:bCs/>
        </w:rPr>
        <w:t xml:space="preserve"> </w:t>
      </w:r>
      <w:r w:rsidRPr="00F5370A">
        <w:t>option</w:t>
      </w:r>
      <w:r>
        <w:t>.</w:t>
      </w:r>
    </w:p>
    <w:p w14:paraId="77D190C9" w14:textId="7B0E919C" w:rsidR="00F5370A" w:rsidRDefault="00F5370A" w:rsidP="00F5370A">
      <w:pPr>
        <w:pStyle w:val="RapASEBodyCopy"/>
        <w:ind w:left="720"/>
      </w:pPr>
      <w:r w:rsidRPr="00D97EB6">
        <w:rPr>
          <w:noProof/>
        </w:rPr>
        <w:lastRenderedPageBreak/>
        <w:drawing>
          <wp:inline distT="0" distB="0" distL="0" distR="0" wp14:anchorId="78F4FF69" wp14:editId="4A313CE5">
            <wp:extent cx="2487930" cy="2004664"/>
            <wp:effectExtent l="19050" t="19050" r="26670" b="1524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495394" cy="2010678"/>
                    </a:xfrm>
                    <a:prstGeom prst="rect">
                      <a:avLst/>
                    </a:prstGeom>
                    <a:ln>
                      <a:solidFill>
                        <a:schemeClr val="tx1"/>
                      </a:solidFill>
                    </a:ln>
                  </pic:spPr>
                </pic:pic>
              </a:graphicData>
            </a:graphic>
          </wp:inline>
        </w:drawing>
      </w:r>
    </w:p>
    <w:p w14:paraId="544B5982" w14:textId="2D3F4334" w:rsidR="00F5370A" w:rsidRDefault="00BF092D">
      <w:pPr>
        <w:pStyle w:val="RapASEBodyCopy"/>
        <w:numPr>
          <w:ilvl w:val="0"/>
          <w:numId w:val="39"/>
        </w:numPr>
      </w:pPr>
      <w:r>
        <w:t>V</w:t>
      </w:r>
      <w:r w:rsidR="00696542">
        <w:t>erify</w:t>
      </w:r>
      <w:r w:rsidR="00F5370A">
        <w:t xml:space="preserve"> the validity of the certificate</w:t>
      </w:r>
      <w:r w:rsidR="00696542">
        <w:t xml:space="preserve"> and make sure that </w:t>
      </w:r>
      <w:r>
        <w:t>it</w:t>
      </w:r>
      <w:r w:rsidR="00696542">
        <w:t xml:space="preserve"> is </w:t>
      </w:r>
      <w:r>
        <w:t xml:space="preserve">still </w:t>
      </w:r>
      <w:r w:rsidR="00696542">
        <w:t>valid</w:t>
      </w:r>
      <w:r>
        <w:t xml:space="preserve"> from the date it is being viewed</w:t>
      </w:r>
      <w:r w:rsidR="00696542">
        <w:t>.</w:t>
      </w:r>
    </w:p>
    <w:p w14:paraId="631506AD" w14:textId="13862883" w:rsidR="00F5370A" w:rsidRDefault="00F5370A" w:rsidP="00F5370A">
      <w:pPr>
        <w:pStyle w:val="RapASEBodyCopy"/>
        <w:ind w:left="720"/>
      </w:pPr>
      <w:r w:rsidRPr="00F5370A">
        <w:rPr>
          <w:noProof/>
        </w:rPr>
        <w:drawing>
          <wp:inline distT="0" distB="0" distL="0" distR="0" wp14:anchorId="1CCCDC8B" wp14:editId="36F5C56A">
            <wp:extent cx="3756041" cy="4598670"/>
            <wp:effectExtent l="19050" t="19050" r="15875" b="1143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762080" cy="4606064"/>
                    </a:xfrm>
                    <a:prstGeom prst="rect">
                      <a:avLst/>
                    </a:prstGeom>
                    <a:ln>
                      <a:solidFill>
                        <a:schemeClr val="tx1"/>
                      </a:solidFill>
                    </a:ln>
                  </pic:spPr>
                </pic:pic>
              </a:graphicData>
            </a:graphic>
          </wp:inline>
        </w:drawing>
      </w:r>
    </w:p>
    <w:p w14:paraId="339B1026" w14:textId="0A8DC015" w:rsidR="00D97EB6" w:rsidRPr="00FC5DC7" w:rsidRDefault="00D97EB6" w:rsidP="00D97EB6">
      <w:pPr>
        <w:pStyle w:val="RapASEBodyCopy"/>
        <w:ind w:left="720"/>
      </w:pPr>
    </w:p>
    <w:sectPr w:rsidR="00D97EB6" w:rsidRPr="00FC5DC7" w:rsidSect="00CC576A">
      <w:footerReference w:type="default" r:id="rId16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86EFD4" w14:textId="77777777" w:rsidR="00E24539" w:rsidRDefault="00E24539">
      <w:r>
        <w:separator/>
      </w:r>
    </w:p>
    <w:p w14:paraId="60AB8675" w14:textId="77777777" w:rsidR="00E24539" w:rsidRDefault="00E24539"/>
    <w:p w14:paraId="2F522CD1" w14:textId="77777777" w:rsidR="00E24539" w:rsidRDefault="00E24539"/>
    <w:p w14:paraId="7E8E207E" w14:textId="77777777" w:rsidR="00E24539" w:rsidRDefault="00E24539"/>
  </w:endnote>
  <w:endnote w:type="continuationSeparator" w:id="0">
    <w:p w14:paraId="5D5B5A72" w14:textId="77777777" w:rsidR="00E24539" w:rsidRDefault="00E24539">
      <w:r>
        <w:continuationSeparator/>
      </w:r>
    </w:p>
    <w:p w14:paraId="14A99EA2" w14:textId="77777777" w:rsidR="00E24539" w:rsidRDefault="00E24539"/>
    <w:p w14:paraId="4A3770D0" w14:textId="77777777" w:rsidR="00E24539" w:rsidRDefault="00E24539"/>
    <w:p w14:paraId="4BEFABBC" w14:textId="77777777" w:rsidR="00E24539" w:rsidRDefault="00E24539"/>
  </w:endnote>
  <w:endnote w:type="continuationNotice" w:id="1">
    <w:p w14:paraId="3754A9DA" w14:textId="77777777" w:rsidR="00E24539" w:rsidRDefault="00E2453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old">
    <w:altName w:val="Arial"/>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9E573" w14:textId="77777777" w:rsidR="00E60AA8" w:rsidRDefault="00E60AA8" w:rsidP="00E60AA8">
    <w:pPr>
      <w:pStyle w:val="RapASEBodyCopy"/>
      <w:pBdr>
        <w:top w:val="single" w:sz="4" w:space="1" w:color="auto"/>
      </w:pBdr>
      <w:tabs>
        <w:tab w:val="center" w:pos="4680"/>
        <w:tab w:val="right" w:pos="9360"/>
      </w:tabs>
    </w:pPr>
    <w:r>
      <w:t>S2 Global Proprietary</w:t>
    </w:r>
    <w:r>
      <w:tab/>
      <w:t>Unclassified</w:t>
    </w:r>
    <w:r>
      <w:tab/>
      <w:t xml:space="preserve">Page </w:t>
    </w:r>
    <w:sdt>
      <w:sdtPr>
        <w:id w:val="111779892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t>5</w:t>
        </w:r>
        <w:r>
          <w:rPr>
            <w:noProof/>
          </w:rPr>
          <w:fldChar w:fldCharType="end"/>
        </w:r>
      </w:sdtContent>
    </w:sdt>
  </w:p>
  <w:p w14:paraId="4C47A462" w14:textId="2927BDDD" w:rsidR="00176CED" w:rsidRPr="00E60AA8" w:rsidRDefault="00176CED" w:rsidP="00E60A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D9106" w14:textId="77777777" w:rsidR="00176CED" w:rsidRDefault="00176CED" w:rsidP="00156D49">
    <w:pPr>
      <w:pStyle w:val="RapASEBodyCopy"/>
      <w:pBdr>
        <w:top w:val="single" w:sz="4" w:space="1" w:color="auto"/>
      </w:pBdr>
      <w:tabs>
        <w:tab w:val="center" w:pos="4680"/>
        <w:tab w:val="right" w:pos="9360"/>
      </w:tabs>
    </w:pPr>
    <w:r>
      <w:t>S2 Global Proprietary</w:t>
    </w:r>
    <w:r>
      <w:tab/>
      <w:t>Unclassified</w:t>
    </w:r>
    <w:r>
      <w:tab/>
      <w:t xml:space="preserve">Page </w:t>
    </w:r>
    <w:sdt>
      <w:sdtPr>
        <w:id w:val="-63610487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5F117B7A" w14:textId="77777777" w:rsidR="00176CED" w:rsidRDefault="00176CED" w:rsidP="00616182">
    <w:pPr>
      <w:pStyle w:val="RapASEBodyCopy"/>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53B2E3" w14:textId="77777777" w:rsidR="00E24539" w:rsidRDefault="00E24539">
      <w:r>
        <w:separator/>
      </w:r>
    </w:p>
  </w:footnote>
  <w:footnote w:type="continuationSeparator" w:id="0">
    <w:p w14:paraId="19A1509B" w14:textId="77777777" w:rsidR="00E24539" w:rsidRDefault="00E24539">
      <w:r>
        <w:continuationSeparator/>
      </w:r>
    </w:p>
    <w:p w14:paraId="5C9E0FB1" w14:textId="77777777" w:rsidR="00E24539" w:rsidRDefault="00E24539"/>
    <w:p w14:paraId="36CCDAC9" w14:textId="77777777" w:rsidR="00E24539" w:rsidRDefault="00E24539"/>
    <w:p w14:paraId="6BF2108E" w14:textId="77777777" w:rsidR="00E24539" w:rsidRDefault="00E24539"/>
  </w:footnote>
  <w:footnote w:type="continuationNotice" w:id="1">
    <w:p w14:paraId="7435700F" w14:textId="77777777" w:rsidR="00E24539" w:rsidRDefault="00E2453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leftFromText="180" w:rightFromText="180" w:vertAnchor="text" w:horzAnchor="page" w:tblpXSpec="center" w:tblpY="56"/>
      <w:tblW w:w="9297" w:type="dxa"/>
      <w:tblBorders>
        <w:top w:val="single" w:sz="8" w:space="0" w:color="0077C0"/>
        <w:left w:val="single" w:sz="8" w:space="0" w:color="0077C0"/>
        <w:bottom w:val="single" w:sz="8" w:space="0" w:color="0077C0"/>
        <w:right w:val="single" w:sz="8" w:space="0" w:color="0077C0"/>
        <w:insideH w:val="single" w:sz="8" w:space="0" w:color="0077C0"/>
        <w:insideV w:val="single" w:sz="8" w:space="0" w:color="0077C0"/>
      </w:tblBorders>
      <w:tblLook w:val="04A0" w:firstRow="1" w:lastRow="0" w:firstColumn="1" w:lastColumn="0" w:noHBand="0" w:noVBand="1"/>
    </w:tblPr>
    <w:tblGrid>
      <w:gridCol w:w="1584"/>
      <w:gridCol w:w="1152"/>
      <w:gridCol w:w="583"/>
      <w:gridCol w:w="720"/>
      <w:gridCol w:w="864"/>
      <w:gridCol w:w="1584"/>
      <w:gridCol w:w="938"/>
      <w:gridCol w:w="1872"/>
    </w:tblGrid>
    <w:tr w:rsidR="00F118D1" w:rsidRPr="00184F1E" w14:paraId="5519CC2F" w14:textId="77777777" w:rsidTr="00F118D1">
      <w:tc>
        <w:tcPr>
          <w:tcW w:w="1584" w:type="dxa"/>
        </w:tcPr>
        <w:p w14:paraId="38525A6B" w14:textId="62F4E6EF" w:rsidR="00E15014" w:rsidRPr="00184F1E" w:rsidRDefault="00E15014" w:rsidP="00E15014">
          <w:pPr>
            <w:spacing w:before="40" w:after="40" w:line="240" w:lineRule="auto"/>
            <w:rPr>
              <w:rFonts w:cstheme="minorHAnsi"/>
              <w:b/>
              <w:bCs/>
              <w:sz w:val="20"/>
              <w:szCs w:val="20"/>
            </w:rPr>
          </w:pPr>
          <w:r>
            <w:rPr>
              <w:rFonts w:cstheme="minorHAnsi"/>
              <w:b/>
              <w:bCs/>
              <w:sz w:val="20"/>
              <w:szCs w:val="20"/>
            </w:rPr>
            <w:t xml:space="preserve">Doc </w:t>
          </w:r>
          <w:r w:rsidR="00D31C34">
            <w:rPr>
              <w:rFonts w:cstheme="minorHAnsi"/>
              <w:b/>
              <w:bCs/>
              <w:sz w:val="20"/>
              <w:szCs w:val="20"/>
            </w:rPr>
            <w:t>N</w:t>
          </w:r>
          <w:r>
            <w:rPr>
              <w:rFonts w:cstheme="minorHAnsi"/>
              <w:b/>
              <w:bCs/>
              <w:sz w:val="20"/>
              <w:szCs w:val="20"/>
            </w:rPr>
            <w:t>umber</w:t>
          </w:r>
          <w:r w:rsidRPr="00184F1E">
            <w:rPr>
              <w:rFonts w:cstheme="minorHAnsi"/>
              <w:b/>
              <w:bCs/>
              <w:sz w:val="20"/>
              <w:szCs w:val="20"/>
            </w:rPr>
            <w:t>:</w:t>
          </w:r>
        </w:p>
      </w:tc>
      <w:tc>
        <w:tcPr>
          <w:tcW w:w="1152" w:type="dxa"/>
        </w:tcPr>
        <w:p w14:paraId="4A6399BB" w14:textId="2C85194C" w:rsidR="00E15014" w:rsidRDefault="008B2F50" w:rsidP="00E15014">
          <w:pPr>
            <w:spacing w:before="40" w:after="40" w:line="240" w:lineRule="auto"/>
            <w:rPr>
              <w:rFonts w:cstheme="minorHAnsi"/>
              <w:sz w:val="20"/>
              <w:szCs w:val="20"/>
            </w:rPr>
          </w:pPr>
          <w:r>
            <w:rPr>
              <w:rFonts w:cstheme="minorHAnsi"/>
              <w:sz w:val="20"/>
              <w:szCs w:val="20"/>
            </w:rPr>
            <w:t>INT</w:t>
          </w:r>
          <w:r w:rsidR="00E15014">
            <w:rPr>
              <w:rFonts w:cstheme="minorHAnsi"/>
              <w:sz w:val="20"/>
              <w:szCs w:val="20"/>
            </w:rPr>
            <w:t>-</w:t>
          </w:r>
          <w:r w:rsidR="000469FD">
            <w:rPr>
              <w:rFonts w:cstheme="minorHAnsi"/>
              <w:sz w:val="20"/>
              <w:szCs w:val="20"/>
            </w:rPr>
            <w:t>000</w:t>
          </w:r>
          <w:r w:rsidR="004C3887">
            <w:rPr>
              <w:rFonts w:cstheme="minorHAnsi"/>
              <w:sz w:val="20"/>
              <w:szCs w:val="20"/>
            </w:rPr>
            <w:t>1</w:t>
          </w:r>
        </w:p>
      </w:tc>
      <w:tc>
        <w:tcPr>
          <w:tcW w:w="583" w:type="dxa"/>
        </w:tcPr>
        <w:p w14:paraId="6A0D731F" w14:textId="77777777" w:rsidR="00E15014" w:rsidRPr="00374EAC" w:rsidRDefault="00E15014" w:rsidP="00E15014">
          <w:pPr>
            <w:spacing w:before="40" w:after="40" w:line="240" w:lineRule="auto"/>
            <w:rPr>
              <w:rFonts w:cstheme="minorHAnsi"/>
              <w:sz w:val="20"/>
              <w:szCs w:val="20"/>
            </w:rPr>
          </w:pPr>
          <w:r w:rsidRPr="00374EAC">
            <w:rPr>
              <w:rFonts w:cstheme="minorHAnsi"/>
              <w:b/>
              <w:bCs/>
              <w:sz w:val="20"/>
              <w:szCs w:val="20"/>
            </w:rPr>
            <w:t>Rev</w:t>
          </w:r>
        </w:p>
      </w:tc>
      <w:tc>
        <w:tcPr>
          <w:tcW w:w="720" w:type="dxa"/>
        </w:tcPr>
        <w:p w14:paraId="21066473" w14:textId="1406BC8D" w:rsidR="00E15014" w:rsidRPr="00374EAC" w:rsidRDefault="00D35C6C" w:rsidP="00E15014">
          <w:pPr>
            <w:spacing w:before="40" w:after="40" w:line="240" w:lineRule="auto"/>
            <w:rPr>
              <w:rFonts w:cstheme="minorHAnsi"/>
              <w:sz w:val="20"/>
              <w:szCs w:val="20"/>
            </w:rPr>
          </w:pPr>
          <w:r>
            <w:rPr>
              <w:rFonts w:cstheme="minorHAnsi"/>
              <w:sz w:val="20"/>
              <w:szCs w:val="20"/>
            </w:rPr>
            <w:t>1.</w:t>
          </w:r>
          <w:r w:rsidR="002030F8">
            <w:rPr>
              <w:rFonts w:cstheme="minorHAnsi"/>
              <w:sz w:val="20"/>
              <w:szCs w:val="20"/>
            </w:rPr>
            <w:t>1</w:t>
          </w:r>
        </w:p>
      </w:tc>
      <w:tc>
        <w:tcPr>
          <w:tcW w:w="864" w:type="dxa"/>
        </w:tcPr>
        <w:p w14:paraId="0D4850BE" w14:textId="77777777" w:rsidR="00E15014" w:rsidRDefault="00E15014" w:rsidP="00E15014">
          <w:pPr>
            <w:spacing w:before="40" w:after="40" w:line="240" w:lineRule="auto"/>
            <w:rPr>
              <w:rFonts w:cstheme="minorHAnsi"/>
              <w:sz w:val="20"/>
              <w:szCs w:val="20"/>
            </w:rPr>
          </w:pPr>
          <w:r w:rsidRPr="00E92BC1">
            <w:rPr>
              <w:rFonts w:cstheme="minorHAnsi"/>
              <w:b/>
              <w:bCs/>
              <w:sz w:val="20"/>
              <w:szCs w:val="20"/>
            </w:rPr>
            <w:t>Date</w:t>
          </w:r>
          <w:r>
            <w:rPr>
              <w:rFonts w:cstheme="minorHAnsi"/>
              <w:b/>
              <w:bCs/>
              <w:sz w:val="20"/>
              <w:szCs w:val="20"/>
            </w:rPr>
            <w:t>:</w:t>
          </w:r>
        </w:p>
      </w:tc>
      <w:tc>
        <w:tcPr>
          <w:tcW w:w="1584" w:type="dxa"/>
        </w:tcPr>
        <w:p w14:paraId="2A4E4F02" w14:textId="4B33C2E8" w:rsidR="00E15014" w:rsidRPr="00184F1E" w:rsidRDefault="00BE2E0E" w:rsidP="00E15014">
          <w:pPr>
            <w:spacing w:before="40" w:after="40" w:line="240" w:lineRule="auto"/>
            <w:rPr>
              <w:rFonts w:cstheme="minorHAnsi"/>
              <w:sz w:val="20"/>
              <w:szCs w:val="20"/>
            </w:rPr>
          </w:pPr>
          <w:r>
            <w:rPr>
              <w:rFonts w:cstheme="minorHAnsi"/>
              <w:sz w:val="20"/>
              <w:szCs w:val="20"/>
            </w:rPr>
            <w:t>1</w:t>
          </w:r>
          <w:r w:rsidR="00E60AA8">
            <w:rPr>
              <w:rFonts w:cstheme="minorHAnsi"/>
              <w:sz w:val="20"/>
              <w:szCs w:val="20"/>
            </w:rPr>
            <w:t>2</w:t>
          </w:r>
          <w:r w:rsidRPr="00BE2E0E">
            <w:rPr>
              <w:rFonts w:cstheme="minorHAnsi"/>
              <w:sz w:val="20"/>
              <w:szCs w:val="20"/>
              <w:vertAlign w:val="superscript"/>
            </w:rPr>
            <w:t>th</w:t>
          </w:r>
          <w:r>
            <w:rPr>
              <w:rFonts w:cstheme="minorHAnsi"/>
              <w:sz w:val="20"/>
              <w:szCs w:val="20"/>
            </w:rPr>
            <w:t xml:space="preserve"> </w:t>
          </w:r>
          <w:r w:rsidR="002030F8">
            <w:rPr>
              <w:rFonts w:cstheme="minorHAnsi"/>
              <w:sz w:val="20"/>
              <w:szCs w:val="20"/>
            </w:rPr>
            <w:t>Jan</w:t>
          </w:r>
          <w:r w:rsidR="00E15014">
            <w:rPr>
              <w:rFonts w:cstheme="minorHAnsi"/>
              <w:sz w:val="20"/>
              <w:szCs w:val="20"/>
            </w:rPr>
            <w:t xml:space="preserve"> 202</w:t>
          </w:r>
          <w:r w:rsidR="002030F8">
            <w:rPr>
              <w:rFonts w:cstheme="minorHAnsi"/>
              <w:sz w:val="20"/>
              <w:szCs w:val="20"/>
            </w:rPr>
            <w:t>4</w:t>
          </w:r>
        </w:p>
      </w:tc>
      <w:tc>
        <w:tcPr>
          <w:tcW w:w="938" w:type="dxa"/>
          <w:tcBorders>
            <w:bottom w:val="single" w:sz="4" w:space="0" w:color="auto"/>
          </w:tcBorders>
        </w:tcPr>
        <w:p w14:paraId="1939CC3B" w14:textId="77777777" w:rsidR="00E15014" w:rsidRPr="00184F1E" w:rsidRDefault="00E15014" w:rsidP="00E15014">
          <w:pPr>
            <w:spacing w:before="40" w:after="40" w:line="240" w:lineRule="auto"/>
            <w:rPr>
              <w:rFonts w:cstheme="minorHAnsi"/>
              <w:b/>
              <w:bCs/>
              <w:sz w:val="20"/>
              <w:szCs w:val="20"/>
            </w:rPr>
          </w:pPr>
          <w:r>
            <w:rPr>
              <w:rFonts w:cstheme="minorHAnsi"/>
              <w:b/>
              <w:bCs/>
              <w:sz w:val="20"/>
              <w:szCs w:val="20"/>
            </w:rPr>
            <w:t>Author</w:t>
          </w:r>
          <w:r w:rsidRPr="00184F1E">
            <w:rPr>
              <w:rFonts w:cstheme="minorHAnsi"/>
              <w:b/>
              <w:bCs/>
              <w:sz w:val="20"/>
              <w:szCs w:val="20"/>
            </w:rPr>
            <w:t>:</w:t>
          </w:r>
        </w:p>
      </w:tc>
      <w:tc>
        <w:tcPr>
          <w:tcW w:w="1872" w:type="dxa"/>
        </w:tcPr>
        <w:p w14:paraId="595CB85E" w14:textId="67572551" w:rsidR="004C3887" w:rsidRPr="00184F1E" w:rsidRDefault="004C3887" w:rsidP="00E15014">
          <w:pPr>
            <w:spacing w:before="40" w:after="40" w:line="240" w:lineRule="auto"/>
            <w:rPr>
              <w:rFonts w:cstheme="minorHAnsi"/>
              <w:sz w:val="20"/>
              <w:szCs w:val="20"/>
            </w:rPr>
          </w:pPr>
          <w:r>
            <w:rPr>
              <w:rFonts w:cstheme="minorHAnsi"/>
              <w:sz w:val="20"/>
              <w:szCs w:val="20"/>
            </w:rPr>
            <w:t>Maruthi</w:t>
          </w:r>
        </w:p>
      </w:tc>
    </w:tr>
  </w:tbl>
  <w:p w14:paraId="63F1F147" w14:textId="23351DBB" w:rsidR="00E15014" w:rsidRDefault="00E15014">
    <w:pPr>
      <w:pStyle w:val="Header"/>
    </w:pPr>
  </w:p>
  <w:p w14:paraId="47C259B6" w14:textId="77777777" w:rsidR="00F118D1" w:rsidRDefault="00F118D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leftFromText="180" w:rightFromText="180" w:vertAnchor="text" w:horzAnchor="page" w:tblpXSpec="center" w:tblpY="56"/>
      <w:tblW w:w="9297" w:type="dxa"/>
      <w:tblBorders>
        <w:top w:val="single" w:sz="8" w:space="0" w:color="0077C0"/>
        <w:left w:val="single" w:sz="8" w:space="0" w:color="0077C0"/>
        <w:bottom w:val="single" w:sz="8" w:space="0" w:color="0077C0"/>
        <w:right w:val="single" w:sz="8" w:space="0" w:color="0077C0"/>
        <w:insideH w:val="single" w:sz="8" w:space="0" w:color="0077C0"/>
        <w:insideV w:val="single" w:sz="8" w:space="0" w:color="0077C0"/>
      </w:tblBorders>
      <w:tblLook w:val="04A0" w:firstRow="1" w:lastRow="0" w:firstColumn="1" w:lastColumn="0" w:noHBand="0" w:noVBand="1"/>
    </w:tblPr>
    <w:tblGrid>
      <w:gridCol w:w="1584"/>
      <w:gridCol w:w="1152"/>
      <w:gridCol w:w="583"/>
      <w:gridCol w:w="720"/>
      <w:gridCol w:w="864"/>
      <w:gridCol w:w="1584"/>
      <w:gridCol w:w="938"/>
      <w:gridCol w:w="1872"/>
    </w:tblGrid>
    <w:tr w:rsidR="00CC75B0" w:rsidRPr="00184F1E" w14:paraId="24C43B41" w14:textId="77777777" w:rsidTr="00A9317A">
      <w:tc>
        <w:tcPr>
          <w:tcW w:w="1584" w:type="dxa"/>
        </w:tcPr>
        <w:p w14:paraId="11FE03E9" w14:textId="77777777" w:rsidR="00CC75B0" w:rsidRPr="00184F1E" w:rsidRDefault="00CC75B0" w:rsidP="00CC75B0">
          <w:pPr>
            <w:spacing w:before="40" w:after="40" w:line="240" w:lineRule="auto"/>
            <w:rPr>
              <w:rFonts w:cstheme="minorHAnsi"/>
              <w:b/>
              <w:bCs/>
              <w:sz w:val="20"/>
              <w:szCs w:val="20"/>
            </w:rPr>
          </w:pPr>
          <w:r>
            <w:rPr>
              <w:rFonts w:cstheme="minorHAnsi"/>
              <w:b/>
              <w:bCs/>
              <w:sz w:val="20"/>
              <w:szCs w:val="20"/>
            </w:rPr>
            <w:t>Doc Number</w:t>
          </w:r>
          <w:r w:rsidRPr="00184F1E">
            <w:rPr>
              <w:rFonts w:cstheme="minorHAnsi"/>
              <w:b/>
              <w:bCs/>
              <w:sz w:val="20"/>
              <w:szCs w:val="20"/>
            </w:rPr>
            <w:t>:</w:t>
          </w:r>
        </w:p>
      </w:tc>
      <w:tc>
        <w:tcPr>
          <w:tcW w:w="1152" w:type="dxa"/>
        </w:tcPr>
        <w:p w14:paraId="58E8B6C5" w14:textId="77777777" w:rsidR="00CC75B0" w:rsidRDefault="00CC75B0" w:rsidP="00CC75B0">
          <w:pPr>
            <w:spacing w:before="40" w:after="40" w:line="240" w:lineRule="auto"/>
            <w:rPr>
              <w:rFonts w:cstheme="minorHAnsi"/>
              <w:sz w:val="20"/>
              <w:szCs w:val="20"/>
            </w:rPr>
          </w:pPr>
          <w:r>
            <w:rPr>
              <w:rFonts w:cstheme="minorHAnsi"/>
              <w:sz w:val="20"/>
              <w:szCs w:val="20"/>
            </w:rPr>
            <w:t>INT-0001</w:t>
          </w:r>
        </w:p>
      </w:tc>
      <w:tc>
        <w:tcPr>
          <w:tcW w:w="583" w:type="dxa"/>
        </w:tcPr>
        <w:p w14:paraId="72B88096" w14:textId="77777777" w:rsidR="00CC75B0" w:rsidRPr="00374EAC" w:rsidRDefault="00CC75B0" w:rsidP="00CC75B0">
          <w:pPr>
            <w:spacing w:before="40" w:after="40" w:line="240" w:lineRule="auto"/>
            <w:rPr>
              <w:rFonts w:cstheme="minorHAnsi"/>
              <w:sz w:val="20"/>
              <w:szCs w:val="20"/>
            </w:rPr>
          </w:pPr>
          <w:r w:rsidRPr="00374EAC">
            <w:rPr>
              <w:rFonts w:cstheme="minorHAnsi"/>
              <w:b/>
              <w:bCs/>
              <w:sz w:val="20"/>
              <w:szCs w:val="20"/>
            </w:rPr>
            <w:t>Rev</w:t>
          </w:r>
        </w:p>
      </w:tc>
      <w:tc>
        <w:tcPr>
          <w:tcW w:w="720" w:type="dxa"/>
        </w:tcPr>
        <w:p w14:paraId="2B29FAEC" w14:textId="56DFDFF0" w:rsidR="00CC75B0" w:rsidRPr="00374EAC" w:rsidRDefault="004C0089" w:rsidP="00CC75B0">
          <w:pPr>
            <w:spacing w:before="40" w:after="40" w:line="240" w:lineRule="auto"/>
            <w:rPr>
              <w:rFonts w:cstheme="minorHAnsi"/>
              <w:sz w:val="20"/>
              <w:szCs w:val="20"/>
            </w:rPr>
          </w:pPr>
          <w:r>
            <w:rPr>
              <w:rFonts w:cstheme="minorHAnsi"/>
              <w:sz w:val="20"/>
              <w:szCs w:val="20"/>
            </w:rPr>
            <w:t>1.1</w:t>
          </w:r>
        </w:p>
      </w:tc>
      <w:tc>
        <w:tcPr>
          <w:tcW w:w="864" w:type="dxa"/>
        </w:tcPr>
        <w:p w14:paraId="048BF01A" w14:textId="77777777" w:rsidR="00CC75B0" w:rsidRDefault="00CC75B0" w:rsidP="00CC75B0">
          <w:pPr>
            <w:spacing w:before="40" w:after="40" w:line="240" w:lineRule="auto"/>
            <w:rPr>
              <w:rFonts w:cstheme="minorHAnsi"/>
              <w:sz w:val="20"/>
              <w:szCs w:val="20"/>
            </w:rPr>
          </w:pPr>
          <w:r w:rsidRPr="00E92BC1">
            <w:rPr>
              <w:rFonts w:cstheme="minorHAnsi"/>
              <w:b/>
              <w:bCs/>
              <w:sz w:val="20"/>
              <w:szCs w:val="20"/>
            </w:rPr>
            <w:t>Date</w:t>
          </w:r>
          <w:r>
            <w:rPr>
              <w:rFonts w:cstheme="minorHAnsi"/>
              <w:b/>
              <w:bCs/>
              <w:sz w:val="20"/>
              <w:szCs w:val="20"/>
            </w:rPr>
            <w:t>:</w:t>
          </w:r>
        </w:p>
      </w:tc>
      <w:tc>
        <w:tcPr>
          <w:tcW w:w="1584" w:type="dxa"/>
        </w:tcPr>
        <w:p w14:paraId="0786CA0C" w14:textId="527C0422" w:rsidR="00CC75B0" w:rsidRPr="00184F1E" w:rsidRDefault="00BE2E0E" w:rsidP="00CC75B0">
          <w:pPr>
            <w:spacing w:before="40" w:after="40" w:line="240" w:lineRule="auto"/>
            <w:rPr>
              <w:rFonts w:cstheme="minorHAnsi"/>
              <w:sz w:val="20"/>
              <w:szCs w:val="20"/>
            </w:rPr>
          </w:pPr>
          <w:r>
            <w:rPr>
              <w:rFonts w:cstheme="minorHAnsi"/>
              <w:sz w:val="20"/>
              <w:szCs w:val="20"/>
            </w:rPr>
            <w:t>12</w:t>
          </w:r>
          <w:r w:rsidRPr="00BE2E0E">
            <w:rPr>
              <w:rFonts w:cstheme="minorHAnsi"/>
              <w:sz w:val="20"/>
              <w:szCs w:val="20"/>
              <w:vertAlign w:val="superscript"/>
            </w:rPr>
            <w:t>th</w:t>
          </w:r>
          <w:r>
            <w:rPr>
              <w:rFonts w:cstheme="minorHAnsi"/>
              <w:sz w:val="20"/>
              <w:szCs w:val="20"/>
            </w:rPr>
            <w:t xml:space="preserve"> </w:t>
          </w:r>
          <w:r w:rsidR="004C0089">
            <w:rPr>
              <w:rFonts w:cstheme="minorHAnsi"/>
              <w:sz w:val="20"/>
              <w:szCs w:val="20"/>
            </w:rPr>
            <w:t>Jan</w:t>
          </w:r>
          <w:r w:rsidR="00CC75B0">
            <w:rPr>
              <w:rFonts w:cstheme="minorHAnsi"/>
              <w:sz w:val="20"/>
              <w:szCs w:val="20"/>
            </w:rPr>
            <w:t xml:space="preserve"> 202</w:t>
          </w:r>
          <w:r w:rsidR="004C0089">
            <w:rPr>
              <w:rFonts w:cstheme="minorHAnsi"/>
              <w:sz w:val="20"/>
              <w:szCs w:val="20"/>
            </w:rPr>
            <w:t>4</w:t>
          </w:r>
        </w:p>
      </w:tc>
      <w:tc>
        <w:tcPr>
          <w:tcW w:w="938" w:type="dxa"/>
          <w:tcBorders>
            <w:bottom w:val="single" w:sz="4" w:space="0" w:color="auto"/>
          </w:tcBorders>
        </w:tcPr>
        <w:p w14:paraId="5901F577" w14:textId="77777777" w:rsidR="00CC75B0" w:rsidRPr="00184F1E" w:rsidRDefault="00CC75B0" w:rsidP="00CC75B0">
          <w:pPr>
            <w:spacing w:before="40" w:after="40" w:line="240" w:lineRule="auto"/>
            <w:rPr>
              <w:rFonts w:cstheme="minorHAnsi"/>
              <w:b/>
              <w:bCs/>
              <w:sz w:val="20"/>
              <w:szCs w:val="20"/>
            </w:rPr>
          </w:pPr>
          <w:r>
            <w:rPr>
              <w:rFonts w:cstheme="minorHAnsi"/>
              <w:b/>
              <w:bCs/>
              <w:sz w:val="20"/>
              <w:szCs w:val="20"/>
            </w:rPr>
            <w:t>Author</w:t>
          </w:r>
          <w:r w:rsidRPr="00184F1E">
            <w:rPr>
              <w:rFonts w:cstheme="minorHAnsi"/>
              <w:b/>
              <w:bCs/>
              <w:sz w:val="20"/>
              <w:szCs w:val="20"/>
            </w:rPr>
            <w:t>:</w:t>
          </w:r>
        </w:p>
      </w:tc>
      <w:tc>
        <w:tcPr>
          <w:tcW w:w="1872" w:type="dxa"/>
        </w:tcPr>
        <w:p w14:paraId="3B32BE88" w14:textId="77777777" w:rsidR="00CC75B0" w:rsidRPr="00184F1E" w:rsidRDefault="00CC75B0" w:rsidP="00CC75B0">
          <w:pPr>
            <w:spacing w:before="40" w:after="40" w:line="240" w:lineRule="auto"/>
            <w:rPr>
              <w:rFonts w:cstheme="minorHAnsi"/>
              <w:sz w:val="20"/>
              <w:szCs w:val="20"/>
            </w:rPr>
          </w:pPr>
          <w:r>
            <w:rPr>
              <w:rFonts w:cstheme="minorHAnsi"/>
              <w:sz w:val="20"/>
              <w:szCs w:val="20"/>
            </w:rPr>
            <w:t>Maruthi</w:t>
          </w:r>
        </w:p>
      </w:tc>
    </w:tr>
  </w:tbl>
  <w:p w14:paraId="1721E9E8" w14:textId="77777777" w:rsidR="00CC75B0" w:rsidRDefault="00CC75B0" w:rsidP="00CC75B0">
    <w:pPr>
      <w:pStyle w:val="Header"/>
    </w:pPr>
  </w:p>
  <w:p w14:paraId="0AD3BBF9" w14:textId="77777777" w:rsidR="00484E39" w:rsidRPr="00CC75B0" w:rsidRDefault="00484E39" w:rsidP="00CC75B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D44B9"/>
    <w:multiLevelType w:val="hybridMultilevel"/>
    <w:tmpl w:val="615C9DDA"/>
    <w:lvl w:ilvl="0" w:tplc="7A0C945A">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1F96B73"/>
    <w:multiLevelType w:val="multilevel"/>
    <w:tmpl w:val="255A4FB0"/>
    <w:lvl w:ilvl="0">
      <w:start w:val="1"/>
      <w:numFmt w:val="decimal"/>
      <w:pStyle w:val="RapASESubheadLevel1"/>
      <w:lvlText w:val="%1."/>
      <w:lvlJc w:val="left"/>
      <w:pPr>
        <w:ind w:left="360" w:hanging="360"/>
      </w:pPr>
      <w:rPr>
        <w:rFonts w:hint="default"/>
      </w:rPr>
    </w:lvl>
    <w:lvl w:ilvl="1">
      <w:start w:val="1"/>
      <w:numFmt w:val="decimal"/>
      <w:pStyle w:val="RapASESubheadLevel2"/>
      <w:lvlText w:val="%1.%2"/>
      <w:lvlJc w:val="left"/>
      <w:pPr>
        <w:ind w:left="720" w:hanging="360"/>
      </w:pPr>
      <w:rPr>
        <w:rFonts w:hint="default"/>
      </w:rPr>
    </w:lvl>
    <w:lvl w:ilvl="2">
      <w:start w:val="1"/>
      <w:numFmt w:val="decimal"/>
      <w:pStyle w:val="RapASESubheadLevel3"/>
      <w:lvlText w:val="%1.%2.%3"/>
      <w:lvlJc w:val="left"/>
      <w:pPr>
        <w:ind w:left="1080" w:hanging="360"/>
      </w:pPr>
      <w:rPr>
        <w:rFonts w:hint="default"/>
      </w:rPr>
    </w:lvl>
    <w:lvl w:ilvl="3">
      <w:start w:val="1"/>
      <w:numFmt w:val="decimal"/>
      <w:pStyle w:val="RapASESubheadLevel4"/>
      <w:lvlText w:val="%1.%2.%3.%4"/>
      <w:lvlJc w:val="left"/>
      <w:pPr>
        <w:ind w:left="1440" w:hanging="360"/>
      </w:pPr>
      <w:rPr>
        <w:rFonts w:hint="default"/>
      </w:rPr>
    </w:lvl>
    <w:lvl w:ilvl="4">
      <w:start w:val="1"/>
      <w:numFmt w:val="decimal"/>
      <w:pStyle w:val="RapASESubheadLevel5"/>
      <w:lvlText w:val="%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3BA217A"/>
    <w:multiLevelType w:val="multilevel"/>
    <w:tmpl w:val="04090023"/>
    <w:name w:val="Rap_ASE Body Numbered List2222"/>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3" w15:restartNumberingAfterBreak="0">
    <w:nsid w:val="04014182"/>
    <w:multiLevelType w:val="hybridMultilevel"/>
    <w:tmpl w:val="EC7C19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4461A2A"/>
    <w:multiLevelType w:val="multilevel"/>
    <w:tmpl w:val="71C2C1A0"/>
    <w:styleLink w:val="RapASEBodyNumberedList"/>
    <w:lvl w:ilvl="0">
      <w:start w:val="1"/>
      <w:numFmt w:val="decimal"/>
      <w:lvlText w:val="%1."/>
      <w:lvlJc w:val="left"/>
      <w:pPr>
        <w:ind w:left="720" w:hanging="360"/>
      </w:pPr>
      <w:rPr>
        <w:rFonts w:ascii="Arial" w:hAnsi="Arial" w:hint="default"/>
        <w:b w:val="0"/>
        <w:i w:val="0"/>
        <w:color w:val="006EC7" w:themeColor="accent1"/>
        <w:sz w:val="18"/>
      </w:rPr>
    </w:lvl>
    <w:lvl w:ilvl="1">
      <w:start w:val="1"/>
      <w:numFmt w:val="lowerLetter"/>
      <w:lvlText w:val="%2."/>
      <w:lvlJc w:val="left"/>
      <w:pPr>
        <w:ind w:left="1440" w:hanging="360"/>
      </w:pPr>
      <w:rPr>
        <w:rFonts w:ascii="Arial" w:hAnsi="Arial" w:hint="default"/>
        <w:b w:val="0"/>
        <w:i w:val="0"/>
        <w:color w:val="006EC7" w:themeColor="accent1"/>
        <w:sz w:val="18"/>
      </w:rPr>
    </w:lvl>
    <w:lvl w:ilvl="2">
      <w:start w:val="1"/>
      <w:numFmt w:val="lowerRoman"/>
      <w:lvlText w:val="%3."/>
      <w:lvlJc w:val="left"/>
      <w:pPr>
        <w:ind w:left="2160" w:hanging="360"/>
      </w:pPr>
      <w:rPr>
        <w:rFonts w:ascii="Arial" w:hAnsi="Arial" w:hint="default"/>
        <w:b w:val="0"/>
        <w:i w:val="0"/>
        <w:color w:val="006EC7" w:themeColor="accent1"/>
        <w:sz w:val="18"/>
      </w:rPr>
    </w:lvl>
    <w:lvl w:ilvl="3">
      <w:start w:val="1"/>
      <w:numFmt w:val="decimal"/>
      <w:lvlText w:val="%4)"/>
      <w:lvlJc w:val="left"/>
      <w:pPr>
        <w:ind w:left="2880" w:hanging="360"/>
      </w:pPr>
      <w:rPr>
        <w:rFonts w:ascii="Arial" w:hAnsi="Arial" w:hint="default"/>
        <w:b w:val="0"/>
        <w:i w:val="0"/>
        <w:color w:val="006EC7" w:themeColor="accent1"/>
        <w:sz w:val="18"/>
      </w:rPr>
    </w:lvl>
    <w:lvl w:ilvl="4">
      <w:start w:val="1"/>
      <w:numFmt w:val="none"/>
      <w:lvlRestart w:val="0"/>
      <w:lvlText w:val=""/>
      <w:lvlJc w:val="left"/>
      <w:pPr>
        <w:ind w:left="3600" w:hanging="360"/>
      </w:pPr>
      <w:rPr>
        <w:rFonts w:ascii="Arial" w:hAnsi="Arial" w:hint="default"/>
        <w:b w:val="0"/>
        <w:i w:val="0"/>
        <w:color w:val="006EC7" w:themeColor="accent1"/>
        <w:sz w:val="18"/>
      </w:rPr>
    </w:lvl>
    <w:lvl w:ilvl="5">
      <w:start w:val="1"/>
      <w:numFmt w:val="lowerRoman"/>
      <w:lvlText w:val="%6."/>
      <w:lvlJc w:val="right"/>
      <w:pPr>
        <w:ind w:left="43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360"/>
      </w:pPr>
      <w:rPr>
        <w:rFonts w:hint="default"/>
      </w:rPr>
    </w:lvl>
  </w:abstractNum>
  <w:abstractNum w:abstractNumId="5" w15:restartNumberingAfterBreak="0">
    <w:nsid w:val="0A6504AD"/>
    <w:multiLevelType w:val="hybridMultilevel"/>
    <w:tmpl w:val="C5D2B5F2"/>
    <w:lvl w:ilvl="0" w:tplc="FFFFFFFF">
      <w:start w:val="1"/>
      <w:numFmt w:val="decimal"/>
      <w:lvlText w:val="%1."/>
      <w:lvlJc w:val="left"/>
      <w:pPr>
        <w:ind w:left="720" w:hanging="360"/>
      </w:pPr>
    </w:lvl>
    <w:lvl w:ilvl="1" w:tplc="40090001">
      <w:start w:val="1"/>
      <w:numFmt w:val="bullet"/>
      <w:lvlText w:val=""/>
      <w:lvlJc w:val="left"/>
      <w:pPr>
        <w:ind w:left="108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B43331B"/>
    <w:multiLevelType w:val="hybridMultilevel"/>
    <w:tmpl w:val="BDA612AE"/>
    <w:lvl w:ilvl="0" w:tplc="FFFFFFF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FDB7882"/>
    <w:multiLevelType w:val="hybridMultilevel"/>
    <w:tmpl w:val="16E6B496"/>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17019AF"/>
    <w:multiLevelType w:val="hybridMultilevel"/>
    <w:tmpl w:val="730E67C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12B553BB"/>
    <w:multiLevelType w:val="multilevel"/>
    <w:tmpl w:val="1A824EE6"/>
    <w:name w:val="Rap_ASE List Heads"/>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67C4880"/>
    <w:multiLevelType w:val="hybridMultilevel"/>
    <w:tmpl w:val="3E50043C"/>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193077BA"/>
    <w:multiLevelType w:val="hybridMultilevel"/>
    <w:tmpl w:val="C59EE6AE"/>
    <w:lvl w:ilvl="0" w:tplc="A998A832">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A9A36BF"/>
    <w:multiLevelType w:val="hybridMultilevel"/>
    <w:tmpl w:val="F66AC994"/>
    <w:lvl w:ilvl="0" w:tplc="E11A2E1C">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A3F6070"/>
    <w:multiLevelType w:val="multilevel"/>
    <w:tmpl w:val="0332E434"/>
    <w:name w:val="Rap_ASE List Heads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139149C"/>
    <w:multiLevelType w:val="multilevel"/>
    <w:tmpl w:val="04826772"/>
    <w:lvl w:ilvl="0">
      <w:start w:val="1"/>
      <w:numFmt w:val="bullet"/>
      <w:pStyle w:val="RapASEBullets"/>
      <w:lvlText w:val=""/>
      <w:lvlJc w:val="left"/>
      <w:pPr>
        <w:tabs>
          <w:tab w:val="num" w:pos="1440"/>
        </w:tabs>
        <w:ind w:left="1440" w:hanging="360"/>
      </w:pPr>
      <w:rPr>
        <w:rFonts w:ascii="Symbol" w:hAnsi="Symbol" w:hint="default"/>
        <w:b w:val="0"/>
        <w:i w:val="0"/>
        <w:sz w:val="24"/>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520"/>
        </w:tabs>
        <w:ind w:left="2520" w:hanging="360"/>
      </w:pPr>
      <w:rPr>
        <w:rFonts w:ascii="Arial" w:hAnsi="Arial" w:hint="default"/>
        <w:sz w:val="16"/>
      </w:rPr>
    </w:lvl>
    <w:lvl w:ilvl="4">
      <w:start w:val="1"/>
      <w:numFmt w:val="bullet"/>
      <w:lvlText w:val="o"/>
      <w:lvlJc w:val="left"/>
      <w:pPr>
        <w:tabs>
          <w:tab w:val="num" w:pos="2880"/>
        </w:tabs>
        <w:ind w:left="2880" w:hanging="360"/>
      </w:pPr>
      <w:rPr>
        <w:rFonts w:ascii="Courier New" w:hAnsi="Courier New" w:cs="Courier New"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Symbol" w:hAnsi="Symbol" w:hint="default"/>
      </w:rPr>
    </w:lvl>
    <w:lvl w:ilvl="7">
      <w:start w:val="1"/>
      <w:numFmt w:val="bullet"/>
      <w:lvlText w:val="o"/>
      <w:lvlJc w:val="left"/>
      <w:pPr>
        <w:tabs>
          <w:tab w:val="num" w:pos="3960"/>
        </w:tabs>
        <w:ind w:left="3960" w:hanging="360"/>
      </w:pPr>
      <w:rPr>
        <w:rFonts w:ascii="Courier New" w:hAnsi="Courier New" w:cs="Courier New" w:hint="default"/>
      </w:rPr>
    </w:lvl>
    <w:lvl w:ilvl="8">
      <w:start w:val="1"/>
      <w:numFmt w:val="bullet"/>
      <w:lvlText w:val=""/>
      <w:lvlJc w:val="left"/>
      <w:pPr>
        <w:tabs>
          <w:tab w:val="num" w:pos="4320"/>
        </w:tabs>
        <w:ind w:left="4320" w:hanging="360"/>
      </w:pPr>
      <w:rPr>
        <w:rFonts w:ascii="Wingdings" w:hAnsi="Wingdings" w:hint="default"/>
      </w:rPr>
    </w:lvl>
  </w:abstractNum>
  <w:abstractNum w:abstractNumId="15" w15:restartNumberingAfterBreak="0">
    <w:nsid w:val="357C12AA"/>
    <w:multiLevelType w:val="hybridMultilevel"/>
    <w:tmpl w:val="51C0B9F2"/>
    <w:lvl w:ilvl="0" w:tplc="C2A4B7CA">
      <w:start w:val="1"/>
      <w:numFmt w:val="bullet"/>
      <w:pStyle w:val="RAPASEBulletSub"/>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36D71C4E"/>
    <w:multiLevelType w:val="multilevel"/>
    <w:tmpl w:val="4FEEB9FC"/>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upperLetter"/>
      <w:pStyle w:val="Heading7"/>
      <w:suff w:val="space"/>
      <w:lvlText w:val="Appendix %7"/>
      <w:lvlJc w:val="left"/>
      <w:pPr>
        <w:ind w:left="0" w:firstLine="0"/>
      </w:pPr>
      <w:rPr>
        <w:rFonts w:ascii="Arial Bold" w:hAnsi="Arial Bold" w:hint="default"/>
        <w:b/>
        <w:i w:val="0"/>
        <w:color w:val="006EC7"/>
        <w:sz w:val="32"/>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7FC7F74"/>
    <w:multiLevelType w:val="hybridMultilevel"/>
    <w:tmpl w:val="CB88BEFC"/>
    <w:lvl w:ilvl="0" w:tplc="B35E92B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DA76538"/>
    <w:multiLevelType w:val="hybridMultilevel"/>
    <w:tmpl w:val="B35A1806"/>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E1E50AF"/>
    <w:multiLevelType w:val="hybridMultilevel"/>
    <w:tmpl w:val="041AA45C"/>
    <w:lvl w:ilvl="0" w:tplc="63BA3A1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F06045A"/>
    <w:multiLevelType w:val="hybridMultilevel"/>
    <w:tmpl w:val="4E544A7E"/>
    <w:lvl w:ilvl="0" w:tplc="63BA3A1E">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1580001"/>
    <w:multiLevelType w:val="hybridMultilevel"/>
    <w:tmpl w:val="99BC696A"/>
    <w:lvl w:ilvl="0" w:tplc="D5DC06E0">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1BD2FBF"/>
    <w:multiLevelType w:val="hybridMultilevel"/>
    <w:tmpl w:val="F1BEC226"/>
    <w:lvl w:ilvl="0" w:tplc="397CDAA0">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4AA7D04"/>
    <w:multiLevelType w:val="hybridMultilevel"/>
    <w:tmpl w:val="B9965F6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6654CA9"/>
    <w:multiLevelType w:val="hybridMultilevel"/>
    <w:tmpl w:val="66A077B0"/>
    <w:lvl w:ilvl="0" w:tplc="0CFA2848">
      <w:start w:val="1"/>
      <w:numFmt w:val="bullet"/>
      <w:pStyle w:val="RAPASETable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723FFC"/>
    <w:multiLevelType w:val="hybridMultilevel"/>
    <w:tmpl w:val="A6DEFB14"/>
    <w:lvl w:ilvl="0" w:tplc="C2805F86">
      <w:start w:val="1"/>
      <w:numFmt w:val="upperLetter"/>
      <w:pStyle w:val="RapASEnumberingalpha"/>
      <w:lvlText w:val="%1."/>
      <w:lvlJc w:val="left"/>
      <w:pPr>
        <w:ind w:left="720" w:hanging="360"/>
      </w:pPr>
    </w:lvl>
    <w:lvl w:ilvl="1" w:tplc="B170903C">
      <w:start w:val="1"/>
      <w:numFmt w:val="lowerLetter"/>
      <w:pStyle w:val="RapASEnumberingalphasub"/>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4E0021"/>
    <w:multiLevelType w:val="hybridMultilevel"/>
    <w:tmpl w:val="465479A6"/>
    <w:lvl w:ilvl="0" w:tplc="DA80FFC4">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DE5094D"/>
    <w:multiLevelType w:val="hybridMultilevel"/>
    <w:tmpl w:val="67405A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EBC36BE"/>
    <w:multiLevelType w:val="hybridMultilevel"/>
    <w:tmpl w:val="A036A2BC"/>
    <w:lvl w:ilvl="0" w:tplc="D5DC06E0">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0910C1E"/>
    <w:multiLevelType w:val="hybridMultilevel"/>
    <w:tmpl w:val="11181DE4"/>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5EC0089"/>
    <w:multiLevelType w:val="multilevel"/>
    <w:tmpl w:val="0409001D"/>
    <w:name w:val="Rap_ASE Numbered Bullets Body22222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5660585C"/>
    <w:multiLevelType w:val="hybridMultilevel"/>
    <w:tmpl w:val="3084B356"/>
    <w:lvl w:ilvl="0" w:tplc="8A4C1EA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8FB5072"/>
    <w:multiLevelType w:val="hybridMultilevel"/>
    <w:tmpl w:val="EB42DBEC"/>
    <w:lvl w:ilvl="0" w:tplc="F7262EF6">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91244F4"/>
    <w:multiLevelType w:val="hybridMultilevel"/>
    <w:tmpl w:val="1566445E"/>
    <w:lvl w:ilvl="0" w:tplc="D5DC06E0">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B26177C"/>
    <w:multiLevelType w:val="hybridMultilevel"/>
    <w:tmpl w:val="303A83F4"/>
    <w:lvl w:ilvl="0" w:tplc="3194863C">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BD12EC1"/>
    <w:multiLevelType w:val="hybridMultilevel"/>
    <w:tmpl w:val="A4A847C0"/>
    <w:lvl w:ilvl="0" w:tplc="FFFFFFFF">
      <w:start w:val="1"/>
      <w:numFmt w:val="decimal"/>
      <w:lvlText w:val="%1."/>
      <w:lvlJc w:val="left"/>
      <w:pPr>
        <w:ind w:left="720" w:hanging="360"/>
      </w:pPr>
    </w:lvl>
    <w:lvl w:ilvl="1" w:tplc="40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5C126850"/>
    <w:multiLevelType w:val="multilevel"/>
    <w:tmpl w:val="2B8E3F70"/>
    <w:name w:val="Rap_ASE Body Numbered List22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7" w15:restartNumberingAfterBreak="0">
    <w:nsid w:val="5C3234DB"/>
    <w:multiLevelType w:val="hybridMultilevel"/>
    <w:tmpl w:val="292859C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FC54F63"/>
    <w:multiLevelType w:val="hybridMultilevel"/>
    <w:tmpl w:val="2BDE6384"/>
    <w:lvl w:ilvl="0" w:tplc="2A985726">
      <w:start w:val="1"/>
      <w:numFmt w:val="bullet"/>
      <w:pStyle w:val="RapASEBulletSubSub"/>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15:restartNumberingAfterBreak="0">
    <w:nsid w:val="62A93524"/>
    <w:multiLevelType w:val="hybridMultilevel"/>
    <w:tmpl w:val="CD3883B0"/>
    <w:lvl w:ilvl="0" w:tplc="E11A2E1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5077AF0"/>
    <w:multiLevelType w:val="hybridMultilevel"/>
    <w:tmpl w:val="84565E4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66064E93"/>
    <w:multiLevelType w:val="multilevel"/>
    <w:tmpl w:val="71C2C1A0"/>
    <w:name w:val="Rap_ASE Body Numbered List22"/>
    <w:numStyleLink w:val="RapASEBodyNumberedList"/>
  </w:abstractNum>
  <w:abstractNum w:abstractNumId="42" w15:restartNumberingAfterBreak="0">
    <w:nsid w:val="6649547D"/>
    <w:multiLevelType w:val="hybridMultilevel"/>
    <w:tmpl w:val="24E610CA"/>
    <w:lvl w:ilvl="0" w:tplc="93A8298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67CD6229"/>
    <w:multiLevelType w:val="multilevel"/>
    <w:tmpl w:val="71C2C1A0"/>
    <w:name w:val="Rap_ASE Body Numbered List2"/>
    <w:numStyleLink w:val="RapASEBodyNumberedList"/>
  </w:abstractNum>
  <w:abstractNum w:abstractNumId="44" w15:restartNumberingAfterBreak="0">
    <w:nsid w:val="6BCB0F04"/>
    <w:multiLevelType w:val="multilevel"/>
    <w:tmpl w:val="71C2C1A0"/>
    <w:name w:val="Rap_ASE Body Numbered List2"/>
    <w:numStyleLink w:val="RapASEBodyNumberedList"/>
  </w:abstractNum>
  <w:abstractNum w:abstractNumId="45" w15:restartNumberingAfterBreak="0">
    <w:nsid w:val="6DDD094F"/>
    <w:multiLevelType w:val="hybridMultilevel"/>
    <w:tmpl w:val="84C2823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6" w15:restartNumberingAfterBreak="0">
    <w:nsid w:val="77C34789"/>
    <w:multiLevelType w:val="hybridMultilevel"/>
    <w:tmpl w:val="6B343E5A"/>
    <w:lvl w:ilvl="0" w:tplc="E11A2E1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9EB77FC"/>
    <w:multiLevelType w:val="hybridMultilevel"/>
    <w:tmpl w:val="81BEF7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DC71B1F"/>
    <w:multiLevelType w:val="hybridMultilevel"/>
    <w:tmpl w:val="84565E4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347512387">
    <w:abstractNumId w:val="1"/>
  </w:num>
  <w:num w:numId="2" w16cid:durableId="409887790">
    <w:abstractNumId w:val="4"/>
  </w:num>
  <w:num w:numId="3" w16cid:durableId="188032648">
    <w:abstractNumId w:val="2"/>
  </w:num>
  <w:num w:numId="4" w16cid:durableId="1394309993">
    <w:abstractNumId w:val="14"/>
  </w:num>
  <w:num w:numId="5" w16cid:durableId="1317761468">
    <w:abstractNumId w:val="24"/>
  </w:num>
  <w:num w:numId="6" w16cid:durableId="253785799">
    <w:abstractNumId w:val="38"/>
  </w:num>
  <w:num w:numId="7" w16cid:durableId="1360013929">
    <w:abstractNumId w:val="25"/>
  </w:num>
  <w:num w:numId="8" w16cid:durableId="1573807799">
    <w:abstractNumId w:val="15"/>
  </w:num>
  <w:num w:numId="9" w16cid:durableId="496000650">
    <w:abstractNumId w:val="16"/>
  </w:num>
  <w:num w:numId="10" w16cid:durableId="551962542">
    <w:abstractNumId w:val="23"/>
  </w:num>
  <w:num w:numId="11" w16cid:durableId="1296645725">
    <w:abstractNumId w:val="47"/>
  </w:num>
  <w:num w:numId="12" w16cid:durableId="218833747">
    <w:abstractNumId w:val="40"/>
  </w:num>
  <w:num w:numId="13" w16cid:durableId="378208502">
    <w:abstractNumId w:val="10"/>
  </w:num>
  <w:num w:numId="14" w16cid:durableId="773019031">
    <w:abstractNumId w:val="27"/>
  </w:num>
  <w:num w:numId="15" w16cid:durableId="6565430">
    <w:abstractNumId w:val="3"/>
  </w:num>
  <w:num w:numId="16" w16cid:durableId="508718972">
    <w:abstractNumId w:val="21"/>
  </w:num>
  <w:num w:numId="17" w16cid:durableId="2092118354">
    <w:abstractNumId w:val="28"/>
  </w:num>
  <w:num w:numId="18" w16cid:durableId="842401323">
    <w:abstractNumId w:val="33"/>
  </w:num>
  <w:num w:numId="19" w16cid:durableId="931469886">
    <w:abstractNumId w:val="39"/>
  </w:num>
  <w:num w:numId="20" w16cid:durableId="826747570">
    <w:abstractNumId w:val="12"/>
  </w:num>
  <w:num w:numId="21" w16cid:durableId="1917130649">
    <w:abstractNumId w:val="46"/>
  </w:num>
  <w:num w:numId="22" w16cid:durableId="1860385874">
    <w:abstractNumId w:val="37"/>
  </w:num>
  <w:num w:numId="23" w16cid:durableId="1665236696">
    <w:abstractNumId w:val="6"/>
  </w:num>
  <w:num w:numId="24" w16cid:durableId="1116634799">
    <w:abstractNumId w:val="26"/>
  </w:num>
  <w:num w:numId="25" w16cid:durableId="1512260108">
    <w:abstractNumId w:val="0"/>
  </w:num>
  <w:num w:numId="26" w16cid:durableId="1258249324">
    <w:abstractNumId w:val="45"/>
  </w:num>
  <w:num w:numId="27" w16cid:durableId="1071776444">
    <w:abstractNumId w:val="8"/>
  </w:num>
  <w:num w:numId="28" w16cid:durableId="819426124">
    <w:abstractNumId w:val="48"/>
  </w:num>
  <w:num w:numId="29" w16cid:durableId="897739821">
    <w:abstractNumId w:val="29"/>
  </w:num>
  <w:num w:numId="30" w16cid:durableId="2014918861">
    <w:abstractNumId w:val="18"/>
  </w:num>
  <w:num w:numId="31" w16cid:durableId="1997763258">
    <w:abstractNumId w:val="7"/>
  </w:num>
  <w:num w:numId="32" w16cid:durableId="1758286495">
    <w:abstractNumId w:val="35"/>
  </w:num>
  <w:num w:numId="33" w16cid:durableId="1831675097">
    <w:abstractNumId w:val="32"/>
  </w:num>
  <w:num w:numId="34" w16cid:durableId="1481268308">
    <w:abstractNumId w:val="31"/>
  </w:num>
  <w:num w:numId="35" w16cid:durableId="1661229584">
    <w:abstractNumId w:val="42"/>
  </w:num>
  <w:num w:numId="36" w16cid:durableId="2023893914">
    <w:abstractNumId w:val="19"/>
  </w:num>
  <w:num w:numId="37" w16cid:durableId="1612786125">
    <w:abstractNumId w:val="20"/>
  </w:num>
  <w:num w:numId="38" w16cid:durableId="256792610">
    <w:abstractNumId w:val="34"/>
  </w:num>
  <w:num w:numId="39" w16cid:durableId="1787309944">
    <w:abstractNumId w:val="22"/>
  </w:num>
  <w:num w:numId="40" w16cid:durableId="170875081">
    <w:abstractNumId w:val="5"/>
  </w:num>
  <w:num w:numId="41" w16cid:durableId="235633092">
    <w:abstractNumId w:val="11"/>
  </w:num>
  <w:num w:numId="42" w16cid:durableId="1637906371">
    <w:abstractNumId w:val="1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characterSpacingControl w:val="doNotCompress"/>
  <w:hdrShapeDefaults>
    <o:shapedefaults v:ext="edit" spidmax="2054">
      <o:colormru v:ext="edit" colors="#4a5c78,#42758b"/>
    </o:shapedefaults>
  </w:hdrShapeDefaults>
  <w:footnotePr>
    <w:footnote w:id="-1"/>
    <w:footnote w:id="0"/>
    <w:footnote w:id="1"/>
  </w:footnotePr>
  <w:endnotePr>
    <w:endnote w:id="-1"/>
    <w:endnote w:id="0"/>
    <w:endnote w:id="1"/>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S1NDW1NLI0NTQ1NrFQ0lEKTi0uzszPAykwqgUARP1AKywAAAA="/>
  </w:docVars>
  <w:rsids>
    <w:rsidRoot w:val="001941EF"/>
    <w:rsid w:val="0000106B"/>
    <w:rsid w:val="000016CA"/>
    <w:rsid w:val="00002AF9"/>
    <w:rsid w:val="000041BB"/>
    <w:rsid w:val="00004EB6"/>
    <w:rsid w:val="0000586C"/>
    <w:rsid w:val="00005A13"/>
    <w:rsid w:val="000066FB"/>
    <w:rsid w:val="0000671B"/>
    <w:rsid w:val="00006AD2"/>
    <w:rsid w:val="00010D97"/>
    <w:rsid w:val="000114E1"/>
    <w:rsid w:val="000117E7"/>
    <w:rsid w:val="00011922"/>
    <w:rsid w:val="000119A9"/>
    <w:rsid w:val="00011A1D"/>
    <w:rsid w:val="00012633"/>
    <w:rsid w:val="00013929"/>
    <w:rsid w:val="000142CF"/>
    <w:rsid w:val="000144A7"/>
    <w:rsid w:val="00014766"/>
    <w:rsid w:val="000148F5"/>
    <w:rsid w:val="00014DF7"/>
    <w:rsid w:val="000150CB"/>
    <w:rsid w:val="00015164"/>
    <w:rsid w:val="000152A6"/>
    <w:rsid w:val="000168E2"/>
    <w:rsid w:val="00016C01"/>
    <w:rsid w:val="00017296"/>
    <w:rsid w:val="00017373"/>
    <w:rsid w:val="00017AA1"/>
    <w:rsid w:val="00020934"/>
    <w:rsid w:val="0002129A"/>
    <w:rsid w:val="00021B7E"/>
    <w:rsid w:val="00021FAD"/>
    <w:rsid w:val="000220AB"/>
    <w:rsid w:val="00022787"/>
    <w:rsid w:val="0002298E"/>
    <w:rsid w:val="00023631"/>
    <w:rsid w:val="00023FBF"/>
    <w:rsid w:val="000257E2"/>
    <w:rsid w:val="00025B14"/>
    <w:rsid w:val="00025CDE"/>
    <w:rsid w:val="00025F2F"/>
    <w:rsid w:val="00026263"/>
    <w:rsid w:val="0003029B"/>
    <w:rsid w:val="0003059B"/>
    <w:rsid w:val="00032F16"/>
    <w:rsid w:val="00032FEA"/>
    <w:rsid w:val="00033318"/>
    <w:rsid w:val="00033764"/>
    <w:rsid w:val="000337B4"/>
    <w:rsid w:val="0003451D"/>
    <w:rsid w:val="00035C14"/>
    <w:rsid w:val="00036DB5"/>
    <w:rsid w:val="00037667"/>
    <w:rsid w:val="0004131B"/>
    <w:rsid w:val="000415CF"/>
    <w:rsid w:val="00042BC6"/>
    <w:rsid w:val="000432E4"/>
    <w:rsid w:val="0004463A"/>
    <w:rsid w:val="00046011"/>
    <w:rsid w:val="000469FD"/>
    <w:rsid w:val="00046F7A"/>
    <w:rsid w:val="0004783A"/>
    <w:rsid w:val="00047F94"/>
    <w:rsid w:val="00050BA8"/>
    <w:rsid w:val="00050D8D"/>
    <w:rsid w:val="00051F08"/>
    <w:rsid w:val="00052870"/>
    <w:rsid w:val="00052A12"/>
    <w:rsid w:val="00053098"/>
    <w:rsid w:val="0005523B"/>
    <w:rsid w:val="000558C3"/>
    <w:rsid w:val="00055ACD"/>
    <w:rsid w:val="000567CD"/>
    <w:rsid w:val="000578A3"/>
    <w:rsid w:val="00057AA5"/>
    <w:rsid w:val="000604E1"/>
    <w:rsid w:val="00060588"/>
    <w:rsid w:val="000615F3"/>
    <w:rsid w:val="000617D4"/>
    <w:rsid w:val="00062190"/>
    <w:rsid w:val="000636B5"/>
    <w:rsid w:val="0006382E"/>
    <w:rsid w:val="0006386E"/>
    <w:rsid w:val="00065B14"/>
    <w:rsid w:val="00065BB5"/>
    <w:rsid w:val="00065F12"/>
    <w:rsid w:val="00066CF7"/>
    <w:rsid w:val="000705AE"/>
    <w:rsid w:val="00070B0B"/>
    <w:rsid w:val="00070DDA"/>
    <w:rsid w:val="00070DF5"/>
    <w:rsid w:val="00071539"/>
    <w:rsid w:val="00071950"/>
    <w:rsid w:val="000719AD"/>
    <w:rsid w:val="00072A7F"/>
    <w:rsid w:val="0007348A"/>
    <w:rsid w:val="00073B88"/>
    <w:rsid w:val="000741B3"/>
    <w:rsid w:val="000746C1"/>
    <w:rsid w:val="0007790D"/>
    <w:rsid w:val="00077F7A"/>
    <w:rsid w:val="000801BB"/>
    <w:rsid w:val="00081327"/>
    <w:rsid w:val="00081E6A"/>
    <w:rsid w:val="00083940"/>
    <w:rsid w:val="00084247"/>
    <w:rsid w:val="000846AF"/>
    <w:rsid w:val="0008530E"/>
    <w:rsid w:val="00085C0D"/>
    <w:rsid w:val="00085FDB"/>
    <w:rsid w:val="000864F5"/>
    <w:rsid w:val="000868E7"/>
    <w:rsid w:val="00090722"/>
    <w:rsid w:val="00090CEC"/>
    <w:rsid w:val="00092749"/>
    <w:rsid w:val="0009281F"/>
    <w:rsid w:val="00092A50"/>
    <w:rsid w:val="00092BB9"/>
    <w:rsid w:val="00092FEF"/>
    <w:rsid w:val="00093DAF"/>
    <w:rsid w:val="00094E92"/>
    <w:rsid w:val="00095506"/>
    <w:rsid w:val="0009672E"/>
    <w:rsid w:val="00096D08"/>
    <w:rsid w:val="00096D46"/>
    <w:rsid w:val="0009793E"/>
    <w:rsid w:val="000A0504"/>
    <w:rsid w:val="000A1888"/>
    <w:rsid w:val="000A1FD9"/>
    <w:rsid w:val="000A2F4F"/>
    <w:rsid w:val="000A3223"/>
    <w:rsid w:val="000A4428"/>
    <w:rsid w:val="000A4CEA"/>
    <w:rsid w:val="000A61D0"/>
    <w:rsid w:val="000B0651"/>
    <w:rsid w:val="000B06CC"/>
    <w:rsid w:val="000B0F7E"/>
    <w:rsid w:val="000B192D"/>
    <w:rsid w:val="000B1FB5"/>
    <w:rsid w:val="000B1FE8"/>
    <w:rsid w:val="000B2275"/>
    <w:rsid w:val="000B22A2"/>
    <w:rsid w:val="000B23D0"/>
    <w:rsid w:val="000B30A7"/>
    <w:rsid w:val="000B30BB"/>
    <w:rsid w:val="000B44E6"/>
    <w:rsid w:val="000B4F45"/>
    <w:rsid w:val="000B4F46"/>
    <w:rsid w:val="000B518A"/>
    <w:rsid w:val="000B56A4"/>
    <w:rsid w:val="000B57D8"/>
    <w:rsid w:val="000B5CB2"/>
    <w:rsid w:val="000B6036"/>
    <w:rsid w:val="000B63AA"/>
    <w:rsid w:val="000B645F"/>
    <w:rsid w:val="000B6A54"/>
    <w:rsid w:val="000C02BB"/>
    <w:rsid w:val="000C0F1F"/>
    <w:rsid w:val="000C1462"/>
    <w:rsid w:val="000C15F0"/>
    <w:rsid w:val="000C1E42"/>
    <w:rsid w:val="000C214A"/>
    <w:rsid w:val="000C43BD"/>
    <w:rsid w:val="000C4506"/>
    <w:rsid w:val="000C4F0C"/>
    <w:rsid w:val="000C51B1"/>
    <w:rsid w:val="000C5926"/>
    <w:rsid w:val="000C6DEC"/>
    <w:rsid w:val="000D03D4"/>
    <w:rsid w:val="000D0A95"/>
    <w:rsid w:val="000D18D5"/>
    <w:rsid w:val="000D4DB8"/>
    <w:rsid w:val="000D59BF"/>
    <w:rsid w:val="000D5FC7"/>
    <w:rsid w:val="000D6824"/>
    <w:rsid w:val="000D68A0"/>
    <w:rsid w:val="000D7B3D"/>
    <w:rsid w:val="000D7EB9"/>
    <w:rsid w:val="000E0D15"/>
    <w:rsid w:val="000E1158"/>
    <w:rsid w:val="000E16D5"/>
    <w:rsid w:val="000E17D7"/>
    <w:rsid w:val="000E19CF"/>
    <w:rsid w:val="000E2395"/>
    <w:rsid w:val="000E24A3"/>
    <w:rsid w:val="000E496B"/>
    <w:rsid w:val="000E4A77"/>
    <w:rsid w:val="000E4C61"/>
    <w:rsid w:val="000E4E34"/>
    <w:rsid w:val="000E5193"/>
    <w:rsid w:val="000E6129"/>
    <w:rsid w:val="000E6DA5"/>
    <w:rsid w:val="000E7537"/>
    <w:rsid w:val="000E760A"/>
    <w:rsid w:val="000E7A57"/>
    <w:rsid w:val="000F068E"/>
    <w:rsid w:val="000F0A81"/>
    <w:rsid w:val="000F0B1C"/>
    <w:rsid w:val="000F0B6F"/>
    <w:rsid w:val="000F1055"/>
    <w:rsid w:val="000F1987"/>
    <w:rsid w:val="000F3658"/>
    <w:rsid w:val="000F3835"/>
    <w:rsid w:val="000F38A0"/>
    <w:rsid w:val="000F468E"/>
    <w:rsid w:val="000F47C7"/>
    <w:rsid w:val="000F4D58"/>
    <w:rsid w:val="000F5423"/>
    <w:rsid w:val="000F5620"/>
    <w:rsid w:val="000F5F26"/>
    <w:rsid w:val="000F5F46"/>
    <w:rsid w:val="00100505"/>
    <w:rsid w:val="00103057"/>
    <w:rsid w:val="001053B3"/>
    <w:rsid w:val="00107626"/>
    <w:rsid w:val="0011003D"/>
    <w:rsid w:val="00110A44"/>
    <w:rsid w:val="00111224"/>
    <w:rsid w:val="001118E4"/>
    <w:rsid w:val="00112674"/>
    <w:rsid w:val="00113D2F"/>
    <w:rsid w:val="00115AE7"/>
    <w:rsid w:val="001160A8"/>
    <w:rsid w:val="00120953"/>
    <w:rsid w:val="00120DC6"/>
    <w:rsid w:val="00120F49"/>
    <w:rsid w:val="001217FC"/>
    <w:rsid w:val="00122383"/>
    <w:rsid w:val="00122444"/>
    <w:rsid w:val="0012284C"/>
    <w:rsid w:val="00122BB8"/>
    <w:rsid w:val="00122D8D"/>
    <w:rsid w:val="00123322"/>
    <w:rsid w:val="00123582"/>
    <w:rsid w:val="00124195"/>
    <w:rsid w:val="00124975"/>
    <w:rsid w:val="00124F2D"/>
    <w:rsid w:val="001261DD"/>
    <w:rsid w:val="0012689C"/>
    <w:rsid w:val="001268B8"/>
    <w:rsid w:val="001268C3"/>
    <w:rsid w:val="00126EE8"/>
    <w:rsid w:val="00127007"/>
    <w:rsid w:val="001277DD"/>
    <w:rsid w:val="00127AD2"/>
    <w:rsid w:val="00127B57"/>
    <w:rsid w:val="00130D87"/>
    <w:rsid w:val="001313D9"/>
    <w:rsid w:val="00131AF1"/>
    <w:rsid w:val="00131BE3"/>
    <w:rsid w:val="00133DCE"/>
    <w:rsid w:val="00133EFE"/>
    <w:rsid w:val="00134256"/>
    <w:rsid w:val="001359E6"/>
    <w:rsid w:val="00136362"/>
    <w:rsid w:val="00136768"/>
    <w:rsid w:val="001375E6"/>
    <w:rsid w:val="00140374"/>
    <w:rsid w:val="00141CD7"/>
    <w:rsid w:val="001426A2"/>
    <w:rsid w:val="001426EF"/>
    <w:rsid w:val="00144345"/>
    <w:rsid w:val="00145CFB"/>
    <w:rsid w:val="00146C80"/>
    <w:rsid w:val="00147F71"/>
    <w:rsid w:val="0015009B"/>
    <w:rsid w:val="001503AE"/>
    <w:rsid w:val="001509BF"/>
    <w:rsid w:val="00150A2E"/>
    <w:rsid w:val="00151359"/>
    <w:rsid w:val="00151E70"/>
    <w:rsid w:val="00152AF4"/>
    <w:rsid w:val="00153347"/>
    <w:rsid w:val="0015446D"/>
    <w:rsid w:val="00154740"/>
    <w:rsid w:val="001555E1"/>
    <w:rsid w:val="00156225"/>
    <w:rsid w:val="00156D49"/>
    <w:rsid w:val="001570A2"/>
    <w:rsid w:val="0015713E"/>
    <w:rsid w:val="00160ECB"/>
    <w:rsid w:val="00160F26"/>
    <w:rsid w:val="001615FE"/>
    <w:rsid w:val="00161776"/>
    <w:rsid w:val="001625DC"/>
    <w:rsid w:val="00162EF5"/>
    <w:rsid w:val="00162FFF"/>
    <w:rsid w:val="001632DE"/>
    <w:rsid w:val="0016469E"/>
    <w:rsid w:val="0016522D"/>
    <w:rsid w:val="00165767"/>
    <w:rsid w:val="0016746E"/>
    <w:rsid w:val="001675C7"/>
    <w:rsid w:val="00167729"/>
    <w:rsid w:val="00167899"/>
    <w:rsid w:val="00167B2F"/>
    <w:rsid w:val="00170227"/>
    <w:rsid w:val="0017029B"/>
    <w:rsid w:val="00171A58"/>
    <w:rsid w:val="00172695"/>
    <w:rsid w:val="00172B0C"/>
    <w:rsid w:val="0017302C"/>
    <w:rsid w:val="00173E5E"/>
    <w:rsid w:val="0017469B"/>
    <w:rsid w:val="00174777"/>
    <w:rsid w:val="0017591F"/>
    <w:rsid w:val="00175F77"/>
    <w:rsid w:val="0017604A"/>
    <w:rsid w:val="001762F7"/>
    <w:rsid w:val="00176943"/>
    <w:rsid w:val="00176CED"/>
    <w:rsid w:val="001806EB"/>
    <w:rsid w:val="00180DF0"/>
    <w:rsid w:val="00180F4E"/>
    <w:rsid w:val="00181044"/>
    <w:rsid w:val="00181F79"/>
    <w:rsid w:val="00182363"/>
    <w:rsid w:val="0018270D"/>
    <w:rsid w:val="00182E0F"/>
    <w:rsid w:val="00182E57"/>
    <w:rsid w:val="00182F01"/>
    <w:rsid w:val="00183432"/>
    <w:rsid w:val="0018352A"/>
    <w:rsid w:val="00183B3B"/>
    <w:rsid w:val="00184128"/>
    <w:rsid w:val="0018464E"/>
    <w:rsid w:val="00184A39"/>
    <w:rsid w:val="00184C22"/>
    <w:rsid w:val="00185F05"/>
    <w:rsid w:val="00186BCA"/>
    <w:rsid w:val="00186E20"/>
    <w:rsid w:val="00187F10"/>
    <w:rsid w:val="00187F8A"/>
    <w:rsid w:val="00187FFC"/>
    <w:rsid w:val="001912AD"/>
    <w:rsid w:val="00191650"/>
    <w:rsid w:val="00191826"/>
    <w:rsid w:val="00191985"/>
    <w:rsid w:val="00191D9D"/>
    <w:rsid w:val="00191F03"/>
    <w:rsid w:val="00192B29"/>
    <w:rsid w:val="00193DAB"/>
    <w:rsid w:val="00193DD8"/>
    <w:rsid w:val="001941EF"/>
    <w:rsid w:val="001944AB"/>
    <w:rsid w:val="001952A5"/>
    <w:rsid w:val="001955F6"/>
    <w:rsid w:val="00195985"/>
    <w:rsid w:val="00196816"/>
    <w:rsid w:val="0019695C"/>
    <w:rsid w:val="0019714A"/>
    <w:rsid w:val="00197B92"/>
    <w:rsid w:val="001A0ECA"/>
    <w:rsid w:val="001A2AB3"/>
    <w:rsid w:val="001A2D33"/>
    <w:rsid w:val="001A2F0E"/>
    <w:rsid w:val="001A34B8"/>
    <w:rsid w:val="001A3E78"/>
    <w:rsid w:val="001A45C9"/>
    <w:rsid w:val="001A4F50"/>
    <w:rsid w:val="001A4FFA"/>
    <w:rsid w:val="001A5F1B"/>
    <w:rsid w:val="001A6313"/>
    <w:rsid w:val="001A684F"/>
    <w:rsid w:val="001A6BDD"/>
    <w:rsid w:val="001A6DF7"/>
    <w:rsid w:val="001A7FC4"/>
    <w:rsid w:val="001B06CE"/>
    <w:rsid w:val="001B08B8"/>
    <w:rsid w:val="001B0D11"/>
    <w:rsid w:val="001B18DB"/>
    <w:rsid w:val="001B236B"/>
    <w:rsid w:val="001B2486"/>
    <w:rsid w:val="001B2EAF"/>
    <w:rsid w:val="001B4289"/>
    <w:rsid w:val="001B43A1"/>
    <w:rsid w:val="001B468D"/>
    <w:rsid w:val="001B6C3E"/>
    <w:rsid w:val="001B72FA"/>
    <w:rsid w:val="001B7B8E"/>
    <w:rsid w:val="001B7DE6"/>
    <w:rsid w:val="001C1DF8"/>
    <w:rsid w:val="001C28FB"/>
    <w:rsid w:val="001C3A2E"/>
    <w:rsid w:val="001C3F4D"/>
    <w:rsid w:val="001C4AA9"/>
    <w:rsid w:val="001C5017"/>
    <w:rsid w:val="001C505A"/>
    <w:rsid w:val="001C5DED"/>
    <w:rsid w:val="001C6390"/>
    <w:rsid w:val="001C6987"/>
    <w:rsid w:val="001C77E9"/>
    <w:rsid w:val="001D0EF2"/>
    <w:rsid w:val="001D0FBD"/>
    <w:rsid w:val="001D121C"/>
    <w:rsid w:val="001D1270"/>
    <w:rsid w:val="001D12C6"/>
    <w:rsid w:val="001D312C"/>
    <w:rsid w:val="001D3D08"/>
    <w:rsid w:val="001D4074"/>
    <w:rsid w:val="001D563D"/>
    <w:rsid w:val="001D56D0"/>
    <w:rsid w:val="001D593A"/>
    <w:rsid w:val="001D62E6"/>
    <w:rsid w:val="001D677B"/>
    <w:rsid w:val="001D72E4"/>
    <w:rsid w:val="001D7985"/>
    <w:rsid w:val="001E0525"/>
    <w:rsid w:val="001E104C"/>
    <w:rsid w:val="001E136A"/>
    <w:rsid w:val="001E185D"/>
    <w:rsid w:val="001E1A0E"/>
    <w:rsid w:val="001E1CFB"/>
    <w:rsid w:val="001E358F"/>
    <w:rsid w:val="001E3FE8"/>
    <w:rsid w:val="001E5246"/>
    <w:rsid w:val="001E57E4"/>
    <w:rsid w:val="001E590B"/>
    <w:rsid w:val="001E5A5F"/>
    <w:rsid w:val="001E5B7F"/>
    <w:rsid w:val="001E5CDC"/>
    <w:rsid w:val="001E5FDA"/>
    <w:rsid w:val="001E66CA"/>
    <w:rsid w:val="001E6838"/>
    <w:rsid w:val="001E691B"/>
    <w:rsid w:val="001E6B11"/>
    <w:rsid w:val="001E6E5B"/>
    <w:rsid w:val="001E6E9B"/>
    <w:rsid w:val="001F05F1"/>
    <w:rsid w:val="001F092C"/>
    <w:rsid w:val="001F0C9D"/>
    <w:rsid w:val="001F1019"/>
    <w:rsid w:val="001F1120"/>
    <w:rsid w:val="001F22E0"/>
    <w:rsid w:val="001F28C8"/>
    <w:rsid w:val="001F2D18"/>
    <w:rsid w:val="001F39B6"/>
    <w:rsid w:val="001F4367"/>
    <w:rsid w:val="001F4993"/>
    <w:rsid w:val="001F5C92"/>
    <w:rsid w:val="001F67E0"/>
    <w:rsid w:val="001F6A18"/>
    <w:rsid w:val="001F6AA5"/>
    <w:rsid w:val="001F6D55"/>
    <w:rsid w:val="001F6E20"/>
    <w:rsid w:val="0020119E"/>
    <w:rsid w:val="00201F02"/>
    <w:rsid w:val="002030F8"/>
    <w:rsid w:val="0020312E"/>
    <w:rsid w:val="0020356E"/>
    <w:rsid w:val="0020514B"/>
    <w:rsid w:val="002060A6"/>
    <w:rsid w:val="00206261"/>
    <w:rsid w:val="0020663F"/>
    <w:rsid w:val="002067E7"/>
    <w:rsid w:val="00207A82"/>
    <w:rsid w:val="00211B24"/>
    <w:rsid w:val="00211F03"/>
    <w:rsid w:val="002124FD"/>
    <w:rsid w:val="00212CCE"/>
    <w:rsid w:val="00212D54"/>
    <w:rsid w:val="00213702"/>
    <w:rsid w:val="00214235"/>
    <w:rsid w:val="002145CD"/>
    <w:rsid w:val="0021507B"/>
    <w:rsid w:val="00216E2B"/>
    <w:rsid w:val="0021765C"/>
    <w:rsid w:val="002202CA"/>
    <w:rsid w:val="00220891"/>
    <w:rsid w:val="00220A92"/>
    <w:rsid w:val="00220E04"/>
    <w:rsid w:val="00221421"/>
    <w:rsid w:val="00221490"/>
    <w:rsid w:val="00221E41"/>
    <w:rsid w:val="00223D7E"/>
    <w:rsid w:val="0022438E"/>
    <w:rsid w:val="0022581F"/>
    <w:rsid w:val="00226FFF"/>
    <w:rsid w:val="002274C1"/>
    <w:rsid w:val="00230296"/>
    <w:rsid w:val="00232694"/>
    <w:rsid w:val="002332CE"/>
    <w:rsid w:val="002336AA"/>
    <w:rsid w:val="002348E9"/>
    <w:rsid w:val="00234F51"/>
    <w:rsid w:val="0023535F"/>
    <w:rsid w:val="00235629"/>
    <w:rsid w:val="00235D40"/>
    <w:rsid w:val="002409A5"/>
    <w:rsid w:val="002415F1"/>
    <w:rsid w:val="00242075"/>
    <w:rsid w:val="0024428B"/>
    <w:rsid w:val="002442A4"/>
    <w:rsid w:val="00244392"/>
    <w:rsid w:val="002455EA"/>
    <w:rsid w:val="0024631E"/>
    <w:rsid w:val="002466F1"/>
    <w:rsid w:val="00246D20"/>
    <w:rsid w:val="00250B6A"/>
    <w:rsid w:val="002511FA"/>
    <w:rsid w:val="00251440"/>
    <w:rsid w:val="00251B26"/>
    <w:rsid w:val="00252112"/>
    <w:rsid w:val="002521E7"/>
    <w:rsid w:val="0025262D"/>
    <w:rsid w:val="002526C0"/>
    <w:rsid w:val="00252740"/>
    <w:rsid w:val="0025283E"/>
    <w:rsid w:val="00252944"/>
    <w:rsid w:val="00252B1B"/>
    <w:rsid w:val="00252F0A"/>
    <w:rsid w:val="002542DD"/>
    <w:rsid w:val="00254755"/>
    <w:rsid w:val="00254BEF"/>
    <w:rsid w:val="00254C5C"/>
    <w:rsid w:val="0025559B"/>
    <w:rsid w:val="002558FB"/>
    <w:rsid w:val="00255BA8"/>
    <w:rsid w:val="002568FE"/>
    <w:rsid w:val="00256BBC"/>
    <w:rsid w:val="00256BE2"/>
    <w:rsid w:val="002573A3"/>
    <w:rsid w:val="002573DF"/>
    <w:rsid w:val="00257448"/>
    <w:rsid w:val="0026008B"/>
    <w:rsid w:val="00260406"/>
    <w:rsid w:val="00260620"/>
    <w:rsid w:val="00260E7D"/>
    <w:rsid w:val="00260F47"/>
    <w:rsid w:val="00261647"/>
    <w:rsid w:val="00262B03"/>
    <w:rsid w:val="00262D8B"/>
    <w:rsid w:val="00263514"/>
    <w:rsid w:val="0026365F"/>
    <w:rsid w:val="00263C64"/>
    <w:rsid w:val="00263E66"/>
    <w:rsid w:val="00264ACD"/>
    <w:rsid w:val="00264F40"/>
    <w:rsid w:val="0026548E"/>
    <w:rsid w:val="00265F61"/>
    <w:rsid w:val="0026613E"/>
    <w:rsid w:val="002679FB"/>
    <w:rsid w:val="00267A6D"/>
    <w:rsid w:val="00270245"/>
    <w:rsid w:val="002707FD"/>
    <w:rsid w:val="00270A34"/>
    <w:rsid w:val="00270D23"/>
    <w:rsid w:val="00271925"/>
    <w:rsid w:val="002754A0"/>
    <w:rsid w:val="00275753"/>
    <w:rsid w:val="002762F5"/>
    <w:rsid w:val="0027690D"/>
    <w:rsid w:val="0028005C"/>
    <w:rsid w:val="0028086E"/>
    <w:rsid w:val="002816CB"/>
    <w:rsid w:val="00281AF4"/>
    <w:rsid w:val="002829EA"/>
    <w:rsid w:val="00284DC7"/>
    <w:rsid w:val="00285021"/>
    <w:rsid w:val="00285CAC"/>
    <w:rsid w:val="00286144"/>
    <w:rsid w:val="0028782B"/>
    <w:rsid w:val="0029022C"/>
    <w:rsid w:val="002905DE"/>
    <w:rsid w:val="0029104A"/>
    <w:rsid w:val="00292AA6"/>
    <w:rsid w:val="00292C27"/>
    <w:rsid w:val="00292C3B"/>
    <w:rsid w:val="00292DA5"/>
    <w:rsid w:val="0029351E"/>
    <w:rsid w:val="002944C4"/>
    <w:rsid w:val="00295425"/>
    <w:rsid w:val="00296E3B"/>
    <w:rsid w:val="002A05CB"/>
    <w:rsid w:val="002A30EE"/>
    <w:rsid w:val="002A36C7"/>
    <w:rsid w:val="002A4AFD"/>
    <w:rsid w:val="002A4EE3"/>
    <w:rsid w:val="002A4F72"/>
    <w:rsid w:val="002A5D13"/>
    <w:rsid w:val="002A6019"/>
    <w:rsid w:val="002A6319"/>
    <w:rsid w:val="002A7DFA"/>
    <w:rsid w:val="002B0015"/>
    <w:rsid w:val="002B104D"/>
    <w:rsid w:val="002B146E"/>
    <w:rsid w:val="002B16E3"/>
    <w:rsid w:val="002B170C"/>
    <w:rsid w:val="002B2666"/>
    <w:rsid w:val="002B5A00"/>
    <w:rsid w:val="002B6E19"/>
    <w:rsid w:val="002B796A"/>
    <w:rsid w:val="002C1F1E"/>
    <w:rsid w:val="002C2E35"/>
    <w:rsid w:val="002C38E2"/>
    <w:rsid w:val="002C3A85"/>
    <w:rsid w:val="002C3FB7"/>
    <w:rsid w:val="002C4364"/>
    <w:rsid w:val="002C563C"/>
    <w:rsid w:val="002C573F"/>
    <w:rsid w:val="002C666C"/>
    <w:rsid w:val="002C6873"/>
    <w:rsid w:val="002C6A7B"/>
    <w:rsid w:val="002C71C5"/>
    <w:rsid w:val="002C74E5"/>
    <w:rsid w:val="002C7817"/>
    <w:rsid w:val="002D06B9"/>
    <w:rsid w:val="002D113B"/>
    <w:rsid w:val="002D1808"/>
    <w:rsid w:val="002D22AC"/>
    <w:rsid w:val="002D2BAA"/>
    <w:rsid w:val="002D2C17"/>
    <w:rsid w:val="002D2D3E"/>
    <w:rsid w:val="002D441A"/>
    <w:rsid w:val="002D537C"/>
    <w:rsid w:val="002D5B5E"/>
    <w:rsid w:val="002D6CE7"/>
    <w:rsid w:val="002E0498"/>
    <w:rsid w:val="002E0517"/>
    <w:rsid w:val="002E1337"/>
    <w:rsid w:val="002E1C95"/>
    <w:rsid w:val="002E602F"/>
    <w:rsid w:val="002E6195"/>
    <w:rsid w:val="002E63E0"/>
    <w:rsid w:val="002E6545"/>
    <w:rsid w:val="002E6693"/>
    <w:rsid w:val="002E7734"/>
    <w:rsid w:val="002F096A"/>
    <w:rsid w:val="002F0B1D"/>
    <w:rsid w:val="002F1DF5"/>
    <w:rsid w:val="002F2FB2"/>
    <w:rsid w:val="002F4DC2"/>
    <w:rsid w:val="002F50F8"/>
    <w:rsid w:val="002F61D8"/>
    <w:rsid w:val="002F7146"/>
    <w:rsid w:val="002F7385"/>
    <w:rsid w:val="002F75F7"/>
    <w:rsid w:val="002F7AD5"/>
    <w:rsid w:val="00300AC5"/>
    <w:rsid w:val="0030128B"/>
    <w:rsid w:val="0030144C"/>
    <w:rsid w:val="00303464"/>
    <w:rsid w:val="003034AF"/>
    <w:rsid w:val="0030364F"/>
    <w:rsid w:val="00303B61"/>
    <w:rsid w:val="00304AA3"/>
    <w:rsid w:val="00304BA5"/>
    <w:rsid w:val="003056C5"/>
    <w:rsid w:val="00305F5E"/>
    <w:rsid w:val="003060B1"/>
    <w:rsid w:val="003060C8"/>
    <w:rsid w:val="003063E5"/>
    <w:rsid w:val="00306807"/>
    <w:rsid w:val="00306B36"/>
    <w:rsid w:val="00306F52"/>
    <w:rsid w:val="00307B05"/>
    <w:rsid w:val="003101B3"/>
    <w:rsid w:val="0031242E"/>
    <w:rsid w:val="00312A9D"/>
    <w:rsid w:val="003136D3"/>
    <w:rsid w:val="00314C4E"/>
    <w:rsid w:val="00314E62"/>
    <w:rsid w:val="0031517A"/>
    <w:rsid w:val="00316016"/>
    <w:rsid w:val="00316D20"/>
    <w:rsid w:val="00317142"/>
    <w:rsid w:val="003175E7"/>
    <w:rsid w:val="00317B71"/>
    <w:rsid w:val="00320FC1"/>
    <w:rsid w:val="00320FCF"/>
    <w:rsid w:val="00321851"/>
    <w:rsid w:val="0032207A"/>
    <w:rsid w:val="0032282F"/>
    <w:rsid w:val="00322AB2"/>
    <w:rsid w:val="003235F8"/>
    <w:rsid w:val="00323AD6"/>
    <w:rsid w:val="00323EF6"/>
    <w:rsid w:val="00323EFD"/>
    <w:rsid w:val="003247F5"/>
    <w:rsid w:val="00324A92"/>
    <w:rsid w:val="00325C8D"/>
    <w:rsid w:val="00330D09"/>
    <w:rsid w:val="00330D37"/>
    <w:rsid w:val="003314B6"/>
    <w:rsid w:val="00331A2D"/>
    <w:rsid w:val="00331C93"/>
    <w:rsid w:val="00332501"/>
    <w:rsid w:val="00332829"/>
    <w:rsid w:val="00333DA1"/>
    <w:rsid w:val="003341F0"/>
    <w:rsid w:val="003352CF"/>
    <w:rsid w:val="0033588F"/>
    <w:rsid w:val="003358C5"/>
    <w:rsid w:val="0033627A"/>
    <w:rsid w:val="003366A0"/>
    <w:rsid w:val="00341002"/>
    <w:rsid w:val="00341197"/>
    <w:rsid w:val="00341692"/>
    <w:rsid w:val="00342EFE"/>
    <w:rsid w:val="0034403B"/>
    <w:rsid w:val="003455D7"/>
    <w:rsid w:val="003460EE"/>
    <w:rsid w:val="00346626"/>
    <w:rsid w:val="00346790"/>
    <w:rsid w:val="0034681F"/>
    <w:rsid w:val="00346936"/>
    <w:rsid w:val="003470D2"/>
    <w:rsid w:val="003504EA"/>
    <w:rsid w:val="003511BC"/>
    <w:rsid w:val="00352388"/>
    <w:rsid w:val="0035296C"/>
    <w:rsid w:val="00353B95"/>
    <w:rsid w:val="00354431"/>
    <w:rsid w:val="00354A60"/>
    <w:rsid w:val="00355F3E"/>
    <w:rsid w:val="0035704E"/>
    <w:rsid w:val="0035707F"/>
    <w:rsid w:val="0035726B"/>
    <w:rsid w:val="00360516"/>
    <w:rsid w:val="00360CFE"/>
    <w:rsid w:val="00360DD6"/>
    <w:rsid w:val="00361029"/>
    <w:rsid w:val="00361C99"/>
    <w:rsid w:val="00363127"/>
    <w:rsid w:val="0036316A"/>
    <w:rsid w:val="0036337F"/>
    <w:rsid w:val="003636E0"/>
    <w:rsid w:val="00363961"/>
    <w:rsid w:val="00363DA7"/>
    <w:rsid w:val="0036570B"/>
    <w:rsid w:val="00365BA2"/>
    <w:rsid w:val="00365E50"/>
    <w:rsid w:val="00365F37"/>
    <w:rsid w:val="00367117"/>
    <w:rsid w:val="00370031"/>
    <w:rsid w:val="0037093A"/>
    <w:rsid w:val="00371005"/>
    <w:rsid w:val="00371056"/>
    <w:rsid w:val="0037117C"/>
    <w:rsid w:val="003712C2"/>
    <w:rsid w:val="00371539"/>
    <w:rsid w:val="0037287A"/>
    <w:rsid w:val="003736CF"/>
    <w:rsid w:val="003739AB"/>
    <w:rsid w:val="00375273"/>
    <w:rsid w:val="00375482"/>
    <w:rsid w:val="00375670"/>
    <w:rsid w:val="00375807"/>
    <w:rsid w:val="00375FE4"/>
    <w:rsid w:val="0037674A"/>
    <w:rsid w:val="0037678B"/>
    <w:rsid w:val="00376E74"/>
    <w:rsid w:val="00377313"/>
    <w:rsid w:val="00377F30"/>
    <w:rsid w:val="00380574"/>
    <w:rsid w:val="00380DA7"/>
    <w:rsid w:val="00381144"/>
    <w:rsid w:val="003828A2"/>
    <w:rsid w:val="0038363B"/>
    <w:rsid w:val="003838D9"/>
    <w:rsid w:val="00384256"/>
    <w:rsid w:val="003842C0"/>
    <w:rsid w:val="00384742"/>
    <w:rsid w:val="00384DA2"/>
    <w:rsid w:val="00384EA1"/>
    <w:rsid w:val="003850D7"/>
    <w:rsid w:val="003852FF"/>
    <w:rsid w:val="00385D2C"/>
    <w:rsid w:val="00385EED"/>
    <w:rsid w:val="0038605F"/>
    <w:rsid w:val="00387DAE"/>
    <w:rsid w:val="003906E9"/>
    <w:rsid w:val="00391955"/>
    <w:rsid w:val="00391F22"/>
    <w:rsid w:val="0039208A"/>
    <w:rsid w:val="003924B7"/>
    <w:rsid w:val="00392665"/>
    <w:rsid w:val="00392A1A"/>
    <w:rsid w:val="00392E4E"/>
    <w:rsid w:val="003939BD"/>
    <w:rsid w:val="00395E86"/>
    <w:rsid w:val="0039605C"/>
    <w:rsid w:val="003A07D6"/>
    <w:rsid w:val="003A1AC4"/>
    <w:rsid w:val="003A28B8"/>
    <w:rsid w:val="003A3176"/>
    <w:rsid w:val="003A342B"/>
    <w:rsid w:val="003A3C4C"/>
    <w:rsid w:val="003A580C"/>
    <w:rsid w:val="003A5CDB"/>
    <w:rsid w:val="003A5DF4"/>
    <w:rsid w:val="003A6F95"/>
    <w:rsid w:val="003A77AF"/>
    <w:rsid w:val="003A799C"/>
    <w:rsid w:val="003B064A"/>
    <w:rsid w:val="003B0D32"/>
    <w:rsid w:val="003B1CA4"/>
    <w:rsid w:val="003B1F41"/>
    <w:rsid w:val="003B23FC"/>
    <w:rsid w:val="003B250E"/>
    <w:rsid w:val="003B3901"/>
    <w:rsid w:val="003B3B57"/>
    <w:rsid w:val="003B40EB"/>
    <w:rsid w:val="003B4430"/>
    <w:rsid w:val="003B4623"/>
    <w:rsid w:val="003B4C72"/>
    <w:rsid w:val="003B580C"/>
    <w:rsid w:val="003C049E"/>
    <w:rsid w:val="003C063E"/>
    <w:rsid w:val="003C10DE"/>
    <w:rsid w:val="003C1485"/>
    <w:rsid w:val="003C240C"/>
    <w:rsid w:val="003C3A34"/>
    <w:rsid w:val="003C3ABB"/>
    <w:rsid w:val="003C3FCC"/>
    <w:rsid w:val="003C4113"/>
    <w:rsid w:val="003C62A1"/>
    <w:rsid w:val="003C69A9"/>
    <w:rsid w:val="003D06D7"/>
    <w:rsid w:val="003D0C46"/>
    <w:rsid w:val="003D0C83"/>
    <w:rsid w:val="003D15F6"/>
    <w:rsid w:val="003D2689"/>
    <w:rsid w:val="003D2E27"/>
    <w:rsid w:val="003D3075"/>
    <w:rsid w:val="003D33EB"/>
    <w:rsid w:val="003D49E7"/>
    <w:rsid w:val="003D4C90"/>
    <w:rsid w:val="003D4EED"/>
    <w:rsid w:val="003D547B"/>
    <w:rsid w:val="003D5AAC"/>
    <w:rsid w:val="003D72B6"/>
    <w:rsid w:val="003D76E6"/>
    <w:rsid w:val="003D7839"/>
    <w:rsid w:val="003E0CC8"/>
    <w:rsid w:val="003E0F43"/>
    <w:rsid w:val="003E0FD6"/>
    <w:rsid w:val="003E2D37"/>
    <w:rsid w:val="003E3E40"/>
    <w:rsid w:val="003E4C99"/>
    <w:rsid w:val="003E59D5"/>
    <w:rsid w:val="003E632C"/>
    <w:rsid w:val="003E66C2"/>
    <w:rsid w:val="003E70D1"/>
    <w:rsid w:val="003E710A"/>
    <w:rsid w:val="003E72B5"/>
    <w:rsid w:val="003F1532"/>
    <w:rsid w:val="003F22AF"/>
    <w:rsid w:val="003F2BC3"/>
    <w:rsid w:val="003F3653"/>
    <w:rsid w:val="003F3C25"/>
    <w:rsid w:val="003F3C5B"/>
    <w:rsid w:val="003F4D52"/>
    <w:rsid w:val="003F4E69"/>
    <w:rsid w:val="003F576A"/>
    <w:rsid w:val="003F64B2"/>
    <w:rsid w:val="003F6570"/>
    <w:rsid w:val="003F6655"/>
    <w:rsid w:val="003F678F"/>
    <w:rsid w:val="003F69B6"/>
    <w:rsid w:val="00401BFE"/>
    <w:rsid w:val="00401DD7"/>
    <w:rsid w:val="004025CC"/>
    <w:rsid w:val="00402D16"/>
    <w:rsid w:val="00403246"/>
    <w:rsid w:val="0040357B"/>
    <w:rsid w:val="00404016"/>
    <w:rsid w:val="004043A4"/>
    <w:rsid w:val="00404EB9"/>
    <w:rsid w:val="00405CA0"/>
    <w:rsid w:val="00405CF8"/>
    <w:rsid w:val="00406CA2"/>
    <w:rsid w:val="004075B8"/>
    <w:rsid w:val="004079B2"/>
    <w:rsid w:val="004107E6"/>
    <w:rsid w:val="0041113A"/>
    <w:rsid w:val="00411DFE"/>
    <w:rsid w:val="00412A8B"/>
    <w:rsid w:val="00413B77"/>
    <w:rsid w:val="00413DCC"/>
    <w:rsid w:val="00414D43"/>
    <w:rsid w:val="00414F92"/>
    <w:rsid w:val="00415B6B"/>
    <w:rsid w:val="00415E41"/>
    <w:rsid w:val="00415EB9"/>
    <w:rsid w:val="004163E0"/>
    <w:rsid w:val="00416993"/>
    <w:rsid w:val="00417E0F"/>
    <w:rsid w:val="00420750"/>
    <w:rsid w:val="00421057"/>
    <w:rsid w:val="00421258"/>
    <w:rsid w:val="00421671"/>
    <w:rsid w:val="004223CC"/>
    <w:rsid w:val="00422EAC"/>
    <w:rsid w:val="004250F8"/>
    <w:rsid w:val="0042539D"/>
    <w:rsid w:val="00425B20"/>
    <w:rsid w:val="004264AE"/>
    <w:rsid w:val="00426E69"/>
    <w:rsid w:val="004271ED"/>
    <w:rsid w:val="00427D63"/>
    <w:rsid w:val="004305ED"/>
    <w:rsid w:val="0043061E"/>
    <w:rsid w:val="0043069E"/>
    <w:rsid w:val="00430C31"/>
    <w:rsid w:val="00432B6E"/>
    <w:rsid w:val="004344BD"/>
    <w:rsid w:val="00434B37"/>
    <w:rsid w:val="004355D1"/>
    <w:rsid w:val="00435D47"/>
    <w:rsid w:val="00436C85"/>
    <w:rsid w:val="004374A7"/>
    <w:rsid w:val="0043779D"/>
    <w:rsid w:val="004379B4"/>
    <w:rsid w:val="0044136A"/>
    <w:rsid w:val="00441A41"/>
    <w:rsid w:val="00441A52"/>
    <w:rsid w:val="00442325"/>
    <w:rsid w:val="0044316A"/>
    <w:rsid w:val="00444101"/>
    <w:rsid w:val="00444482"/>
    <w:rsid w:val="004453A6"/>
    <w:rsid w:val="0044586C"/>
    <w:rsid w:val="00445D62"/>
    <w:rsid w:val="0044631B"/>
    <w:rsid w:val="00446498"/>
    <w:rsid w:val="00447D43"/>
    <w:rsid w:val="00447E95"/>
    <w:rsid w:val="00451671"/>
    <w:rsid w:val="00451F3D"/>
    <w:rsid w:val="00452F2C"/>
    <w:rsid w:val="00453EF1"/>
    <w:rsid w:val="00454014"/>
    <w:rsid w:val="00454670"/>
    <w:rsid w:val="00455A53"/>
    <w:rsid w:val="00456563"/>
    <w:rsid w:val="00456CC9"/>
    <w:rsid w:val="00457008"/>
    <w:rsid w:val="00460269"/>
    <w:rsid w:val="004604FC"/>
    <w:rsid w:val="004609D9"/>
    <w:rsid w:val="00460EC9"/>
    <w:rsid w:val="00461346"/>
    <w:rsid w:val="00461A52"/>
    <w:rsid w:val="004620DF"/>
    <w:rsid w:val="004621A3"/>
    <w:rsid w:val="0046297B"/>
    <w:rsid w:val="00462E1A"/>
    <w:rsid w:val="0046325C"/>
    <w:rsid w:val="00463899"/>
    <w:rsid w:val="00464C94"/>
    <w:rsid w:val="0046539F"/>
    <w:rsid w:val="0046631E"/>
    <w:rsid w:val="00466E76"/>
    <w:rsid w:val="00466F26"/>
    <w:rsid w:val="0046760B"/>
    <w:rsid w:val="00467801"/>
    <w:rsid w:val="00467C3C"/>
    <w:rsid w:val="004700EC"/>
    <w:rsid w:val="0047081D"/>
    <w:rsid w:val="00470A15"/>
    <w:rsid w:val="00470BBD"/>
    <w:rsid w:val="00471962"/>
    <w:rsid w:val="00471E78"/>
    <w:rsid w:val="00472103"/>
    <w:rsid w:val="004727BD"/>
    <w:rsid w:val="0047384C"/>
    <w:rsid w:val="004738FD"/>
    <w:rsid w:val="004739CD"/>
    <w:rsid w:val="004749A9"/>
    <w:rsid w:val="00474E09"/>
    <w:rsid w:val="0047584C"/>
    <w:rsid w:val="0047739A"/>
    <w:rsid w:val="0047772D"/>
    <w:rsid w:val="00477D72"/>
    <w:rsid w:val="0048008B"/>
    <w:rsid w:val="00481429"/>
    <w:rsid w:val="00484929"/>
    <w:rsid w:val="0048499D"/>
    <w:rsid w:val="00484AA6"/>
    <w:rsid w:val="00484E39"/>
    <w:rsid w:val="004857B3"/>
    <w:rsid w:val="004862F7"/>
    <w:rsid w:val="00487EFB"/>
    <w:rsid w:val="00490600"/>
    <w:rsid w:val="004913BE"/>
    <w:rsid w:val="004917D8"/>
    <w:rsid w:val="004919F1"/>
    <w:rsid w:val="00491CF3"/>
    <w:rsid w:val="00491EFA"/>
    <w:rsid w:val="00492670"/>
    <w:rsid w:val="004939EB"/>
    <w:rsid w:val="00493D8F"/>
    <w:rsid w:val="00493E46"/>
    <w:rsid w:val="00494400"/>
    <w:rsid w:val="004944E9"/>
    <w:rsid w:val="00494C06"/>
    <w:rsid w:val="00495517"/>
    <w:rsid w:val="004964C1"/>
    <w:rsid w:val="00496719"/>
    <w:rsid w:val="0049769C"/>
    <w:rsid w:val="0049781C"/>
    <w:rsid w:val="004A0AEA"/>
    <w:rsid w:val="004A0BB4"/>
    <w:rsid w:val="004A128B"/>
    <w:rsid w:val="004A18F3"/>
    <w:rsid w:val="004A19B8"/>
    <w:rsid w:val="004A2256"/>
    <w:rsid w:val="004A2D31"/>
    <w:rsid w:val="004A3009"/>
    <w:rsid w:val="004A372D"/>
    <w:rsid w:val="004A3916"/>
    <w:rsid w:val="004A39AC"/>
    <w:rsid w:val="004A3D78"/>
    <w:rsid w:val="004A5537"/>
    <w:rsid w:val="004A5E50"/>
    <w:rsid w:val="004A5F3A"/>
    <w:rsid w:val="004A643D"/>
    <w:rsid w:val="004B0399"/>
    <w:rsid w:val="004B119F"/>
    <w:rsid w:val="004B1324"/>
    <w:rsid w:val="004B134C"/>
    <w:rsid w:val="004B13E1"/>
    <w:rsid w:val="004B217B"/>
    <w:rsid w:val="004B246B"/>
    <w:rsid w:val="004B24A6"/>
    <w:rsid w:val="004B2817"/>
    <w:rsid w:val="004B2825"/>
    <w:rsid w:val="004B28DF"/>
    <w:rsid w:val="004B30FD"/>
    <w:rsid w:val="004B4A6A"/>
    <w:rsid w:val="004B51BF"/>
    <w:rsid w:val="004B63B9"/>
    <w:rsid w:val="004B6408"/>
    <w:rsid w:val="004B7130"/>
    <w:rsid w:val="004B7A3E"/>
    <w:rsid w:val="004C0089"/>
    <w:rsid w:val="004C0190"/>
    <w:rsid w:val="004C205D"/>
    <w:rsid w:val="004C26DB"/>
    <w:rsid w:val="004C3375"/>
    <w:rsid w:val="004C3401"/>
    <w:rsid w:val="004C3887"/>
    <w:rsid w:val="004C40F2"/>
    <w:rsid w:val="004C46BC"/>
    <w:rsid w:val="004C62E3"/>
    <w:rsid w:val="004C6E8A"/>
    <w:rsid w:val="004C7208"/>
    <w:rsid w:val="004C75D9"/>
    <w:rsid w:val="004C77EB"/>
    <w:rsid w:val="004C7FA4"/>
    <w:rsid w:val="004D2960"/>
    <w:rsid w:val="004D2DE9"/>
    <w:rsid w:val="004D56AB"/>
    <w:rsid w:val="004D5CBD"/>
    <w:rsid w:val="004D67C4"/>
    <w:rsid w:val="004D7893"/>
    <w:rsid w:val="004E01C4"/>
    <w:rsid w:val="004E0217"/>
    <w:rsid w:val="004E02B8"/>
    <w:rsid w:val="004E08CE"/>
    <w:rsid w:val="004E0C8D"/>
    <w:rsid w:val="004E0D6C"/>
    <w:rsid w:val="004E2472"/>
    <w:rsid w:val="004E3CE0"/>
    <w:rsid w:val="004E3F70"/>
    <w:rsid w:val="004E42CC"/>
    <w:rsid w:val="004E4C2D"/>
    <w:rsid w:val="004E4C88"/>
    <w:rsid w:val="004E4CEB"/>
    <w:rsid w:val="004E55D9"/>
    <w:rsid w:val="004F1C23"/>
    <w:rsid w:val="004F221E"/>
    <w:rsid w:val="004F25D9"/>
    <w:rsid w:val="004F3443"/>
    <w:rsid w:val="004F6318"/>
    <w:rsid w:val="004F6521"/>
    <w:rsid w:val="004F68D6"/>
    <w:rsid w:val="004F6BB0"/>
    <w:rsid w:val="004F7849"/>
    <w:rsid w:val="0050038F"/>
    <w:rsid w:val="0050048A"/>
    <w:rsid w:val="00500B49"/>
    <w:rsid w:val="00501624"/>
    <w:rsid w:val="005016EE"/>
    <w:rsid w:val="00501F9B"/>
    <w:rsid w:val="00502297"/>
    <w:rsid w:val="0050246E"/>
    <w:rsid w:val="00502FC2"/>
    <w:rsid w:val="00503BE8"/>
    <w:rsid w:val="0050492C"/>
    <w:rsid w:val="00504BFE"/>
    <w:rsid w:val="0050594B"/>
    <w:rsid w:val="005064B2"/>
    <w:rsid w:val="005108A3"/>
    <w:rsid w:val="005116D3"/>
    <w:rsid w:val="005125A2"/>
    <w:rsid w:val="005127A0"/>
    <w:rsid w:val="00512DC5"/>
    <w:rsid w:val="00512DF4"/>
    <w:rsid w:val="005139D9"/>
    <w:rsid w:val="00514002"/>
    <w:rsid w:val="00514FF7"/>
    <w:rsid w:val="00515CAC"/>
    <w:rsid w:val="0051744F"/>
    <w:rsid w:val="005203F7"/>
    <w:rsid w:val="005209A0"/>
    <w:rsid w:val="00520FCC"/>
    <w:rsid w:val="00523AA6"/>
    <w:rsid w:val="00523AA7"/>
    <w:rsid w:val="00524E2B"/>
    <w:rsid w:val="00525036"/>
    <w:rsid w:val="0052527A"/>
    <w:rsid w:val="005258DF"/>
    <w:rsid w:val="00525C9C"/>
    <w:rsid w:val="00525FF1"/>
    <w:rsid w:val="00526648"/>
    <w:rsid w:val="00526D6D"/>
    <w:rsid w:val="00527FDF"/>
    <w:rsid w:val="0053022F"/>
    <w:rsid w:val="00532109"/>
    <w:rsid w:val="00532624"/>
    <w:rsid w:val="00532AB3"/>
    <w:rsid w:val="00533488"/>
    <w:rsid w:val="0053360C"/>
    <w:rsid w:val="005338A3"/>
    <w:rsid w:val="00533FE3"/>
    <w:rsid w:val="005340A8"/>
    <w:rsid w:val="005348DC"/>
    <w:rsid w:val="005353AA"/>
    <w:rsid w:val="005358CE"/>
    <w:rsid w:val="00535E85"/>
    <w:rsid w:val="00535E8C"/>
    <w:rsid w:val="005367CF"/>
    <w:rsid w:val="005368DA"/>
    <w:rsid w:val="00536917"/>
    <w:rsid w:val="00536FE7"/>
    <w:rsid w:val="00537122"/>
    <w:rsid w:val="00537D3C"/>
    <w:rsid w:val="00541A3F"/>
    <w:rsid w:val="00542236"/>
    <w:rsid w:val="00542261"/>
    <w:rsid w:val="005429CF"/>
    <w:rsid w:val="00542E7D"/>
    <w:rsid w:val="0054306A"/>
    <w:rsid w:val="0054324E"/>
    <w:rsid w:val="00543969"/>
    <w:rsid w:val="00544A1D"/>
    <w:rsid w:val="00544DFB"/>
    <w:rsid w:val="0054753B"/>
    <w:rsid w:val="005509A1"/>
    <w:rsid w:val="00550D15"/>
    <w:rsid w:val="00552BCF"/>
    <w:rsid w:val="00552F13"/>
    <w:rsid w:val="005530AA"/>
    <w:rsid w:val="00553463"/>
    <w:rsid w:val="005534EC"/>
    <w:rsid w:val="00554EBC"/>
    <w:rsid w:val="005561BF"/>
    <w:rsid w:val="0055652C"/>
    <w:rsid w:val="005567A5"/>
    <w:rsid w:val="00557CCC"/>
    <w:rsid w:val="00560F55"/>
    <w:rsid w:val="00561B39"/>
    <w:rsid w:val="00562643"/>
    <w:rsid w:val="00562E77"/>
    <w:rsid w:val="0056385E"/>
    <w:rsid w:val="005638CE"/>
    <w:rsid w:val="00563F2E"/>
    <w:rsid w:val="0056408A"/>
    <w:rsid w:val="005644B5"/>
    <w:rsid w:val="00565EDF"/>
    <w:rsid w:val="0056653B"/>
    <w:rsid w:val="00566D69"/>
    <w:rsid w:val="005676DB"/>
    <w:rsid w:val="00570018"/>
    <w:rsid w:val="005706EB"/>
    <w:rsid w:val="00570B07"/>
    <w:rsid w:val="00571DD3"/>
    <w:rsid w:val="00571FEA"/>
    <w:rsid w:val="0057451B"/>
    <w:rsid w:val="005751AD"/>
    <w:rsid w:val="005755CB"/>
    <w:rsid w:val="00576007"/>
    <w:rsid w:val="0057637F"/>
    <w:rsid w:val="0057649B"/>
    <w:rsid w:val="005771C6"/>
    <w:rsid w:val="00577A67"/>
    <w:rsid w:val="00577B4F"/>
    <w:rsid w:val="00580353"/>
    <w:rsid w:val="00580554"/>
    <w:rsid w:val="005808A8"/>
    <w:rsid w:val="005811F7"/>
    <w:rsid w:val="005816A1"/>
    <w:rsid w:val="005817DD"/>
    <w:rsid w:val="005819EB"/>
    <w:rsid w:val="00582756"/>
    <w:rsid w:val="00582E8F"/>
    <w:rsid w:val="00583480"/>
    <w:rsid w:val="00583FF9"/>
    <w:rsid w:val="005850B1"/>
    <w:rsid w:val="005853DB"/>
    <w:rsid w:val="00586595"/>
    <w:rsid w:val="00586CFC"/>
    <w:rsid w:val="00587C05"/>
    <w:rsid w:val="00587E10"/>
    <w:rsid w:val="0059078E"/>
    <w:rsid w:val="00592189"/>
    <w:rsid w:val="005923F3"/>
    <w:rsid w:val="0059295C"/>
    <w:rsid w:val="00593396"/>
    <w:rsid w:val="005938B4"/>
    <w:rsid w:val="0059406E"/>
    <w:rsid w:val="0059563F"/>
    <w:rsid w:val="00595867"/>
    <w:rsid w:val="0059680C"/>
    <w:rsid w:val="005972BD"/>
    <w:rsid w:val="00597995"/>
    <w:rsid w:val="005979CB"/>
    <w:rsid w:val="00597B50"/>
    <w:rsid w:val="00597C6A"/>
    <w:rsid w:val="005A02FF"/>
    <w:rsid w:val="005A154A"/>
    <w:rsid w:val="005A15DC"/>
    <w:rsid w:val="005A1A4E"/>
    <w:rsid w:val="005A25CA"/>
    <w:rsid w:val="005A2CDD"/>
    <w:rsid w:val="005A461B"/>
    <w:rsid w:val="005A4DF4"/>
    <w:rsid w:val="005A50DA"/>
    <w:rsid w:val="005A65C8"/>
    <w:rsid w:val="005A77E3"/>
    <w:rsid w:val="005A7A78"/>
    <w:rsid w:val="005A7FBE"/>
    <w:rsid w:val="005B0CD3"/>
    <w:rsid w:val="005B1C02"/>
    <w:rsid w:val="005B25B3"/>
    <w:rsid w:val="005B49CB"/>
    <w:rsid w:val="005B49DD"/>
    <w:rsid w:val="005B49E6"/>
    <w:rsid w:val="005B6B64"/>
    <w:rsid w:val="005B6C56"/>
    <w:rsid w:val="005B6ECD"/>
    <w:rsid w:val="005C000E"/>
    <w:rsid w:val="005C04FE"/>
    <w:rsid w:val="005C0D75"/>
    <w:rsid w:val="005C0FB8"/>
    <w:rsid w:val="005C13E1"/>
    <w:rsid w:val="005C16E5"/>
    <w:rsid w:val="005C1CAC"/>
    <w:rsid w:val="005C22EC"/>
    <w:rsid w:val="005C295D"/>
    <w:rsid w:val="005C5A3E"/>
    <w:rsid w:val="005C7087"/>
    <w:rsid w:val="005C733D"/>
    <w:rsid w:val="005C749A"/>
    <w:rsid w:val="005C773C"/>
    <w:rsid w:val="005D0123"/>
    <w:rsid w:val="005D084F"/>
    <w:rsid w:val="005D0B15"/>
    <w:rsid w:val="005D2140"/>
    <w:rsid w:val="005D2E44"/>
    <w:rsid w:val="005D3BAF"/>
    <w:rsid w:val="005D3DED"/>
    <w:rsid w:val="005D3E18"/>
    <w:rsid w:val="005D439C"/>
    <w:rsid w:val="005D4A8F"/>
    <w:rsid w:val="005D508E"/>
    <w:rsid w:val="005D656D"/>
    <w:rsid w:val="005D6765"/>
    <w:rsid w:val="005E0D54"/>
    <w:rsid w:val="005E15C0"/>
    <w:rsid w:val="005E2CB7"/>
    <w:rsid w:val="005E3B43"/>
    <w:rsid w:val="005E3BB9"/>
    <w:rsid w:val="005E3DDB"/>
    <w:rsid w:val="005E4386"/>
    <w:rsid w:val="005E45CF"/>
    <w:rsid w:val="005E52B3"/>
    <w:rsid w:val="005E559F"/>
    <w:rsid w:val="005E5CB9"/>
    <w:rsid w:val="005E77AE"/>
    <w:rsid w:val="005F002B"/>
    <w:rsid w:val="005F089D"/>
    <w:rsid w:val="005F0F07"/>
    <w:rsid w:val="005F1F06"/>
    <w:rsid w:val="005F3628"/>
    <w:rsid w:val="005F3BD8"/>
    <w:rsid w:val="005F3FDB"/>
    <w:rsid w:val="005F45B0"/>
    <w:rsid w:val="005F4940"/>
    <w:rsid w:val="005F4EF8"/>
    <w:rsid w:val="005F502F"/>
    <w:rsid w:val="005F5302"/>
    <w:rsid w:val="005F5B50"/>
    <w:rsid w:val="005F5FC5"/>
    <w:rsid w:val="005F60B5"/>
    <w:rsid w:val="005F614F"/>
    <w:rsid w:val="005F6308"/>
    <w:rsid w:val="005F6E2B"/>
    <w:rsid w:val="005F7377"/>
    <w:rsid w:val="00600366"/>
    <w:rsid w:val="00600870"/>
    <w:rsid w:val="0060110E"/>
    <w:rsid w:val="00601991"/>
    <w:rsid w:val="00601E7E"/>
    <w:rsid w:val="00601F2E"/>
    <w:rsid w:val="006024E4"/>
    <w:rsid w:val="00602AC1"/>
    <w:rsid w:val="00605CCD"/>
    <w:rsid w:val="00605EFB"/>
    <w:rsid w:val="00606D0B"/>
    <w:rsid w:val="00606D11"/>
    <w:rsid w:val="00607659"/>
    <w:rsid w:val="006100CB"/>
    <w:rsid w:val="006102A3"/>
    <w:rsid w:val="00610D01"/>
    <w:rsid w:val="00611A24"/>
    <w:rsid w:val="00612357"/>
    <w:rsid w:val="00612BA7"/>
    <w:rsid w:val="00612EA1"/>
    <w:rsid w:val="00612F93"/>
    <w:rsid w:val="006157D4"/>
    <w:rsid w:val="0061582F"/>
    <w:rsid w:val="00616182"/>
    <w:rsid w:val="00617FA6"/>
    <w:rsid w:val="0062046E"/>
    <w:rsid w:val="00620CAE"/>
    <w:rsid w:val="00622136"/>
    <w:rsid w:val="006221EC"/>
    <w:rsid w:val="00622609"/>
    <w:rsid w:val="00622A25"/>
    <w:rsid w:val="0062321A"/>
    <w:rsid w:val="006235FB"/>
    <w:rsid w:val="00623A49"/>
    <w:rsid w:val="006241CE"/>
    <w:rsid w:val="006243DD"/>
    <w:rsid w:val="00624C66"/>
    <w:rsid w:val="00624E16"/>
    <w:rsid w:val="00625720"/>
    <w:rsid w:val="00625E5E"/>
    <w:rsid w:val="006264A8"/>
    <w:rsid w:val="00627B31"/>
    <w:rsid w:val="00627EC3"/>
    <w:rsid w:val="00627F36"/>
    <w:rsid w:val="00631547"/>
    <w:rsid w:val="00631607"/>
    <w:rsid w:val="00631829"/>
    <w:rsid w:val="0063437C"/>
    <w:rsid w:val="0063451D"/>
    <w:rsid w:val="00634B9D"/>
    <w:rsid w:val="00637DD5"/>
    <w:rsid w:val="00640024"/>
    <w:rsid w:val="00640363"/>
    <w:rsid w:val="00640EFB"/>
    <w:rsid w:val="006410E6"/>
    <w:rsid w:val="00641FA7"/>
    <w:rsid w:val="00643CC8"/>
    <w:rsid w:val="00643ECA"/>
    <w:rsid w:val="00644596"/>
    <w:rsid w:val="0064497B"/>
    <w:rsid w:val="00645CD6"/>
    <w:rsid w:val="00646317"/>
    <w:rsid w:val="006473AC"/>
    <w:rsid w:val="006507D2"/>
    <w:rsid w:val="006518B7"/>
    <w:rsid w:val="006545B2"/>
    <w:rsid w:val="00654825"/>
    <w:rsid w:val="006548E5"/>
    <w:rsid w:val="00654E1B"/>
    <w:rsid w:val="00655C0F"/>
    <w:rsid w:val="00656889"/>
    <w:rsid w:val="0065703E"/>
    <w:rsid w:val="006570AE"/>
    <w:rsid w:val="00657164"/>
    <w:rsid w:val="006601AF"/>
    <w:rsid w:val="0066034F"/>
    <w:rsid w:val="00660B5F"/>
    <w:rsid w:val="0066150B"/>
    <w:rsid w:val="00661947"/>
    <w:rsid w:val="00662B88"/>
    <w:rsid w:val="00663185"/>
    <w:rsid w:val="006635FA"/>
    <w:rsid w:val="00663A0C"/>
    <w:rsid w:val="0066407F"/>
    <w:rsid w:val="00664DD5"/>
    <w:rsid w:val="00665A2F"/>
    <w:rsid w:val="00665E27"/>
    <w:rsid w:val="00666F4F"/>
    <w:rsid w:val="0066744C"/>
    <w:rsid w:val="00667CAA"/>
    <w:rsid w:val="006703BD"/>
    <w:rsid w:val="0067090F"/>
    <w:rsid w:val="0067101B"/>
    <w:rsid w:val="00671BAE"/>
    <w:rsid w:val="00672ED3"/>
    <w:rsid w:val="006730C2"/>
    <w:rsid w:val="00673F63"/>
    <w:rsid w:val="00674722"/>
    <w:rsid w:val="00674912"/>
    <w:rsid w:val="00674978"/>
    <w:rsid w:val="00674979"/>
    <w:rsid w:val="00675365"/>
    <w:rsid w:val="006761B4"/>
    <w:rsid w:val="006763D6"/>
    <w:rsid w:val="0067640B"/>
    <w:rsid w:val="00676691"/>
    <w:rsid w:val="0067683B"/>
    <w:rsid w:val="00676A87"/>
    <w:rsid w:val="00677188"/>
    <w:rsid w:val="006777D7"/>
    <w:rsid w:val="00680D8E"/>
    <w:rsid w:val="00680F8C"/>
    <w:rsid w:val="00681915"/>
    <w:rsid w:val="00682B10"/>
    <w:rsid w:val="00685044"/>
    <w:rsid w:val="00685277"/>
    <w:rsid w:val="00685494"/>
    <w:rsid w:val="0068587C"/>
    <w:rsid w:val="00685F8E"/>
    <w:rsid w:val="00686DA8"/>
    <w:rsid w:val="00686DE5"/>
    <w:rsid w:val="006871A3"/>
    <w:rsid w:val="006871C8"/>
    <w:rsid w:val="00690D01"/>
    <w:rsid w:val="00690EC1"/>
    <w:rsid w:val="006917B9"/>
    <w:rsid w:val="006921E6"/>
    <w:rsid w:val="0069398D"/>
    <w:rsid w:val="00694047"/>
    <w:rsid w:val="00694506"/>
    <w:rsid w:val="00694F56"/>
    <w:rsid w:val="00696542"/>
    <w:rsid w:val="006967B8"/>
    <w:rsid w:val="006974BF"/>
    <w:rsid w:val="006977A6"/>
    <w:rsid w:val="00697AC8"/>
    <w:rsid w:val="006A1635"/>
    <w:rsid w:val="006A31A5"/>
    <w:rsid w:val="006A32BF"/>
    <w:rsid w:val="006A3791"/>
    <w:rsid w:val="006A4133"/>
    <w:rsid w:val="006A41C0"/>
    <w:rsid w:val="006A43BA"/>
    <w:rsid w:val="006A5105"/>
    <w:rsid w:val="006A5376"/>
    <w:rsid w:val="006A5573"/>
    <w:rsid w:val="006A5FB4"/>
    <w:rsid w:val="006A5FDB"/>
    <w:rsid w:val="006A6479"/>
    <w:rsid w:val="006A6BE2"/>
    <w:rsid w:val="006A6D43"/>
    <w:rsid w:val="006A6D62"/>
    <w:rsid w:val="006A7446"/>
    <w:rsid w:val="006A775D"/>
    <w:rsid w:val="006B0898"/>
    <w:rsid w:val="006B1668"/>
    <w:rsid w:val="006B18B0"/>
    <w:rsid w:val="006B252D"/>
    <w:rsid w:val="006B2B14"/>
    <w:rsid w:val="006B4698"/>
    <w:rsid w:val="006B6EE6"/>
    <w:rsid w:val="006B750F"/>
    <w:rsid w:val="006B7641"/>
    <w:rsid w:val="006C034E"/>
    <w:rsid w:val="006C26C3"/>
    <w:rsid w:val="006C2BE0"/>
    <w:rsid w:val="006C3334"/>
    <w:rsid w:val="006C34DA"/>
    <w:rsid w:val="006C3F74"/>
    <w:rsid w:val="006C472D"/>
    <w:rsid w:val="006C4D29"/>
    <w:rsid w:val="006C508E"/>
    <w:rsid w:val="006C61B2"/>
    <w:rsid w:val="006C6F93"/>
    <w:rsid w:val="006C743D"/>
    <w:rsid w:val="006D0B63"/>
    <w:rsid w:val="006D23AB"/>
    <w:rsid w:val="006D2A33"/>
    <w:rsid w:val="006D2B97"/>
    <w:rsid w:val="006D3050"/>
    <w:rsid w:val="006D341C"/>
    <w:rsid w:val="006D3E50"/>
    <w:rsid w:val="006D42C4"/>
    <w:rsid w:val="006D4440"/>
    <w:rsid w:val="006D67D7"/>
    <w:rsid w:val="006D6B1B"/>
    <w:rsid w:val="006D72F8"/>
    <w:rsid w:val="006D7FC0"/>
    <w:rsid w:val="006E05EB"/>
    <w:rsid w:val="006E17BD"/>
    <w:rsid w:val="006E17C3"/>
    <w:rsid w:val="006E1E21"/>
    <w:rsid w:val="006E2D6D"/>
    <w:rsid w:val="006E3048"/>
    <w:rsid w:val="006E3481"/>
    <w:rsid w:val="006E4643"/>
    <w:rsid w:val="006E4848"/>
    <w:rsid w:val="006E4D74"/>
    <w:rsid w:val="006E571B"/>
    <w:rsid w:val="006E5844"/>
    <w:rsid w:val="006E5D6D"/>
    <w:rsid w:val="006E6252"/>
    <w:rsid w:val="006E63F5"/>
    <w:rsid w:val="006E7335"/>
    <w:rsid w:val="006F03F2"/>
    <w:rsid w:val="006F2921"/>
    <w:rsid w:val="006F29AC"/>
    <w:rsid w:val="006F2D1C"/>
    <w:rsid w:val="006F2DE1"/>
    <w:rsid w:val="006F3565"/>
    <w:rsid w:val="006F3FD5"/>
    <w:rsid w:val="006F48D5"/>
    <w:rsid w:val="006F4D22"/>
    <w:rsid w:val="006F53CC"/>
    <w:rsid w:val="006F5827"/>
    <w:rsid w:val="006F673F"/>
    <w:rsid w:val="006F67B9"/>
    <w:rsid w:val="006F7748"/>
    <w:rsid w:val="006F7AC8"/>
    <w:rsid w:val="006F7F04"/>
    <w:rsid w:val="006F7F0B"/>
    <w:rsid w:val="0070019F"/>
    <w:rsid w:val="00701C35"/>
    <w:rsid w:val="00702E89"/>
    <w:rsid w:val="007038F9"/>
    <w:rsid w:val="00703A9B"/>
    <w:rsid w:val="007049B1"/>
    <w:rsid w:val="00704A87"/>
    <w:rsid w:val="0070533C"/>
    <w:rsid w:val="00705C66"/>
    <w:rsid w:val="00706953"/>
    <w:rsid w:val="00706AFE"/>
    <w:rsid w:val="00706C77"/>
    <w:rsid w:val="00706F40"/>
    <w:rsid w:val="00707DBA"/>
    <w:rsid w:val="00707E94"/>
    <w:rsid w:val="007124B9"/>
    <w:rsid w:val="00712C16"/>
    <w:rsid w:val="00713819"/>
    <w:rsid w:val="00713C4A"/>
    <w:rsid w:val="00714321"/>
    <w:rsid w:val="00714406"/>
    <w:rsid w:val="0071471F"/>
    <w:rsid w:val="00714D3A"/>
    <w:rsid w:val="00716045"/>
    <w:rsid w:val="007172F5"/>
    <w:rsid w:val="0071735D"/>
    <w:rsid w:val="0071780A"/>
    <w:rsid w:val="00721A68"/>
    <w:rsid w:val="00722DC2"/>
    <w:rsid w:val="00723BAD"/>
    <w:rsid w:val="00724107"/>
    <w:rsid w:val="0072458A"/>
    <w:rsid w:val="00724951"/>
    <w:rsid w:val="00725A76"/>
    <w:rsid w:val="007266CA"/>
    <w:rsid w:val="0072670E"/>
    <w:rsid w:val="007268D1"/>
    <w:rsid w:val="00726E41"/>
    <w:rsid w:val="007270ED"/>
    <w:rsid w:val="00727840"/>
    <w:rsid w:val="0072793E"/>
    <w:rsid w:val="00731497"/>
    <w:rsid w:val="0073235E"/>
    <w:rsid w:val="00732942"/>
    <w:rsid w:val="00733432"/>
    <w:rsid w:val="00733CB1"/>
    <w:rsid w:val="007349C5"/>
    <w:rsid w:val="00735A55"/>
    <w:rsid w:val="0073610C"/>
    <w:rsid w:val="007363D1"/>
    <w:rsid w:val="007364FE"/>
    <w:rsid w:val="007365D5"/>
    <w:rsid w:val="00736EE6"/>
    <w:rsid w:val="0073767D"/>
    <w:rsid w:val="00737B6C"/>
    <w:rsid w:val="0074013B"/>
    <w:rsid w:val="0074035D"/>
    <w:rsid w:val="00740B40"/>
    <w:rsid w:val="007422BD"/>
    <w:rsid w:val="007425D1"/>
    <w:rsid w:val="007425E8"/>
    <w:rsid w:val="007429D0"/>
    <w:rsid w:val="00742FBC"/>
    <w:rsid w:val="007438F1"/>
    <w:rsid w:val="007439EC"/>
    <w:rsid w:val="00744FD1"/>
    <w:rsid w:val="00746A47"/>
    <w:rsid w:val="00746BC3"/>
    <w:rsid w:val="00747CD4"/>
    <w:rsid w:val="007502ED"/>
    <w:rsid w:val="0075343F"/>
    <w:rsid w:val="00753D0D"/>
    <w:rsid w:val="007548F4"/>
    <w:rsid w:val="00754B4B"/>
    <w:rsid w:val="00755627"/>
    <w:rsid w:val="00755B85"/>
    <w:rsid w:val="00755F22"/>
    <w:rsid w:val="00756677"/>
    <w:rsid w:val="00757A72"/>
    <w:rsid w:val="00760159"/>
    <w:rsid w:val="00761906"/>
    <w:rsid w:val="00762723"/>
    <w:rsid w:val="0076273C"/>
    <w:rsid w:val="00764710"/>
    <w:rsid w:val="00764735"/>
    <w:rsid w:val="007654FB"/>
    <w:rsid w:val="00766747"/>
    <w:rsid w:val="007672C1"/>
    <w:rsid w:val="0077026E"/>
    <w:rsid w:val="00770608"/>
    <w:rsid w:val="00770995"/>
    <w:rsid w:val="00771B34"/>
    <w:rsid w:val="00772088"/>
    <w:rsid w:val="007721C8"/>
    <w:rsid w:val="007723C8"/>
    <w:rsid w:val="00772F23"/>
    <w:rsid w:val="007737B3"/>
    <w:rsid w:val="00773B6E"/>
    <w:rsid w:val="00773E83"/>
    <w:rsid w:val="0077432E"/>
    <w:rsid w:val="00774FAD"/>
    <w:rsid w:val="00776E99"/>
    <w:rsid w:val="00776EAC"/>
    <w:rsid w:val="00776EF8"/>
    <w:rsid w:val="007774FB"/>
    <w:rsid w:val="0077784E"/>
    <w:rsid w:val="00780272"/>
    <w:rsid w:val="00780E38"/>
    <w:rsid w:val="00781815"/>
    <w:rsid w:val="007819AD"/>
    <w:rsid w:val="007819FF"/>
    <w:rsid w:val="0078219E"/>
    <w:rsid w:val="007825EF"/>
    <w:rsid w:val="00782EEF"/>
    <w:rsid w:val="00783258"/>
    <w:rsid w:val="00786AF9"/>
    <w:rsid w:val="00786F1D"/>
    <w:rsid w:val="00787265"/>
    <w:rsid w:val="0078741A"/>
    <w:rsid w:val="007877FD"/>
    <w:rsid w:val="00787D35"/>
    <w:rsid w:val="00787DB2"/>
    <w:rsid w:val="0079167E"/>
    <w:rsid w:val="00791AF4"/>
    <w:rsid w:val="00792323"/>
    <w:rsid w:val="00792421"/>
    <w:rsid w:val="0079326D"/>
    <w:rsid w:val="00794B4C"/>
    <w:rsid w:val="00797C73"/>
    <w:rsid w:val="00797D56"/>
    <w:rsid w:val="00797F1A"/>
    <w:rsid w:val="007A074B"/>
    <w:rsid w:val="007A0B94"/>
    <w:rsid w:val="007A12B3"/>
    <w:rsid w:val="007A1A0B"/>
    <w:rsid w:val="007A1B49"/>
    <w:rsid w:val="007A23F6"/>
    <w:rsid w:val="007A2D30"/>
    <w:rsid w:val="007A3FE8"/>
    <w:rsid w:val="007A5B79"/>
    <w:rsid w:val="007A61AB"/>
    <w:rsid w:val="007A7B87"/>
    <w:rsid w:val="007B11C6"/>
    <w:rsid w:val="007B175F"/>
    <w:rsid w:val="007B19C2"/>
    <w:rsid w:val="007B21E7"/>
    <w:rsid w:val="007B2422"/>
    <w:rsid w:val="007B2E80"/>
    <w:rsid w:val="007B318B"/>
    <w:rsid w:val="007B335A"/>
    <w:rsid w:val="007B48E4"/>
    <w:rsid w:val="007B4D4C"/>
    <w:rsid w:val="007B50A9"/>
    <w:rsid w:val="007B5A46"/>
    <w:rsid w:val="007B5FE8"/>
    <w:rsid w:val="007B7551"/>
    <w:rsid w:val="007B75C8"/>
    <w:rsid w:val="007C0833"/>
    <w:rsid w:val="007C11E7"/>
    <w:rsid w:val="007C1B14"/>
    <w:rsid w:val="007C1CC9"/>
    <w:rsid w:val="007C2C0C"/>
    <w:rsid w:val="007C324D"/>
    <w:rsid w:val="007C35F8"/>
    <w:rsid w:val="007C4382"/>
    <w:rsid w:val="007C450F"/>
    <w:rsid w:val="007C4D19"/>
    <w:rsid w:val="007C64ED"/>
    <w:rsid w:val="007C6949"/>
    <w:rsid w:val="007C6EC5"/>
    <w:rsid w:val="007C7347"/>
    <w:rsid w:val="007D07DA"/>
    <w:rsid w:val="007D0A9F"/>
    <w:rsid w:val="007D1142"/>
    <w:rsid w:val="007D1B4D"/>
    <w:rsid w:val="007D1C62"/>
    <w:rsid w:val="007D2585"/>
    <w:rsid w:val="007D29D2"/>
    <w:rsid w:val="007D3572"/>
    <w:rsid w:val="007D38AB"/>
    <w:rsid w:val="007D3C18"/>
    <w:rsid w:val="007D3E6A"/>
    <w:rsid w:val="007D4EC0"/>
    <w:rsid w:val="007D51D3"/>
    <w:rsid w:val="007D5D0E"/>
    <w:rsid w:val="007D5E94"/>
    <w:rsid w:val="007D618C"/>
    <w:rsid w:val="007D6BD4"/>
    <w:rsid w:val="007D6C89"/>
    <w:rsid w:val="007D7266"/>
    <w:rsid w:val="007E0B0B"/>
    <w:rsid w:val="007E0DA4"/>
    <w:rsid w:val="007E203A"/>
    <w:rsid w:val="007E22A6"/>
    <w:rsid w:val="007E24D7"/>
    <w:rsid w:val="007E4AA3"/>
    <w:rsid w:val="007E4D71"/>
    <w:rsid w:val="007E6281"/>
    <w:rsid w:val="007E6990"/>
    <w:rsid w:val="007E6A39"/>
    <w:rsid w:val="007E724D"/>
    <w:rsid w:val="007E78D9"/>
    <w:rsid w:val="007F05DC"/>
    <w:rsid w:val="007F218D"/>
    <w:rsid w:val="007F308B"/>
    <w:rsid w:val="007F39C4"/>
    <w:rsid w:val="007F3D5A"/>
    <w:rsid w:val="007F3F62"/>
    <w:rsid w:val="007F43DB"/>
    <w:rsid w:val="007F4772"/>
    <w:rsid w:val="007F48CE"/>
    <w:rsid w:val="007F48E8"/>
    <w:rsid w:val="007F50DB"/>
    <w:rsid w:val="007F6340"/>
    <w:rsid w:val="007F6C64"/>
    <w:rsid w:val="007F6E0E"/>
    <w:rsid w:val="007F7140"/>
    <w:rsid w:val="007F75A9"/>
    <w:rsid w:val="007F75AC"/>
    <w:rsid w:val="008009C5"/>
    <w:rsid w:val="00800E14"/>
    <w:rsid w:val="008010A5"/>
    <w:rsid w:val="008015C2"/>
    <w:rsid w:val="00801C47"/>
    <w:rsid w:val="00802016"/>
    <w:rsid w:val="008029D7"/>
    <w:rsid w:val="0080306E"/>
    <w:rsid w:val="00804229"/>
    <w:rsid w:val="00804530"/>
    <w:rsid w:val="00804D65"/>
    <w:rsid w:val="008058EE"/>
    <w:rsid w:val="00806566"/>
    <w:rsid w:val="0080716E"/>
    <w:rsid w:val="00810924"/>
    <w:rsid w:val="00811893"/>
    <w:rsid w:val="008121FD"/>
    <w:rsid w:val="00812559"/>
    <w:rsid w:val="008133CD"/>
    <w:rsid w:val="00813A95"/>
    <w:rsid w:val="00814340"/>
    <w:rsid w:val="00814613"/>
    <w:rsid w:val="00815818"/>
    <w:rsid w:val="00815B03"/>
    <w:rsid w:val="00817E32"/>
    <w:rsid w:val="00817EF2"/>
    <w:rsid w:val="00821115"/>
    <w:rsid w:val="008212AB"/>
    <w:rsid w:val="008218D9"/>
    <w:rsid w:val="00822EC0"/>
    <w:rsid w:val="00824961"/>
    <w:rsid w:val="0082530E"/>
    <w:rsid w:val="00826707"/>
    <w:rsid w:val="008267A8"/>
    <w:rsid w:val="00830A82"/>
    <w:rsid w:val="00830E1F"/>
    <w:rsid w:val="008313D7"/>
    <w:rsid w:val="008315DA"/>
    <w:rsid w:val="008323D3"/>
    <w:rsid w:val="00832CEE"/>
    <w:rsid w:val="008330A7"/>
    <w:rsid w:val="00833DB7"/>
    <w:rsid w:val="0083473F"/>
    <w:rsid w:val="00835644"/>
    <w:rsid w:val="00836549"/>
    <w:rsid w:val="008366E3"/>
    <w:rsid w:val="00836C49"/>
    <w:rsid w:val="00837B26"/>
    <w:rsid w:val="00837D8A"/>
    <w:rsid w:val="00840804"/>
    <w:rsid w:val="00840C81"/>
    <w:rsid w:val="00840FAF"/>
    <w:rsid w:val="00841361"/>
    <w:rsid w:val="008423BD"/>
    <w:rsid w:val="00842519"/>
    <w:rsid w:val="00842577"/>
    <w:rsid w:val="0084263B"/>
    <w:rsid w:val="0084288A"/>
    <w:rsid w:val="00843433"/>
    <w:rsid w:val="008435FE"/>
    <w:rsid w:val="00844EEB"/>
    <w:rsid w:val="00845186"/>
    <w:rsid w:val="00845594"/>
    <w:rsid w:val="00845772"/>
    <w:rsid w:val="00845ED9"/>
    <w:rsid w:val="008462C0"/>
    <w:rsid w:val="008467A7"/>
    <w:rsid w:val="00846DB9"/>
    <w:rsid w:val="00846E4C"/>
    <w:rsid w:val="00847304"/>
    <w:rsid w:val="0084776E"/>
    <w:rsid w:val="008502EC"/>
    <w:rsid w:val="00850A06"/>
    <w:rsid w:val="00850FB9"/>
    <w:rsid w:val="008512E6"/>
    <w:rsid w:val="008513D5"/>
    <w:rsid w:val="008517CD"/>
    <w:rsid w:val="008517FD"/>
    <w:rsid w:val="008537CD"/>
    <w:rsid w:val="00853AFB"/>
    <w:rsid w:val="00853ED1"/>
    <w:rsid w:val="0085449A"/>
    <w:rsid w:val="00854646"/>
    <w:rsid w:val="00854E16"/>
    <w:rsid w:val="008553D3"/>
    <w:rsid w:val="00855635"/>
    <w:rsid w:val="00855B39"/>
    <w:rsid w:val="008563D9"/>
    <w:rsid w:val="008565A5"/>
    <w:rsid w:val="008571F1"/>
    <w:rsid w:val="00857320"/>
    <w:rsid w:val="008579F2"/>
    <w:rsid w:val="00860872"/>
    <w:rsid w:val="008617E5"/>
    <w:rsid w:val="00861A58"/>
    <w:rsid w:val="00861BE1"/>
    <w:rsid w:val="00861E5D"/>
    <w:rsid w:val="008621CD"/>
    <w:rsid w:val="008628E7"/>
    <w:rsid w:val="00862B12"/>
    <w:rsid w:val="008648BD"/>
    <w:rsid w:val="00864BC9"/>
    <w:rsid w:val="0086525D"/>
    <w:rsid w:val="00866CDA"/>
    <w:rsid w:val="0086728D"/>
    <w:rsid w:val="00867AA1"/>
    <w:rsid w:val="00870B89"/>
    <w:rsid w:val="00871514"/>
    <w:rsid w:val="008715B8"/>
    <w:rsid w:val="00871DA4"/>
    <w:rsid w:val="00871F48"/>
    <w:rsid w:val="008721C4"/>
    <w:rsid w:val="00873370"/>
    <w:rsid w:val="00873AC9"/>
    <w:rsid w:val="00873BB9"/>
    <w:rsid w:val="00873D14"/>
    <w:rsid w:val="008749AE"/>
    <w:rsid w:val="00875094"/>
    <w:rsid w:val="00876199"/>
    <w:rsid w:val="008763A7"/>
    <w:rsid w:val="00876487"/>
    <w:rsid w:val="0087667B"/>
    <w:rsid w:val="00876D2E"/>
    <w:rsid w:val="00877C49"/>
    <w:rsid w:val="00880AD9"/>
    <w:rsid w:val="00881545"/>
    <w:rsid w:val="00881706"/>
    <w:rsid w:val="00881BE7"/>
    <w:rsid w:val="00881EFD"/>
    <w:rsid w:val="00882B18"/>
    <w:rsid w:val="00882C8E"/>
    <w:rsid w:val="0088486C"/>
    <w:rsid w:val="00884D05"/>
    <w:rsid w:val="00884E17"/>
    <w:rsid w:val="00885512"/>
    <w:rsid w:val="00885D70"/>
    <w:rsid w:val="00886898"/>
    <w:rsid w:val="00890F0A"/>
    <w:rsid w:val="00891098"/>
    <w:rsid w:val="00891C04"/>
    <w:rsid w:val="008926FD"/>
    <w:rsid w:val="008929DE"/>
    <w:rsid w:val="00892DB3"/>
    <w:rsid w:val="00892E3B"/>
    <w:rsid w:val="0089428F"/>
    <w:rsid w:val="00894B5A"/>
    <w:rsid w:val="00895172"/>
    <w:rsid w:val="00895321"/>
    <w:rsid w:val="00895A43"/>
    <w:rsid w:val="00895E3D"/>
    <w:rsid w:val="00896149"/>
    <w:rsid w:val="008965E8"/>
    <w:rsid w:val="00897896"/>
    <w:rsid w:val="008A0E3F"/>
    <w:rsid w:val="008A1196"/>
    <w:rsid w:val="008A1B29"/>
    <w:rsid w:val="008A2932"/>
    <w:rsid w:val="008A3328"/>
    <w:rsid w:val="008A3496"/>
    <w:rsid w:val="008A350D"/>
    <w:rsid w:val="008A5531"/>
    <w:rsid w:val="008A6BF9"/>
    <w:rsid w:val="008A7B09"/>
    <w:rsid w:val="008B08C4"/>
    <w:rsid w:val="008B1C20"/>
    <w:rsid w:val="008B25C7"/>
    <w:rsid w:val="008B27B2"/>
    <w:rsid w:val="008B2A4B"/>
    <w:rsid w:val="008B2E9C"/>
    <w:rsid w:val="008B2F50"/>
    <w:rsid w:val="008B30C6"/>
    <w:rsid w:val="008B3DA6"/>
    <w:rsid w:val="008B46AB"/>
    <w:rsid w:val="008B4CDC"/>
    <w:rsid w:val="008B58E6"/>
    <w:rsid w:val="008B5F38"/>
    <w:rsid w:val="008B6258"/>
    <w:rsid w:val="008B68F9"/>
    <w:rsid w:val="008B6D50"/>
    <w:rsid w:val="008B714D"/>
    <w:rsid w:val="008B7B09"/>
    <w:rsid w:val="008C053C"/>
    <w:rsid w:val="008C105C"/>
    <w:rsid w:val="008C12BD"/>
    <w:rsid w:val="008C1A10"/>
    <w:rsid w:val="008C3ADD"/>
    <w:rsid w:val="008C3CF0"/>
    <w:rsid w:val="008C3FA4"/>
    <w:rsid w:val="008C47AF"/>
    <w:rsid w:val="008C5046"/>
    <w:rsid w:val="008C5464"/>
    <w:rsid w:val="008C5B5E"/>
    <w:rsid w:val="008C5C1F"/>
    <w:rsid w:val="008C769D"/>
    <w:rsid w:val="008C773B"/>
    <w:rsid w:val="008C7F08"/>
    <w:rsid w:val="008D031E"/>
    <w:rsid w:val="008D0799"/>
    <w:rsid w:val="008D08D0"/>
    <w:rsid w:val="008D11DC"/>
    <w:rsid w:val="008D12D0"/>
    <w:rsid w:val="008D1373"/>
    <w:rsid w:val="008D1927"/>
    <w:rsid w:val="008D1D87"/>
    <w:rsid w:val="008D31E1"/>
    <w:rsid w:val="008D3ECE"/>
    <w:rsid w:val="008D619C"/>
    <w:rsid w:val="008D647C"/>
    <w:rsid w:val="008D6C34"/>
    <w:rsid w:val="008D70D3"/>
    <w:rsid w:val="008D766D"/>
    <w:rsid w:val="008E02E2"/>
    <w:rsid w:val="008E1695"/>
    <w:rsid w:val="008E207C"/>
    <w:rsid w:val="008E2CB1"/>
    <w:rsid w:val="008E2D22"/>
    <w:rsid w:val="008E3E29"/>
    <w:rsid w:val="008E46BD"/>
    <w:rsid w:val="008E4D09"/>
    <w:rsid w:val="008E52E3"/>
    <w:rsid w:val="008E55A3"/>
    <w:rsid w:val="008E5683"/>
    <w:rsid w:val="008E65F2"/>
    <w:rsid w:val="008E68F0"/>
    <w:rsid w:val="008E7958"/>
    <w:rsid w:val="008E7C0F"/>
    <w:rsid w:val="008F00A1"/>
    <w:rsid w:val="008F140D"/>
    <w:rsid w:val="008F365F"/>
    <w:rsid w:val="008F3B9D"/>
    <w:rsid w:val="008F48C6"/>
    <w:rsid w:val="008F6E07"/>
    <w:rsid w:val="009003E1"/>
    <w:rsid w:val="00900E48"/>
    <w:rsid w:val="00901631"/>
    <w:rsid w:val="0090194E"/>
    <w:rsid w:val="00902020"/>
    <w:rsid w:val="0090314F"/>
    <w:rsid w:val="0090342D"/>
    <w:rsid w:val="009041E4"/>
    <w:rsid w:val="00906376"/>
    <w:rsid w:val="00906CFD"/>
    <w:rsid w:val="00906D38"/>
    <w:rsid w:val="00906D79"/>
    <w:rsid w:val="009072B2"/>
    <w:rsid w:val="0090757C"/>
    <w:rsid w:val="00907766"/>
    <w:rsid w:val="0090791D"/>
    <w:rsid w:val="00907982"/>
    <w:rsid w:val="0091054F"/>
    <w:rsid w:val="00911087"/>
    <w:rsid w:val="00912181"/>
    <w:rsid w:val="009129EC"/>
    <w:rsid w:val="00912EA9"/>
    <w:rsid w:val="0091315D"/>
    <w:rsid w:val="00914A8C"/>
    <w:rsid w:val="00914B5A"/>
    <w:rsid w:val="00914E22"/>
    <w:rsid w:val="0091509F"/>
    <w:rsid w:val="00915BD8"/>
    <w:rsid w:val="00916E89"/>
    <w:rsid w:val="00916EB1"/>
    <w:rsid w:val="00920703"/>
    <w:rsid w:val="0092071C"/>
    <w:rsid w:val="0092077E"/>
    <w:rsid w:val="00920CE2"/>
    <w:rsid w:val="009212AD"/>
    <w:rsid w:val="00922720"/>
    <w:rsid w:val="00922D22"/>
    <w:rsid w:val="00923353"/>
    <w:rsid w:val="009235E5"/>
    <w:rsid w:val="00924C9D"/>
    <w:rsid w:val="00925232"/>
    <w:rsid w:val="00925820"/>
    <w:rsid w:val="009264AC"/>
    <w:rsid w:val="0093023D"/>
    <w:rsid w:val="0093037B"/>
    <w:rsid w:val="009304DD"/>
    <w:rsid w:val="00930702"/>
    <w:rsid w:val="00930708"/>
    <w:rsid w:val="009308F9"/>
    <w:rsid w:val="00931473"/>
    <w:rsid w:val="00931BE6"/>
    <w:rsid w:val="009328BF"/>
    <w:rsid w:val="00932E21"/>
    <w:rsid w:val="00933106"/>
    <w:rsid w:val="00933E23"/>
    <w:rsid w:val="00935789"/>
    <w:rsid w:val="009376E7"/>
    <w:rsid w:val="00937743"/>
    <w:rsid w:val="00941826"/>
    <w:rsid w:val="00941931"/>
    <w:rsid w:val="00941AE6"/>
    <w:rsid w:val="00942A73"/>
    <w:rsid w:val="00942ED9"/>
    <w:rsid w:val="009431B7"/>
    <w:rsid w:val="00943DE4"/>
    <w:rsid w:val="009444BC"/>
    <w:rsid w:val="00944775"/>
    <w:rsid w:val="00944862"/>
    <w:rsid w:val="00944BDF"/>
    <w:rsid w:val="00944D41"/>
    <w:rsid w:val="00944ED2"/>
    <w:rsid w:val="00946643"/>
    <w:rsid w:val="00947F4E"/>
    <w:rsid w:val="00950515"/>
    <w:rsid w:val="009505BC"/>
    <w:rsid w:val="00950758"/>
    <w:rsid w:val="00950AAA"/>
    <w:rsid w:val="00950B32"/>
    <w:rsid w:val="00951BC2"/>
    <w:rsid w:val="00952A2E"/>
    <w:rsid w:val="009538EB"/>
    <w:rsid w:val="00953A89"/>
    <w:rsid w:val="00953E8C"/>
    <w:rsid w:val="00954300"/>
    <w:rsid w:val="0095471E"/>
    <w:rsid w:val="00954CDA"/>
    <w:rsid w:val="009554B5"/>
    <w:rsid w:val="00957270"/>
    <w:rsid w:val="00960AE3"/>
    <w:rsid w:val="00960C6A"/>
    <w:rsid w:val="00961B3B"/>
    <w:rsid w:val="00961FD0"/>
    <w:rsid w:val="0096289D"/>
    <w:rsid w:val="00963355"/>
    <w:rsid w:val="009634BD"/>
    <w:rsid w:val="00963C45"/>
    <w:rsid w:val="009642E9"/>
    <w:rsid w:val="00964D39"/>
    <w:rsid w:val="00965287"/>
    <w:rsid w:val="00966820"/>
    <w:rsid w:val="00966F45"/>
    <w:rsid w:val="00970035"/>
    <w:rsid w:val="0097265C"/>
    <w:rsid w:val="00972A9B"/>
    <w:rsid w:val="00972EF6"/>
    <w:rsid w:val="00974AC0"/>
    <w:rsid w:val="00974D89"/>
    <w:rsid w:val="0097543D"/>
    <w:rsid w:val="009757FF"/>
    <w:rsid w:val="00975A9A"/>
    <w:rsid w:val="009801EE"/>
    <w:rsid w:val="0098170F"/>
    <w:rsid w:val="009817E0"/>
    <w:rsid w:val="00981BFA"/>
    <w:rsid w:val="0098277D"/>
    <w:rsid w:val="00982EC5"/>
    <w:rsid w:val="009833E9"/>
    <w:rsid w:val="0098403A"/>
    <w:rsid w:val="0098465F"/>
    <w:rsid w:val="00984932"/>
    <w:rsid w:val="00984A8A"/>
    <w:rsid w:val="00985A48"/>
    <w:rsid w:val="009864FA"/>
    <w:rsid w:val="00986ED2"/>
    <w:rsid w:val="009871D6"/>
    <w:rsid w:val="00987237"/>
    <w:rsid w:val="00987B5F"/>
    <w:rsid w:val="00990499"/>
    <w:rsid w:val="009907CB"/>
    <w:rsid w:val="00991057"/>
    <w:rsid w:val="009912C7"/>
    <w:rsid w:val="009913F7"/>
    <w:rsid w:val="00992457"/>
    <w:rsid w:val="00992C11"/>
    <w:rsid w:val="0099367A"/>
    <w:rsid w:val="00993973"/>
    <w:rsid w:val="0099502E"/>
    <w:rsid w:val="009967EA"/>
    <w:rsid w:val="00997099"/>
    <w:rsid w:val="009972A8"/>
    <w:rsid w:val="009975B8"/>
    <w:rsid w:val="0099796C"/>
    <w:rsid w:val="009A0952"/>
    <w:rsid w:val="009A0F3A"/>
    <w:rsid w:val="009A1965"/>
    <w:rsid w:val="009A27C8"/>
    <w:rsid w:val="009A2C9E"/>
    <w:rsid w:val="009A363E"/>
    <w:rsid w:val="009A37ED"/>
    <w:rsid w:val="009A5B86"/>
    <w:rsid w:val="009A5EE2"/>
    <w:rsid w:val="009A60B3"/>
    <w:rsid w:val="009A6D10"/>
    <w:rsid w:val="009A6FF1"/>
    <w:rsid w:val="009A75C0"/>
    <w:rsid w:val="009A782E"/>
    <w:rsid w:val="009B03C4"/>
    <w:rsid w:val="009B0EEF"/>
    <w:rsid w:val="009B1E54"/>
    <w:rsid w:val="009B2209"/>
    <w:rsid w:val="009B2686"/>
    <w:rsid w:val="009B2715"/>
    <w:rsid w:val="009B29F6"/>
    <w:rsid w:val="009B3862"/>
    <w:rsid w:val="009B4B53"/>
    <w:rsid w:val="009B4FCB"/>
    <w:rsid w:val="009B54B0"/>
    <w:rsid w:val="009B6926"/>
    <w:rsid w:val="009B7297"/>
    <w:rsid w:val="009B72D9"/>
    <w:rsid w:val="009C01D6"/>
    <w:rsid w:val="009C09C7"/>
    <w:rsid w:val="009C0E2E"/>
    <w:rsid w:val="009C1CC4"/>
    <w:rsid w:val="009C215A"/>
    <w:rsid w:val="009C314B"/>
    <w:rsid w:val="009C3FAD"/>
    <w:rsid w:val="009C4262"/>
    <w:rsid w:val="009C4B3F"/>
    <w:rsid w:val="009C4BF7"/>
    <w:rsid w:val="009C4F79"/>
    <w:rsid w:val="009C6FDE"/>
    <w:rsid w:val="009D1732"/>
    <w:rsid w:val="009D2251"/>
    <w:rsid w:val="009D303C"/>
    <w:rsid w:val="009D3495"/>
    <w:rsid w:val="009D3FCD"/>
    <w:rsid w:val="009D54A3"/>
    <w:rsid w:val="009D5848"/>
    <w:rsid w:val="009D6370"/>
    <w:rsid w:val="009D7196"/>
    <w:rsid w:val="009E015E"/>
    <w:rsid w:val="009E04EF"/>
    <w:rsid w:val="009E09CC"/>
    <w:rsid w:val="009E196E"/>
    <w:rsid w:val="009E197F"/>
    <w:rsid w:val="009E42A5"/>
    <w:rsid w:val="009E4B52"/>
    <w:rsid w:val="009E51D9"/>
    <w:rsid w:val="009E6663"/>
    <w:rsid w:val="009E67A8"/>
    <w:rsid w:val="009E6E55"/>
    <w:rsid w:val="009E7510"/>
    <w:rsid w:val="009E79C1"/>
    <w:rsid w:val="009E7E32"/>
    <w:rsid w:val="009F087B"/>
    <w:rsid w:val="009F250B"/>
    <w:rsid w:val="009F2A38"/>
    <w:rsid w:val="009F2E75"/>
    <w:rsid w:val="009F40D9"/>
    <w:rsid w:val="009F42CE"/>
    <w:rsid w:val="009F4512"/>
    <w:rsid w:val="009F49CB"/>
    <w:rsid w:val="009F5496"/>
    <w:rsid w:val="009F5C41"/>
    <w:rsid w:val="009F65E7"/>
    <w:rsid w:val="009F68E4"/>
    <w:rsid w:val="009F7F9F"/>
    <w:rsid w:val="00A0062B"/>
    <w:rsid w:val="00A0062E"/>
    <w:rsid w:val="00A00CBB"/>
    <w:rsid w:val="00A01686"/>
    <w:rsid w:val="00A01734"/>
    <w:rsid w:val="00A02298"/>
    <w:rsid w:val="00A02A25"/>
    <w:rsid w:val="00A02AEE"/>
    <w:rsid w:val="00A03409"/>
    <w:rsid w:val="00A041BF"/>
    <w:rsid w:val="00A04C2D"/>
    <w:rsid w:val="00A05568"/>
    <w:rsid w:val="00A05A82"/>
    <w:rsid w:val="00A0651E"/>
    <w:rsid w:val="00A07C32"/>
    <w:rsid w:val="00A10CB0"/>
    <w:rsid w:val="00A10F69"/>
    <w:rsid w:val="00A1109D"/>
    <w:rsid w:val="00A110B8"/>
    <w:rsid w:val="00A11567"/>
    <w:rsid w:val="00A11D3D"/>
    <w:rsid w:val="00A11F01"/>
    <w:rsid w:val="00A12683"/>
    <w:rsid w:val="00A126B4"/>
    <w:rsid w:val="00A12ABA"/>
    <w:rsid w:val="00A13866"/>
    <w:rsid w:val="00A13991"/>
    <w:rsid w:val="00A14995"/>
    <w:rsid w:val="00A14BE2"/>
    <w:rsid w:val="00A14E4D"/>
    <w:rsid w:val="00A1591A"/>
    <w:rsid w:val="00A15DC2"/>
    <w:rsid w:val="00A162C7"/>
    <w:rsid w:val="00A165FB"/>
    <w:rsid w:val="00A16632"/>
    <w:rsid w:val="00A16A77"/>
    <w:rsid w:val="00A203EF"/>
    <w:rsid w:val="00A2215A"/>
    <w:rsid w:val="00A226AC"/>
    <w:rsid w:val="00A229D8"/>
    <w:rsid w:val="00A23C36"/>
    <w:rsid w:val="00A24B69"/>
    <w:rsid w:val="00A266C3"/>
    <w:rsid w:val="00A2688F"/>
    <w:rsid w:val="00A26A2E"/>
    <w:rsid w:val="00A2719C"/>
    <w:rsid w:val="00A27F51"/>
    <w:rsid w:val="00A3020A"/>
    <w:rsid w:val="00A306F6"/>
    <w:rsid w:val="00A307BD"/>
    <w:rsid w:val="00A311F4"/>
    <w:rsid w:val="00A3123C"/>
    <w:rsid w:val="00A31E38"/>
    <w:rsid w:val="00A3262F"/>
    <w:rsid w:val="00A32825"/>
    <w:rsid w:val="00A32944"/>
    <w:rsid w:val="00A32B24"/>
    <w:rsid w:val="00A3336A"/>
    <w:rsid w:val="00A33A80"/>
    <w:rsid w:val="00A33D83"/>
    <w:rsid w:val="00A340DE"/>
    <w:rsid w:val="00A340E7"/>
    <w:rsid w:val="00A34216"/>
    <w:rsid w:val="00A34DCB"/>
    <w:rsid w:val="00A35F64"/>
    <w:rsid w:val="00A378C6"/>
    <w:rsid w:val="00A37A87"/>
    <w:rsid w:val="00A37F7F"/>
    <w:rsid w:val="00A37FB2"/>
    <w:rsid w:val="00A41ABF"/>
    <w:rsid w:val="00A420C4"/>
    <w:rsid w:val="00A45766"/>
    <w:rsid w:val="00A45AAD"/>
    <w:rsid w:val="00A4695C"/>
    <w:rsid w:val="00A46B94"/>
    <w:rsid w:val="00A4712E"/>
    <w:rsid w:val="00A47212"/>
    <w:rsid w:val="00A47F78"/>
    <w:rsid w:val="00A507D6"/>
    <w:rsid w:val="00A50938"/>
    <w:rsid w:val="00A50A0C"/>
    <w:rsid w:val="00A51497"/>
    <w:rsid w:val="00A53453"/>
    <w:rsid w:val="00A535F4"/>
    <w:rsid w:val="00A53DC6"/>
    <w:rsid w:val="00A540C6"/>
    <w:rsid w:val="00A555D9"/>
    <w:rsid w:val="00A56ABF"/>
    <w:rsid w:val="00A572D5"/>
    <w:rsid w:val="00A60819"/>
    <w:rsid w:val="00A637FA"/>
    <w:rsid w:val="00A6397F"/>
    <w:rsid w:val="00A662D4"/>
    <w:rsid w:val="00A662D9"/>
    <w:rsid w:val="00A70773"/>
    <w:rsid w:val="00A70C4D"/>
    <w:rsid w:val="00A712F8"/>
    <w:rsid w:val="00A72467"/>
    <w:rsid w:val="00A7351D"/>
    <w:rsid w:val="00A73694"/>
    <w:rsid w:val="00A73736"/>
    <w:rsid w:val="00A7465D"/>
    <w:rsid w:val="00A748D7"/>
    <w:rsid w:val="00A7527C"/>
    <w:rsid w:val="00A75C39"/>
    <w:rsid w:val="00A76121"/>
    <w:rsid w:val="00A770DB"/>
    <w:rsid w:val="00A81739"/>
    <w:rsid w:val="00A82C35"/>
    <w:rsid w:val="00A832F3"/>
    <w:rsid w:val="00A85817"/>
    <w:rsid w:val="00A86487"/>
    <w:rsid w:val="00A87E31"/>
    <w:rsid w:val="00A90499"/>
    <w:rsid w:val="00A912A3"/>
    <w:rsid w:val="00A9317A"/>
    <w:rsid w:val="00A95893"/>
    <w:rsid w:val="00A95BF7"/>
    <w:rsid w:val="00A95D5B"/>
    <w:rsid w:val="00A96B28"/>
    <w:rsid w:val="00A972C5"/>
    <w:rsid w:val="00A97CF1"/>
    <w:rsid w:val="00AA07A2"/>
    <w:rsid w:val="00AA0A8A"/>
    <w:rsid w:val="00AA0FF6"/>
    <w:rsid w:val="00AA11A5"/>
    <w:rsid w:val="00AA2C91"/>
    <w:rsid w:val="00AA3461"/>
    <w:rsid w:val="00AA37C7"/>
    <w:rsid w:val="00AA4963"/>
    <w:rsid w:val="00AA4F4B"/>
    <w:rsid w:val="00AA5032"/>
    <w:rsid w:val="00AA62F4"/>
    <w:rsid w:val="00AA64AD"/>
    <w:rsid w:val="00AA6AAC"/>
    <w:rsid w:val="00AB0D30"/>
    <w:rsid w:val="00AB1753"/>
    <w:rsid w:val="00AB18C5"/>
    <w:rsid w:val="00AB1EB2"/>
    <w:rsid w:val="00AB30CA"/>
    <w:rsid w:val="00AB3C10"/>
    <w:rsid w:val="00AB4536"/>
    <w:rsid w:val="00AB6722"/>
    <w:rsid w:val="00AB6D0E"/>
    <w:rsid w:val="00AB721C"/>
    <w:rsid w:val="00AB7D3E"/>
    <w:rsid w:val="00AC1797"/>
    <w:rsid w:val="00AC1962"/>
    <w:rsid w:val="00AC21A7"/>
    <w:rsid w:val="00AC2855"/>
    <w:rsid w:val="00AC2B5B"/>
    <w:rsid w:val="00AC4B3B"/>
    <w:rsid w:val="00AC60C8"/>
    <w:rsid w:val="00AC6A79"/>
    <w:rsid w:val="00AC704A"/>
    <w:rsid w:val="00AD0026"/>
    <w:rsid w:val="00AD0A0C"/>
    <w:rsid w:val="00AD1323"/>
    <w:rsid w:val="00AD22B2"/>
    <w:rsid w:val="00AD22C8"/>
    <w:rsid w:val="00AD2C65"/>
    <w:rsid w:val="00AD408C"/>
    <w:rsid w:val="00AD4363"/>
    <w:rsid w:val="00AD4A5D"/>
    <w:rsid w:val="00AD6265"/>
    <w:rsid w:val="00AD644D"/>
    <w:rsid w:val="00AD7EFE"/>
    <w:rsid w:val="00AE1708"/>
    <w:rsid w:val="00AE180C"/>
    <w:rsid w:val="00AE183F"/>
    <w:rsid w:val="00AE1BA4"/>
    <w:rsid w:val="00AE1D52"/>
    <w:rsid w:val="00AE392B"/>
    <w:rsid w:val="00AE3EE5"/>
    <w:rsid w:val="00AE4A10"/>
    <w:rsid w:val="00AE4F4B"/>
    <w:rsid w:val="00AE50B9"/>
    <w:rsid w:val="00AE5805"/>
    <w:rsid w:val="00AE620D"/>
    <w:rsid w:val="00AE63A4"/>
    <w:rsid w:val="00AE6407"/>
    <w:rsid w:val="00AE7031"/>
    <w:rsid w:val="00AE7627"/>
    <w:rsid w:val="00AF1C31"/>
    <w:rsid w:val="00AF1E77"/>
    <w:rsid w:val="00AF2124"/>
    <w:rsid w:val="00AF2845"/>
    <w:rsid w:val="00AF2DC7"/>
    <w:rsid w:val="00AF3D99"/>
    <w:rsid w:val="00AF4AE3"/>
    <w:rsid w:val="00AF4C9F"/>
    <w:rsid w:val="00AF4F58"/>
    <w:rsid w:val="00AF5110"/>
    <w:rsid w:val="00AF5B76"/>
    <w:rsid w:val="00AF60F5"/>
    <w:rsid w:val="00AF6D73"/>
    <w:rsid w:val="00B00711"/>
    <w:rsid w:val="00B01998"/>
    <w:rsid w:val="00B01A81"/>
    <w:rsid w:val="00B021B5"/>
    <w:rsid w:val="00B02813"/>
    <w:rsid w:val="00B029DA"/>
    <w:rsid w:val="00B03657"/>
    <w:rsid w:val="00B0384D"/>
    <w:rsid w:val="00B0572C"/>
    <w:rsid w:val="00B07529"/>
    <w:rsid w:val="00B11C0C"/>
    <w:rsid w:val="00B11F96"/>
    <w:rsid w:val="00B12495"/>
    <w:rsid w:val="00B129FC"/>
    <w:rsid w:val="00B12C3B"/>
    <w:rsid w:val="00B134A7"/>
    <w:rsid w:val="00B14ACF"/>
    <w:rsid w:val="00B15215"/>
    <w:rsid w:val="00B1577F"/>
    <w:rsid w:val="00B1675B"/>
    <w:rsid w:val="00B16B1E"/>
    <w:rsid w:val="00B16DF5"/>
    <w:rsid w:val="00B16FCF"/>
    <w:rsid w:val="00B17AC7"/>
    <w:rsid w:val="00B2016F"/>
    <w:rsid w:val="00B203CF"/>
    <w:rsid w:val="00B20482"/>
    <w:rsid w:val="00B20E4B"/>
    <w:rsid w:val="00B2166F"/>
    <w:rsid w:val="00B21A56"/>
    <w:rsid w:val="00B21D08"/>
    <w:rsid w:val="00B21F25"/>
    <w:rsid w:val="00B22AD3"/>
    <w:rsid w:val="00B238DE"/>
    <w:rsid w:val="00B23EEC"/>
    <w:rsid w:val="00B23F03"/>
    <w:rsid w:val="00B256D3"/>
    <w:rsid w:val="00B26826"/>
    <w:rsid w:val="00B26C78"/>
    <w:rsid w:val="00B2763A"/>
    <w:rsid w:val="00B30533"/>
    <w:rsid w:val="00B3104F"/>
    <w:rsid w:val="00B3150E"/>
    <w:rsid w:val="00B3166A"/>
    <w:rsid w:val="00B32051"/>
    <w:rsid w:val="00B32B15"/>
    <w:rsid w:val="00B34766"/>
    <w:rsid w:val="00B35C31"/>
    <w:rsid w:val="00B35F16"/>
    <w:rsid w:val="00B36489"/>
    <w:rsid w:val="00B369B0"/>
    <w:rsid w:val="00B378C1"/>
    <w:rsid w:val="00B37D4B"/>
    <w:rsid w:val="00B40398"/>
    <w:rsid w:val="00B4058D"/>
    <w:rsid w:val="00B410CB"/>
    <w:rsid w:val="00B439F8"/>
    <w:rsid w:val="00B43E7A"/>
    <w:rsid w:val="00B44BE9"/>
    <w:rsid w:val="00B46139"/>
    <w:rsid w:val="00B46360"/>
    <w:rsid w:val="00B46592"/>
    <w:rsid w:val="00B46955"/>
    <w:rsid w:val="00B51B02"/>
    <w:rsid w:val="00B51DB0"/>
    <w:rsid w:val="00B520A0"/>
    <w:rsid w:val="00B5267D"/>
    <w:rsid w:val="00B52E4F"/>
    <w:rsid w:val="00B533A0"/>
    <w:rsid w:val="00B53471"/>
    <w:rsid w:val="00B53A56"/>
    <w:rsid w:val="00B54B17"/>
    <w:rsid w:val="00B54ED2"/>
    <w:rsid w:val="00B55620"/>
    <w:rsid w:val="00B55FBA"/>
    <w:rsid w:val="00B570F5"/>
    <w:rsid w:val="00B5724F"/>
    <w:rsid w:val="00B57EE3"/>
    <w:rsid w:val="00B60181"/>
    <w:rsid w:val="00B617E4"/>
    <w:rsid w:val="00B622AA"/>
    <w:rsid w:val="00B62FBB"/>
    <w:rsid w:val="00B6310B"/>
    <w:rsid w:val="00B639AE"/>
    <w:rsid w:val="00B63D03"/>
    <w:rsid w:val="00B642FA"/>
    <w:rsid w:val="00B66111"/>
    <w:rsid w:val="00B66C23"/>
    <w:rsid w:val="00B67A8E"/>
    <w:rsid w:val="00B67E5E"/>
    <w:rsid w:val="00B70AAA"/>
    <w:rsid w:val="00B71A13"/>
    <w:rsid w:val="00B72114"/>
    <w:rsid w:val="00B727AB"/>
    <w:rsid w:val="00B7438A"/>
    <w:rsid w:val="00B74431"/>
    <w:rsid w:val="00B744C8"/>
    <w:rsid w:val="00B74709"/>
    <w:rsid w:val="00B76860"/>
    <w:rsid w:val="00B76DFA"/>
    <w:rsid w:val="00B8048D"/>
    <w:rsid w:val="00B804FE"/>
    <w:rsid w:val="00B81082"/>
    <w:rsid w:val="00B81270"/>
    <w:rsid w:val="00B816B6"/>
    <w:rsid w:val="00B81C0C"/>
    <w:rsid w:val="00B820AC"/>
    <w:rsid w:val="00B827A9"/>
    <w:rsid w:val="00B828A1"/>
    <w:rsid w:val="00B82E31"/>
    <w:rsid w:val="00B83291"/>
    <w:rsid w:val="00B8396E"/>
    <w:rsid w:val="00B84574"/>
    <w:rsid w:val="00B84E5D"/>
    <w:rsid w:val="00B84EEC"/>
    <w:rsid w:val="00B8537C"/>
    <w:rsid w:val="00B85BA8"/>
    <w:rsid w:val="00B85E20"/>
    <w:rsid w:val="00B869E4"/>
    <w:rsid w:val="00B87505"/>
    <w:rsid w:val="00B87FE2"/>
    <w:rsid w:val="00B90F53"/>
    <w:rsid w:val="00B912FA"/>
    <w:rsid w:val="00B91E74"/>
    <w:rsid w:val="00B92C89"/>
    <w:rsid w:val="00B93182"/>
    <w:rsid w:val="00B93DCF"/>
    <w:rsid w:val="00B9420C"/>
    <w:rsid w:val="00B945FC"/>
    <w:rsid w:val="00B953F8"/>
    <w:rsid w:val="00B959C5"/>
    <w:rsid w:val="00B95B2B"/>
    <w:rsid w:val="00BA24D7"/>
    <w:rsid w:val="00BA2BDC"/>
    <w:rsid w:val="00BA2C7D"/>
    <w:rsid w:val="00BA31BC"/>
    <w:rsid w:val="00BA48CC"/>
    <w:rsid w:val="00BA5C40"/>
    <w:rsid w:val="00BA6DF4"/>
    <w:rsid w:val="00BA7762"/>
    <w:rsid w:val="00BA7A94"/>
    <w:rsid w:val="00BB009B"/>
    <w:rsid w:val="00BB0143"/>
    <w:rsid w:val="00BB140B"/>
    <w:rsid w:val="00BB2320"/>
    <w:rsid w:val="00BB3C1C"/>
    <w:rsid w:val="00BB3E0B"/>
    <w:rsid w:val="00BB3E72"/>
    <w:rsid w:val="00BB4EF1"/>
    <w:rsid w:val="00BB5681"/>
    <w:rsid w:val="00BB58DC"/>
    <w:rsid w:val="00BB5EEF"/>
    <w:rsid w:val="00BB774F"/>
    <w:rsid w:val="00BB79D6"/>
    <w:rsid w:val="00BB7A6D"/>
    <w:rsid w:val="00BC09B9"/>
    <w:rsid w:val="00BC0E45"/>
    <w:rsid w:val="00BC16B0"/>
    <w:rsid w:val="00BC2AF1"/>
    <w:rsid w:val="00BC2ED9"/>
    <w:rsid w:val="00BC4E24"/>
    <w:rsid w:val="00BC5719"/>
    <w:rsid w:val="00BC57A2"/>
    <w:rsid w:val="00BC67AE"/>
    <w:rsid w:val="00BC6B96"/>
    <w:rsid w:val="00BC7673"/>
    <w:rsid w:val="00BD06D2"/>
    <w:rsid w:val="00BD0776"/>
    <w:rsid w:val="00BD0846"/>
    <w:rsid w:val="00BD0B8A"/>
    <w:rsid w:val="00BD1717"/>
    <w:rsid w:val="00BD22A6"/>
    <w:rsid w:val="00BD262E"/>
    <w:rsid w:val="00BD2A67"/>
    <w:rsid w:val="00BD3395"/>
    <w:rsid w:val="00BD373C"/>
    <w:rsid w:val="00BD4E28"/>
    <w:rsid w:val="00BD5411"/>
    <w:rsid w:val="00BD5879"/>
    <w:rsid w:val="00BD658F"/>
    <w:rsid w:val="00BD65A8"/>
    <w:rsid w:val="00BD67A7"/>
    <w:rsid w:val="00BD6BBE"/>
    <w:rsid w:val="00BD750B"/>
    <w:rsid w:val="00BE0036"/>
    <w:rsid w:val="00BE0050"/>
    <w:rsid w:val="00BE020D"/>
    <w:rsid w:val="00BE0276"/>
    <w:rsid w:val="00BE02F1"/>
    <w:rsid w:val="00BE05B8"/>
    <w:rsid w:val="00BE0F7B"/>
    <w:rsid w:val="00BE101F"/>
    <w:rsid w:val="00BE1C95"/>
    <w:rsid w:val="00BE232E"/>
    <w:rsid w:val="00BE2C35"/>
    <w:rsid w:val="00BE2E0E"/>
    <w:rsid w:val="00BE2F03"/>
    <w:rsid w:val="00BE3144"/>
    <w:rsid w:val="00BE338D"/>
    <w:rsid w:val="00BE33DF"/>
    <w:rsid w:val="00BE3F2C"/>
    <w:rsid w:val="00BE5B8F"/>
    <w:rsid w:val="00BE746C"/>
    <w:rsid w:val="00BE7818"/>
    <w:rsid w:val="00BF0130"/>
    <w:rsid w:val="00BF01DA"/>
    <w:rsid w:val="00BF02A9"/>
    <w:rsid w:val="00BF092D"/>
    <w:rsid w:val="00BF2440"/>
    <w:rsid w:val="00BF27AF"/>
    <w:rsid w:val="00BF2FFC"/>
    <w:rsid w:val="00BF4D93"/>
    <w:rsid w:val="00BF5D29"/>
    <w:rsid w:val="00BF66B8"/>
    <w:rsid w:val="00C0020F"/>
    <w:rsid w:val="00C01839"/>
    <w:rsid w:val="00C02708"/>
    <w:rsid w:val="00C02B7C"/>
    <w:rsid w:val="00C0322A"/>
    <w:rsid w:val="00C03679"/>
    <w:rsid w:val="00C03ACE"/>
    <w:rsid w:val="00C03FB9"/>
    <w:rsid w:val="00C040D0"/>
    <w:rsid w:val="00C04642"/>
    <w:rsid w:val="00C04EC8"/>
    <w:rsid w:val="00C0513F"/>
    <w:rsid w:val="00C078B5"/>
    <w:rsid w:val="00C07B8F"/>
    <w:rsid w:val="00C10265"/>
    <w:rsid w:val="00C1053D"/>
    <w:rsid w:val="00C10F59"/>
    <w:rsid w:val="00C1109C"/>
    <w:rsid w:val="00C119DD"/>
    <w:rsid w:val="00C11AC0"/>
    <w:rsid w:val="00C13925"/>
    <w:rsid w:val="00C139D8"/>
    <w:rsid w:val="00C13C1D"/>
    <w:rsid w:val="00C14A9F"/>
    <w:rsid w:val="00C15267"/>
    <w:rsid w:val="00C155F9"/>
    <w:rsid w:val="00C15DF8"/>
    <w:rsid w:val="00C1682E"/>
    <w:rsid w:val="00C168CF"/>
    <w:rsid w:val="00C1723B"/>
    <w:rsid w:val="00C173CB"/>
    <w:rsid w:val="00C17B39"/>
    <w:rsid w:val="00C21AEA"/>
    <w:rsid w:val="00C2264B"/>
    <w:rsid w:val="00C228E9"/>
    <w:rsid w:val="00C22961"/>
    <w:rsid w:val="00C242A0"/>
    <w:rsid w:val="00C24B33"/>
    <w:rsid w:val="00C24F2B"/>
    <w:rsid w:val="00C24F91"/>
    <w:rsid w:val="00C25813"/>
    <w:rsid w:val="00C25BE1"/>
    <w:rsid w:val="00C27494"/>
    <w:rsid w:val="00C27865"/>
    <w:rsid w:val="00C27CBE"/>
    <w:rsid w:val="00C30694"/>
    <w:rsid w:val="00C30782"/>
    <w:rsid w:val="00C30E4C"/>
    <w:rsid w:val="00C3179E"/>
    <w:rsid w:val="00C327E9"/>
    <w:rsid w:val="00C32D41"/>
    <w:rsid w:val="00C32EF3"/>
    <w:rsid w:val="00C3376A"/>
    <w:rsid w:val="00C33C2E"/>
    <w:rsid w:val="00C33C54"/>
    <w:rsid w:val="00C34206"/>
    <w:rsid w:val="00C3437A"/>
    <w:rsid w:val="00C34B45"/>
    <w:rsid w:val="00C354CB"/>
    <w:rsid w:val="00C36323"/>
    <w:rsid w:val="00C36F08"/>
    <w:rsid w:val="00C36F58"/>
    <w:rsid w:val="00C37517"/>
    <w:rsid w:val="00C379BD"/>
    <w:rsid w:val="00C401EB"/>
    <w:rsid w:val="00C40B5F"/>
    <w:rsid w:val="00C4112D"/>
    <w:rsid w:val="00C41CE2"/>
    <w:rsid w:val="00C423E5"/>
    <w:rsid w:val="00C42880"/>
    <w:rsid w:val="00C43861"/>
    <w:rsid w:val="00C43BD3"/>
    <w:rsid w:val="00C43CB0"/>
    <w:rsid w:val="00C4424A"/>
    <w:rsid w:val="00C44965"/>
    <w:rsid w:val="00C44C16"/>
    <w:rsid w:val="00C455AD"/>
    <w:rsid w:val="00C465B8"/>
    <w:rsid w:val="00C47E0C"/>
    <w:rsid w:val="00C501A3"/>
    <w:rsid w:val="00C501C5"/>
    <w:rsid w:val="00C50BAA"/>
    <w:rsid w:val="00C513D2"/>
    <w:rsid w:val="00C5179F"/>
    <w:rsid w:val="00C51A8B"/>
    <w:rsid w:val="00C5206B"/>
    <w:rsid w:val="00C522A0"/>
    <w:rsid w:val="00C52DBC"/>
    <w:rsid w:val="00C52F20"/>
    <w:rsid w:val="00C5333B"/>
    <w:rsid w:val="00C55D6E"/>
    <w:rsid w:val="00C5679B"/>
    <w:rsid w:val="00C569EA"/>
    <w:rsid w:val="00C57BCA"/>
    <w:rsid w:val="00C60785"/>
    <w:rsid w:val="00C619DD"/>
    <w:rsid w:val="00C62ADB"/>
    <w:rsid w:val="00C62FD9"/>
    <w:rsid w:val="00C63693"/>
    <w:rsid w:val="00C639C6"/>
    <w:rsid w:val="00C64049"/>
    <w:rsid w:val="00C64D20"/>
    <w:rsid w:val="00C64DCC"/>
    <w:rsid w:val="00C65F21"/>
    <w:rsid w:val="00C66292"/>
    <w:rsid w:val="00C66327"/>
    <w:rsid w:val="00C6634B"/>
    <w:rsid w:val="00C6666D"/>
    <w:rsid w:val="00C667A7"/>
    <w:rsid w:val="00C672EE"/>
    <w:rsid w:val="00C7077E"/>
    <w:rsid w:val="00C731D4"/>
    <w:rsid w:val="00C7334A"/>
    <w:rsid w:val="00C7352C"/>
    <w:rsid w:val="00C735E5"/>
    <w:rsid w:val="00C74079"/>
    <w:rsid w:val="00C74715"/>
    <w:rsid w:val="00C7597F"/>
    <w:rsid w:val="00C76635"/>
    <w:rsid w:val="00C76681"/>
    <w:rsid w:val="00C77B11"/>
    <w:rsid w:val="00C77CB4"/>
    <w:rsid w:val="00C77F01"/>
    <w:rsid w:val="00C825B7"/>
    <w:rsid w:val="00C826D7"/>
    <w:rsid w:val="00C82B02"/>
    <w:rsid w:val="00C83446"/>
    <w:rsid w:val="00C83ADA"/>
    <w:rsid w:val="00C83D1C"/>
    <w:rsid w:val="00C83D45"/>
    <w:rsid w:val="00C84274"/>
    <w:rsid w:val="00C844C7"/>
    <w:rsid w:val="00C8452B"/>
    <w:rsid w:val="00C848D9"/>
    <w:rsid w:val="00C84903"/>
    <w:rsid w:val="00C84BE2"/>
    <w:rsid w:val="00C85C53"/>
    <w:rsid w:val="00C86808"/>
    <w:rsid w:val="00C871F9"/>
    <w:rsid w:val="00C902A7"/>
    <w:rsid w:val="00C90527"/>
    <w:rsid w:val="00C9117E"/>
    <w:rsid w:val="00C918AD"/>
    <w:rsid w:val="00C91F85"/>
    <w:rsid w:val="00C92937"/>
    <w:rsid w:val="00C92C98"/>
    <w:rsid w:val="00C93797"/>
    <w:rsid w:val="00C93887"/>
    <w:rsid w:val="00C939EB"/>
    <w:rsid w:val="00C942D8"/>
    <w:rsid w:val="00C9492E"/>
    <w:rsid w:val="00C94C6C"/>
    <w:rsid w:val="00C97980"/>
    <w:rsid w:val="00CA0C7E"/>
    <w:rsid w:val="00CA0E45"/>
    <w:rsid w:val="00CA13E1"/>
    <w:rsid w:val="00CA1708"/>
    <w:rsid w:val="00CA1888"/>
    <w:rsid w:val="00CA21C3"/>
    <w:rsid w:val="00CA3F83"/>
    <w:rsid w:val="00CA42EC"/>
    <w:rsid w:val="00CA5AB0"/>
    <w:rsid w:val="00CA68FE"/>
    <w:rsid w:val="00CA6D82"/>
    <w:rsid w:val="00CA7A69"/>
    <w:rsid w:val="00CB0EED"/>
    <w:rsid w:val="00CB1138"/>
    <w:rsid w:val="00CB13F8"/>
    <w:rsid w:val="00CB1F38"/>
    <w:rsid w:val="00CB1F69"/>
    <w:rsid w:val="00CB2C57"/>
    <w:rsid w:val="00CB34D6"/>
    <w:rsid w:val="00CB376C"/>
    <w:rsid w:val="00CB3D05"/>
    <w:rsid w:val="00CB47B7"/>
    <w:rsid w:val="00CB4863"/>
    <w:rsid w:val="00CB534B"/>
    <w:rsid w:val="00CB6DEE"/>
    <w:rsid w:val="00CB6EAB"/>
    <w:rsid w:val="00CB71E0"/>
    <w:rsid w:val="00CB7574"/>
    <w:rsid w:val="00CC04AC"/>
    <w:rsid w:val="00CC0592"/>
    <w:rsid w:val="00CC07CD"/>
    <w:rsid w:val="00CC082C"/>
    <w:rsid w:val="00CC10A9"/>
    <w:rsid w:val="00CC1BEC"/>
    <w:rsid w:val="00CC1D26"/>
    <w:rsid w:val="00CC1E72"/>
    <w:rsid w:val="00CC1FD8"/>
    <w:rsid w:val="00CC2F84"/>
    <w:rsid w:val="00CC3D0F"/>
    <w:rsid w:val="00CC5401"/>
    <w:rsid w:val="00CC576A"/>
    <w:rsid w:val="00CC5F43"/>
    <w:rsid w:val="00CC6144"/>
    <w:rsid w:val="00CC6E0C"/>
    <w:rsid w:val="00CC75B0"/>
    <w:rsid w:val="00CC76C0"/>
    <w:rsid w:val="00CC7CFF"/>
    <w:rsid w:val="00CC7F60"/>
    <w:rsid w:val="00CD026A"/>
    <w:rsid w:val="00CD03C9"/>
    <w:rsid w:val="00CD053A"/>
    <w:rsid w:val="00CD070E"/>
    <w:rsid w:val="00CD2676"/>
    <w:rsid w:val="00CD3A99"/>
    <w:rsid w:val="00CD3CD9"/>
    <w:rsid w:val="00CD3DAB"/>
    <w:rsid w:val="00CD4501"/>
    <w:rsid w:val="00CD5094"/>
    <w:rsid w:val="00CD582F"/>
    <w:rsid w:val="00CD5C0E"/>
    <w:rsid w:val="00CD651E"/>
    <w:rsid w:val="00CD71AC"/>
    <w:rsid w:val="00CD739B"/>
    <w:rsid w:val="00CD78EA"/>
    <w:rsid w:val="00CD7DA7"/>
    <w:rsid w:val="00CE02D3"/>
    <w:rsid w:val="00CE0B6C"/>
    <w:rsid w:val="00CE17B2"/>
    <w:rsid w:val="00CE1C8B"/>
    <w:rsid w:val="00CE5238"/>
    <w:rsid w:val="00CE5A1A"/>
    <w:rsid w:val="00CE5B49"/>
    <w:rsid w:val="00CE6989"/>
    <w:rsid w:val="00CE7042"/>
    <w:rsid w:val="00CE751C"/>
    <w:rsid w:val="00CF0974"/>
    <w:rsid w:val="00CF1778"/>
    <w:rsid w:val="00CF1F68"/>
    <w:rsid w:val="00CF2C3D"/>
    <w:rsid w:val="00CF4123"/>
    <w:rsid w:val="00CF4809"/>
    <w:rsid w:val="00CF4A89"/>
    <w:rsid w:val="00CF4D81"/>
    <w:rsid w:val="00CF568B"/>
    <w:rsid w:val="00CF5C90"/>
    <w:rsid w:val="00CF5D34"/>
    <w:rsid w:val="00CF6372"/>
    <w:rsid w:val="00CF732F"/>
    <w:rsid w:val="00D006E8"/>
    <w:rsid w:val="00D011B6"/>
    <w:rsid w:val="00D01D89"/>
    <w:rsid w:val="00D02B1B"/>
    <w:rsid w:val="00D04753"/>
    <w:rsid w:val="00D06027"/>
    <w:rsid w:val="00D060E3"/>
    <w:rsid w:val="00D0755E"/>
    <w:rsid w:val="00D10A74"/>
    <w:rsid w:val="00D11087"/>
    <w:rsid w:val="00D11088"/>
    <w:rsid w:val="00D11519"/>
    <w:rsid w:val="00D1271F"/>
    <w:rsid w:val="00D12896"/>
    <w:rsid w:val="00D143A0"/>
    <w:rsid w:val="00D15983"/>
    <w:rsid w:val="00D15D2C"/>
    <w:rsid w:val="00D15DBC"/>
    <w:rsid w:val="00D15DF7"/>
    <w:rsid w:val="00D20585"/>
    <w:rsid w:val="00D20AA9"/>
    <w:rsid w:val="00D21574"/>
    <w:rsid w:val="00D216A6"/>
    <w:rsid w:val="00D21AEA"/>
    <w:rsid w:val="00D22014"/>
    <w:rsid w:val="00D22874"/>
    <w:rsid w:val="00D2296D"/>
    <w:rsid w:val="00D22A9E"/>
    <w:rsid w:val="00D23327"/>
    <w:rsid w:val="00D23660"/>
    <w:rsid w:val="00D23CE5"/>
    <w:rsid w:val="00D23FE1"/>
    <w:rsid w:val="00D248AA"/>
    <w:rsid w:val="00D248D4"/>
    <w:rsid w:val="00D249A0"/>
    <w:rsid w:val="00D2634D"/>
    <w:rsid w:val="00D275EB"/>
    <w:rsid w:val="00D3091D"/>
    <w:rsid w:val="00D31145"/>
    <w:rsid w:val="00D31228"/>
    <w:rsid w:val="00D31C34"/>
    <w:rsid w:val="00D32AB3"/>
    <w:rsid w:val="00D33489"/>
    <w:rsid w:val="00D33B48"/>
    <w:rsid w:val="00D34162"/>
    <w:rsid w:val="00D34676"/>
    <w:rsid w:val="00D34AD9"/>
    <w:rsid w:val="00D3513E"/>
    <w:rsid w:val="00D35C6C"/>
    <w:rsid w:val="00D36051"/>
    <w:rsid w:val="00D364AB"/>
    <w:rsid w:val="00D36A96"/>
    <w:rsid w:val="00D37131"/>
    <w:rsid w:val="00D379DC"/>
    <w:rsid w:val="00D37C61"/>
    <w:rsid w:val="00D403C2"/>
    <w:rsid w:val="00D406E8"/>
    <w:rsid w:val="00D412B5"/>
    <w:rsid w:val="00D413AB"/>
    <w:rsid w:val="00D41C8D"/>
    <w:rsid w:val="00D42383"/>
    <w:rsid w:val="00D427BE"/>
    <w:rsid w:val="00D42907"/>
    <w:rsid w:val="00D438EF"/>
    <w:rsid w:val="00D43FCB"/>
    <w:rsid w:val="00D450DA"/>
    <w:rsid w:val="00D451D4"/>
    <w:rsid w:val="00D454C7"/>
    <w:rsid w:val="00D456A4"/>
    <w:rsid w:val="00D467B3"/>
    <w:rsid w:val="00D46F5B"/>
    <w:rsid w:val="00D4724A"/>
    <w:rsid w:val="00D4778A"/>
    <w:rsid w:val="00D477C3"/>
    <w:rsid w:val="00D516D7"/>
    <w:rsid w:val="00D517E7"/>
    <w:rsid w:val="00D524EC"/>
    <w:rsid w:val="00D52648"/>
    <w:rsid w:val="00D52A32"/>
    <w:rsid w:val="00D5317A"/>
    <w:rsid w:val="00D535C4"/>
    <w:rsid w:val="00D53A16"/>
    <w:rsid w:val="00D548CB"/>
    <w:rsid w:val="00D54C99"/>
    <w:rsid w:val="00D54DC0"/>
    <w:rsid w:val="00D560BD"/>
    <w:rsid w:val="00D56240"/>
    <w:rsid w:val="00D56E44"/>
    <w:rsid w:val="00D57C76"/>
    <w:rsid w:val="00D602DE"/>
    <w:rsid w:val="00D603A3"/>
    <w:rsid w:val="00D60CC4"/>
    <w:rsid w:val="00D615A4"/>
    <w:rsid w:val="00D61AB8"/>
    <w:rsid w:val="00D62747"/>
    <w:rsid w:val="00D6275A"/>
    <w:rsid w:val="00D63B98"/>
    <w:rsid w:val="00D647DB"/>
    <w:rsid w:val="00D64F35"/>
    <w:rsid w:val="00D65398"/>
    <w:rsid w:val="00D6560B"/>
    <w:rsid w:val="00D65F2E"/>
    <w:rsid w:val="00D66236"/>
    <w:rsid w:val="00D66737"/>
    <w:rsid w:val="00D66D5B"/>
    <w:rsid w:val="00D6754C"/>
    <w:rsid w:val="00D70315"/>
    <w:rsid w:val="00D70BD3"/>
    <w:rsid w:val="00D70E8E"/>
    <w:rsid w:val="00D71ED8"/>
    <w:rsid w:val="00D71FD5"/>
    <w:rsid w:val="00D72314"/>
    <w:rsid w:val="00D72494"/>
    <w:rsid w:val="00D72C03"/>
    <w:rsid w:val="00D72E28"/>
    <w:rsid w:val="00D72EF8"/>
    <w:rsid w:val="00D73CB2"/>
    <w:rsid w:val="00D74064"/>
    <w:rsid w:val="00D75714"/>
    <w:rsid w:val="00D75CA0"/>
    <w:rsid w:val="00D7612A"/>
    <w:rsid w:val="00D76396"/>
    <w:rsid w:val="00D76F6D"/>
    <w:rsid w:val="00D7753B"/>
    <w:rsid w:val="00D8135E"/>
    <w:rsid w:val="00D81EBB"/>
    <w:rsid w:val="00D82377"/>
    <w:rsid w:val="00D82852"/>
    <w:rsid w:val="00D83C97"/>
    <w:rsid w:val="00D840D2"/>
    <w:rsid w:val="00D84131"/>
    <w:rsid w:val="00D84B90"/>
    <w:rsid w:val="00D84EB7"/>
    <w:rsid w:val="00D85063"/>
    <w:rsid w:val="00D851A0"/>
    <w:rsid w:val="00D87BF2"/>
    <w:rsid w:val="00D909C1"/>
    <w:rsid w:val="00D91378"/>
    <w:rsid w:val="00D9152A"/>
    <w:rsid w:val="00D91832"/>
    <w:rsid w:val="00D91A08"/>
    <w:rsid w:val="00D91F93"/>
    <w:rsid w:val="00D92F0E"/>
    <w:rsid w:val="00D938B2"/>
    <w:rsid w:val="00D957B5"/>
    <w:rsid w:val="00D95A37"/>
    <w:rsid w:val="00D95E19"/>
    <w:rsid w:val="00D963DF"/>
    <w:rsid w:val="00D9648A"/>
    <w:rsid w:val="00D96C92"/>
    <w:rsid w:val="00D97423"/>
    <w:rsid w:val="00D97B3E"/>
    <w:rsid w:val="00D97D9B"/>
    <w:rsid w:val="00D97EB6"/>
    <w:rsid w:val="00DA005B"/>
    <w:rsid w:val="00DA09B1"/>
    <w:rsid w:val="00DA0A8F"/>
    <w:rsid w:val="00DA0D9A"/>
    <w:rsid w:val="00DA255F"/>
    <w:rsid w:val="00DA26D1"/>
    <w:rsid w:val="00DA42E3"/>
    <w:rsid w:val="00DA46F0"/>
    <w:rsid w:val="00DA725C"/>
    <w:rsid w:val="00DA792D"/>
    <w:rsid w:val="00DA7A8E"/>
    <w:rsid w:val="00DA7F4A"/>
    <w:rsid w:val="00DB00DC"/>
    <w:rsid w:val="00DB0C9C"/>
    <w:rsid w:val="00DB1215"/>
    <w:rsid w:val="00DB173F"/>
    <w:rsid w:val="00DB267A"/>
    <w:rsid w:val="00DB2A5F"/>
    <w:rsid w:val="00DB2CDF"/>
    <w:rsid w:val="00DB3B36"/>
    <w:rsid w:val="00DB3BCB"/>
    <w:rsid w:val="00DB4060"/>
    <w:rsid w:val="00DB4C0F"/>
    <w:rsid w:val="00DB4DA8"/>
    <w:rsid w:val="00DB5013"/>
    <w:rsid w:val="00DB56CE"/>
    <w:rsid w:val="00DB5CD8"/>
    <w:rsid w:val="00DB61B2"/>
    <w:rsid w:val="00DB6282"/>
    <w:rsid w:val="00DB6932"/>
    <w:rsid w:val="00DB6BD2"/>
    <w:rsid w:val="00DB6F07"/>
    <w:rsid w:val="00DC004D"/>
    <w:rsid w:val="00DC12CB"/>
    <w:rsid w:val="00DC147D"/>
    <w:rsid w:val="00DC23E3"/>
    <w:rsid w:val="00DC24B9"/>
    <w:rsid w:val="00DC32A1"/>
    <w:rsid w:val="00DC3674"/>
    <w:rsid w:val="00DC40AB"/>
    <w:rsid w:val="00DC4241"/>
    <w:rsid w:val="00DC47BA"/>
    <w:rsid w:val="00DC51DE"/>
    <w:rsid w:val="00DC5CA1"/>
    <w:rsid w:val="00DC5F4C"/>
    <w:rsid w:val="00DC612D"/>
    <w:rsid w:val="00DC6D0B"/>
    <w:rsid w:val="00DC7E50"/>
    <w:rsid w:val="00DC7FD0"/>
    <w:rsid w:val="00DD05E3"/>
    <w:rsid w:val="00DD072A"/>
    <w:rsid w:val="00DD0A4A"/>
    <w:rsid w:val="00DD1C04"/>
    <w:rsid w:val="00DD1FC8"/>
    <w:rsid w:val="00DD2B9D"/>
    <w:rsid w:val="00DD2EB3"/>
    <w:rsid w:val="00DD467E"/>
    <w:rsid w:val="00DD4A66"/>
    <w:rsid w:val="00DD6BA9"/>
    <w:rsid w:val="00DD6CD1"/>
    <w:rsid w:val="00DD705A"/>
    <w:rsid w:val="00DD74F4"/>
    <w:rsid w:val="00DD7675"/>
    <w:rsid w:val="00DD78EF"/>
    <w:rsid w:val="00DD7F3C"/>
    <w:rsid w:val="00DE001D"/>
    <w:rsid w:val="00DE34F7"/>
    <w:rsid w:val="00DE361B"/>
    <w:rsid w:val="00DE363A"/>
    <w:rsid w:val="00DE3C4F"/>
    <w:rsid w:val="00DE4839"/>
    <w:rsid w:val="00DE4CB6"/>
    <w:rsid w:val="00DE62DC"/>
    <w:rsid w:val="00DE7CF1"/>
    <w:rsid w:val="00DF0A67"/>
    <w:rsid w:val="00DF0FEF"/>
    <w:rsid w:val="00DF2552"/>
    <w:rsid w:val="00DF4267"/>
    <w:rsid w:val="00DF4ACC"/>
    <w:rsid w:val="00DF535B"/>
    <w:rsid w:val="00DF53B8"/>
    <w:rsid w:val="00DF57CF"/>
    <w:rsid w:val="00DF589D"/>
    <w:rsid w:val="00DF6678"/>
    <w:rsid w:val="00DF6D29"/>
    <w:rsid w:val="00DF71DA"/>
    <w:rsid w:val="00DF787E"/>
    <w:rsid w:val="00DF7951"/>
    <w:rsid w:val="00E00957"/>
    <w:rsid w:val="00E00CD1"/>
    <w:rsid w:val="00E01037"/>
    <w:rsid w:val="00E01819"/>
    <w:rsid w:val="00E019D8"/>
    <w:rsid w:val="00E0253F"/>
    <w:rsid w:val="00E025B9"/>
    <w:rsid w:val="00E03324"/>
    <w:rsid w:val="00E03419"/>
    <w:rsid w:val="00E0402C"/>
    <w:rsid w:val="00E04680"/>
    <w:rsid w:val="00E046EB"/>
    <w:rsid w:val="00E0473C"/>
    <w:rsid w:val="00E04C01"/>
    <w:rsid w:val="00E04DC5"/>
    <w:rsid w:val="00E056CA"/>
    <w:rsid w:val="00E06404"/>
    <w:rsid w:val="00E0798C"/>
    <w:rsid w:val="00E07B21"/>
    <w:rsid w:val="00E07E50"/>
    <w:rsid w:val="00E12C4A"/>
    <w:rsid w:val="00E12D12"/>
    <w:rsid w:val="00E12E3D"/>
    <w:rsid w:val="00E15014"/>
    <w:rsid w:val="00E153A6"/>
    <w:rsid w:val="00E15FDE"/>
    <w:rsid w:val="00E174A6"/>
    <w:rsid w:val="00E17605"/>
    <w:rsid w:val="00E20034"/>
    <w:rsid w:val="00E2104B"/>
    <w:rsid w:val="00E2241A"/>
    <w:rsid w:val="00E22B76"/>
    <w:rsid w:val="00E230D0"/>
    <w:rsid w:val="00E2341C"/>
    <w:rsid w:val="00E23B2A"/>
    <w:rsid w:val="00E23E6D"/>
    <w:rsid w:val="00E24539"/>
    <w:rsid w:val="00E2677A"/>
    <w:rsid w:val="00E302CC"/>
    <w:rsid w:val="00E30DB9"/>
    <w:rsid w:val="00E3156C"/>
    <w:rsid w:val="00E31BFC"/>
    <w:rsid w:val="00E32BAE"/>
    <w:rsid w:val="00E3307C"/>
    <w:rsid w:val="00E33A62"/>
    <w:rsid w:val="00E3459F"/>
    <w:rsid w:val="00E34825"/>
    <w:rsid w:val="00E35299"/>
    <w:rsid w:val="00E3531A"/>
    <w:rsid w:val="00E35A15"/>
    <w:rsid w:val="00E37673"/>
    <w:rsid w:val="00E40CF9"/>
    <w:rsid w:val="00E42411"/>
    <w:rsid w:val="00E4288F"/>
    <w:rsid w:val="00E42DE0"/>
    <w:rsid w:val="00E4302A"/>
    <w:rsid w:val="00E43A9F"/>
    <w:rsid w:val="00E44F75"/>
    <w:rsid w:val="00E45382"/>
    <w:rsid w:val="00E4581E"/>
    <w:rsid w:val="00E459DB"/>
    <w:rsid w:val="00E463F4"/>
    <w:rsid w:val="00E465B0"/>
    <w:rsid w:val="00E46E22"/>
    <w:rsid w:val="00E4791B"/>
    <w:rsid w:val="00E47D80"/>
    <w:rsid w:val="00E5021C"/>
    <w:rsid w:val="00E506F7"/>
    <w:rsid w:val="00E508D1"/>
    <w:rsid w:val="00E50B12"/>
    <w:rsid w:val="00E50DF7"/>
    <w:rsid w:val="00E51245"/>
    <w:rsid w:val="00E5262A"/>
    <w:rsid w:val="00E52EBA"/>
    <w:rsid w:val="00E5332E"/>
    <w:rsid w:val="00E547D0"/>
    <w:rsid w:val="00E555D5"/>
    <w:rsid w:val="00E555E0"/>
    <w:rsid w:val="00E567C0"/>
    <w:rsid w:val="00E57D96"/>
    <w:rsid w:val="00E60853"/>
    <w:rsid w:val="00E60AA8"/>
    <w:rsid w:val="00E61800"/>
    <w:rsid w:val="00E62878"/>
    <w:rsid w:val="00E62D81"/>
    <w:rsid w:val="00E632AD"/>
    <w:rsid w:val="00E655A1"/>
    <w:rsid w:val="00E66092"/>
    <w:rsid w:val="00E67723"/>
    <w:rsid w:val="00E67A36"/>
    <w:rsid w:val="00E67C59"/>
    <w:rsid w:val="00E7000B"/>
    <w:rsid w:val="00E701E9"/>
    <w:rsid w:val="00E71989"/>
    <w:rsid w:val="00E723C0"/>
    <w:rsid w:val="00E72895"/>
    <w:rsid w:val="00E72999"/>
    <w:rsid w:val="00E72C1F"/>
    <w:rsid w:val="00E733E7"/>
    <w:rsid w:val="00E74100"/>
    <w:rsid w:val="00E74792"/>
    <w:rsid w:val="00E747C4"/>
    <w:rsid w:val="00E75D8B"/>
    <w:rsid w:val="00E75DD1"/>
    <w:rsid w:val="00E76403"/>
    <w:rsid w:val="00E76DF8"/>
    <w:rsid w:val="00E773C2"/>
    <w:rsid w:val="00E80899"/>
    <w:rsid w:val="00E81BF4"/>
    <w:rsid w:val="00E81C9E"/>
    <w:rsid w:val="00E82344"/>
    <w:rsid w:val="00E831F0"/>
    <w:rsid w:val="00E83573"/>
    <w:rsid w:val="00E83659"/>
    <w:rsid w:val="00E83661"/>
    <w:rsid w:val="00E8397E"/>
    <w:rsid w:val="00E83F8E"/>
    <w:rsid w:val="00E8556A"/>
    <w:rsid w:val="00E85A34"/>
    <w:rsid w:val="00E86101"/>
    <w:rsid w:val="00E864A3"/>
    <w:rsid w:val="00E86F68"/>
    <w:rsid w:val="00E86F92"/>
    <w:rsid w:val="00E87882"/>
    <w:rsid w:val="00E901D5"/>
    <w:rsid w:val="00E902BA"/>
    <w:rsid w:val="00E90535"/>
    <w:rsid w:val="00E91185"/>
    <w:rsid w:val="00E914D2"/>
    <w:rsid w:val="00E91686"/>
    <w:rsid w:val="00E92A0A"/>
    <w:rsid w:val="00E96656"/>
    <w:rsid w:val="00E9749A"/>
    <w:rsid w:val="00E97A38"/>
    <w:rsid w:val="00E97A59"/>
    <w:rsid w:val="00EA0224"/>
    <w:rsid w:val="00EA0226"/>
    <w:rsid w:val="00EA09C2"/>
    <w:rsid w:val="00EA0FCA"/>
    <w:rsid w:val="00EA19AB"/>
    <w:rsid w:val="00EA1B3B"/>
    <w:rsid w:val="00EA2C62"/>
    <w:rsid w:val="00EA3205"/>
    <w:rsid w:val="00EA349E"/>
    <w:rsid w:val="00EA3C74"/>
    <w:rsid w:val="00EA48F4"/>
    <w:rsid w:val="00EA4C57"/>
    <w:rsid w:val="00EA5826"/>
    <w:rsid w:val="00EA5F0F"/>
    <w:rsid w:val="00EA60D0"/>
    <w:rsid w:val="00EA62FF"/>
    <w:rsid w:val="00EA694A"/>
    <w:rsid w:val="00EA6D14"/>
    <w:rsid w:val="00EA7AB1"/>
    <w:rsid w:val="00EB0364"/>
    <w:rsid w:val="00EB0EFA"/>
    <w:rsid w:val="00EB2F15"/>
    <w:rsid w:val="00EB2F31"/>
    <w:rsid w:val="00EB3DBD"/>
    <w:rsid w:val="00EB4143"/>
    <w:rsid w:val="00EB546B"/>
    <w:rsid w:val="00EB561C"/>
    <w:rsid w:val="00EB5BF3"/>
    <w:rsid w:val="00EB661B"/>
    <w:rsid w:val="00EB74A4"/>
    <w:rsid w:val="00EB75D7"/>
    <w:rsid w:val="00EB78A7"/>
    <w:rsid w:val="00EB79D8"/>
    <w:rsid w:val="00EB7BB5"/>
    <w:rsid w:val="00EC0224"/>
    <w:rsid w:val="00EC08D6"/>
    <w:rsid w:val="00EC0E47"/>
    <w:rsid w:val="00EC1858"/>
    <w:rsid w:val="00EC21D2"/>
    <w:rsid w:val="00EC392F"/>
    <w:rsid w:val="00EC4536"/>
    <w:rsid w:val="00EC48B2"/>
    <w:rsid w:val="00EC49BB"/>
    <w:rsid w:val="00EC4FA3"/>
    <w:rsid w:val="00EC520E"/>
    <w:rsid w:val="00EC5A5C"/>
    <w:rsid w:val="00EC63AD"/>
    <w:rsid w:val="00EC76BC"/>
    <w:rsid w:val="00EC7997"/>
    <w:rsid w:val="00EC7D15"/>
    <w:rsid w:val="00EC7EB5"/>
    <w:rsid w:val="00EC7F02"/>
    <w:rsid w:val="00ED0A2B"/>
    <w:rsid w:val="00ED205B"/>
    <w:rsid w:val="00ED20D3"/>
    <w:rsid w:val="00ED23AA"/>
    <w:rsid w:val="00ED24B6"/>
    <w:rsid w:val="00ED251D"/>
    <w:rsid w:val="00ED2A28"/>
    <w:rsid w:val="00ED2FE5"/>
    <w:rsid w:val="00ED3D8B"/>
    <w:rsid w:val="00ED51A6"/>
    <w:rsid w:val="00ED5225"/>
    <w:rsid w:val="00ED5612"/>
    <w:rsid w:val="00ED6258"/>
    <w:rsid w:val="00EE085E"/>
    <w:rsid w:val="00EE0BEE"/>
    <w:rsid w:val="00EE1EB1"/>
    <w:rsid w:val="00EE2380"/>
    <w:rsid w:val="00EE2498"/>
    <w:rsid w:val="00EE3448"/>
    <w:rsid w:val="00EE386F"/>
    <w:rsid w:val="00EE4156"/>
    <w:rsid w:val="00EE41E4"/>
    <w:rsid w:val="00EE49F5"/>
    <w:rsid w:val="00EE4FD7"/>
    <w:rsid w:val="00EE50F4"/>
    <w:rsid w:val="00EE58C5"/>
    <w:rsid w:val="00EE5D29"/>
    <w:rsid w:val="00EE614D"/>
    <w:rsid w:val="00EF0D47"/>
    <w:rsid w:val="00EF158B"/>
    <w:rsid w:val="00EF1BA1"/>
    <w:rsid w:val="00EF2B7E"/>
    <w:rsid w:val="00EF4C19"/>
    <w:rsid w:val="00EF6833"/>
    <w:rsid w:val="00EF6C37"/>
    <w:rsid w:val="00EF75EA"/>
    <w:rsid w:val="00F00F1C"/>
    <w:rsid w:val="00F01055"/>
    <w:rsid w:val="00F014B4"/>
    <w:rsid w:val="00F01827"/>
    <w:rsid w:val="00F03CC2"/>
    <w:rsid w:val="00F03D69"/>
    <w:rsid w:val="00F0460B"/>
    <w:rsid w:val="00F06FEC"/>
    <w:rsid w:val="00F0711E"/>
    <w:rsid w:val="00F0754F"/>
    <w:rsid w:val="00F0772C"/>
    <w:rsid w:val="00F07C3B"/>
    <w:rsid w:val="00F10AF7"/>
    <w:rsid w:val="00F10EE4"/>
    <w:rsid w:val="00F113C2"/>
    <w:rsid w:val="00F11518"/>
    <w:rsid w:val="00F1179C"/>
    <w:rsid w:val="00F118D1"/>
    <w:rsid w:val="00F119B2"/>
    <w:rsid w:val="00F13028"/>
    <w:rsid w:val="00F13A21"/>
    <w:rsid w:val="00F14B20"/>
    <w:rsid w:val="00F15060"/>
    <w:rsid w:val="00F15572"/>
    <w:rsid w:val="00F158DA"/>
    <w:rsid w:val="00F15966"/>
    <w:rsid w:val="00F16745"/>
    <w:rsid w:val="00F1684D"/>
    <w:rsid w:val="00F16BE2"/>
    <w:rsid w:val="00F20940"/>
    <w:rsid w:val="00F20CA3"/>
    <w:rsid w:val="00F21ADB"/>
    <w:rsid w:val="00F2208B"/>
    <w:rsid w:val="00F231AA"/>
    <w:rsid w:val="00F23B94"/>
    <w:rsid w:val="00F26544"/>
    <w:rsid w:val="00F277EE"/>
    <w:rsid w:val="00F279DC"/>
    <w:rsid w:val="00F27CC2"/>
    <w:rsid w:val="00F3050B"/>
    <w:rsid w:val="00F30B4B"/>
    <w:rsid w:val="00F30C87"/>
    <w:rsid w:val="00F30D76"/>
    <w:rsid w:val="00F324A6"/>
    <w:rsid w:val="00F32744"/>
    <w:rsid w:val="00F32AF5"/>
    <w:rsid w:val="00F32DEC"/>
    <w:rsid w:val="00F338F3"/>
    <w:rsid w:val="00F342E4"/>
    <w:rsid w:val="00F35656"/>
    <w:rsid w:val="00F36F4A"/>
    <w:rsid w:val="00F37284"/>
    <w:rsid w:val="00F41A7F"/>
    <w:rsid w:val="00F42D05"/>
    <w:rsid w:val="00F43D83"/>
    <w:rsid w:val="00F43E88"/>
    <w:rsid w:val="00F44A44"/>
    <w:rsid w:val="00F44E35"/>
    <w:rsid w:val="00F44F7F"/>
    <w:rsid w:val="00F455F5"/>
    <w:rsid w:val="00F466DB"/>
    <w:rsid w:val="00F470C6"/>
    <w:rsid w:val="00F47B6F"/>
    <w:rsid w:val="00F47C88"/>
    <w:rsid w:val="00F501A2"/>
    <w:rsid w:val="00F50D58"/>
    <w:rsid w:val="00F526AA"/>
    <w:rsid w:val="00F5271D"/>
    <w:rsid w:val="00F5271E"/>
    <w:rsid w:val="00F5370A"/>
    <w:rsid w:val="00F54960"/>
    <w:rsid w:val="00F552F0"/>
    <w:rsid w:val="00F55C3B"/>
    <w:rsid w:val="00F56068"/>
    <w:rsid w:val="00F56D03"/>
    <w:rsid w:val="00F5735A"/>
    <w:rsid w:val="00F57540"/>
    <w:rsid w:val="00F57E25"/>
    <w:rsid w:val="00F60154"/>
    <w:rsid w:val="00F6101E"/>
    <w:rsid w:val="00F62BE5"/>
    <w:rsid w:val="00F62CA7"/>
    <w:rsid w:val="00F63B32"/>
    <w:rsid w:val="00F65A85"/>
    <w:rsid w:val="00F65ADD"/>
    <w:rsid w:val="00F65FC3"/>
    <w:rsid w:val="00F67126"/>
    <w:rsid w:val="00F678D5"/>
    <w:rsid w:val="00F67D28"/>
    <w:rsid w:val="00F710C9"/>
    <w:rsid w:val="00F71F7F"/>
    <w:rsid w:val="00F720A3"/>
    <w:rsid w:val="00F7272C"/>
    <w:rsid w:val="00F73FCA"/>
    <w:rsid w:val="00F74883"/>
    <w:rsid w:val="00F74F99"/>
    <w:rsid w:val="00F7513C"/>
    <w:rsid w:val="00F76104"/>
    <w:rsid w:val="00F76E78"/>
    <w:rsid w:val="00F775DE"/>
    <w:rsid w:val="00F77B50"/>
    <w:rsid w:val="00F804FD"/>
    <w:rsid w:val="00F80B26"/>
    <w:rsid w:val="00F8159F"/>
    <w:rsid w:val="00F818EB"/>
    <w:rsid w:val="00F821FB"/>
    <w:rsid w:val="00F82690"/>
    <w:rsid w:val="00F83928"/>
    <w:rsid w:val="00F83DB2"/>
    <w:rsid w:val="00F83E3D"/>
    <w:rsid w:val="00F83EB3"/>
    <w:rsid w:val="00F843C7"/>
    <w:rsid w:val="00F85C31"/>
    <w:rsid w:val="00F86744"/>
    <w:rsid w:val="00F86B6C"/>
    <w:rsid w:val="00F86BE7"/>
    <w:rsid w:val="00F912CC"/>
    <w:rsid w:val="00F91BDC"/>
    <w:rsid w:val="00F92733"/>
    <w:rsid w:val="00F928CC"/>
    <w:rsid w:val="00F9420D"/>
    <w:rsid w:val="00F944F1"/>
    <w:rsid w:val="00F94C1E"/>
    <w:rsid w:val="00F959EE"/>
    <w:rsid w:val="00F95CCB"/>
    <w:rsid w:val="00F967BA"/>
    <w:rsid w:val="00F968DF"/>
    <w:rsid w:val="00F96974"/>
    <w:rsid w:val="00F97443"/>
    <w:rsid w:val="00FA0E57"/>
    <w:rsid w:val="00FA120F"/>
    <w:rsid w:val="00FA1B69"/>
    <w:rsid w:val="00FA1CBB"/>
    <w:rsid w:val="00FA1EC7"/>
    <w:rsid w:val="00FA2010"/>
    <w:rsid w:val="00FA2063"/>
    <w:rsid w:val="00FA30BF"/>
    <w:rsid w:val="00FA32A1"/>
    <w:rsid w:val="00FA4429"/>
    <w:rsid w:val="00FA4C79"/>
    <w:rsid w:val="00FA5474"/>
    <w:rsid w:val="00FA5AF3"/>
    <w:rsid w:val="00FA64E2"/>
    <w:rsid w:val="00FA6DD4"/>
    <w:rsid w:val="00FA71A0"/>
    <w:rsid w:val="00FB05EC"/>
    <w:rsid w:val="00FB13EB"/>
    <w:rsid w:val="00FB220A"/>
    <w:rsid w:val="00FB39AD"/>
    <w:rsid w:val="00FB4331"/>
    <w:rsid w:val="00FB46DC"/>
    <w:rsid w:val="00FB4B05"/>
    <w:rsid w:val="00FB4FF4"/>
    <w:rsid w:val="00FB56D8"/>
    <w:rsid w:val="00FB6C41"/>
    <w:rsid w:val="00FB7A4C"/>
    <w:rsid w:val="00FB7A99"/>
    <w:rsid w:val="00FB7EB4"/>
    <w:rsid w:val="00FC0131"/>
    <w:rsid w:val="00FC0A2A"/>
    <w:rsid w:val="00FC0DC9"/>
    <w:rsid w:val="00FC1335"/>
    <w:rsid w:val="00FC3344"/>
    <w:rsid w:val="00FC4147"/>
    <w:rsid w:val="00FC45AA"/>
    <w:rsid w:val="00FC4874"/>
    <w:rsid w:val="00FC48E1"/>
    <w:rsid w:val="00FC4D85"/>
    <w:rsid w:val="00FC5922"/>
    <w:rsid w:val="00FC5D73"/>
    <w:rsid w:val="00FC5DC7"/>
    <w:rsid w:val="00FC5E53"/>
    <w:rsid w:val="00FC6C71"/>
    <w:rsid w:val="00FC6FE0"/>
    <w:rsid w:val="00FD3539"/>
    <w:rsid w:val="00FD4086"/>
    <w:rsid w:val="00FD47EC"/>
    <w:rsid w:val="00FD4EF6"/>
    <w:rsid w:val="00FD55E8"/>
    <w:rsid w:val="00FD561E"/>
    <w:rsid w:val="00FD5950"/>
    <w:rsid w:val="00FD5A3A"/>
    <w:rsid w:val="00FD5D68"/>
    <w:rsid w:val="00FD6A2B"/>
    <w:rsid w:val="00FD703B"/>
    <w:rsid w:val="00FE0D8B"/>
    <w:rsid w:val="00FE1214"/>
    <w:rsid w:val="00FE18B2"/>
    <w:rsid w:val="00FE2321"/>
    <w:rsid w:val="00FE286A"/>
    <w:rsid w:val="00FE31B7"/>
    <w:rsid w:val="00FE397D"/>
    <w:rsid w:val="00FE3A65"/>
    <w:rsid w:val="00FE3DBE"/>
    <w:rsid w:val="00FE4F2F"/>
    <w:rsid w:val="00FE51B4"/>
    <w:rsid w:val="00FE5538"/>
    <w:rsid w:val="00FE555B"/>
    <w:rsid w:val="00FE5D54"/>
    <w:rsid w:val="00FE6970"/>
    <w:rsid w:val="00FE6BE5"/>
    <w:rsid w:val="00FE6FD0"/>
    <w:rsid w:val="00FE7109"/>
    <w:rsid w:val="00FE7637"/>
    <w:rsid w:val="00FE7B37"/>
    <w:rsid w:val="00FF0191"/>
    <w:rsid w:val="00FF0E80"/>
    <w:rsid w:val="00FF1CAE"/>
    <w:rsid w:val="00FF1CD4"/>
    <w:rsid w:val="00FF20F0"/>
    <w:rsid w:val="00FF2737"/>
    <w:rsid w:val="00FF2B2C"/>
    <w:rsid w:val="00FF3CC9"/>
    <w:rsid w:val="00FF3CF2"/>
    <w:rsid w:val="00FF3D91"/>
    <w:rsid w:val="00FF4E3D"/>
    <w:rsid w:val="00FF52D4"/>
    <w:rsid w:val="00FF5D79"/>
    <w:rsid w:val="00FF647A"/>
    <w:rsid w:val="00FF6695"/>
    <w:rsid w:val="00FF6C01"/>
    <w:rsid w:val="00FF732E"/>
    <w:rsid w:val="059C4069"/>
    <w:rsid w:val="05C8AB9F"/>
    <w:rsid w:val="0A73B3FD"/>
    <w:rsid w:val="10B506AA"/>
    <w:rsid w:val="132658B0"/>
    <w:rsid w:val="1479F8E6"/>
    <w:rsid w:val="1560D720"/>
    <w:rsid w:val="189877E2"/>
    <w:rsid w:val="27CFAAF8"/>
    <w:rsid w:val="2AEBCC97"/>
    <w:rsid w:val="2B906F4F"/>
    <w:rsid w:val="2E5E8ED3"/>
    <w:rsid w:val="35E74C89"/>
    <w:rsid w:val="3FCC0D5C"/>
    <w:rsid w:val="4238927E"/>
    <w:rsid w:val="46280FF5"/>
    <w:rsid w:val="48F4480B"/>
    <w:rsid w:val="499BD254"/>
    <w:rsid w:val="4A08A974"/>
    <w:rsid w:val="5654F81D"/>
    <w:rsid w:val="5A40305F"/>
    <w:rsid w:val="60310F6E"/>
    <w:rsid w:val="6E0EC0BA"/>
    <w:rsid w:val="724FEAD6"/>
    <w:rsid w:val="72A95D30"/>
    <w:rsid w:val="7559AD7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4">
      <o:colormru v:ext="edit" colors="#4a5c78,#42758b"/>
    </o:shapedefaults>
    <o:shapelayout v:ext="edit">
      <o:idmap v:ext="edit" data="2"/>
    </o:shapelayout>
  </w:shapeDefaults>
  <w:decimalSymbol w:val="."/>
  <w:listSeparator w:val=","/>
  <w14:docId w14:val="3ED0D2C1"/>
  <w15:docId w15:val="{ADA86BBD-0815-4D37-A3D5-953B383F70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lsdException w:name="toa heading" w:semiHidden="1" w:unhideWhenUsed="1"/>
    <w:lsdException w:name="List" w:semiHidden="1" w:unhideWhenUsed="1"/>
    <w:lsdException w:name="List Bullet" w:semiHidden="1"/>
    <w:lsdException w:name="List Number" w:semiHidden="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E7031"/>
    <w:pPr>
      <w:spacing w:after="160" w:line="259" w:lineRule="auto"/>
    </w:pPr>
    <w:rPr>
      <w:rFonts w:eastAsiaTheme="minorHAnsi"/>
      <w:sz w:val="22"/>
      <w:szCs w:val="22"/>
      <w:lang w:val="en-GB"/>
    </w:rPr>
  </w:style>
  <w:style w:type="paragraph" w:styleId="Heading1">
    <w:name w:val="heading 1"/>
    <w:aliases w:val="h1,h11,h12,h111,h13,h112,h14,h113,h15,h114,h16,h115,h121,h1111,h131,h1121,h141,h1131,h151,h1141,h17,h116,h122,h1112,h132,h1122,h142,h1132,h152,h1142,heading 11,h161,h1151,h1211,h11111,h1311,h11211,h1411,h11311,h1511,h11411,h18,H1,1,Heading 1n"/>
    <w:next w:val="RapASEBodyCopy"/>
    <w:link w:val="Heading1Char"/>
    <w:uiPriority w:val="9"/>
    <w:qFormat/>
    <w:rsid w:val="00685494"/>
    <w:pPr>
      <w:keepNext/>
      <w:keepLines/>
      <w:numPr>
        <w:numId w:val="3"/>
      </w:numPr>
      <w:pBdr>
        <w:bottom w:val="single" w:sz="12" w:space="1" w:color="006EC7" w:themeColor="accent1"/>
      </w:pBdr>
      <w:spacing w:after="240" w:line="240" w:lineRule="auto"/>
      <w:outlineLvl w:val="0"/>
    </w:pPr>
    <w:rPr>
      <w:rFonts w:asciiTheme="majorHAnsi" w:eastAsiaTheme="majorEastAsia" w:hAnsiTheme="majorHAnsi" w:cstheme="majorBidi"/>
      <w:b/>
      <w:caps/>
      <w:color w:val="006EC7" w:themeColor="accent1"/>
      <w:sz w:val="34"/>
      <w:szCs w:val="36"/>
    </w:rPr>
  </w:style>
  <w:style w:type="paragraph" w:styleId="Heading2">
    <w:name w:val="heading 2"/>
    <w:aliases w:val="H2,h2,2,l2,list + change bar,T2,X,H2dex,H21,headline,h,Heading 2n,Heading 2n1,questions,Req group,Heading Two,R2,Chapter Title,Req 2,ASSET_heading2,SUITED_heading2,2H,2nd level,L2,21,Level 2 Topic Heading,título 2,GS_2,Header 2,22,ÜB2,Head_2"/>
    <w:basedOn w:val="Normal"/>
    <w:next w:val="Normal"/>
    <w:link w:val="Heading2Char"/>
    <w:uiPriority w:val="9"/>
    <w:unhideWhenUsed/>
    <w:qFormat/>
    <w:rsid w:val="00553463"/>
    <w:pPr>
      <w:keepNext/>
      <w:keepLines/>
      <w:numPr>
        <w:ilvl w:val="1"/>
        <w:numId w:val="3"/>
      </w:numPr>
      <w:spacing w:before="160" w:after="0" w:line="240" w:lineRule="auto"/>
      <w:outlineLvl w:val="1"/>
    </w:pPr>
    <w:rPr>
      <w:rFonts w:asciiTheme="majorHAnsi" w:eastAsiaTheme="majorEastAsia" w:hAnsiTheme="majorHAnsi" w:cstheme="majorBidi"/>
      <w:color w:val="005195" w:themeColor="accent1" w:themeShade="BF"/>
      <w:sz w:val="28"/>
      <w:szCs w:val="28"/>
    </w:rPr>
  </w:style>
  <w:style w:type="paragraph" w:styleId="Heading3">
    <w:name w:val="heading 3"/>
    <w:basedOn w:val="RapASEBodyCopy"/>
    <w:next w:val="RapASEBodyCopy"/>
    <w:link w:val="Heading3Char"/>
    <w:uiPriority w:val="9"/>
    <w:unhideWhenUsed/>
    <w:qFormat/>
    <w:rsid w:val="0004463A"/>
    <w:pPr>
      <w:keepNext/>
      <w:keepLines/>
      <w:spacing w:before="240" w:line="240" w:lineRule="auto"/>
      <w:ind w:left="357"/>
      <w:outlineLvl w:val="2"/>
    </w:pPr>
    <w:rPr>
      <w:rFonts w:asciiTheme="majorHAnsi" w:eastAsiaTheme="majorEastAsia" w:hAnsiTheme="majorHAnsi" w:cstheme="majorBidi"/>
      <w:color w:val="006EC7" w:themeColor="accent1"/>
      <w:sz w:val="26"/>
      <w:szCs w:val="26"/>
    </w:rPr>
  </w:style>
  <w:style w:type="paragraph" w:styleId="Heading4">
    <w:name w:val="heading 4"/>
    <w:basedOn w:val="Normal"/>
    <w:next w:val="Normal"/>
    <w:link w:val="Heading4Char"/>
    <w:uiPriority w:val="9"/>
    <w:semiHidden/>
    <w:unhideWhenUsed/>
    <w:qFormat/>
    <w:rsid w:val="00553463"/>
    <w:pPr>
      <w:keepNext/>
      <w:keepLines/>
      <w:numPr>
        <w:ilvl w:val="3"/>
        <w:numId w:val="3"/>
      </w:numPr>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553463"/>
    <w:pPr>
      <w:keepNext/>
      <w:keepLines/>
      <w:numPr>
        <w:ilvl w:val="4"/>
        <w:numId w:val="3"/>
      </w:numPr>
      <w:spacing w:before="80" w:after="0"/>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unhideWhenUsed/>
    <w:qFormat/>
    <w:rsid w:val="005A154A"/>
    <w:pPr>
      <w:keepNext/>
      <w:keepLines/>
      <w:spacing w:before="60" w:after="240"/>
      <w:outlineLvl w:val="5"/>
    </w:pPr>
    <w:rPr>
      <w:rFonts w:asciiTheme="majorHAnsi" w:eastAsiaTheme="majorEastAsia" w:hAnsiTheme="majorHAnsi" w:cstheme="majorBidi"/>
      <w:i/>
      <w:sz w:val="16"/>
    </w:rPr>
  </w:style>
  <w:style w:type="paragraph" w:styleId="Heading7">
    <w:name w:val="heading 7"/>
    <w:basedOn w:val="RapASESubheadLevel1Unnumbered"/>
    <w:next w:val="Normal"/>
    <w:link w:val="Heading7Char"/>
    <w:uiPriority w:val="9"/>
    <w:unhideWhenUsed/>
    <w:qFormat/>
    <w:rsid w:val="00ED24B6"/>
    <w:pPr>
      <w:numPr>
        <w:ilvl w:val="6"/>
        <w:numId w:val="9"/>
      </w:numPr>
      <w:outlineLvl w:val="6"/>
    </w:pPr>
  </w:style>
  <w:style w:type="paragraph" w:styleId="Heading8">
    <w:name w:val="heading 8"/>
    <w:basedOn w:val="Normal"/>
    <w:next w:val="Normal"/>
    <w:link w:val="Heading8Char"/>
    <w:uiPriority w:val="9"/>
    <w:semiHidden/>
    <w:unhideWhenUsed/>
    <w:qFormat/>
    <w:rsid w:val="00553463"/>
    <w:pPr>
      <w:keepNext/>
      <w:keepLines/>
      <w:numPr>
        <w:ilvl w:val="7"/>
        <w:numId w:val="3"/>
      </w:numPr>
      <w:spacing w:before="80" w:after="0"/>
      <w:outlineLvl w:val="7"/>
    </w:pPr>
    <w:rPr>
      <w:rFonts w:asciiTheme="majorHAnsi" w:eastAsiaTheme="majorEastAsia" w:hAnsiTheme="majorHAnsi" w:cstheme="majorBidi"/>
      <w:smallCaps/>
      <w:color w:val="787878" w:themeColor="text1" w:themeTint="A6"/>
    </w:rPr>
  </w:style>
  <w:style w:type="paragraph" w:styleId="Heading9">
    <w:name w:val="heading 9"/>
    <w:basedOn w:val="Normal"/>
    <w:next w:val="Normal"/>
    <w:link w:val="Heading9Char"/>
    <w:uiPriority w:val="9"/>
    <w:semiHidden/>
    <w:unhideWhenUsed/>
    <w:qFormat/>
    <w:rsid w:val="00553463"/>
    <w:pPr>
      <w:keepNext/>
      <w:keepLines/>
      <w:numPr>
        <w:ilvl w:val="8"/>
        <w:numId w:val="3"/>
      </w:numPr>
      <w:spacing w:before="80" w:after="0"/>
      <w:outlineLvl w:val="8"/>
    </w:pPr>
    <w:rPr>
      <w:rFonts w:asciiTheme="majorHAnsi" w:eastAsiaTheme="majorEastAsia" w:hAnsiTheme="majorHAnsi" w:cstheme="majorBidi"/>
      <w:i/>
      <w:iCs/>
      <w:smallCaps/>
      <w:color w:val="787878"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RapASEBodyNumberedList">
    <w:name w:val="*Rap_ASE Body Numbered List"/>
    <w:uiPriority w:val="99"/>
    <w:rsid w:val="00E2341C"/>
    <w:pPr>
      <w:numPr>
        <w:numId w:val="2"/>
      </w:numPr>
    </w:pPr>
  </w:style>
  <w:style w:type="paragraph" w:customStyle="1" w:styleId="RapASECoverpagehead">
    <w:name w:val="*Rap_ASE Cover page head"/>
    <w:qFormat/>
    <w:rsid w:val="001E5B7F"/>
    <w:pPr>
      <w:framePr w:hSpace="180" w:wrap="around" w:vAnchor="page" w:hAnchor="margin" w:y="4134"/>
      <w:spacing w:after="0"/>
      <w:jc w:val="right"/>
    </w:pPr>
    <w:rPr>
      <w:color w:val="006EC7" w:themeColor="accent1"/>
      <w:sz w:val="72"/>
      <w:szCs w:val="24"/>
    </w:rPr>
  </w:style>
  <w:style w:type="paragraph" w:styleId="TOC1">
    <w:name w:val="toc 1"/>
    <w:aliases w:val="Rap_ASE TOC 1"/>
    <w:basedOn w:val="RapASEBodyCopy"/>
    <w:next w:val="RapASEBodyCopy"/>
    <w:autoRedefine/>
    <w:uiPriority w:val="39"/>
    <w:qFormat/>
    <w:rsid w:val="00BC09B9"/>
    <w:pPr>
      <w:tabs>
        <w:tab w:val="right" w:leader="dot" w:pos="9350"/>
      </w:tabs>
      <w:spacing w:before="120"/>
      <w:ind w:left="432" w:hanging="432"/>
    </w:pPr>
    <w:rPr>
      <w:b/>
      <w:noProof/>
    </w:rPr>
  </w:style>
  <w:style w:type="paragraph" w:styleId="TOC2">
    <w:name w:val="toc 2"/>
    <w:aliases w:val="Rap_ASE TOC 2"/>
    <w:basedOn w:val="RapASEBodyCopy"/>
    <w:next w:val="RapASEBodyCopy"/>
    <w:autoRedefine/>
    <w:uiPriority w:val="39"/>
    <w:qFormat/>
    <w:rsid w:val="00A53453"/>
    <w:pPr>
      <w:tabs>
        <w:tab w:val="right" w:leader="dot" w:pos="9350"/>
      </w:tabs>
      <w:spacing w:before="120"/>
      <w:ind w:left="1037" w:hanging="576"/>
    </w:pPr>
    <w:rPr>
      <w:noProof/>
    </w:rPr>
  </w:style>
  <w:style w:type="paragraph" w:styleId="TOC3">
    <w:name w:val="toc 3"/>
    <w:aliases w:val="Rap_ASE TOC 3"/>
    <w:basedOn w:val="RapASEBodyCopy"/>
    <w:next w:val="RapASEBodyCopy"/>
    <w:autoRedefine/>
    <w:uiPriority w:val="39"/>
    <w:rsid w:val="00A53453"/>
    <w:pPr>
      <w:tabs>
        <w:tab w:val="right" w:leader="dot" w:pos="9350"/>
      </w:tabs>
      <w:spacing w:after="0"/>
      <w:ind w:left="1872" w:hanging="864"/>
    </w:pPr>
    <w:rPr>
      <w:i/>
    </w:rPr>
  </w:style>
  <w:style w:type="paragraph" w:styleId="TOC4">
    <w:name w:val="toc 4"/>
    <w:aliases w:val="Rap_ASE TOC 4"/>
    <w:basedOn w:val="RapASEBodyCopy"/>
    <w:next w:val="RapASEBodyCopy"/>
    <w:autoRedefine/>
    <w:uiPriority w:val="39"/>
    <w:rsid w:val="0048008B"/>
    <w:pPr>
      <w:tabs>
        <w:tab w:val="left" w:pos="2160"/>
        <w:tab w:val="left" w:pos="2520"/>
        <w:tab w:val="right" w:leader="dot" w:pos="9350"/>
      </w:tabs>
      <w:ind w:left="2880" w:hanging="1440"/>
    </w:pPr>
    <w:rPr>
      <w:noProof/>
    </w:rPr>
  </w:style>
  <w:style w:type="paragraph" w:styleId="Footer">
    <w:name w:val="footer"/>
    <w:basedOn w:val="Normal"/>
    <w:link w:val="FooterChar"/>
    <w:uiPriority w:val="99"/>
    <w:rsid w:val="00270A34"/>
    <w:pPr>
      <w:tabs>
        <w:tab w:val="center" w:pos="4320"/>
        <w:tab w:val="right" w:pos="8640"/>
      </w:tabs>
    </w:pPr>
  </w:style>
  <w:style w:type="character" w:styleId="PageNumber">
    <w:name w:val="page number"/>
    <w:basedOn w:val="DefaultParagraphFont"/>
    <w:semiHidden/>
    <w:rsid w:val="00270A34"/>
  </w:style>
  <w:style w:type="table" w:styleId="TableGrid">
    <w:name w:val="Table Grid"/>
    <w:basedOn w:val="TableNormal"/>
    <w:uiPriority w:val="39"/>
    <w:rsid w:val="006A41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A95893"/>
    <w:rPr>
      <w:rFonts w:ascii="Tahoma" w:hAnsi="Tahoma" w:cs="Tahoma"/>
      <w:sz w:val="16"/>
      <w:szCs w:val="16"/>
    </w:rPr>
  </w:style>
  <w:style w:type="paragraph" w:customStyle="1" w:styleId="RapASEBulletsBold">
    <w:name w:val="*Rap_ASE Bullets Bold"/>
    <w:basedOn w:val="RapASEBullets"/>
    <w:rsid w:val="00220A92"/>
    <w:rPr>
      <w:b/>
    </w:rPr>
  </w:style>
  <w:style w:type="paragraph" w:styleId="TOCHeading">
    <w:name w:val="TOC Heading"/>
    <w:aliases w:val="*Rap_ASE TOC Heading"/>
    <w:next w:val="RapASEBodyCopy"/>
    <w:uiPriority w:val="39"/>
    <w:unhideWhenUsed/>
    <w:qFormat/>
    <w:rsid w:val="00353B95"/>
    <w:pPr>
      <w:pBdr>
        <w:bottom w:val="single" w:sz="12" w:space="0" w:color="006EC7" w:themeColor="accent1"/>
      </w:pBdr>
      <w:spacing w:after="240"/>
    </w:pPr>
    <w:rPr>
      <w:rFonts w:asciiTheme="majorHAnsi" w:eastAsiaTheme="majorEastAsia" w:hAnsiTheme="majorHAnsi" w:cstheme="majorBidi"/>
      <w:b/>
      <w:caps/>
      <w:noProof/>
      <w:color w:val="006EC7" w:themeColor="accent1"/>
      <w:sz w:val="34"/>
      <w:szCs w:val="36"/>
    </w:rPr>
  </w:style>
  <w:style w:type="character" w:customStyle="1" w:styleId="Heading4Char">
    <w:name w:val="Heading 4 Char"/>
    <w:basedOn w:val="DefaultParagraphFont"/>
    <w:link w:val="Heading4"/>
    <w:uiPriority w:val="9"/>
    <w:semiHidden/>
    <w:rsid w:val="00553463"/>
    <w:rPr>
      <w:rFonts w:asciiTheme="majorHAnsi" w:eastAsiaTheme="majorEastAsia" w:hAnsiTheme="majorHAnsi" w:cstheme="majorBidi"/>
      <w:sz w:val="24"/>
      <w:szCs w:val="24"/>
      <w:lang w:val="en-GB"/>
    </w:rPr>
  </w:style>
  <w:style w:type="character" w:customStyle="1" w:styleId="FooterChar">
    <w:name w:val="Footer Char"/>
    <w:basedOn w:val="DefaultParagraphFont"/>
    <w:link w:val="Footer"/>
    <w:uiPriority w:val="99"/>
    <w:rsid w:val="00B617E4"/>
    <w:rPr>
      <w:sz w:val="24"/>
      <w:szCs w:val="24"/>
    </w:rPr>
  </w:style>
  <w:style w:type="paragraph" w:customStyle="1" w:styleId="RapASESubheadLevel4Unnumbered">
    <w:name w:val="*Rap_ASE Subhead Level 4 Unnumbered"/>
    <w:basedOn w:val="RapASESubheadLevel4"/>
    <w:next w:val="RapASEBodyCopy"/>
    <w:rsid w:val="005F4940"/>
    <w:pPr>
      <w:numPr>
        <w:ilvl w:val="0"/>
        <w:numId w:val="0"/>
      </w:numPr>
    </w:pPr>
  </w:style>
  <w:style w:type="character" w:styleId="Hyperlink">
    <w:name w:val="Hyperlink"/>
    <w:basedOn w:val="DefaultParagraphFont"/>
    <w:uiPriority w:val="99"/>
    <w:unhideWhenUsed/>
    <w:rsid w:val="00FB4B05"/>
    <w:rPr>
      <w:color w:val="006EC7" w:themeColor="hyperlink"/>
      <w:u w:val="single"/>
    </w:rPr>
  </w:style>
  <w:style w:type="paragraph" w:styleId="TOC5">
    <w:name w:val="toc 5"/>
    <w:aliases w:val="Rap_ASE TOC 5"/>
    <w:basedOn w:val="RapASESubheadLevel5Unnumbered"/>
    <w:next w:val="RapASEBodyCopy"/>
    <w:autoRedefine/>
    <w:uiPriority w:val="39"/>
    <w:unhideWhenUsed/>
    <w:rsid w:val="00FB4B05"/>
    <w:pPr>
      <w:spacing w:before="0"/>
      <w:ind w:left="2016"/>
    </w:pPr>
  </w:style>
  <w:style w:type="paragraph" w:styleId="TOC7">
    <w:name w:val="toc 7"/>
    <w:basedOn w:val="Normal"/>
    <w:next w:val="Normal"/>
    <w:autoRedefine/>
    <w:uiPriority w:val="39"/>
    <w:rsid w:val="00CC1FD8"/>
    <w:pPr>
      <w:spacing w:after="100" w:line="276" w:lineRule="auto"/>
      <w:ind w:left="1320"/>
    </w:pPr>
  </w:style>
  <w:style w:type="paragraph" w:styleId="TOC8">
    <w:name w:val="toc 8"/>
    <w:basedOn w:val="Normal"/>
    <w:next w:val="Normal"/>
    <w:autoRedefine/>
    <w:uiPriority w:val="39"/>
    <w:rsid w:val="00CC1FD8"/>
    <w:pPr>
      <w:spacing w:after="100" w:line="276" w:lineRule="auto"/>
      <w:ind w:left="1540"/>
    </w:pPr>
  </w:style>
  <w:style w:type="paragraph" w:customStyle="1" w:styleId="RapASESubheadLevel5Unnumbered">
    <w:name w:val="*Rap_ASE Subhead Level 5 Unnumbered"/>
    <w:basedOn w:val="RapASESubheadLevel5"/>
    <w:rsid w:val="00BA31BC"/>
    <w:pPr>
      <w:numPr>
        <w:ilvl w:val="0"/>
        <w:numId w:val="0"/>
      </w:numPr>
    </w:pPr>
  </w:style>
  <w:style w:type="paragraph" w:styleId="NormalWeb">
    <w:name w:val="Normal (Web)"/>
    <w:basedOn w:val="Normal"/>
    <w:uiPriority w:val="99"/>
    <w:rsid w:val="00A47F78"/>
    <w:pPr>
      <w:spacing w:before="100" w:beforeAutospacing="1" w:after="100" w:afterAutospacing="1"/>
    </w:pPr>
  </w:style>
  <w:style w:type="character" w:styleId="CommentReference">
    <w:name w:val="annotation reference"/>
    <w:basedOn w:val="DefaultParagraphFont"/>
    <w:uiPriority w:val="99"/>
    <w:semiHidden/>
    <w:rsid w:val="00F15966"/>
    <w:rPr>
      <w:sz w:val="16"/>
      <w:szCs w:val="16"/>
    </w:rPr>
  </w:style>
  <w:style w:type="paragraph" w:styleId="CommentText">
    <w:name w:val="annotation text"/>
    <w:basedOn w:val="Normal"/>
    <w:link w:val="CommentTextChar"/>
    <w:uiPriority w:val="99"/>
    <w:rsid w:val="00F15966"/>
  </w:style>
  <w:style w:type="character" w:customStyle="1" w:styleId="CommentTextChar">
    <w:name w:val="Comment Text Char"/>
    <w:basedOn w:val="DefaultParagraphFont"/>
    <w:link w:val="CommentText"/>
    <w:uiPriority w:val="99"/>
    <w:rsid w:val="00B617E4"/>
  </w:style>
  <w:style w:type="paragraph" w:styleId="CommentSubject">
    <w:name w:val="annotation subject"/>
    <w:basedOn w:val="CommentText"/>
    <w:next w:val="CommentText"/>
    <w:link w:val="CommentSubjectChar"/>
    <w:uiPriority w:val="99"/>
    <w:semiHidden/>
    <w:rsid w:val="00F15966"/>
    <w:rPr>
      <w:b/>
      <w:bCs/>
    </w:rPr>
  </w:style>
  <w:style w:type="character" w:customStyle="1" w:styleId="CommentSubjectChar">
    <w:name w:val="Comment Subject Char"/>
    <w:basedOn w:val="CommentTextChar"/>
    <w:link w:val="CommentSubject"/>
    <w:uiPriority w:val="99"/>
    <w:semiHidden/>
    <w:rsid w:val="00B617E4"/>
    <w:rPr>
      <w:b/>
      <w:bCs/>
    </w:rPr>
  </w:style>
  <w:style w:type="paragraph" w:styleId="Revision">
    <w:name w:val="Revision"/>
    <w:hidden/>
    <w:uiPriority w:val="99"/>
    <w:semiHidden/>
    <w:rsid w:val="00F15966"/>
    <w:rPr>
      <w:sz w:val="24"/>
      <w:szCs w:val="24"/>
    </w:rPr>
  </w:style>
  <w:style w:type="table" w:customStyle="1" w:styleId="TableGridLight1">
    <w:name w:val="Table Grid Light1"/>
    <w:basedOn w:val="TableNormal"/>
    <w:uiPriority w:val="40"/>
    <w:rsid w:val="007819A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
    <w:name w:val="Table Grid1"/>
    <w:basedOn w:val="TableNormal"/>
    <w:next w:val="TableGrid"/>
    <w:uiPriority w:val="59"/>
    <w:rsid w:val="00840C81"/>
    <w:rPr>
      <w:rFonts w:ascii="Calibri" w:hAnsi="Calibr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59"/>
    <w:rsid w:val="00B369B0"/>
    <w:rPr>
      <w:rFonts w:ascii="Calibri" w:hAnsi="Calibr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59"/>
    <w:rsid w:val="00B369B0"/>
    <w:rPr>
      <w:rFonts w:ascii="Calibri" w:hAnsi="Calibr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59"/>
    <w:rsid w:val="00B369B0"/>
    <w:rPr>
      <w:rFonts w:ascii="Calibri" w:hAnsi="Calibr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
    <w:name w:val="Table Grid5"/>
    <w:basedOn w:val="TableNormal"/>
    <w:next w:val="TableGrid"/>
    <w:uiPriority w:val="59"/>
    <w:rsid w:val="00F3050B"/>
    <w:rPr>
      <w:rFonts w:ascii="Calibri" w:hAnsi="Calibr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PlaceholderText">
    <w:name w:val="Placeholder Text"/>
    <w:basedOn w:val="DefaultParagraphFont"/>
    <w:uiPriority w:val="99"/>
    <w:semiHidden/>
    <w:rsid w:val="00CB6EAB"/>
    <w:rPr>
      <w:color w:val="808080"/>
    </w:rPr>
  </w:style>
  <w:style w:type="paragraph" w:customStyle="1" w:styleId="RapASECoverpagesubheadallcaps">
    <w:name w:val="*Rap_ASE Cover page subhead all caps"/>
    <w:basedOn w:val="RapASECoverpagehead"/>
    <w:rsid w:val="00445D62"/>
    <w:pPr>
      <w:framePr w:wrap="around"/>
      <w:spacing w:after="120"/>
    </w:pPr>
    <w:rPr>
      <w:smallCaps/>
      <w:color w:val="808080" w:themeColor="background1" w:themeShade="80"/>
      <w:spacing w:val="10"/>
      <w:sz w:val="32"/>
    </w:rPr>
  </w:style>
  <w:style w:type="character" w:customStyle="1" w:styleId="Heading1Char">
    <w:name w:val="Heading 1 Char"/>
    <w:aliases w:val="h1 Char,h11 Char,h12 Char,h111 Char,h13 Char,h112 Char,h14 Char,h113 Char,h15 Char,h114 Char,h16 Char,h115 Char,h121 Char,h1111 Char,h131 Char,h1121 Char,h141 Char,h1131 Char,h151 Char,h1141 Char,h17 Char,h116 Char,h122 Char,h1112 Char"/>
    <w:basedOn w:val="DefaultParagraphFont"/>
    <w:link w:val="Heading1"/>
    <w:uiPriority w:val="9"/>
    <w:rsid w:val="00D37131"/>
    <w:rPr>
      <w:rFonts w:asciiTheme="majorHAnsi" w:eastAsiaTheme="majorEastAsia" w:hAnsiTheme="majorHAnsi" w:cstheme="majorBidi"/>
      <w:b/>
      <w:caps/>
      <w:color w:val="006EC7" w:themeColor="accent1"/>
      <w:sz w:val="34"/>
      <w:szCs w:val="36"/>
    </w:rPr>
  </w:style>
  <w:style w:type="character" w:customStyle="1" w:styleId="Heading2Char">
    <w:name w:val="Heading 2 Char"/>
    <w:aliases w:val="H2 Char,h2 Char,2 Char,l2 Char,list + change bar Char,T2 Char,X Char,H2dex Char,H21 Char,headline Char,h Char,Heading 2n Char,Heading 2n1 Char,questions Char,Req group Char,Heading Two Char,R2 Char,Chapter Title Char,Req 2 Char,2H Char"/>
    <w:basedOn w:val="DefaultParagraphFont"/>
    <w:link w:val="Heading2"/>
    <w:uiPriority w:val="9"/>
    <w:rsid w:val="00553463"/>
    <w:rPr>
      <w:rFonts w:asciiTheme="majorHAnsi" w:eastAsiaTheme="majorEastAsia" w:hAnsiTheme="majorHAnsi" w:cstheme="majorBidi"/>
      <w:color w:val="005195" w:themeColor="accent1" w:themeShade="BF"/>
      <w:sz w:val="28"/>
      <w:szCs w:val="28"/>
      <w:lang w:val="en-GB"/>
    </w:rPr>
  </w:style>
  <w:style w:type="character" w:customStyle="1" w:styleId="Heading3Char">
    <w:name w:val="Heading 3 Char"/>
    <w:basedOn w:val="DefaultParagraphFont"/>
    <w:link w:val="Heading3"/>
    <w:uiPriority w:val="9"/>
    <w:rsid w:val="00052A12"/>
    <w:rPr>
      <w:rFonts w:asciiTheme="majorHAnsi" w:eastAsiaTheme="majorEastAsia" w:hAnsiTheme="majorHAnsi" w:cstheme="majorBidi"/>
      <w:color w:val="006EC7" w:themeColor="accent1"/>
      <w:sz w:val="26"/>
      <w:szCs w:val="26"/>
    </w:rPr>
  </w:style>
  <w:style w:type="character" w:customStyle="1" w:styleId="Heading5Char">
    <w:name w:val="Heading 5 Char"/>
    <w:basedOn w:val="DefaultParagraphFont"/>
    <w:link w:val="Heading5"/>
    <w:uiPriority w:val="9"/>
    <w:semiHidden/>
    <w:rsid w:val="00553463"/>
    <w:rPr>
      <w:rFonts w:asciiTheme="majorHAnsi" w:eastAsiaTheme="majorEastAsia" w:hAnsiTheme="majorHAnsi" w:cstheme="majorBidi"/>
      <w:i/>
      <w:iCs/>
      <w:sz w:val="22"/>
      <w:szCs w:val="22"/>
      <w:lang w:val="en-GB"/>
    </w:rPr>
  </w:style>
  <w:style w:type="character" w:customStyle="1" w:styleId="Heading6Char">
    <w:name w:val="Heading 6 Char"/>
    <w:basedOn w:val="DefaultParagraphFont"/>
    <w:link w:val="Heading6"/>
    <w:uiPriority w:val="9"/>
    <w:rsid w:val="005A154A"/>
    <w:rPr>
      <w:rFonts w:asciiTheme="majorHAnsi" w:eastAsiaTheme="majorEastAsia" w:hAnsiTheme="majorHAnsi" w:cstheme="majorBidi"/>
      <w:i/>
      <w:sz w:val="16"/>
      <w:szCs w:val="22"/>
      <w:lang w:val="en-GB"/>
    </w:rPr>
  </w:style>
  <w:style w:type="character" w:customStyle="1" w:styleId="Heading7Char">
    <w:name w:val="Heading 7 Char"/>
    <w:basedOn w:val="DefaultParagraphFont"/>
    <w:link w:val="Heading7"/>
    <w:uiPriority w:val="9"/>
    <w:rsid w:val="00ED24B6"/>
    <w:rPr>
      <w:rFonts w:eastAsia="Times New Roman" w:cs="Times New Roman"/>
      <w:b/>
      <w:noProof/>
      <w:color w:val="006EC7" w:themeColor="accent1"/>
      <w:sz w:val="32"/>
    </w:rPr>
  </w:style>
  <w:style w:type="character" w:customStyle="1" w:styleId="Heading8Char">
    <w:name w:val="Heading 8 Char"/>
    <w:basedOn w:val="DefaultParagraphFont"/>
    <w:link w:val="Heading8"/>
    <w:uiPriority w:val="9"/>
    <w:semiHidden/>
    <w:rsid w:val="00553463"/>
    <w:rPr>
      <w:rFonts w:asciiTheme="majorHAnsi" w:eastAsiaTheme="majorEastAsia" w:hAnsiTheme="majorHAnsi" w:cstheme="majorBidi"/>
      <w:smallCaps/>
      <w:color w:val="787878" w:themeColor="text1" w:themeTint="A6"/>
      <w:sz w:val="22"/>
      <w:szCs w:val="22"/>
      <w:lang w:val="en-GB"/>
    </w:rPr>
  </w:style>
  <w:style w:type="character" w:customStyle="1" w:styleId="Heading9Char">
    <w:name w:val="Heading 9 Char"/>
    <w:basedOn w:val="DefaultParagraphFont"/>
    <w:link w:val="Heading9"/>
    <w:uiPriority w:val="9"/>
    <w:semiHidden/>
    <w:rsid w:val="00553463"/>
    <w:rPr>
      <w:rFonts w:asciiTheme="majorHAnsi" w:eastAsiaTheme="majorEastAsia" w:hAnsiTheme="majorHAnsi" w:cstheme="majorBidi"/>
      <w:i/>
      <w:iCs/>
      <w:smallCaps/>
      <w:color w:val="787878" w:themeColor="text1" w:themeTint="A6"/>
      <w:sz w:val="22"/>
      <w:szCs w:val="22"/>
      <w:lang w:val="en-GB"/>
    </w:rPr>
  </w:style>
  <w:style w:type="paragraph" w:customStyle="1" w:styleId="RapASEBodyCopy">
    <w:name w:val="*Rap_ASE Body Copy"/>
    <w:rsid w:val="0026613E"/>
    <w:pPr>
      <w:spacing w:line="360" w:lineRule="auto"/>
    </w:pPr>
  </w:style>
  <w:style w:type="paragraph" w:customStyle="1" w:styleId="RapASESectionHeading">
    <w:name w:val="*Rap_ASE Section Heading"/>
    <w:next w:val="RapASEBodyCopy"/>
    <w:qFormat/>
    <w:rsid w:val="006D2A33"/>
    <w:pPr>
      <w:pBdr>
        <w:bottom w:val="single" w:sz="8" w:space="1" w:color="006EC7" w:themeColor="accent1"/>
      </w:pBdr>
      <w:spacing w:after="240" w:line="240" w:lineRule="auto"/>
    </w:pPr>
    <w:rPr>
      <w:b/>
      <w:noProof/>
      <w:color w:val="006EC7" w:themeColor="accent1"/>
      <w:sz w:val="34"/>
    </w:rPr>
  </w:style>
  <w:style w:type="paragraph" w:customStyle="1" w:styleId="RapASESubheadLevel1">
    <w:name w:val="*Rap_ASE Subhead Level 1#"/>
    <w:basedOn w:val="RapASEBodyCopy"/>
    <w:next w:val="RapASEBodyCopy"/>
    <w:qFormat/>
    <w:rsid w:val="0095471E"/>
    <w:pPr>
      <w:pageBreakBefore/>
      <w:numPr>
        <w:numId w:val="1"/>
      </w:numPr>
      <w:pBdr>
        <w:bottom w:val="single" w:sz="4" w:space="0" w:color="006EC7" w:themeColor="accent1"/>
      </w:pBdr>
      <w:spacing w:after="240"/>
      <w:outlineLvl w:val="0"/>
    </w:pPr>
    <w:rPr>
      <w:b/>
      <w:noProof/>
      <w:color w:val="006EC7" w:themeColor="accent1"/>
      <w:sz w:val="32"/>
      <w:szCs w:val="24"/>
    </w:rPr>
  </w:style>
  <w:style w:type="paragraph" w:customStyle="1" w:styleId="RapASECaption">
    <w:name w:val="*Rap_ASE Caption"/>
    <w:basedOn w:val="RapASEBodyCopy"/>
    <w:next w:val="RapASEBodyCopy"/>
    <w:rsid w:val="005A25CA"/>
    <w:pPr>
      <w:spacing w:before="60" w:after="240"/>
      <w:jc w:val="center"/>
    </w:pPr>
    <w:rPr>
      <w:i/>
      <w:sz w:val="16"/>
    </w:rPr>
  </w:style>
  <w:style w:type="paragraph" w:customStyle="1" w:styleId="RapASESubheadLevel2">
    <w:name w:val="*Rap_ASE Subhead Level 2#"/>
    <w:basedOn w:val="RapASEBodyCopy"/>
    <w:next w:val="RapASEBodyCopy"/>
    <w:qFormat/>
    <w:rsid w:val="0050246E"/>
    <w:pPr>
      <w:numPr>
        <w:ilvl w:val="1"/>
        <w:numId w:val="1"/>
      </w:numPr>
      <w:spacing w:before="240"/>
      <w:ind w:left="284" w:hanging="284"/>
      <w:outlineLvl w:val="1"/>
    </w:pPr>
    <w:rPr>
      <w:b/>
      <w:color w:val="006EC7" w:themeColor="accent1"/>
      <w:sz w:val="28"/>
    </w:rPr>
  </w:style>
  <w:style w:type="paragraph" w:customStyle="1" w:styleId="RapASESubheadLevel3">
    <w:name w:val="*Rap_ASE Subhead Level 3#"/>
    <w:basedOn w:val="RapASEBodyCopy"/>
    <w:next w:val="RapASEBodyCopy"/>
    <w:rsid w:val="0050246E"/>
    <w:pPr>
      <w:numPr>
        <w:ilvl w:val="2"/>
        <w:numId w:val="1"/>
      </w:numPr>
      <w:spacing w:before="240"/>
      <w:ind w:left="425" w:hanging="425"/>
      <w:outlineLvl w:val="2"/>
    </w:pPr>
    <w:rPr>
      <w:color w:val="006EC7" w:themeColor="accent1"/>
      <w:sz w:val="24"/>
      <w:u w:val="single"/>
    </w:rPr>
  </w:style>
  <w:style w:type="paragraph" w:customStyle="1" w:styleId="RapASEBullets">
    <w:name w:val="*Rap_ASE Bullets"/>
    <w:basedOn w:val="RapASEBodyCopy"/>
    <w:next w:val="RapASEBodyCopy"/>
    <w:rsid w:val="00220A92"/>
    <w:pPr>
      <w:numPr>
        <w:numId w:val="4"/>
      </w:numPr>
      <w:ind w:left="720"/>
    </w:pPr>
    <w:rPr>
      <w:bCs/>
    </w:rPr>
  </w:style>
  <w:style w:type="paragraph" w:customStyle="1" w:styleId="RapASETableHeaderCenter">
    <w:name w:val="*Rap_ASE Table Header Center"/>
    <w:basedOn w:val="RapASEBodyCopy"/>
    <w:qFormat/>
    <w:rsid w:val="0031242E"/>
    <w:pPr>
      <w:spacing w:after="0"/>
      <w:jc w:val="center"/>
    </w:pPr>
    <w:rPr>
      <w:rFonts w:ascii="Arial Bold" w:hAnsi="Arial Bold"/>
      <w:b/>
      <w:bCs/>
      <w:caps/>
      <w:sz w:val="18"/>
    </w:rPr>
  </w:style>
  <w:style w:type="paragraph" w:customStyle="1" w:styleId="RapASETableHeaderLeftJustify">
    <w:name w:val="*Rap_ASE Table Header Left Justify"/>
    <w:basedOn w:val="RapASEBodyCopy"/>
    <w:qFormat/>
    <w:rsid w:val="0031242E"/>
    <w:pPr>
      <w:spacing w:after="0"/>
    </w:pPr>
    <w:rPr>
      <w:rFonts w:ascii="Arial" w:hAnsi="Arial"/>
      <w:b/>
      <w:sz w:val="18"/>
    </w:rPr>
  </w:style>
  <w:style w:type="paragraph" w:customStyle="1" w:styleId="RapASETableBodyLeftJustify">
    <w:name w:val="*Rap_ASE Table Body Left Justify"/>
    <w:basedOn w:val="RapASEBodyCopy"/>
    <w:qFormat/>
    <w:rsid w:val="00713819"/>
    <w:pPr>
      <w:spacing w:after="60"/>
    </w:pPr>
    <w:rPr>
      <w:rFonts w:ascii="Arial" w:hAnsi="Arial"/>
      <w:sz w:val="18"/>
    </w:rPr>
  </w:style>
  <w:style w:type="paragraph" w:customStyle="1" w:styleId="RapASETableBodyIndented">
    <w:name w:val="*Rap_ASE Table Body Indented"/>
    <w:basedOn w:val="RapASETableBodyLeftJustify"/>
    <w:qFormat/>
    <w:rsid w:val="0031242E"/>
    <w:pPr>
      <w:ind w:left="360"/>
    </w:pPr>
  </w:style>
  <w:style w:type="paragraph" w:customStyle="1" w:styleId="RapASEHeadertextforProductName">
    <w:name w:val="*Rap_ASE Header text for Product Name"/>
    <w:aliases w:val="Revision and Date"/>
    <w:basedOn w:val="RapASEBodyCopy"/>
    <w:qFormat/>
    <w:rsid w:val="0086525D"/>
    <w:pPr>
      <w:jc w:val="right"/>
    </w:pPr>
    <w:rPr>
      <w:caps/>
      <w:color w:val="808080" w:themeColor="background1" w:themeShade="80"/>
      <w:sz w:val="16"/>
      <w:szCs w:val="16"/>
    </w:rPr>
  </w:style>
  <w:style w:type="table" w:customStyle="1" w:styleId="RapASETable">
    <w:name w:val="*Rap_ASE Table"/>
    <w:basedOn w:val="TableNormal"/>
    <w:uiPriority w:val="99"/>
    <w:rsid w:val="00766747"/>
    <w:pPr>
      <w:spacing w:after="0" w:line="240" w:lineRule="auto"/>
    </w:pPr>
    <w:tblPr/>
  </w:style>
  <w:style w:type="paragraph" w:customStyle="1" w:styleId="RapASEBodyCopyBold">
    <w:name w:val="*Rap_ASE Body Copy Bold"/>
    <w:basedOn w:val="RapASEBodyCopy"/>
    <w:next w:val="RapASEBodyCopy"/>
    <w:rsid w:val="00657164"/>
    <w:rPr>
      <w:b/>
    </w:rPr>
  </w:style>
  <w:style w:type="paragraph" w:customStyle="1" w:styleId="RapASEBodyCopyItal">
    <w:name w:val="*Rap_ASE Body Copy Ital"/>
    <w:basedOn w:val="RapASEBodyCopy"/>
    <w:next w:val="RapASEBodyCopy"/>
    <w:rsid w:val="003A342B"/>
    <w:rPr>
      <w:i/>
    </w:rPr>
  </w:style>
  <w:style w:type="paragraph" w:customStyle="1" w:styleId="RapASETableBodyRightJustify">
    <w:name w:val="*Rap_ASE Table Body Right Justify"/>
    <w:basedOn w:val="RapASETableBodyLeftJustify"/>
    <w:rsid w:val="00186E20"/>
    <w:pPr>
      <w:jc w:val="right"/>
    </w:pPr>
    <w:rPr>
      <w:rFonts w:eastAsia="Times New Roman" w:cs="Times New Roman"/>
    </w:rPr>
  </w:style>
  <w:style w:type="paragraph" w:customStyle="1" w:styleId="RapASETableBodyCenter">
    <w:name w:val="*Rap_ASE Table Body Center"/>
    <w:basedOn w:val="RapASETableBodyLeftJustify"/>
    <w:rsid w:val="0031242E"/>
    <w:pPr>
      <w:jc w:val="center"/>
    </w:pPr>
    <w:rPr>
      <w:rFonts w:eastAsia="Times New Roman" w:cs="Times New Roman"/>
    </w:rPr>
  </w:style>
  <w:style w:type="paragraph" w:customStyle="1" w:styleId="RapASETableTitle">
    <w:name w:val="*Rap_ASE Table Title"/>
    <w:basedOn w:val="RapASEBodyCopy"/>
    <w:rsid w:val="00B92C89"/>
    <w:pPr>
      <w:spacing w:after="0"/>
    </w:pPr>
    <w:rPr>
      <w:b/>
      <w:bCs/>
      <w:caps/>
      <w:sz w:val="22"/>
    </w:rPr>
  </w:style>
  <w:style w:type="paragraph" w:customStyle="1" w:styleId="RapASESubheadLevel2Unnumbered">
    <w:name w:val="*Rap_ASE Subhead Level 2 Unnumbered"/>
    <w:basedOn w:val="RapASEBodyCopy"/>
    <w:next w:val="RapASEBodyCopy"/>
    <w:rsid w:val="00035C14"/>
    <w:pPr>
      <w:spacing w:before="240"/>
    </w:pPr>
    <w:rPr>
      <w:rFonts w:eastAsia="Times New Roman" w:cs="Times New Roman"/>
      <w:b/>
      <w:bCs/>
      <w:color w:val="006EC7" w:themeColor="accent1"/>
      <w:sz w:val="28"/>
    </w:rPr>
  </w:style>
  <w:style w:type="paragraph" w:customStyle="1" w:styleId="RapASESubheadLevel1Unnumbered">
    <w:name w:val="*Rap_ASE Subhead Level 1 Unnumbered"/>
    <w:basedOn w:val="RapASESubheadLevel1"/>
    <w:next w:val="RapASEBodyCopy"/>
    <w:rsid w:val="005B0CD3"/>
    <w:pPr>
      <w:numPr>
        <w:numId w:val="0"/>
      </w:numPr>
    </w:pPr>
    <w:rPr>
      <w:rFonts w:eastAsia="Times New Roman" w:cs="Times New Roman"/>
      <w:szCs w:val="20"/>
    </w:rPr>
  </w:style>
  <w:style w:type="paragraph" w:customStyle="1" w:styleId="RapASESubheadLevel3Unnumbered">
    <w:name w:val="*Rap_ASE Subhead Level 3 Unnumbered"/>
    <w:basedOn w:val="RapASESubheadLevel3"/>
    <w:next w:val="RapASEBodyCopy"/>
    <w:rsid w:val="00035C14"/>
    <w:pPr>
      <w:numPr>
        <w:ilvl w:val="0"/>
        <w:numId w:val="0"/>
      </w:numPr>
    </w:pPr>
    <w:rPr>
      <w:rFonts w:eastAsia="Times New Roman" w:cs="Times New Roman"/>
      <w:bCs/>
    </w:rPr>
  </w:style>
  <w:style w:type="paragraph" w:customStyle="1" w:styleId="RapASESubheadLevel4">
    <w:name w:val="*Rap_ASE Subhead Level 4#"/>
    <w:basedOn w:val="RapASEBodyCopy"/>
    <w:next w:val="RapASEBodyCopy"/>
    <w:rsid w:val="00B3166A"/>
    <w:pPr>
      <w:numPr>
        <w:ilvl w:val="3"/>
        <w:numId w:val="1"/>
      </w:numPr>
      <w:spacing w:before="240"/>
    </w:pPr>
    <w:rPr>
      <w:b/>
      <w:color w:val="303030" w:themeColor="text1"/>
      <w:sz w:val="22"/>
    </w:rPr>
  </w:style>
  <w:style w:type="paragraph" w:customStyle="1" w:styleId="RapASESubheadLevel5">
    <w:name w:val="*Rap_ASE Subhead Level 5#"/>
    <w:basedOn w:val="RapASEBodyCopy"/>
    <w:next w:val="RapASEBodyCopy"/>
    <w:rsid w:val="00353B95"/>
    <w:pPr>
      <w:numPr>
        <w:ilvl w:val="4"/>
        <w:numId w:val="1"/>
      </w:numPr>
      <w:spacing w:before="240"/>
    </w:pPr>
    <w:rPr>
      <w:u w:val="single"/>
    </w:rPr>
  </w:style>
  <w:style w:type="paragraph" w:customStyle="1" w:styleId="RapASETableHeaderWhiteCentered">
    <w:name w:val="*Rap_ASE Table Header White Centered"/>
    <w:basedOn w:val="RapASETableHeaderCenter"/>
    <w:rsid w:val="005D4A8F"/>
    <w:rPr>
      <w:color w:val="FFFFFF" w:themeColor="background1"/>
    </w:rPr>
  </w:style>
  <w:style w:type="paragraph" w:customStyle="1" w:styleId="RapASETableHeaderWhiteLeftJustify">
    <w:name w:val="*Rap_ASE Table Header White Left Justify"/>
    <w:basedOn w:val="RapASETableHeaderWhiteCentered"/>
    <w:rsid w:val="005D4A8F"/>
    <w:pPr>
      <w:jc w:val="left"/>
    </w:pPr>
    <w:rPr>
      <w:rFonts w:eastAsia="Times New Roman" w:cs="Times New Roman"/>
      <w:caps w:val="0"/>
    </w:rPr>
  </w:style>
  <w:style w:type="table" w:customStyle="1" w:styleId="RapASETableStyle">
    <w:name w:val="*Rap_ASE Table Style"/>
    <w:basedOn w:val="RapASETable"/>
    <w:uiPriority w:val="99"/>
    <w:rsid w:val="00562E77"/>
    <w:tblPr/>
  </w:style>
  <w:style w:type="paragraph" w:styleId="Caption">
    <w:name w:val="caption"/>
    <w:basedOn w:val="Normal"/>
    <w:next w:val="Normal"/>
    <w:link w:val="CaptionChar"/>
    <w:uiPriority w:val="35"/>
    <w:unhideWhenUsed/>
    <w:qFormat/>
    <w:rsid w:val="003358C5"/>
    <w:pPr>
      <w:spacing w:after="200" w:line="240" w:lineRule="auto"/>
    </w:pPr>
    <w:rPr>
      <w:i/>
      <w:iCs/>
      <w:color w:val="D21142" w:themeColor="text2"/>
      <w:sz w:val="18"/>
      <w:szCs w:val="18"/>
    </w:rPr>
  </w:style>
  <w:style w:type="paragraph" w:styleId="Header">
    <w:name w:val="header"/>
    <w:basedOn w:val="Normal"/>
    <w:link w:val="HeaderChar"/>
    <w:uiPriority w:val="99"/>
    <w:unhideWhenUsed/>
    <w:rsid w:val="00C619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619DD"/>
  </w:style>
  <w:style w:type="paragraph" w:styleId="ListParagraph">
    <w:name w:val="List Paragraph"/>
    <w:basedOn w:val="Normal"/>
    <w:link w:val="ListParagraphChar"/>
    <w:uiPriority w:val="34"/>
    <w:qFormat/>
    <w:rsid w:val="00EB2F31"/>
    <w:pPr>
      <w:ind w:left="720"/>
      <w:contextualSpacing/>
    </w:pPr>
  </w:style>
  <w:style w:type="table" w:customStyle="1" w:styleId="TableGridLight10">
    <w:name w:val="Table Grid Light10"/>
    <w:basedOn w:val="TableNormal"/>
    <w:uiPriority w:val="40"/>
    <w:rsid w:val="00F83DB2"/>
    <w:rPr>
      <w:rFonts w:eastAsia="Times New Roma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Light11">
    <w:name w:val="Table Grid Light11"/>
    <w:basedOn w:val="TableNormal"/>
    <w:uiPriority w:val="40"/>
    <w:rsid w:val="00F83DB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6">
    <w:name w:val="Table Grid6"/>
    <w:basedOn w:val="TableNormal"/>
    <w:next w:val="TableGrid"/>
    <w:uiPriority w:val="59"/>
    <w:rsid w:val="007178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C43CB0"/>
    <w:rPr>
      <w:color w:val="800080"/>
      <w:u w:val="single"/>
    </w:rPr>
  </w:style>
  <w:style w:type="paragraph" w:styleId="TOC6">
    <w:name w:val="toc 6"/>
    <w:basedOn w:val="Normal"/>
    <w:next w:val="Normal"/>
    <w:autoRedefine/>
    <w:uiPriority w:val="39"/>
    <w:unhideWhenUsed/>
    <w:rsid w:val="00ED5612"/>
    <w:pPr>
      <w:spacing w:after="100"/>
      <w:ind w:left="1100"/>
    </w:pPr>
  </w:style>
  <w:style w:type="paragraph" w:styleId="TOC9">
    <w:name w:val="toc 9"/>
    <w:basedOn w:val="Normal"/>
    <w:next w:val="Normal"/>
    <w:autoRedefine/>
    <w:uiPriority w:val="39"/>
    <w:unhideWhenUsed/>
    <w:rsid w:val="00ED5612"/>
    <w:pPr>
      <w:spacing w:after="100"/>
      <w:ind w:left="1760"/>
    </w:pPr>
  </w:style>
  <w:style w:type="character" w:customStyle="1" w:styleId="ListParagraphChar">
    <w:name w:val="List Paragraph Char"/>
    <w:basedOn w:val="DefaultParagraphFont"/>
    <w:link w:val="ListParagraph"/>
    <w:uiPriority w:val="34"/>
    <w:rsid w:val="007B7551"/>
    <w:rPr>
      <w:rFonts w:eastAsiaTheme="minorHAnsi"/>
      <w:sz w:val="22"/>
      <w:szCs w:val="22"/>
    </w:rPr>
  </w:style>
  <w:style w:type="character" w:customStyle="1" w:styleId="BodyTextCharChar">
    <w:name w:val="Body Text Char Char"/>
    <w:rsid w:val="002E0498"/>
    <w:rPr>
      <w:rFonts w:ascii="Arial" w:hAnsi="Arial" w:cs="Arial" w:hint="default"/>
      <w:sz w:val="24"/>
      <w:szCs w:val="24"/>
      <w:lang w:val="en-US" w:eastAsia="en-US" w:bidi="ar-SA"/>
    </w:rPr>
  </w:style>
  <w:style w:type="table" w:styleId="TableGridLight">
    <w:name w:val="Grid Table Light"/>
    <w:basedOn w:val="TableNormal"/>
    <w:uiPriority w:val="40"/>
    <w:rsid w:val="00E902B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body1">
    <w:name w:val="body1"/>
    <w:basedOn w:val="Normal"/>
    <w:rsid w:val="00BE0F7B"/>
    <w:pPr>
      <w:spacing w:before="120" w:after="0" w:line="240" w:lineRule="auto"/>
    </w:pPr>
    <w:rPr>
      <w:rFonts w:ascii="Calibri" w:eastAsia="Times New Roman" w:hAnsi="Calibri" w:cs="Times New Roman"/>
      <w:szCs w:val="24"/>
    </w:rPr>
  </w:style>
  <w:style w:type="paragraph" w:customStyle="1" w:styleId="RAPASEBulletSub">
    <w:name w:val="*RAP_ASE Bullet Sub"/>
    <w:basedOn w:val="RapASEBodyCopy"/>
    <w:next w:val="RapASEBodyCopy"/>
    <w:rsid w:val="00DA792D"/>
    <w:pPr>
      <w:numPr>
        <w:numId w:val="8"/>
      </w:numPr>
      <w:ind w:left="1440"/>
    </w:pPr>
    <w:rPr>
      <w:bCs/>
    </w:rPr>
  </w:style>
  <w:style w:type="paragraph" w:customStyle="1" w:styleId="RAPASETableBullet1">
    <w:name w:val="*RAP_ASE Table Bullet 1"/>
    <w:rsid w:val="00D10A74"/>
    <w:pPr>
      <w:numPr>
        <w:numId w:val="5"/>
      </w:numPr>
      <w:tabs>
        <w:tab w:val="left" w:pos="360"/>
      </w:tabs>
      <w:spacing w:after="60"/>
    </w:pPr>
    <w:rPr>
      <w:rFonts w:ascii="Arial" w:hAnsi="Arial"/>
      <w:sz w:val="18"/>
    </w:rPr>
  </w:style>
  <w:style w:type="paragraph" w:customStyle="1" w:styleId="RAPASECoversubtitle1">
    <w:name w:val="*RAP_ASE Cover subtitle 1"/>
    <w:rsid w:val="00435D47"/>
    <w:pPr>
      <w:spacing w:after="0" w:line="240" w:lineRule="auto"/>
    </w:pPr>
    <w:rPr>
      <w:b/>
      <w:color w:val="FFFFFF" w:themeColor="background1"/>
      <w:sz w:val="28"/>
    </w:rPr>
  </w:style>
  <w:style w:type="paragraph" w:customStyle="1" w:styleId="RAPASECoverText1">
    <w:name w:val="*RAP_ASE Cover Text 1"/>
    <w:rsid w:val="00435D47"/>
    <w:pPr>
      <w:spacing w:after="60" w:line="240" w:lineRule="auto"/>
    </w:pPr>
    <w:rPr>
      <w:b/>
      <w:smallCaps/>
      <w:color w:val="FFFFFF" w:themeColor="background1"/>
      <w:sz w:val="22"/>
    </w:rPr>
  </w:style>
  <w:style w:type="paragraph" w:customStyle="1" w:styleId="RAPASECoverText2">
    <w:name w:val="*RAP_ASE Cover Text 2"/>
    <w:basedOn w:val="RAPASECoverText1"/>
    <w:rsid w:val="00435D47"/>
    <w:rPr>
      <w:b w:val="0"/>
      <w:smallCaps w:val="0"/>
      <w:sz w:val="24"/>
    </w:rPr>
  </w:style>
  <w:style w:type="paragraph" w:customStyle="1" w:styleId="RAPASETableBodyLeftJustifiedBold">
    <w:name w:val="*RAP_ASE Table Body Left Justified Bold"/>
    <w:basedOn w:val="RapASETableBodyLeftJustify"/>
    <w:rsid w:val="002D537C"/>
    <w:rPr>
      <w:b/>
    </w:rPr>
  </w:style>
  <w:style w:type="paragraph" w:customStyle="1" w:styleId="RapASEBulletSubSub">
    <w:name w:val="*Rap_ASE Bullet Sub Sub"/>
    <w:basedOn w:val="RAPASEBulletSub"/>
    <w:rsid w:val="00DA792D"/>
    <w:pPr>
      <w:numPr>
        <w:numId w:val="6"/>
      </w:numPr>
      <w:ind w:left="2160"/>
    </w:pPr>
  </w:style>
  <w:style w:type="paragraph" w:customStyle="1" w:styleId="RapASEFootertext">
    <w:name w:val="*Rap_ASE Footer text"/>
    <w:basedOn w:val="Normal"/>
    <w:rsid w:val="00FB7A99"/>
    <w:pPr>
      <w:spacing w:after="0"/>
      <w:jc w:val="center"/>
    </w:pPr>
    <w:rPr>
      <w:rFonts w:eastAsia="Times New Roman" w:cs="Times New Roman"/>
      <w:caps/>
      <w:color w:val="808080" w:themeColor="background1" w:themeShade="80"/>
    </w:rPr>
  </w:style>
  <w:style w:type="paragraph" w:customStyle="1" w:styleId="StyleRapASEFootertextCentered">
    <w:name w:val="Style *Rap_ASE Footer text + Centered"/>
    <w:basedOn w:val="RapASEFootertext"/>
    <w:rsid w:val="007E78D9"/>
  </w:style>
  <w:style w:type="paragraph" w:customStyle="1" w:styleId="RapASEHeadertextleftjustify">
    <w:name w:val="*Rap_ASE Header text left justify"/>
    <w:basedOn w:val="RapASEHeadertextforProductName"/>
    <w:rsid w:val="00FB7A99"/>
    <w:pPr>
      <w:spacing w:after="0"/>
      <w:jc w:val="left"/>
    </w:pPr>
    <w:rPr>
      <w:color w:val="808080"/>
      <w:sz w:val="18"/>
    </w:rPr>
  </w:style>
  <w:style w:type="paragraph" w:customStyle="1" w:styleId="RapASEHeadertextrightjustify">
    <w:name w:val="*Rap_ASE Header text right justify"/>
    <w:basedOn w:val="RapASEHeadertextleftjustify"/>
    <w:rsid w:val="005F6308"/>
    <w:pPr>
      <w:jc w:val="right"/>
    </w:pPr>
  </w:style>
  <w:style w:type="paragraph" w:customStyle="1" w:styleId="RapASEFooterPageNumbertext">
    <w:name w:val="*Rap_ASE Footer_Page Number text"/>
    <w:basedOn w:val="RapASEFootertext"/>
    <w:rsid w:val="00FB7A99"/>
    <w:pPr>
      <w:jc w:val="right"/>
    </w:pPr>
  </w:style>
  <w:style w:type="paragraph" w:customStyle="1" w:styleId="RapASEnumberingalpha">
    <w:name w:val="*Rap_ASE numbering alpha"/>
    <w:basedOn w:val="RapASEBodyCopy"/>
    <w:rsid w:val="00F43D83"/>
    <w:pPr>
      <w:numPr>
        <w:numId w:val="7"/>
      </w:numPr>
    </w:pPr>
  </w:style>
  <w:style w:type="paragraph" w:customStyle="1" w:styleId="RapASEnumberingalphasub">
    <w:name w:val="*Rap_ASE numbering alpha sub"/>
    <w:basedOn w:val="RapASEnumberingalpha"/>
    <w:rsid w:val="00F43D83"/>
    <w:pPr>
      <w:numPr>
        <w:ilvl w:val="1"/>
      </w:numPr>
    </w:pPr>
  </w:style>
  <w:style w:type="paragraph" w:customStyle="1" w:styleId="S2coverArial36">
    <w:name w:val="*S2 cover Arial 36"/>
    <w:basedOn w:val="RapASEBodyCopy"/>
    <w:rsid w:val="001912AD"/>
    <w:rPr>
      <w:b/>
      <w:color w:val="FFFFFF" w:themeColor="background1"/>
      <w:sz w:val="72"/>
    </w:rPr>
  </w:style>
  <w:style w:type="paragraph" w:customStyle="1" w:styleId="S2coverArial22">
    <w:name w:val="*S2 cover Arial 22"/>
    <w:basedOn w:val="S2coverArial36"/>
    <w:rsid w:val="001912AD"/>
    <w:rPr>
      <w:b w:val="0"/>
      <w:sz w:val="44"/>
    </w:rPr>
  </w:style>
  <w:style w:type="paragraph" w:customStyle="1" w:styleId="S2coverArial18">
    <w:name w:val="*S2 cover Arial 18"/>
    <w:basedOn w:val="S2coverArial22"/>
    <w:rsid w:val="001912AD"/>
    <w:rPr>
      <w:sz w:val="36"/>
    </w:rPr>
  </w:style>
  <w:style w:type="paragraph" w:customStyle="1" w:styleId="S2Arial11blue">
    <w:name w:val="*S2 Arial 11 blue"/>
    <w:basedOn w:val="S2coverArial18"/>
    <w:rsid w:val="001912AD"/>
    <w:rPr>
      <w:color w:val="0070C0"/>
      <w:sz w:val="22"/>
    </w:rPr>
  </w:style>
  <w:style w:type="paragraph" w:customStyle="1" w:styleId="S2Arial16blue">
    <w:name w:val="*S2 Arial 16 blue"/>
    <w:basedOn w:val="S2Arial11blue"/>
    <w:rsid w:val="001912AD"/>
    <w:rPr>
      <w:b/>
      <w:sz w:val="32"/>
    </w:rPr>
  </w:style>
  <w:style w:type="paragraph" w:customStyle="1" w:styleId="S2Arial8">
    <w:name w:val="*S2 Arial 8"/>
    <w:basedOn w:val="S2Arial16blue"/>
    <w:rsid w:val="001912AD"/>
    <w:rPr>
      <w:b w:val="0"/>
      <w:sz w:val="16"/>
    </w:rPr>
  </w:style>
  <w:style w:type="paragraph" w:customStyle="1" w:styleId="S2Arial7gray">
    <w:name w:val="*S2 Arial 7 gray"/>
    <w:basedOn w:val="S2Arial8"/>
    <w:rsid w:val="001912AD"/>
    <w:rPr>
      <w:color w:val="787878"/>
      <w:sz w:val="14"/>
    </w:rPr>
  </w:style>
  <w:style w:type="paragraph" w:styleId="TableofFigures">
    <w:name w:val="table of figures"/>
    <w:basedOn w:val="RapASEBodyCopy"/>
    <w:next w:val="Normal"/>
    <w:uiPriority w:val="99"/>
    <w:unhideWhenUsed/>
    <w:rsid w:val="0077432E"/>
  </w:style>
  <w:style w:type="paragraph" w:customStyle="1" w:styleId="RapASEBullets12">
    <w:name w:val="*Rap_ASE Bullets 12"/>
    <w:basedOn w:val="RapASEBullets"/>
    <w:next w:val="RapASEBodyCopy"/>
    <w:rsid w:val="00DA792D"/>
    <w:pPr>
      <w:spacing w:after="240"/>
    </w:pPr>
  </w:style>
  <w:style w:type="paragraph" w:customStyle="1" w:styleId="RapASEBullets3">
    <w:name w:val="*Rap_ASE Bullets 3"/>
    <w:basedOn w:val="RapASEBullets"/>
    <w:next w:val="RapASEBodyCopy"/>
    <w:rsid w:val="00DA792D"/>
    <w:pPr>
      <w:spacing w:after="60"/>
    </w:pPr>
  </w:style>
  <w:style w:type="paragraph" w:customStyle="1" w:styleId="RapASEBodyCopy12">
    <w:name w:val="*Rap_ASE Body Copy 12"/>
    <w:basedOn w:val="RapASEBodyCopy"/>
    <w:next w:val="RapASEBodyCopy"/>
    <w:rsid w:val="00DA792D"/>
    <w:pPr>
      <w:spacing w:after="240"/>
    </w:pPr>
  </w:style>
  <w:style w:type="paragraph" w:customStyle="1" w:styleId="RapASEBulletSub3">
    <w:name w:val="*Rap_ASE Bullet Sub 3"/>
    <w:basedOn w:val="RAPASEBulletSub"/>
    <w:next w:val="RapASEBodyCopy"/>
    <w:rsid w:val="00DA792D"/>
    <w:pPr>
      <w:spacing w:after="60"/>
    </w:pPr>
  </w:style>
  <w:style w:type="paragraph" w:customStyle="1" w:styleId="RapASEBulletSub12">
    <w:name w:val="*Rap_ASE Bullet Sub 12"/>
    <w:basedOn w:val="RAPASEBulletSub"/>
    <w:next w:val="RapASEBodyCopy"/>
    <w:rsid w:val="00A12683"/>
    <w:pPr>
      <w:spacing w:after="240"/>
    </w:pPr>
  </w:style>
  <w:style w:type="paragraph" w:customStyle="1" w:styleId="RapASEBullets0">
    <w:name w:val="*Rap_ASE Bullets 0"/>
    <w:basedOn w:val="RapASEBullets"/>
    <w:next w:val="RapASEBodyCopy"/>
    <w:rsid w:val="00A12683"/>
    <w:pPr>
      <w:spacing w:after="0"/>
    </w:pPr>
  </w:style>
  <w:style w:type="paragraph" w:customStyle="1" w:styleId="RapASEBulletSub0">
    <w:name w:val="*Rap_ASE Bullet Sub 0"/>
    <w:basedOn w:val="RAPASEBulletSub"/>
    <w:next w:val="RapASEBodyCopy"/>
    <w:rsid w:val="00A12683"/>
    <w:pPr>
      <w:spacing w:after="0"/>
    </w:pPr>
  </w:style>
  <w:style w:type="paragraph" w:styleId="FootnoteText">
    <w:name w:val="footnote text"/>
    <w:link w:val="FootnoteTextChar"/>
    <w:unhideWhenUsed/>
    <w:rsid w:val="00B07529"/>
    <w:pPr>
      <w:spacing w:after="0" w:line="240" w:lineRule="auto"/>
    </w:pPr>
  </w:style>
  <w:style w:type="character" w:customStyle="1" w:styleId="FootnoteTextChar">
    <w:name w:val="Footnote Text Char"/>
    <w:basedOn w:val="DefaultParagraphFont"/>
    <w:link w:val="FootnoteText"/>
    <w:rsid w:val="00B07529"/>
  </w:style>
  <w:style w:type="character" w:styleId="FootnoteReference">
    <w:name w:val="footnote reference"/>
    <w:basedOn w:val="DefaultParagraphFont"/>
    <w:semiHidden/>
    <w:unhideWhenUsed/>
    <w:rsid w:val="00B07529"/>
    <w:rPr>
      <w:vertAlign w:val="superscript"/>
    </w:rPr>
  </w:style>
  <w:style w:type="paragraph" w:customStyle="1" w:styleId="RapASETableBodyRightJustify0">
    <w:name w:val="Rap_ASE Table Body Right Justify"/>
    <w:basedOn w:val="Normal"/>
    <w:rsid w:val="00862B12"/>
    <w:pPr>
      <w:tabs>
        <w:tab w:val="left" w:pos="360"/>
      </w:tabs>
      <w:spacing w:after="60"/>
      <w:jc w:val="right"/>
    </w:pPr>
    <w:rPr>
      <w:rFonts w:ascii="Arial" w:eastAsia="Times New Roman" w:hAnsi="Arial" w:cs="Times New Roman"/>
      <w:sz w:val="18"/>
    </w:rPr>
  </w:style>
  <w:style w:type="paragraph" w:styleId="NoSpacing">
    <w:name w:val="No Spacing"/>
    <w:uiPriority w:val="1"/>
    <w:qFormat/>
    <w:rsid w:val="00F0460B"/>
    <w:pPr>
      <w:spacing w:after="0" w:line="240" w:lineRule="auto"/>
    </w:pPr>
    <w:rPr>
      <w:rFonts w:eastAsiaTheme="minorHAnsi"/>
      <w:sz w:val="22"/>
      <w:szCs w:val="22"/>
      <w:lang w:val="en-GB"/>
    </w:rPr>
  </w:style>
  <w:style w:type="paragraph" w:customStyle="1" w:styleId="TableLeft">
    <w:name w:val="Table Left"/>
    <w:qFormat/>
    <w:rsid w:val="00F0460B"/>
    <w:pPr>
      <w:spacing w:before="20" w:after="20" w:line="240" w:lineRule="auto"/>
    </w:pPr>
    <w:rPr>
      <w:rFonts w:ascii="Arial" w:eastAsia="Times New Roman" w:hAnsi="Arial" w:cs="Arial"/>
      <w:snapToGrid w:val="0"/>
      <w:szCs w:val="22"/>
    </w:rPr>
  </w:style>
  <w:style w:type="paragraph" w:customStyle="1" w:styleId="TableCentered">
    <w:name w:val="Table Centered"/>
    <w:qFormat/>
    <w:rsid w:val="00F0460B"/>
    <w:pPr>
      <w:spacing w:before="20" w:after="20" w:line="240" w:lineRule="auto"/>
      <w:jc w:val="center"/>
    </w:pPr>
    <w:rPr>
      <w:rFonts w:ascii="Arial" w:eastAsia="Times New Roman" w:hAnsi="Arial" w:cs="Arial"/>
      <w:snapToGrid w:val="0"/>
      <w:szCs w:val="22"/>
    </w:rPr>
  </w:style>
  <w:style w:type="paragraph" w:customStyle="1" w:styleId="TableHeader">
    <w:name w:val="Table Header"/>
    <w:qFormat/>
    <w:rsid w:val="00F0460B"/>
    <w:pPr>
      <w:keepNext/>
      <w:spacing w:before="60" w:after="60" w:line="240" w:lineRule="auto"/>
      <w:jc w:val="center"/>
    </w:pPr>
    <w:rPr>
      <w:rFonts w:ascii="Arial" w:eastAsia="Times New Roman" w:hAnsi="Arial" w:cs="Arial"/>
      <w:b/>
      <w:snapToGrid w:val="0"/>
      <w:szCs w:val="22"/>
    </w:rPr>
  </w:style>
  <w:style w:type="paragraph" w:customStyle="1" w:styleId="TableText">
    <w:name w:val="Table_Text"/>
    <w:basedOn w:val="Normal"/>
    <w:link w:val="TableTextChar"/>
    <w:qFormat/>
    <w:rsid w:val="00F0460B"/>
    <w:pPr>
      <w:spacing w:after="0" w:line="240" w:lineRule="auto"/>
      <w:jc w:val="both"/>
    </w:pPr>
    <w:rPr>
      <w:rFonts w:cs="Times New Roman"/>
      <w:color w:val="232323" w:themeColor="text1" w:themeShade="BF"/>
      <w:lang w:val="en-US"/>
    </w:rPr>
  </w:style>
  <w:style w:type="table" w:customStyle="1" w:styleId="StandardStyle">
    <w:name w:val="Standard Style"/>
    <w:basedOn w:val="TableNormal"/>
    <w:uiPriority w:val="99"/>
    <w:rsid w:val="00F0460B"/>
    <w:pPr>
      <w:spacing w:after="0" w:line="240" w:lineRule="auto"/>
    </w:pPr>
    <w:rPr>
      <w:rFonts w:eastAsiaTheme="minorHAnsi"/>
      <w:sz w:val="22"/>
      <w:szCs w:val="22"/>
    </w:rPr>
    <w:tblPr>
      <w:tblStyleRowBandSize w:val="1"/>
      <w:tblBorders>
        <w:bottom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pPr>
        <w:jc w:val="left"/>
      </w:pPr>
      <w:rPr>
        <w:rFonts w:asciiTheme="majorHAnsi" w:hAnsiTheme="majorHAnsi"/>
        <w:b/>
      </w:rPr>
      <w:tblPr/>
      <w:trPr>
        <w:tblHeader/>
      </w:trPr>
      <w:tcPr>
        <w:tcBorders>
          <w:top w:val="nil"/>
          <w:left w:val="nil"/>
          <w:bottom w:val="nil"/>
          <w:right w:val="nil"/>
          <w:insideH w:val="nil"/>
          <w:insideV w:val="nil"/>
          <w:tl2br w:val="nil"/>
          <w:tr2bl w:val="nil"/>
        </w:tcBorders>
        <w:shd w:val="clear" w:color="auto" w:fill="BFBFBF" w:themeFill="background1" w:themeFillShade="BF"/>
        <w:vAlign w:val="bottom"/>
      </w:tcPr>
    </w:tblStylePr>
    <w:tblStylePr w:type="firstCol">
      <w:rPr>
        <w:rFonts w:asciiTheme="minorHAnsi" w:hAnsiTheme="minorHAnsi"/>
      </w:rPr>
    </w:tblStylePr>
    <w:tblStylePr w:type="lastCol">
      <w:rPr>
        <w:rFonts w:asciiTheme="minorHAnsi" w:hAnsiTheme="minorHAnsi"/>
      </w:rPr>
    </w:tblStylePr>
    <w:tblStylePr w:type="band1Horz">
      <w:rPr>
        <w:rFonts w:asciiTheme="minorHAnsi" w:hAnsiTheme="minorHAnsi"/>
      </w:rPr>
    </w:tblStylePr>
    <w:tblStylePr w:type="band2Horz">
      <w:rPr>
        <w:rFonts w:asciiTheme="minorHAnsi" w:hAnsiTheme="minorHAnsi"/>
      </w:rPr>
    </w:tblStylePr>
  </w:style>
  <w:style w:type="character" w:customStyle="1" w:styleId="TableTextChar">
    <w:name w:val="Table_Text Char"/>
    <w:basedOn w:val="DefaultParagraphFont"/>
    <w:link w:val="TableText"/>
    <w:rsid w:val="00F0460B"/>
    <w:rPr>
      <w:rFonts w:eastAsiaTheme="minorHAnsi" w:cs="Times New Roman"/>
      <w:color w:val="232323" w:themeColor="text1" w:themeShade="BF"/>
      <w:sz w:val="22"/>
      <w:szCs w:val="22"/>
    </w:rPr>
  </w:style>
  <w:style w:type="character" w:customStyle="1" w:styleId="CaptionChar">
    <w:name w:val="Caption Char"/>
    <w:basedOn w:val="DefaultParagraphFont"/>
    <w:link w:val="Caption"/>
    <w:uiPriority w:val="35"/>
    <w:rsid w:val="00F0460B"/>
    <w:rPr>
      <w:i/>
      <w:iCs/>
      <w:color w:val="D21142" w:themeColor="text2"/>
      <w:sz w:val="18"/>
      <w:szCs w:val="18"/>
    </w:rPr>
  </w:style>
  <w:style w:type="character" w:styleId="UnresolvedMention">
    <w:name w:val="Unresolved Mention"/>
    <w:basedOn w:val="DefaultParagraphFont"/>
    <w:uiPriority w:val="99"/>
    <w:semiHidden/>
    <w:unhideWhenUsed/>
    <w:rsid w:val="0052527A"/>
    <w:rPr>
      <w:color w:val="605E5C"/>
      <w:shd w:val="clear" w:color="auto" w:fill="E1DFDD"/>
    </w:rPr>
  </w:style>
  <w:style w:type="paragraph" w:styleId="Title">
    <w:name w:val="Title"/>
    <w:basedOn w:val="Normal"/>
    <w:next w:val="Normal"/>
    <w:link w:val="TitleChar"/>
    <w:uiPriority w:val="10"/>
    <w:qFormat/>
    <w:rsid w:val="008571F1"/>
    <w:pPr>
      <w:pBdr>
        <w:bottom w:val="double" w:sz="4" w:space="1" w:color="auto"/>
      </w:pBdr>
      <w:spacing w:after="240" w:line="240" w:lineRule="auto"/>
      <w:ind w:right="1134"/>
      <w:contextualSpacing/>
    </w:pPr>
    <w:rPr>
      <w:rFonts w:ascii="Trebuchet MS" w:eastAsiaTheme="majorEastAsia" w:hAnsi="Trebuchet MS" w:cstheme="majorBidi"/>
      <w:color w:val="979797" w:themeColor="text1" w:themeTint="80"/>
      <w:spacing w:val="-10"/>
      <w:kern w:val="28"/>
      <w:sz w:val="40"/>
      <w:szCs w:val="56"/>
      <w:lang w:val="en-IN"/>
    </w:rPr>
  </w:style>
  <w:style w:type="character" w:customStyle="1" w:styleId="TitleChar">
    <w:name w:val="Title Char"/>
    <w:basedOn w:val="DefaultParagraphFont"/>
    <w:link w:val="Title"/>
    <w:uiPriority w:val="10"/>
    <w:rsid w:val="008571F1"/>
    <w:rPr>
      <w:rFonts w:ascii="Trebuchet MS" w:eastAsiaTheme="majorEastAsia" w:hAnsi="Trebuchet MS" w:cstheme="majorBidi"/>
      <w:color w:val="979797" w:themeColor="text1" w:themeTint="80"/>
      <w:spacing w:val="-10"/>
      <w:kern w:val="28"/>
      <w:sz w:val="40"/>
      <w:szCs w:val="56"/>
      <w:lang w:val="en-IN"/>
    </w:rPr>
  </w:style>
  <w:style w:type="paragraph" w:customStyle="1" w:styleId="Level2">
    <w:name w:val="Level 2"/>
    <w:basedOn w:val="RapASESubheadLevel2"/>
    <w:qFormat/>
    <w:rsid w:val="00B1675B"/>
  </w:style>
  <w:style w:type="table" w:styleId="GridTable4-Accent1">
    <w:name w:val="Grid Table 4 Accent 1"/>
    <w:basedOn w:val="TableNormal"/>
    <w:uiPriority w:val="49"/>
    <w:rsid w:val="0090757C"/>
    <w:pPr>
      <w:spacing w:after="0" w:line="240" w:lineRule="auto"/>
    </w:pPr>
    <w:tblPr>
      <w:tblStyleRowBandSize w:val="1"/>
      <w:tblStyleColBandSize w:val="1"/>
      <w:tblBorders>
        <w:top w:val="single" w:sz="4" w:space="0" w:color="44AAFF" w:themeColor="accent1" w:themeTint="99"/>
        <w:left w:val="single" w:sz="4" w:space="0" w:color="44AAFF" w:themeColor="accent1" w:themeTint="99"/>
        <w:bottom w:val="single" w:sz="4" w:space="0" w:color="44AAFF" w:themeColor="accent1" w:themeTint="99"/>
        <w:right w:val="single" w:sz="4" w:space="0" w:color="44AAFF" w:themeColor="accent1" w:themeTint="99"/>
        <w:insideH w:val="single" w:sz="4" w:space="0" w:color="44AAFF" w:themeColor="accent1" w:themeTint="99"/>
        <w:insideV w:val="single" w:sz="4" w:space="0" w:color="44AAFF" w:themeColor="accent1" w:themeTint="99"/>
      </w:tblBorders>
    </w:tblPr>
    <w:tblStylePr w:type="firstRow">
      <w:rPr>
        <w:b/>
        <w:bCs/>
        <w:color w:val="FFFFFF" w:themeColor="background1"/>
      </w:rPr>
      <w:tblPr/>
      <w:tcPr>
        <w:tcBorders>
          <w:top w:val="single" w:sz="4" w:space="0" w:color="006EC7" w:themeColor="accent1"/>
          <w:left w:val="single" w:sz="4" w:space="0" w:color="006EC7" w:themeColor="accent1"/>
          <w:bottom w:val="single" w:sz="4" w:space="0" w:color="006EC7" w:themeColor="accent1"/>
          <w:right w:val="single" w:sz="4" w:space="0" w:color="006EC7" w:themeColor="accent1"/>
          <w:insideH w:val="nil"/>
          <w:insideV w:val="nil"/>
        </w:tcBorders>
        <w:shd w:val="clear" w:color="auto" w:fill="006EC7" w:themeFill="accent1"/>
      </w:tcPr>
    </w:tblStylePr>
    <w:tblStylePr w:type="lastRow">
      <w:rPr>
        <w:b/>
        <w:bCs/>
      </w:rPr>
      <w:tblPr/>
      <w:tcPr>
        <w:tcBorders>
          <w:top w:val="double" w:sz="4" w:space="0" w:color="006EC7" w:themeColor="accent1"/>
        </w:tcBorders>
      </w:tcPr>
    </w:tblStylePr>
    <w:tblStylePr w:type="firstCol">
      <w:rPr>
        <w:b/>
        <w:bCs/>
      </w:rPr>
    </w:tblStylePr>
    <w:tblStylePr w:type="lastCol">
      <w:rPr>
        <w:b/>
        <w:bCs/>
      </w:rPr>
    </w:tblStylePr>
    <w:tblStylePr w:type="band1Vert">
      <w:tblPr/>
      <w:tcPr>
        <w:shd w:val="clear" w:color="auto" w:fill="C0E2FF" w:themeFill="accent1" w:themeFillTint="33"/>
      </w:tcPr>
    </w:tblStylePr>
    <w:tblStylePr w:type="band1Horz">
      <w:tblPr/>
      <w:tcPr>
        <w:shd w:val="clear" w:color="auto" w:fill="C0E2FF" w:themeFill="accent1" w:themeFillTint="33"/>
      </w:tcPr>
    </w:tblStylePr>
  </w:style>
  <w:style w:type="character" w:styleId="Strong">
    <w:name w:val="Strong"/>
    <w:basedOn w:val="DefaultParagraphFont"/>
    <w:uiPriority w:val="22"/>
    <w:qFormat/>
    <w:rsid w:val="00622A25"/>
    <w:rPr>
      <w:b/>
      <w:bCs/>
    </w:rPr>
  </w:style>
  <w:style w:type="character" w:customStyle="1" w:styleId="ui-provider">
    <w:name w:val="ui-provider"/>
    <w:basedOn w:val="DefaultParagraphFont"/>
    <w:rsid w:val="00377313"/>
  </w:style>
  <w:style w:type="character" w:customStyle="1" w:styleId="normaltextrun">
    <w:name w:val="normaltextrun"/>
    <w:basedOn w:val="DefaultParagraphFont"/>
    <w:rsid w:val="001A2D33"/>
  </w:style>
  <w:style w:type="character" w:customStyle="1" w:styleId="eop">
    <w:name w:val="eop"/>
    <w:basedOn w:val="DefaultParagraphFont"/>
    <w:rsid w:val="001A2D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6830">
      <w:bodyDiv w:val="1"/>
      <w:marLeft w:val="0"/>
      <w:marRight w:val="0"/>
      <w:marTop w:val="0"/>
      <w:marBottom w:val="0"/>
      <w:divBdr>
        <w:top w:val="none" w:sz="0" w:space="0" w:color="auto"/>
        <w:left w:val="none" w:sz="0" w:space="0" w:color="auto"/>
        <w:bottom w:val="none" w:sz="0" w:space="0" w:color="auto"/>
        <w:right w:val="none" w:sz="0" w:space="0" w:color="auto"/>
      </w:divBdr>
    </w:div>
    <w:div w:id="54668932">
      <w:bodyDiv w:val="1"/>
      <w:marLeft w:val="0"/>
      <w:marRight w:val="0"/>
      <w:marTop w:val="0"/>
      <w:marBottom w:val="0"/>
      <w:divBdr>
        <w:top w:val="none" w:sz="0" w:space="0" w:color="auto"/>
        <w:left w:val="none" w:sz="0" w:space="0" w:color="auto"/>
        <w:bottom w:val="none" w:sz="0" w:space="0" w:color="auto"/>
        <w:right w:val="none" w:sz="0" w:space="0" w:color="auto"/>
      </w:divBdr>
      <w:divsChild>
        <w:div w:id="770469132">
          <w:marLeft w:val="0"/>
          <w:marRight w:val="0"/>
          <w:marTop w:val="0"/>
          <w:marBottom w:val="0"/>
          <w:divBdr>
            <w:top w:val="none" w:sz="0" w:space="0" w:color="auto"/>
            <w:left w:val="none" w:sz="0" w:space="0" w:color="auto"/>
            <w:bottom w:val="none" w:sz="0" w:space="0" w:color="auto"/>
            <w:right w:val="none" w:sz="0" w:space="0" w:color="auto"/>
          </w:divBdr>
        </w:div>
      </w:divsChild>
    </w:div>
    <w:div w:id="61562855">
      <w:bodyDiv w:val="1"/>
      <w:marLeft w:val="0"/>
      <w:marRight w:val="0"/>
      <w:marTop w:val="0"/>
      <w:marBottom w:val="0"/>
      <w:divBdr>
        <w:top w:val="none" w:sz="0" w:space="0" w:color="auto"/>
        <w:left w:val="none" w:sz="0" w:space="0" w:color="auto"/>
        <w:bottom w:val="none" w:sz="0" w:space="0" w:color="auto"/>
        <w:right w:val="none" w:sz="0" w:space="0" w:color="auto"/>
      </w:divBdr>
    </w:div>
    <w:div w:id="131290426">
      <w:bodyDiv w:val="1"/>
      <w:marLeft w:val="0"/>
      <w:marRight w:val="0"/>
      <w:marTop w:val="0"/>
      <w:marBottom w:val="0"/>
      <w:divBdr>
        <w:top w:val="none" w:sz="0" w:space="0" w:color="auto"/>
        <w:left w:val="none" w:sz="0" w:space="0" w:color="auto"/>
        <w:bottom w:val="none" w:sz="0" w:space="0" w:color="auto"/>
        <w:right w:val="none" w:sz="0" w:space="0" w:color="auto"/>
      </w:divBdr>
    </w:div>
    <w:div w:id="161437495">
      <w:bodyDiv w:val="1"/>
      <w:marLeft w:val="0"/>
      <w:marRight w:val="0"/>
      <w:marTop w:val="0"/>
      <w:marBottom w:val="0"/>
      <w:divBdr>
        <w:top w:val="none" w:sz="0" w:space="0" w:color="auto"/>
        <w:left w:val="none" w:sz="0" w:space="0" w:color="auto"/>
        <w:bottom w:val="none" w:sz="0" w:space="0" w:color="auto"/>
        <w:right w:val="none" w:sz="0" w:space="0" w:color="auto"/>
      </w:divBdr>
    </w:div>
    <w:div w:id="211575257">
      <w:bodyDiv w:val="1"/>
      <w:marLeft w:val="0"/>
      <w:marRight w:val="0"/>
      <w:marTop w:val="0"/>
      <w:marBottom w:val="0"/>
      <w:divBdr>
        <w:top w:val="none" w:sz="0" w:space="0" w:color="auto"/>
        <w:left w:val="none" w:sz="0" w:space="0" w:color="auto"/>
        <w:bottom w:val="none" w:sz="0" w:space="0" w:color="auto"/>
        <w:right w:val="none" w:sz="0" w:space="0" w:color="auto"/>
      </w:divBdr>
    </w:div>
    <w:div w:id="320742307">
      <w:bodyDiv w:val="1"/>
      <w:marLeft w:val="0"/>
      <w:marRight w:val="0"/>
      <w:marTop w:val="0"/>
      <w:marBottom w:val="0"/>
      <w:divBdr>
        <w:top w:val="none" w:sz="0" w:space="0" w:color="auto"/>
        <w:left w:val="none" w:sz="0" w:space="0" w:color="auto"/>
        <w:bottom w:val="none" w:sz="0" w:space="0" w:color="auto"/>
        <w:right w:val="none" w:sz="0" w:space="0" w:color="auto"/>
      </w:divBdr>
    </w:div>
    <w:div w:id="331027294">
      <w:bodyDiv w:val="1"/>
      <w:marLeft w:val="0"/>
      <w:marRight w:val="0"/>
      <w:marTop w:val="0"/>
      <w:marBottom w:val="0"/>
      <w:divBdr>
        <w:top w:val="none" w:sz="0" w:space="0" w:color="auto"/>
        <w:left w:val="none" w:sz="0" w:space="0" w:color="auto"/>
        <w:bottom w:val="none" w:sz="0" w:space="0" w:color="auto"/>
        <w:right w:val="none" w:sz="0" w:space="0" w:color="auto"/>
      </w:divBdr>
    </w:div>
    <w:div w:id="479158027">
      <w:bodyDiv w:val="1"/>
      <w:marLeft w:val="0"/>
      <w:marRight w:val="0"/>
      <w:marTop w:val="0"/>
      <w:marBottom w:val="0"/>
      <w:divBdr>
        <w:top w:val="none" w:sz="0" w:space="0" w:color="auto"/>
        <w:left w:val="none" w:sz="0" w:space="0" w:color="auto"/>
        <w:bottom w:val="none" w:sz="0" w:space="0" w:color="auto"/>
        <w:right w:val="none" w:sz="0" w:space="0" w:color="auto"/>
      </w:divBdr>
    </w:div>
    <w:div w:id="535317390">
      <w:bodyDiv w:val="1"/>
      <w:marLeft w:val="0"/>
      <w:marRight w:val="0"/>
      <w:marTop w:val="0"/>
      <w:marBottom w:val="0"/>
      <w:divBdr>
        <w:top w:val="none" w:sz="0" w:space="0" w:color="auto"/>
        <w:left w:val="none" w:sz="0" w:space="0" w:color="auto"/>
        <w:bottom w:val="none" w:sz="0" w:space="0" w:color="auto"/>
        <w:right w:val="none" w:sz="0" w:space="0" w:color="auto"/>
      </w:divBdr>
    </w:div>
    <w:div w:id="569341288">
      <w:bodyDiv w:val="1"/>
      <w:marLeft w:val="0"/>
      <w:marRight w:val="0"/>
      <w:marTop w:val="0"/>
      <w:marBottom w:val="0"/>
      <w:divBdr>
        <w:top w:val="none" w:sz="0" w:space="0" w:color="auto"/>
        <w:left w:val="none" w:sz="0" w:space="0" w:color="auto"/>
        <w:bottom w:val="none" w:sz="0" w:space="0" w:color="auto"/>
        <w:right w:val="none" w:sz="0" w:space="0" w:color="auto"/>
      </w:divBdr>
      <w:divsChild>
        <w:div w:id="1625303904">
          <w:marLeft w:val="0"/>
          <w:marRight w:val="0"/>
          <w:marTop w:val="0"/>
          <w:marBottom w:val="0"/>
          <w:divBdr>
            <w:top w:val="none" w:sz="0" w:space="0" w:color="auto"/>
            <w:left w:val="none" w:sz="0" w:space="0" w:color="auto"/>
            <w:bottom w:val="none" w:sz="0" w:space="0" w:color="auto"/>
            <w:right w:val="none" w:sz="0" w:space="0" w:color="auto"/>
          </w:divBdr>
        </w:div>
      </w:divsChild>
    </w:div>
    <w:div w:id="582373591">
      <w:bodyDiv w:val="1"/>
      <w:marLeft w:val="0"/>
      <w:marRight w:val="0"/>
      <w:marTop w:val="0"/>
      <w:marBottom w:val="0"/>
      <w:divBdr>
        <w:top w:val="none" w:sz="0" w:space="0" w:color="auto"/>
        <w:left w:val="none" w:sz="0" w:space="0" w:color="auto"/>
        <w:bottom w:val="none" w:sz="0" w:space="0" w:color="auto"/>
        <w:right w:val="none" w:sz="0" w:space="0" w:color="auto"/>
      </w:divBdr>
    </w:div>
    <w:div w:id="605498561">
      <w:bodyDiv w:val="1"/>
      <w:marLeft w:val="0"/>
      <w:marRight w:val="0"/>
      <w:marTop w:val="0"/>
      <w:marBottom w:val="0"/>
      <w:divBdr>
        <w:top w:val="none" w:sz="0" w:space="0" w:color="auto"/>
        <w:left w:val="none" w:sz="0" w:space="0" w:color="auto"/>
        <w:bottom w:val="none" w:sz="0" w:space="0" w:color="auto"/>
        <w:right w:val="none" w:sz="0" w:space="0" w:color="auto"/>
      </w:divBdr>
    </w:div>
    <w:div w:id="660349571">
      <w:bodyDiv w:val="1"/>
      <w:marLeft w:val="0"/>
      <w:marRight w:val="0"/>
      <w:marTop w:val="0"/>
      <w:marBottom w:val="0"/>
      <w:divBdr>
        <w:top w:val="none" w:sz="0" w:space="0" w:color="auto"/>
        <w:left w:val="none" w:sz="0" w:space="0" w:color="auto"/>
        <w:bottom w:val="none" w:sz="0" w:space="0" w:color="auto"/>
        <w:right w:val="none" w:sz="0" w:space="0" w:color="auto"/>
      </w:divBdr>
    </w:div>
    <w:div w:id="679312686">
      <w:bodyDiv w:val="1"/>
      <w:marLeft w:val="0"/>
      <w:marRight w:val="0"/>
      <w:marTop w:val="0"/>
      <w:marBottom w:val="0"/>
      <w:divBdr>
        <w:top w:val="none" w:sz="0" w:space="0" w:color="auto"/>
        <w:left w:val="none" w:sz="0" w:space="0" w:color="auto"/>
        <w:bottom w:val="none" w:sz="0" w:space="0" w:color="auto"/>
        <w:right w:val="none" w:sz="0" w:space="0" w:color="auto"/>
      </w:divBdr>
    </w:div>
    <w:div w:id="687222536">
      <w:bodyDiv w:val="1"/>
      <w:marLeft w:val="0"/>
      <w:marRight w:val="0"/>
      <w:marTop w:val="0"/>
      <w:marBottom w:val="0"/>
      <w:divBdr>
        <w:top w:val="none" w:sz="0" w:space="0" w:color="auto"/>
        <w:left w:val="none" w:sz="0" w:space="0" w:color="auto"/>
        <w:bottom w:val="none" w:sz="0" w:space="0" w:color="auto"/>
        <w:right w:val="none" w:sz="0" w:space="0" w:color="auto"/>
      </w:divBdr>
    </w:div>
    <w:div w:id="738212806">
      <w:bodyDiv w:val="1"/>
      <w:marLeft w:val="0"/>
      <w:marRight w:val="0"/>
      <w:marTop w:val="0"/>
      <w:marBottom w:val="0"/>
      <w:divBdr>
        <w:top w:val="none" w:sz="0" w:space="0" w:color="auto"/>
        <w:left w:val="none" w:sz="0" w:space="0" w:color="auto"/>
        <w:bottom w:val="none" w:sz="0" w:space="0" w:color="auto"/>
        <w:right w:val="none" w:sz="0" w:space="0" w:color="auto"/>
      </w:divBdr>
    </w:div>
    <w:div w:id="808671499">
      <w:bodyDiv w:val="1"/>
      <w:marLeft w:val="0"/>
      <w:marRight w:val="0"/>
      <w:marTop w:val="0"/>
      <w:marBottom w:val="0"/>
      <w:divBdr>
        <w:top w:val="none" w:sz="0" w:space="0" w:color="auto"/>
        <w:left w:val="none" w:sz="0" w:space="0" w:color="auto"/>
        <w:bottom w:val="none" w:sz="0" w:space="0" w:color="auto"/>
        <w:right w:val="none" w:sz="0" w:space="0" w:color="auto"/>
      </w:divBdr>
    </w:div>
    <w:div w:id="841896212">
      <w:bodyDiv w:val="1"/>
      <w:marLeft w:val="0"/>
      <w:marRight w:val="0"/>
      <w:marTop w:val="0"/>
      <w:marBottom w:val="0"/>
      <w:divBdr>
        <w:top w:val="none" w:sz="0" w:space="0" w:color="auto"/>
        <w:left w:val="none" w:sz="0" w:space="0" w:color="auto"/>
        <w:bottom w:val="none" w:sz="0" w:space="0" w:color="auto"/>
        <w:right w:val="none" w:sz="0" w:space="0" w:color="auto"/>
      </w:divBdr>
    </w:div>
    <w:div w:id="845286983">
      <w:bodyDiv w:val="1"/>
      <w:marLeft w:val="0"/>
      <w:marRight w:val="0"/>
      <w:marTop w:val="0"/>
      <w:marBottom w:val="0"/>
      <w:divBdr>
        <w:top w:val="none" w:sz="0" w:space="0" w:color="auto"/>
        <w:left w:val="none" w:sz="0" w:space="0" w:color="auto"/>
        <w:bottom w:val="none" w:sz="0" w:space="0" w:color="auto"/>
        <w:right w:val="none" w:sz="0" w:space="0" w:color="auto"/>
      </w:divBdr>
    </w:div>
    <w:div w:id="888997319">
      <w:bodyDiv w:val="1"/>
      <w:marLeft w:val="0"/>
      <w:marRight w:val="0"/>
      <w:marTop w:val="0"/>
      <w:marBottom w:val="0"/>
      <w:divBdr>
        <w:top w:val="none" w:sz="0" w:space="0" w:color="auto"/>
        <w:left w:val="none" w:sz="0" w:space="0" w:color="auto"/>
        <w:bottom w:val="none" w:sz="0" w:space="0" w:color="auto"/>
        <w:right w:val="none" w:sz="0" w:space="0" w:color="auto"/>
      </w:divBdr>
    </w:div>
    <w:div w:id="1061371789">
      <w:bodyDiv w:val="1"/>
      <w:marLeft w:val="0"/>
      <w:marRight w:val="0"/>
      <w:marTop w:val="0"/>
      <w:marBottom w:val="0"/>
      <w:divBdr>
        <w:top w:val="none" w:sz="0" w:space="0" w:color="auto"/>
        <w:left w:val="none" w:sz="0" w:space="0" w:color="auto"/>
        <w:bottom w:val="none" w:sz="0" w:space="0" w:color="auto"/>
        <w:right w:val="none" w:sz="0" w:space="0" w:color="auto"/>
      </w:divBdr>
    </w:div>
    <w:div w:id="1089422913">
      <w:bodyDiv w:val="1"/>
      <w:marLeft w:val="0"/>
      <w:marRight w:val="0"/>
      <w:marTop w:val="0"/>
      <w:marBottom w:val="0"/>
      <w:divBdr>
        <w:top w:val="none" w:sz="0" w:space="0" w:color="auto"/>
        <w:left w:val="none" w:sz="0" w:space="0" w:color="auto"/>
        <w:bottom w:val="none" w:sz="0" w:space="0" w:color="auto"/>
        <w:right w:val="none" w:sz="0" w:space="0" w:color="auto"/>
      </w:divBdr>
    </w:div>
    <w:div w:id="1118378316">
      <w:bodyDiv w:val="1"/>
      <w:marLeft w:val="0"/>
      <w:marRight w:val="0"/>
      <w:marTop w:val="0"/>
      <w:marBottom w:val="0"/>
      <w:divBdr>
        <w:top w:val="none" w:sz="0" w:space="0" w:color="auto"/>
        <w:left w:val="none" w:sz="0" w:space="0" w:color="auto"/>
        <w:bottom w:val="none" w:sz="0" w:space="0" w:color="auto"/>
        <w:right w:val="none" w:sz="0" w:space="0" w:color="auto"/>
      </w:divBdr>
    </w:div>
    <w:div w:id="1271819520">
      <w:bodyDiv w:val="1"/>
      <w:marLeft w:val="0"/>
      <w:marRight w:val="0"/>
      <w:marTop w:val="0"/>
      <w:marBottom w:val="0"/>
      <w:divBdr>
        <w:top w:val="none" w:sz="0" w:space="0" w:color="auto"/>
        <w:left w:val="none" w:sz="0" w:space="0" w:color="auto"/>
        <w:bottom w:val="none" w:sz="0" w:space="0" w:color="auto"/>
        <w:right w:val="none" w:sz="0" w:space="0" w:color="auto"/>
      </w:divBdr>
    </w:div>
    <w:div w:id="1523468679">
      <w:bodyDiv w:val="1"/>
      <w:marLeft w:val="0"/>
      <w:marRight w:val="0"/>
      <w:marTop w:val="0"/>
      <w:marBottom w:val="0"/>
      <w:divBdr>
        <w:top w:val="none" w:sz="0" w:space="0" w:color="auto"/>
        <w:left w:val="none" w:sz="0" w:space="0" w:color="auto"/>
        <w:bottom w:val="none" w:sz="0" w:space="0" w:color="auto"/>
        <w:right w:val="none" w:sz="0" w:space="0" w:color="auto"/>
      </w:divBdr>
    </w:div>
    <w:div w:id="1523665990">
      <w:bodyDiv w:val="1"/>
      <w:marLeft w:val="0"/>
      <w:marRight w:val="0"/>
      <w:marTop w:val="0"/>
      <w:marBottom w:val="0"/>
      <w:divBdr>
        <w:top w:val="none" w:sz="0" w:space="0" w:color="auto"/>
        <w:left w:val="none" w:sz="0" w:space="0" w:color="auto"/>
        <w:bottom w:val="none" w:sz="0" w:space="0" w:color="auto"/>
        <w:right w:val="none" w:sz="0" w:space="0" w:color="auto"/>
      </w:divBdr>
    </w:div>
    <w:div w:id="1530021897">
      <w:bodyDiv w:val="1"/>
      <w:marLeft w:val="0"/>
      <w:marRight w:val="0"/>
      <w:marTop w:val="0"/>
      <w:marBottom w:val="0"/>
      <w:divBdr>
        <w:top w:val="none" w:sz="0" w:space="0" w:color="auto"/>
        <w:left w:val="none" w:sz="0" w:space="0" w:color="auto"/>
        <w:bottom w:val="none" w:sz="0" w:space="0" w:color="auto"/>
        <w:right w:val="none" w:sz="0" w:space="0" w:color="auto"/>
      </w:divBdr>
    </w:div>
    <w:div w:id="1642156264">
      <w:bodyDiv w:val="1"/>
      <w:marLeft w:val="0"/>
      <w:marRight w:val="0"/>
      <w:marTop w:val="0"/>
      <w:marBottom w:val="0"/>
      <w:divBdr>
        <w:top w:val="none" w:sz="0" w:space="0" w:color="auto"/>
        <w:left w:val="none" w:sz="0" w:space="0" w:color="auto"/>
        <w:bottom w:val="none" w:sz="0" w:space="0" w:color="auto"/>
        <w:right w:val="none" w:sz="0" w:space="0" w:color="auto"/>
      </w:divBdr>
    </w:div>
    <w:div w:id="1740209462">
      <w:bodyDiv w:val="1"/>
      <w:marLeft w:val="0"/>
      <w:marRight w:val="0"/>
      <w:marTop w:val="0"/>
      <w:marBottom w:val="0"/>
      <w:divBdr>
        <w:top w:val="none" w:sz="0" w:space="0" w:color="auto"/>
        <w:left w:val="none" w:sz="0" w:space="0" w:color="auto"/>
        <w:bottom w:val="none" w:sz="0" w:space="0" w:color="auto"/>
        <w:right w:val="none" w:sz="0" w:space="0" w:color="auto"/>
      </w:divBdr>
      <w:divsChild>
        <w:div w:id="936325062">
          <w:marLeft w:val="0"/>
          <w:marRight w:val="0"/>
          <w:marTop w:val="0"/>
          <w:marBottom w:val="0"/>
          <w:divBdr>
            <w:top w:val="none" w:sz="0" w:space="0" w:color="auto"/>
            <w:left w:val="none" w:sz="0" w:space="0" w:color="auto"/>
            <w:bottom w:val="none" w:sz="0" w:space="0" w:color="auto"/>
            <w:right w:val="none" w:sz="0" w:space="0" w:color="auto"/>
          </w:divBdr>
        </w:div>
      </w:divsChild>
    </w:div>
    <w:div w:id="1774593616">
      <w:bodyDiv w:val="1"/>
      <w:marLeft w:val="0"/>
      <w:marRight w:val="0"/>
      <w:marTop w:val="0"/>
      <w:marBottom w:val="0"/>
      <w:divBdr>
        <w:top w:val="none" w:sz="0" w:space="0" w:color="auto"/>
        <w:left w:val="none" w:sz="0" w:space="0" w:color="auto"/>
        <w:bottom w:val="none" w:sz="0" w:space="0" w:color="auto"/>
        <w:right w:val="none" w:sz="0" w:space="0" w:color="auto"/>
      </w:divBdr>
    </w:div>
    <w:div w:id="1798790588">
      <w:bodyDiv w:val="1"/>
      <w:marLeft w:val="0"/>
      <w:marRight w:val="0"/>
      <w:marTop w:val="0"/>
      <w:marBottom w:val="0"/>
      <w:divBdr>
        <w:top w:val="none" w:sz="0" w:space="0" w:color="auto"/>
        <w:left w:val="none" w:sz="0" w:space="0" w:color="auto"/>
        <w:bottom w:val="none" w:sz="0" w:space="0" w:color="auto"/>
        <w:right w:val="none" w:sz="0" w:space="0" w:color="auto"/>
      </w:divBdr>
    </w:div>
    <w:div w:id="1845128729">
      <w:bodyDiv w:val="1"/>
      <w:marLeft w:val="0"/>
      <w:marRight w:val="0"/>
      <w:marTop w:val="0"/>
      <w:marBottom w:val="0"/>
      <w:divBdr>
        <w:top w:val="none" w:sz="0" w:space="0" w:color="auto"/>
        <w:left w:val="none" w:sz="0" w:space="0" w:color="auto"/>
        <w:bottom w:val="none" w:sz="0" w:space="0" w:color="auto"/>
        <w:right w:val="none" w:sz="0" w:space="0" w:color="auto"/>
      </w:divBdr>
    </w:div>
    <w:div w:id="2005206971">
      <w:bodyDiv w:val="1"/>
      <w:marLeft w:val="0"/>
      <w:marRight w:val="0"/>
      <w:marTop w:val="0"/>
      <w:marBottom w:val="0"/>
      <w:divBdr>
        <w:top w:val="none" w:sz="0" w:space="0" w:color="auto"/>
        <w:left w:val="none" w:sz="0" w:space="0" w:color="auto"/>
        <w:bottom w:val="none" w:sz="0" w:space="0" w:color="auto"/>
        <w:right w:val="none" w:sz="0" w:space="0" w:color="auto"/>
      </w:divBdr>
    </w:div>
    <w:div w:id="21335538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image" Target="media/image122.png"/><Relationship Id="rId159" Type="http://schemas.openxmlformats.org/officeDocument/2006/relationships/image" Target="media/image142.png"/><Relationship Id="rId107" Type="http://schemas.openxmlformats.org/officeDocument/2006/relationships/image" Target="media/image92.png"/><Relationship Id="rId11" Type="http://schemas.openxmlformats.org/officeDocument/2006/relationships/endnotes" Target="endnotes.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customXml" Target="../customXml/item5.xml"/><Relationship Id="rId95" Type="http://schemas.openxmlformats.org/officeDocument/2006/relationships/image" Target="media/image80.png"/><Relationship Id="rId160" Type="http://schemas.openxmlformats.org/officeDocument/2006/relationships/footer" Target="footer2.xml"/><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3.png"/><Relationship Id="rId139" Type="http://schemas.openxmlformats.org/officeDocument/2006/relationships/image" Target="media/image123.png"/><Relationship Id="rId85" Type="http://schemas.openxmlformats.org/officeDocument/2006/relationships/image" Target="media/image70.png"/><Relationship Id="rId150" Type="http://schemas.openxmlformats.org/officeDocument/2006/relationships/image" Target="media/image134.png"/><Relationship Id="rId12" Type="http://schemas.openxmlformats.org/officeDocument/2006/relationships/image" Target="media/image1.png"/><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3.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5.png"/><Relationship Id="rId156" Type="http://schemas.openxmlformats.org/officeDocument/2006/relationships/image" Target="media/image139.png"/><Relationship Id="rId13" Type="http://schemas.openxmlformats.org/officeDocument/2006/relationships/image" Target="media/image2.png"/><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4.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hyperlink" Target="https://portal.certscan.net/csview" TargetMode="External"/><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styles" Target="styl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0.png"/><Relationship Id="rId61" Type="http://schemas.openxmlformats.org/officeDocument/2006/relationships/image" Target="media/image47.png"/><Relationship Id="rId82" Type="http://schemas.openxmlformats.org/officeDocument/2006/relationships/image" Target="media/image67.png"/><Relationship Id="rId152" Type="http://schemas.openxmlformats.org/officeDocument/2006/relationships/image" Target="media/image136.png"/><Relationship Id="rId19" Type="http://schemas.openxmlformats.org/officeDocument/2006/relationships/image" Target="media/image5.png"/><Relationship Id="rId14" Type="http://schemas.openxmlformats.org/officeDocument/2006/relationships/header" Target="header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31.png"/><Relationship Id="rId8" Type="http://schemas.openxmlformats.org/officeDocument/2006/relationships/settings" Target="settings.xm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6.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hyperlink" Target="https://raw.githubusercontent.com/coreos/flannel/master/Documentation/kube-flannel.yml" TargetMode="External"/><Relationship Id="rId116" Type="http://schemas.openxmlformats.org/officeDocument/2006/relationships/image" Target="media/image101.png"/><Relationship Id="rId137" Type="http://schemas.openxmlformats.org/officeDocument/2006/relationships/image" Target="media/image121.png"/><Relationship Id="rId158" Type="http://schemas.openxmlformats.org/officeDocument/2006/relationships/image" Target="media/image141.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6.png"/><Relationship Id="rId153" Type="http://schemas.openxmlformats.org/officeDocument/2006/relationships/image" Target="media/image137.png"/><Relationship Id="rId15" Type="http://schemas.openxmlformats.org/officeDocument/2006/relationships/header" Target="header2.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footnotes" Target="foot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7.png"/><Relationship Id="rId148" Type="http://schemas.openxmlformats.org/officeDocument/2006/relationships/image" Target="media/image132.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7.png"/><Relationship Id="rId154" Type="http://schemas.openxmlformats.org/officeDocument/2006/relationships/image" Target="media/image138.png"/><Relationship Id="rId16" Type="http://schemas.openxmlformats.org/officeDocument/2006/relationships/footer" Target="footer1.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8.png"/><Relationship Id="rId90" Type="http://schemas.openxmlformats.org/officeDocument/2006/relationships/image" Target="media/image75.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8.png"/><Relationship Id="rId80" Type="http://schemas.openxmlformats.org/officeDocument/2006/relationships/image" Target="media/image65.png"/><Relationship Id="rId155" Type="http://schemas.openxmlformats.org/officeDocument/2006/relationships/hyperlink" Target="https://portal.certscan.net/csview"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ltman\Documents\Custom%20Office%20Templates\Revised_19June2021e.dotx" TargetMode="External"/></Relationships>
</file>

<file path=word/theme/theme1.xml><?xml version="1.0" encoding="utf-8"?>
<a:theme xmlns:a="http://schemas.openxmlformats.org/drawingml/2006/main" name="Office Theme">
  <a:themeElements>
    <a:clrScheme name="Custom 7">
      <a:dk1>
        <a:srgbClr val="303030"/>
      </a:dk1>
      <a:lt1>
        <a:srgbClr val="FFFFFF"/>
      </a:lt1>
      <a:dk2>
        <a:srgbClr val="D21142"/>
      </a:dk2>
      <a:lt2>
        <a:srgbClr val="D5DAE1"/>
      </a:lt2>
      <a:accent1>
        <a:srgbClr val="006EC7"/>
      </a:accent1>
      <a:accent2>
        <a:srgbClr val="4A3049"/>
      </a:accent2>
      <a:accent3>
        <a:srgbClr val="4A4D54"/>
      </a:accent3>
      <a:accent4>
        <a:srgbClr val="D21142"/>
      </a:accent4>
      <a:accent5>
        <a:srgbClr val="96BB33"/>
      </a:accent5>
      <a:accent6>
        <a:srgbClr val="F79646"/>
      </a:accent6>
      <a:hlink>
        <a:srgbClr val="006EC7"/>
      </a:hlink>
      <a:folHlink>
        <a:srgbClr val="D5DAE1"/>
      </a:folHlink>
    </a:clrScheme>
    <a:fontScheme name="Custom 1">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TaxCatchAll xmlns="30a1176c-2071-4982-9c6f-e5758b9a9c06" xsi:nil="true"/>
    <lcf76f155ced4ddcb4097134ff3c332f xmlns="96c9494b-7528-4d26-8a2c-8a48b1adbe94">
      <Terms xmlns="http://schemas.microsoft.com/office/infopath/2007/PartnerControls"/>
    </lcf76f155ced4ddcb4097134ff3c332f>
    <_dlc_DocId xmlns="30a1176c-2071-4982-9c6f-e5758b9a9c06">3ZTHCTV7F62M-1960657721-1182</_dlc_DocId>
    <_dlc_DocIdUrl xmlns="30a1176c-2071-4982-9c6f-e5758b9a9c06">
      <Url>https://osisystemsinc.sharepoint.com/sites/S2Global/_layouts/15/DocIdRedir.aspx?ID=3ZTHCTV7F62M-1960657721-1182</Url>
      <Description>3ZTHCTV7F62M-1960657721-1182</Description>
    </_dlc_DocIdUrl>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35507335DAF61546939EFCF28885DD90" ma:contentTypeVersion="17" ma:contentTypeDescription="Create a new document." ma:contentTypeScope="" ma:versionID="86cc47bc92373540ec299d9836bf75e0">
  <xsd:schema xmlns:xsd="http://www.w3.org/2001/XMLSchema" xmlns:xs="http://www.w3.org/2001/XMLSchema" xmlns:p="http://schemas.microsoft.com/office/2006/metadata/properties" xmlns:ns2="96c9494b-7528-4d26-8a2c-8a48b1adbe94" xmlns:ns3="30a1176c-2071-4982-9c6f-e5758b9a9c06" targetNamespace="http://schemas.microsoft.com/office/2006/metadata/properties" ma:root="true" ma:fieldsID="4d779e1603efbea7d2bfab7288911f79" ns2:_="" ns3:_="">
    <xsd:import namespace="96c9494b-7528-4d26-8a2c-8a48b1adbe94"/>
    <xsd:import namespace="30a1176c-2071-4982-9c6f-e5758b9a9c0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GenerationTime" minOccurs="0"/>
                <xsd:element ref="ns2:MediaServiceEventHashCode" minOccurs="0"/>
                <xsd:element ref="ns2:MediaLengthInSeconds" minOccurs="0"/>
                <xsd:element ref="ns2:MediaServiceDateTaken" minOccurs="0"/>
                <xsd:element ref="ns2:lcf76f155ced4ddcb4097134ff3c332f" minOccurs="0"/>
                <xsd:element ref="ns3:TaxCatchAll" minOccurs="0"/>
                <xsd:element ref="ns3:_dlc_DocId" minOccurs="0"/>
                <xsd:element ref="ns3:_dlc_DocIdUrl" minOccurs="0"/>
                <xsd:element ref="ns3:_dlc_DocIdPersistId" minOccurs="0"/>
                <xsd:element ref="ns3:SharedWithUsers" minOccurs="0"/>
                <xsd:element ref="ns3:SharedWithDetails"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6c9494b-7528-4d26-8a2c-8a48b1adbe9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DateTaken" ma:index="15" nillable="true" ma:displayName="MediaServiceDateTaken" ma:hidden="true" ma:internalName="MediaServiceDateTaken" ma:readOnly="true">
      <xsd:simpleType>
        <xsd:restriction base="dms:Text"/>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01a152a2-46f1-4633-9e60-d9d6f094ede1" ma:termSetId="09814cd3-568e-fe90-9814-8d621ff8fb84" ma:anchorId="fba54fb3-c3e1-fe81-a776-ca4b69148c4d" ma:open="true" ma:isKeyword="false">
      <xsd:complexType>
        <xsd:sequence>
          <xsd:element ref="pc:Terms" minOccurs="0" maxOccurs="1"/>
        </xsd:sequence>
      </xsd:complex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ObjectDetectorVersions" ma:index="25"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0a1176c-2071-4982-9c6f-e5758b9a9c06"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7367bacd-ebaf-4339-8b15-64ab6f691c03}" ma:internalName="TaxCatchAll" ma:showField="CatchAllData" ma:web="30a1176c-2071-4982-9c6f-e5758b9a9c06">
      <xsd:complexType>
        <xsd:complexContent>
          <xsd:extension base="dms:MultiChoiceLookup">
            <xsd:sequence>
              <xsd:element name="Value" type="dms:Lookup" maxOccurs="unbounded" minOccurs="0" nillable="true"/>
            </xsd:sequence>
          </xsd:extension>
        </xsd:complexContent>
      </xsd:complexType>
    </xsd:element>
    <xsd:element name="_dlc_DocId" ma:index="19" nillable="true" ma:displayName="Document ID Value" ma:description="The value of the document ID assigned to this item." ma:indexed="true" ma:internalName="_dlc_DocId" ma:readOnly="true">
      <xsd:simpleType>
        <xsd:restriction base="dms:Text"/>
      </xsd:simpleType>
    </xsd:element>
    <xsd:element name="_dlc_DocIdUrl" ma:index="20"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21" nillable="true" ma:displayName="Persist ID" ma:description="Keep ID on add." ma:hidden="true" ma:internalName="_dlc_DocIdPersistId" ma:readOnly="true">
      <xsd:simpleType>
        <xsd:restriction base="dms:Boolean"/>
      </xsd:simpleType>
    </xsd:element>
    <xsd:element name="SharedWithUsers" ma:index="2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52C72A1-3396-4A78-8DD5-CF5610FF6C83}">
  <ds:schemaRefs>
    <ds:schemaRef ds:uri="http://schemas.microsoft.com/sharepoint/events"/>
  </ds:schemaRefs>
</ds:datastoreItem>
</file>

<file path=customXml/itemProps2.xml><?xml version="1.0" encoding="utf-8"?>
<ds:datastoreItem xmlns:ds="http://schemas.openxmlformats.org/officeDocument/2006/customXml" ds:itemID="{E8EDA07D-A08D-4531-97A9-1488B7DF351D}">
  <ds:schemaRefs>
    <ds:schemaRef ds:uri="http://schemas.openxmlformats.org/officeDocument/2006/bibliography"/>
  </ds:schemaRefs>
</ds:datastoreItem>
</file>

<file path=customXml/itemProps3.xml><?xml version="1.0" encoding="utf-8"?>
<ds:datastoreItem xmlns:ds="http://schemas.openxmlformats.org/officeDocument/2006/customXml" ds:itemID="{4E91BF19-6B3C-48BB-921B-EA7EF0E8F22D}">
  <ds:schemaRefs>
    <ds:schemaRef ds:uri="http://schemas.microsoft.com/office/2006/metadata/properties"/>
    <ds:schemaRef ds:uri="http://schemas.microsoft.com/office/infopath/2007/PartnerControls"/>
    <ds:schemaRef ds:uri="30a1176c-2071-4982-9c6f-e5758b9a9c06"/>
    <ds:schemaRef ds:uri="96c9494b-7528-4d26-8a2c-8a48b1adbe94"/>
  </ds:schemaRefs>
</ds:datastoreItem>
</file>

<file path=customXml/itemProps4.xml><?xml version="1.0" encoding="utf-8"?>
<ds:datastoreItem xmlns:ds="http://schemas.openxmlformats.org/officeDocument/2006/customXml" ds:itemID="{8B0CF03F-B791-49D1-B807-FC75C21630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6c9494b-7528-4d26-8a2c-8a48b1adbe94"/>
    <ds:schemaRef ds:uri="30a1176c-2071-4982-9c6f-e5758b9a9c0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B0F53344-40D4-4061-A661-243CE19E1BB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Revised_19June2021e.dotx</Template>
  <TotalTime>594</TotalTime>
  <Pages>74</Pages>
  <Words>5448</Words>
  <Characters>29150</Characters>
  <Application>Microsoft Office Word</Application>
  <DocSecurity>0</DocSecurity>
  <Lines>910</Lines>
  <Paragraphs>586</Paragraphs>
  <ScaleCrop>false</ScaleCrop>
  <HeadingPairs>
    <vt:vector size="2" baseType="variant">
      <vt:variant>
        <vt:lpstr>Title</vt:lpstr>
      </vt:variant>
      <vt:variant>
        <vt:i4>1</vt:i4>
      </vt:variant>
    </vt:vector>
  </HeadingPairs>
  <TitlesOfParts>
    <vt:vector size="1" baseType="lpstr">
      <vt:lpstr>S2 Global</vt:lpstr>
    </vt:vector>
  </TitlesOfParts>
  <Company>American Science and Engineering Inc</Company>
  <LinksUpToDate>false</LinksUpToDate>
  <CharactersWithSpaces>34012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S2 Global</dc:title>
  <dc:subject/>
  <dc:creator>Maruthi Amaravathi</dc:creator>
  <cp:keywords/>
  <dc:description/>
  <cp:lastModifiedBy>Maruthi Amaravathi</cp:lastModifiedBy>
  <cp:revision>96</cp:revision>
  <cp:lastPrinted>2022-01-19T07:25:00Z</cp:lastPrinted>
  <dcterms:created xsi:type="dcterms:W3CDTF">2023-08-17T15:15:00Z</dcterms:created>
  <dcterms:modified xsi:type="dcterms:W3CDTF">2024-01-10T07:24:00Z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0x01010035507335DAF61546939EFCF28885DD90</vt:lpwstr>
  </property>
  <property fmtid="{D5CDD505-2E9C-101B-9397-08002B2CF9AE}" pid="3" name="_dlc_DocIdItemGuid">
    <vt:lpwstr>bc7a634d-171b-41b2-b909-71af8f64cb96</vt:lpwstr>
  </property>
  <property fmtid="{D5CDD505-2E9C-101B-9397-08002B2CF9AE}" pid="4" name="MediaServiceImageTags">
    <vt:lpwstr/>
  </property>
  <property fmtid="{D5CDD505-2E9C-101B-9397-08002B2CF9AE}" pid="5" name="GrammarlyDocumentId">
    <vt:lpwstr>d48516b4075175c1c789831238b98845bfa384a9afc6e92c9e628dd0cdf0a473</vt:lpwstr>
  </property>
</Properties>
</file>